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FFD0A" w14:textId="37E01D39" w:rsidR="00A4200C" w:rsidRDefault="00A4200C" w:rsidP="001B6D8A">
      <w:pPr>
        <w:pStyle w:val="Title"/>
        <w:pBdr>
          <w:bottom w:val="single" w:sz="6" w:space="18" w:color="auto"/>
        </w:pBdr>
        <w:jc w:val="right"/>
        <w:rPr>
          <w:rFonts w:ascii="Verdana" w:hAnsi="Verdana" w:cs="Arial"/>
        </w:rPr>
      </w:pPr>
      <w:r>
        <w:rPr>
          <w:rFonts w:ascii="Verdana" w:hAnsi="Verdana" w:cs="Arial"/>
        </w:rPr>
        <w:t xml:space="preserve">    </w:t>
      </w:r>
      <w:r>
        <w:rPr>
          <w:rFonts w:ascii="Verdana" w:hAnsi="Verdana" w:cs="Arial"/>
        </w:rPr>
        <w:tab/>
        <w:t xml:space="preserve">Udacity Self Driving Car Nanodegree </w:t>
      </w:r>
      <w:r w:rsidR="00DE55C3">
        <w:rPr>
          <w:rFonts w:ascii="Verdana" w:hAnsi="Verdana" w:cs="Arial"/>
        </w:rPr>
        <w:t>–</w:t>
      </w:r>
      <w:r w:rsidR="00DE55C3" w:rsidRPr="00470C02">
        <w:rPr>
          <w:rFonts w:ascii="Verdana" w:hAnsi="Verdana" w:cs="Arial"/>
        </w:rPr>
        <w:t xml:space="preserve"> </w:t>
      </w:r>
    </w:p>
    <w:p w14:paraId="6DD41C76" w14:textId="379381A7" w:rsidR="004528D4" w:rsidRPr="001B6D8A" w:rsidRDefault="00A4200C" w:rsidP="001B6D8A">
      <w:pPr>
        <w:pStyle w:val="Title"/>
        <w:pBdr>
          <w:bottom w:val="single" w:sz="6" w:space="18" w:color="auto"/>
        </w:pBdr>
        <w:jc w:val="right"/>
        <w:rPr>
          <w:rFonts w:ascii="Verdana" w:hAnsi="Verdana" w:cs="Arial"/>
        </w:rPr>
      </w:pPr>
      <w:r>
        <w:rPr>
          <w:rFonts w:ascii="Verdana" w:hAnsi="Verdana" w:cs="Arial"/>
        </w:rPr>
        <w:t xml:space="preserve">Project: </w:t>
      </w:r>
      <w:r w:rsidR="00127970">
        <w:rPr>
          <w:rFonts w:ascii="Verdana" w:hAnsi="Verdana" w:cs="Arial"/>
        </w:rPr>
        <w:t>Traffic Sign Classifier</w:t>
      </w:r>
    </w:p>
    <w:p w14:paraId="7D54DAC4" w14:textId="77777777" w:rsidR="004528D4" w:rsidRDefault="004528D4" w:rsidP="001B6D8A">
      <w:pPr>
        <w:rPr>
          <w:rFonts w:cs="Arial"/>
          <w:b/>
          <w:bCs/>
          <w:sz w:val="28"/>
        </w:rPr>
      </w:pPr>
    </w:p>
    <w:p w14:paraId="3B5993CE" w14:textId="77777777" w:rsidR="004528D4" w:rsidRPr="006960FF" w:rsidRDefault="004528D4" w:rsidP="004528D4">
      <w:pPr>
        <w:rPr>
          <w:rFonts w:cs="Arial"/>
          <w:lang w:eastAsia="zh-TW"/>
        </w:rPr>
      </w:pPr>
    </w:p>
    <w:p w14:paraId="5CE99BE7" w14:textId="77777777" w:rsidR="004528D4" w:rsidRPr="006960FF" w:rsidRDefault="004528D4" w:rsidP="004528D4">
      <w:pPr>
        <w:rPr>
          <w:rFonts w:cs="Arial"/>
          <w:lang w:eastAsia="zh-TW"/>
        </w:rPr>
      </w:pPr>
    </w:p>
    <w:p w14:paraId="090EC32A" w14:textId="77777777" w:rsidR="004528D4" w:rsidRPr="006960FF" w:rsidRDefault="004528D4" w:rsidP="004528D4">
      <w:pPr>
        <w:rPr>
          <w:rFonts w:cs="Arial"/>
          <w:lang w:eastAsia="zh-TW"/>
        </w:rPr>
      </w:pPr>
    </w:p>
    <w:p w14:paraId="7DC357B0" w14:textId="77777777" w:rsidR="004747E0" w:rsidRPr="006960FF" w:rsidRDefault="004747E0" w:rsidP="004747E0">
      <w:pPr>
        <w:rPr>
          <w:rFonts w:cs="Arial"/>
          <w:lang w:eastAsia="zh-TW"/>
        </w:rPr>
      </w:pPr>
    </w:p>
    <w:p w14:paraId="4A07E3D6" w14:textId="289DA766" w:rsidR="004747E0" w:rsidRPr="00E06EEC" w:rsidRDefault="001B6D8A" w:rsidP="004747E0">
      <w:pPr>
        <w:pStyle w:val="ContentsTitle"/>
        <w:tabs>
          <w:tab w:val="left" w:pos="8640"/>
        </w:tabs>
        <w:jc w:val="right"/>
        <w:rPr>
          <w:rFonts w:ascii="Verdana" w:hAnsi="Verdana" w:cs="Arial"/>
          <w:sz w:val="24"/>
          <w:szCs w:val="24"/>
        </w:rPr>
      </w:pPr>
      <w:r>
        <w:rPr>
          <w:rFonts w:ascii="Verdana" w:hAnsi="Verdana" w:cs="Arial"/>
          <w:sz w:val="24"/>
          <w:szCs w:val="24"/>
        </w:rPr>
        <w:t>By:</w:t>
      </w:r>
    </w:p>
    <w:p w14:paraId="2BBC6DF9" w14:textId="5035C3A4" w:rsidR="004747E0" w:rsidRDefault="001B6D8A" w:rsidP="004747E0">
      <w:pPr>
        <w:pStyle w:val="ContentsTitle"/>
        <w:tabs>
          <w:tab w:val="left" w:pos="8640"/>
        </w:tabs>
        <w:ind w:left="720"/>
        <w:jc w:val="right"/>
        <w:rPr>
          <w:rFonts w:ascii="Verdana" w:hAnsi="Verdana" w:cs="Arial"/>
          <w:sz w:val="24"/>
          <w:szCs w:val="24"/>
        </w:rPr>
      </w:pPr>
      <w:r>
        <w:rPr>
          <w:rFonts w:ascii="Verdana" w:hAnsi="Verdana" w:cs="Arial"/>
          <w:sz w:val="24"/>
          <w:szCs w:val="24"/>
        </w:rPr>
        <w:t>Saurabh Sohoni</w:t>
      </w:r>
    </w:p>
    <w:p w14:paraId="76D3AC24" w14:textId="7506539A" w:rsidR="004747E0" w:rsidRPr="00373EEE" w:rsidRDefault="001B6D8A" w:rsidP="001B6D8A">
      <w:pPr>
        <w:pStyle w:val="ContentsTitle"/>
        <w:tabs>
          <w:tab w:val="left" w:pos="8640"/>
        </w:tabs>
        <w:ind w:left="720"/>
        <w:jc w:val="right"/>
        <w:rPr>
          <w:rFonts w:ascii="Verdana" w:hAnsi="Verdana" w:cs="Arial"/>
          <w:sz w:val="24"/>
          <w:szCs w:val="24"/>
        </w:rPr>
        <w:sectPr w:rsidR="004747E0" w:rsidRPr="00373EEE" w:rsidSect="004B0FFC">
          <w:headerReference w:type="default" r:id="rId11"/>
          <w:footerReference w:type="even" r:id="rId12"/>
          <w:footerReference w:type="default" r:id="rId13"/>
          <w:footerReference w:type="first" r:id="rId14"/>
          <w:pgSz w:w="12240" w:h="15840"/>
          <w:pgMar w:top="1440" w:right="1440" w:bottom="1440" w:left="1440" w:header="720" w:footer="720" w:gutter="0"/>
          <w:pgNumType w:start="1"/>
          <w:cols w:space="720"/>
          <w:vAlign w:val="center"/>
          <w:titlePg/>
          <w:docGrid w:linePitch="360"/>
        </w:sectPr>
      </w:pPr>
      <w:r>
        <w:rPr>
          <w:rFonts w:ascii="Verdana" w:hAnsi="Verdana" w:cs="Arial"/>
          <w:sz w:val="24"/>
          <w:szCs w:val="24"/>
        </w:rPr>
        <w:t xml:space="preserve">Udacity profile: </w:t>
      </w:r>
      <w:hyperlink r:id="rId15" w:history="1">
        <w:r w:rsidRPr="007516FD">
          <w:rPr>
            <w:rStyle w:val="Hyperlink"/>
            <w:rFonts w:ascii="Verdana" w:hAnsi="Verdana" w:cs="Arial"/>
            <w:sz w:val="24"/>
            <w:szCs w:val="24"/>
          </w:rPr>
          <w:t>https://profiles.udacity.com/p/u183059</w:t>
        </w:r>
      </w:hyperlink>
    </w:p>
    <w:p w14:paraId="01FBECC5" w14:textId="77777777" w:rsidR="0018219E" w:rsidRPr="00C67E03" w:rsidRDefault="0018219E" w:rsidP="0018219E">
      <w:pPr>
        <w:pStyle w:val="TOCHeading"/>
        <w:rPr>
          <w:rFonts w:ascii="Verdana" w:hAnsi="Verdana" w:cs="Arial"/>
          <w:sz w:val="22"/>
          <w:szCs w:val="20"/>
        </w:rPr>
      </w:pPr>
      <w:bookmarkStart w:id="0" w:name="_Toc289684146"/>
      <w:bookmarkStart w:id="1" w:name="_Toc359599266"/>
      <w:bookmarkStart w:id="2" w:name="_Toc409696614"/>
      <w:bookmarkStart w:id="3" w:name="_Toc424213270"/>
      <w:r w:rsidRPr="00C67E03">
        <w:rPr>
          <w:rFonts w:ascii="Verdana" w:hAnsi="Verdana" w:cs="Arial"/>
          <w:sz w:val="22"/>
          <w:szCs w:val="20"/>
        </w:rPr>
        <w:lastRenderedPageBreak/>
        <w:t>Contents</w:t>
      </w:r>
    </w:p>
    <w:p w14:paraId="1475AB12" w14:textId="77777777" w:rsidR="00BF5295" w:rsidRDefault="0035624E">
      <w:pPr>
        <w:pStyle w:val="TOC1"/>
        <w:rPr>
          <w:rFonts w:asciiTheme="minorHAnsi" w:eastAsiaTheme="minorEastAsia" w:hAnsiTheme="minorHAnsi" w:cstheme="minorBidi"/>
          <w:b w:val="0"/>
          <w:bCs w:val="0"/>
          <w:caps w:val="0"/>
          <w:sz w:val="22"/>
          <w:szCs w:val="22"/>
        </w:rPr>
      </w:pPr>
      <w:r>
        <w:rPr>
          <w:rFonts w:cs="Arial"/>
          <w:bCs w:val="0"/>
          <w:caps w:val="0"/>
        </w:rPr>
        <w:fldChar w:fldCharType="begin"/>
      </w:r>
      <w:r>
        <w:rPr>
          <w:rFonts w:cs="Arial"/>
          <w:bCs w:val="0"/>
          <w:caps w:val="0"/>
        </w:rPr>
        <w:instrText xml:space="preserve"> TOC \o "1-3" \u </w:instrText>
      </w:r>
      <w:r>
        <w:rPr>
          <w:rFonts w:cs="Arial"/>
          <w:bCs w:val="0"/>
          <w:caps w:val="0"/>
        </w:rPr>
        <w:fldChar w:fldCharType="separate"/>
      </w:r>
      <w:r w:rsidR="00BF5295">
        <w:t>1.</w:t>
      </w:r>
      <w:r w:rsidR="00BF5295">
        <w:rPr>
          <w:rFonts w:asciiTheme="minorHAnsi" w:eastAsiaTheme="minorEastAsia" w:hAnsiTheme="minorHAnsi" w:cstheme="minorBidi"/>
          <w:b w:val="0"/>
          <w:bCs w:val="0"/>
          <w:caps w:val="0"/>
          <w:sz w:val="22"/>
          <w:szCs w:val="22"/>
        </w:rPr>
        <w:tab/>
      </w:r>
      <w:r w:rsidR="00BF5295" w:rsidRPr="003A66C2">
        <w:rPr>
          <w:rFonts w:cs="Arial"/>
        </w:rPr>
        <w:t>Introduction</w:t>
      </w:r>
      <w:r w:rsidR="00BF5295">
        <w:tab/>
      </w:r>
      <w:r w:rsidR="00BF5295">
        <w:fldChar w:fldCharType="begin"/>
      </w:r>
      <w:r w:rsidR="00BF5295">
        <w:instrText xml:space="preserve"> PAGEREF _Toc481085304 \h </w:instrText>
      </w:r>
      <w:r w:rsidR="00BF5295">
        <w:fldChar w:fldCharType="separate"/>
      </w:r>
      <w:r w:rsidR="003F2858">
        <w:t>3</w:t>
      </w:r>
      <w:r w:rsidR="00BF5295">
        <w:fldChar w:fldCharType="end"/>
      </w:r>
    </w:p>
    <w:p w14:paraId="0130877E" w14:textId="77777777" w:rsidR="00BF5295" w:rsidRDefault="00BF5295">
      <w:pPr>
        <w:pStyle w:val="TOC1"/>
        <w:rPr>
          <w:rFonts w:asciiTheme="minorHAnsi" w:eastAsiaTheme="minorEastAsia" w:hAnsiTheme="minorHAnsi" w:cstheme="minorBidi"/>
          <w:b w:val="0"/>
          <w:bCs w:val="0"/>
          <w:caps w:val="0"/>
          <w:sz w:val="22"/>
          <w:szCs w:val="22"/>
        </w:rPr>
      </w:pPr>
      <w:r>
        <w:t>2.</w:t>
      </w:r>
      <w:r>
        <w:rPr>
          <w:rFonts w:asciiTheme="minorHAnsi" w:eastAsiaTheme="minorEastAsia" w:hAnsiTheme="minorHAnsi" w:cstheme="minorBidi"/>
          <w:b w:val="0"/>
          <w:bCs w:val="0"/>
          <w:caps w:val="0"/>
          <w:sz w:val="22"/>
          <w:szCs w:val="22"/>
        </w:rPr>
        <w:tab/>
      </w:r>
      <w:r w:rsidRPr="003A66C2">
        <w:rPr>
          <w:rFonts w:cs="Arial"/>
        </w:rPr>
        <w:t>Project Goals</w:t>
      </w:r>
      <w:r>
        <w:tab/>
      </w:r>
      <w:r>
        <w:fldChar w:fldCharType="begin"/>
      </w:r>
      <w:r>
        <w:instrText xml:space="preserve"> PAGEREF _Toc481085305 \h </w:instrText>
      </w:r>
      <w:r>
        <w:fldChar w:fldCharType="separate"/>
      </w:r>
      <w:r w:rsidR="003F2858">
        <w:t>3</w:t>
      </w:r>
      <w:r>
        <w:fldChar w:fldCharType="end"/>
      </w:r>
    </w:p>
    <w:p w14:paraId="3DCA97DC" w14:textId="77777777" w:rsidR="00BF5295" w:rsidRDefault="00BF5295">
      <w:pPr>
        <w:pStyle w:val="TOC1"/>
        <w:rPr>
          <w:rFonts w:asciiTheme="minorHAnsi" w:eastAsiaTheme="minorEastAsia" w:hAnsiTheme="minorHAnsi" w:cstheme="minorBidi"/>
          <w:b w:val="0"/>
          <w:bCs w:val="0"/>
          <w:caps w:val="0"/>
          <w:sz w:val="22"/>
          <w:szCs w:val="22"/>
        </w:rPr>
      </w:pPr>
      <w:r>
        <w:t>3.</w:t>
      </w:r>
      <w:r>
        <w:rPr>
          <w:rFonts w:asciiTheme="minorHAnsi" w:eastAsiaTheme="minorEastAsia" w:hAnsiTheme="minorHAnsi" w:cstheme="minorBidi"/>
          <w:b w:val="0"/>
          <w:bCs w:val="0"/>
          <w:caps w:val="0"/>
          <w:sz w:val="22"/>
          <w:szCs w:val="22"/>
        </w:rPr>
        <w:tab/>
      </w:r>
      <w:r w:rsidRPr="003A66C2">
        <w:rPr>
          <w:rFonts w:cs="Arial"/>
        </w:rPr>
        <w:t>Implementation of Project Rubric Points</w:t>
      </w:r>
      <w:r>
        <w:tab/>
      </w:r>
      <w:r>
        <w:fldChar w:fldCharType="begin"/>
      </w:r>
      <w:r>
        <w:instrText xml:space="preserve"> PAGEREF _Toc481085306 \h </w:instrText>
      </w:r>
      <w:r>
        <w:fldChar w:fldCharType="separate"/>
      </w:r>
      <w:r w:rsidR="003F2858">
        <w:t>3</w:t>
      </w:r>
      <w:r>
        <w:fldChar w:fldCharType="end"/>
      </w:r>
    </w:p>
    <w:p w14:paraId="20309769" w14:textId="77777777" w:rsidR="00BF5295" w:rsidRDefault="00BF5295">
      <w:pPr>
        <w:pStyle w:val="TOC2"/>
        <w:tabs>
          <w:tab w:val="left" w:pos="800"/>
          <w:tab w:val="right" w:leader="dot" w:pos="9350"/>
        </w:tabs>
        <w:rPr>
          <w:rFonts w:asciiTheme="minorHAnsi" w:eastAsiaTheme="minorEastAsia" w:hAnsiTheme="minorHAnsi" w:cstheme="minorBidi"/>
          <w:smallCaps w:val="0"/>
          <w:noProof/>
          <w:sz w:val="22"/>
          <w:szCs w:val="22"/>
        </w:rPr>
      </w:pPr>
      <w:r w:rsidRPr="003A66C2">
        <w:rPr>
          <w:rFonts w:cs="Arial"/>
          <w:noProof/>
        </w:rPr>
        <w:t>3.1</w:t>
      </w:r>
      <w:r>
        <w:rPr>
          <w:rFonts w:asciiTheme="minorHAnsi" w:eastAsiaTheme="minorEastAsia" w:hAnsiTheme="minorHAnsi" w:cstheme="minorBidi"/>
          <w:smallCaps w:val="0"/>
          <w:noProof/>
          <w:sz w:val="22"/>
          <w:szCs w:val="22"/>
        </w:rPr>
        <w:tab/>
      </w:r>
      <w:r w:rsidRPr="003A66C2">
        <w:rPr>
          <w:rFonts w:cs="Arial"/>
          <w:noProof/>
        </w:rPr>
        <w:t>Submission of code and output files</w:t>
      </w:r>
      <w:r>
        <w:rPr>
          <w:noProof/>
        </w:rPr>
        <w:tab/>
      </w:r>
      <w:r>
        <w:rPr>
          <w:noProof/>
        </w:rPr>
        <w:fldChar w:fldCharType="begin"/>
      </w:r>
      <w:r>
        <w:rPr>
          <w:noProof/>
        </w:rPr>
        <w:instrText xml:space="preserve"> PAGEREF _Toc481085307 \h </w:instrText>
      </w:r>
      <w:r>
        <w:rPr>
          <w:noProof/>
        </w:rPr>
      </w:r>
      <w:r>
        <w:rPr>
          <w:noProof/>
        </w:rPr>
        <w:fldChar w:fldCharType="separate"/>
      </w:r>
      <w:r w:rsidR="003F2858">
        <w:rPr>
          <w:noProof/>
        </w:rPr>
        <w:t>3</w:t>
      </w:r>
      <w:r>
        <w:rPr>
          <w:noProof/>
        </w:rPr>
        <w:fldChar w:fldCharType="end"/>
      </w:r>
    </w:p>
    <w:p w14:paraId="032D56D6" w14:textId="77777777" w:rsidR="00BF5295" w:rsidRDefault="00BF5295">
      <w:pPr>
        <w:pStyle w:val="TOC2"/>
        <w:tabs>
          <w:tab w:val="left" w:pos="800"/>
          <w:tab w:val="right" w:leader="dot" w:pos="9350"/>
        </w:tabs>
        <w:rPr>
          <w:rFonts w:asciiTheme="minorHAnsi" w:eastAsiaTheme="minorEastAsia" w:hAnsiTheme="minorHAnsi" w:cstheme="minorBidi"/>
          <w:smallCaps w:val="0"/>
          <w:noProof/>
          <w:sz w:val="22"/>
          <w:szCs w:val="22"/>
        </w:rPr>
      </w:pPr>
      <w:r w:rsidRPr="003A66C2">
        <w:rPr>
          <w:rFonts w:cs="Arial"/>
          <w:noProof/>
        </w:rPr>
        <w:t>3.2</w:t>
      </w:r>
      <w:r>
        <w:rPr>
          <w:rFonts w:asciiTheme="minorHAnsi" w:eastAsiaTheme="minorEastAsia" w:hAnsiTheme="minorHAnsi" w:cstheme="minorBidi"/>
          <w:smallCaps w:val="0"/>
          <w:noProof/>
          <w:sz w:val="22"/>
          <w:szCs w:val="22"/>
        </w:rPr>
        <w:tab/>
      </w:r>
      <w:r w:rsidRPr="003A66C2">
        <w:rPr>
          <w:rFonts w:cs="Arial"/>
          <w:noProof/>
        </w:rPr>
        <w:t>Dataset Exploration</w:t>
      </w:r>
      <w:r>
        <w:rPr>
          <w:noProof/>
        </w:rPr>
        <w:tab/>
      </w:r>
      <w:r>
        <w:rPr>
          <w:noProof/>
        </w:rPr>
        <w:fldChar w:fldCharType="begin"/>
      </w:r>
      <w:r>
        <w:rPr>
          <w:noProof/>
        </w:rPr>
        <w:instrText xml:space="preserve"> PAGEREF _Toc481085308 \h </w:instrText>
      </w:r>
      <w:r>
        <w:rPr>
          <w:noProof/>
        </w:rPr>
      </w:r>
      <w:r>
        <w:rPr>
          <w:noProof/>
        </w:rPr>
        <w:fldChar w:fldCharType="separate"/>
      </w:r>
      <w:r w:rsidR="003F2858">
        <w:rPr>
          <w:noProof/>
        </w:rPr>
        <w:t>4</w:t>
      </w:r>
      <w:r>
        <w:rPr>
          <w:noProof/>
        </w:rPr>
        <w:fldChar w:fldCharType="end"/>
      </w:r>
    </w:p>
    <w:p w14:paraId="7D69125A" w14:textId="77777777" w:rsidR="00BF5295" w:rsidRDefault="00BF5295">
      <w:pPr>
        <w:pStyle w:val="TOC2"/>
        <w:tabs>
          <w:tab w:val="left" w:pos="800"/>
          <w:tab w:val="right" w:leader="dot" w:pos="9350"/>
        </w:tabs>
        <w:rPr>
          <w:rFonts w:asciiTheme="minorHAnsi" w:eastAsiaTheme="minorEastAsia" w:hAnsiTheme="minorHAnsi" w:cstheme="minorBidi"/>
          <w:smallCaps w:val="0"/>
          <w:noProof/>
          <w:sz w:val="22"/>
          <w:szCs w:val="22"/>
        </w:rPr>
      </w:pPr>
      <w:r w:rsidRPr="003A66C2">
        <w:rPr>
          <w:rFonts w:cs="Arial"/>
          <w:noProof/>
        </w:rPr>
        <w:t>3.3</w:t>
      </w:r>
      <w:r>
        <w:rPr>
          <w:rFonts w:asciiTheme="minorHAnsi" w:eastAsiaTheme="minorEastAsia" w:hAnsiTheme="minorHAnsi" w:cstheme="minorBidi"/>
          <w:smallCaps w:val="0"/>
          <w:noProof/>
          <w:sz w:val="22"/>
          <w:szCs w:val="22"/>
        </w:rPr>
        <w:tab/>
      </w:r>
      <w:r w:rsidRPr="003A66C2">
        <w:rPr>
          <w:rFonts w:cs="Arial"/>
          <w:noProof/>
        </w:rPr>
        <w:t>Design and Test a Model Architecture</w:t>
      </w:r>
      <w:r>
        <w:rPr>
          <w:noProof/>
        </w:rPr>
        <w:tab/>
      </w:r>
      <w:r>
        <w:rPr>
          <w:noProof/>
        </w:rPr>
        <w:fldChar w:fldCharType="begin"/>
      </w:r>
      <w:r>
        <w:rPr>
          <w:noProof/>
        </w:rPr>
        <w:instrText xml:space="preserve"> PAGEREF _Toc481085309 \h </w:instrText>
      </w:r>
      <w:r>
        <w:rPr>
          <w:noProof/>
        </w:rPr>
      </w:r>
      <w:r>
        <w:rPr>
          <w:noProof/>
        </w:rPr>
        <w:fldChar w:fldCharType="separate"/>
      </w:r>
      <w:r w:rsidR="003F2858">
        <w:rPr>
          <w:noProof/>
        </w:rPr>
        <w:t>5</w:t>
      </w:r>
      <w:r>
        <w:rPr>
          <w:noProof/>
        </w:rPr>
        <w:fldChar w:fldCharType="end"/>
      </w:r>
    </w:p>
    <w:p w14:paraId="42F1F2E5" w14:textId="77777777" w:rsidR="00BF5295" w:rsidRDefault="00BF5295">
      <w:pPr>
        <w:pStyle w:val="TOC2"/>
        <w:tabs>
          <w:tab w:val="left" w:pos="800"/>
          <w:tab w:val="right" w:leader="dot" w:pos="9350"/>
        </w:tabs>
        <w:rPr>
          <w:rFonts w:asciiTheme="minorHAnsi" w:eastAsiaTheme="minorEastAsia" w:hAnsiTheme="minorHAnsi" w:cstheme="minorBidi"/>
          <w:smallCaps w:val="0"/>
          <w:noProof/>
          <w:sz w:val="22"/>
          <w:szCs w:val="22"/>
        </w:rPr>
      </w:pPr>
      <w:r w:rsidRPr="003A66C2">
        <w:rPr>
          <w:rFonts w:cs="Arial"/>
          <w:noProof/>
        </w:rPr>
        <w:t>3.4</w:t>
      </w:r>
      <w:r>
        <w:rPr>
          <w:rFonts w:asciiTheme="minorHAnsi" w:eastAsiaTheme="minorEastAsia" w:hAnsiTheme="minorHAnsi" w:cstheme="minorBidi"/>
          <w:smallCaps w:val="0"/>
          <w:noProof/>
          <w:sz w:val="22"/>
          <w:szCs w:val="22"/>
        </w:rPr>
        <w:tab/>
      </w:r>
      <w:r w:rsidRPr="003A66C2">
        <w:rPr>
          <w:rFonts w:cs="Arial"/>
          <w:noProof/>
        </w:rPr>
        <w:t>Model Test on New Images</w:t>
      </w:r>
      <w:r>
        <w:rPr>
          <w:noProof/>
        </w:rPr>
        <w:tab/>
      </w:r>
      <w:r>
        <w:rPr>
          <w:noProof/>
        </w:rPr>
        <w:fldChar w:fldCharType="begin"/>
      </w:r>
      <w:r>
        <w:rPr>
          <w:noProof/>
        </w:rPr>
        <w:instrText xml:space="preserve"> PAGEREF _Toc481085310 \h </w:instrText>
      </w:r>
      <w:r>
        <w:rPr>
          <w:noProof/>
        </w:rPr>
      </w:r>
      <w:r>
        <w:rPr>
          <w:noProof/>
        </w:rPr>
        <w:fldChar w:fldCharType="separate"/>
      </w:r>
      <w:r w:rsidR="003F2858">
        <w:rPr>
          <w:noProof/>
        </w:rPr>
        <w:t>9</w:t>
      </w:r>
      <w:r>
        <w:rPr>
          <w:noProof/>
        </w:rPr>
        <w:fldChar w:fldCharType="end"/>
      </w:r>
    </w:p>
    <w:p w14:paraId="570010D5" w14:textId="77777777" w:rsidR="00BF5295" w:rsidRDefault="00BF5295">
      <w:pPr>
        <w:pStyle w:val="TOC1"/>
        <w:rPr>
          <w:rFonts w:asciiTheme="minorHAnsi" w:eastAsiaTheme="minorEastAsia" w:hAnsiTheme="minorHAnsi" w:cstheme="minorBidi"/>
          <w:b w:val="0"/>
          <w:bCs w:val="0"/>
          <w:caps w:val="0"/>
          <w:sz w:val="22"/>
          <w:szCs w:val="22"/>
        </w:rPr>
      </w:pPr>
      <w:r>
        <w:t>4.</w:t>
      </w:r>
      <w:r>
        <w:rPr>
          <w:rFonts w:asciiTheme="minorHAnsi" w:eastAsiaTheme="minorEastAsia" w:hAnsiTheme="minorHAnsi" w:cstheme="minorBidi"/>
          <w:b w:val="0"/>
          <w:bCs w:val="0"/>
          <w:caps w:val="0"/>
          <w:sz w:val="22"/>
          <w:szCs w:val="22"/>
        </w:rPr>
        <w:tab/>
      </w:r>
      <w:r>
        <w:t>References</w:t>
      </w:r>
      <w:r>
        <w:tab/>
      </w:r>
      <w:r>
        <w:fldChar w:fldCharType="begin"/>
      </w:r>
      <w:r>
        <w:instrText xml:space="preserve"> PAGEREF _Toc481085311 \h </w:instrText>
      </w:r>
      <w:r>
        <w:fldChar w:fldCharType="separate"/>
      </w:r>
      <w:r w:rsidR="003F2858">
        <w:t>12</w:t>
      </w:r>
      <w:r>
        <w:fldChar w:fldCharType="end"/>
      </w:r>
    </w:p>
    <w:p w14:paraId="5C039650" w14:textId="17BCB17D" w:rsidR="00985073" w:rsidRDefault="0035624E" w:rsidP="0018219E">
      <w:pPr>
        <w:pStyle w:val="Heading1"/>
        <w:rPr>
          <w:rFonts w:cs="Arial"/>
        </w:rPr>
      </w:pPr>
      <w:r>
        <w:rPr>
          <w:rFonts w:eastAsia="PMingLiU" w:cs="Arial"/>
          <w:bCs/>
          <w:caps/>
          <w:noProof/>
          <w:sz w:val="20"/>
        </w:rPr>
        <w:fldChar w:fldCharType="end"/>
      </w:r>
    </w:p>
    <w:p w14:paraId="10AA7460" w14:textId="77777777" w:rsidR="00737E64" w:rsidRPr="00737E64" w:rsidRDefault="00737E64" w:rsidP="00737E64"/>
    <w:p w14:paraId="763F3D45" w14:textId="77777777" w:rsidR="0018219E" w:rsidRDefault="0018219E" w:rsidP="0018219E"/>
    <w:p w14:paraId="731E7B52" w14:textId="77777777" w:rsidR="0018219E" w:rsidRDefault="0018219E" w:rsidP="0018219E"/>
    <w:p w14:paraId="736DF159" w14:textId="77777777" w:rsidR="0018219E" w:rsidRDefault="0018219E" w:rsidP="0018219E"/>
    <w:p w14:paraId="5BD0C736" w14:textId="77777777" w:rsidR="0018219E" w:rsidRDefault="0018219E" w:rsidP="0018219E"/>
    <w:p w14:paraId="73774166" w14:textId="77777777" w:rsidR="0018219E" w:rsidRDefault="0018219E" w:rsidP="0018219E"/>
    <w:p w14:paraId="4114DDA4" w14:textId="77777777" w:rsidR="0018219E" w:rsidRDefault="0018219E" w:rsidP="0018219E"/>
    <w:p w14:paraId="5887B285" w14:textId="77777777" w:rsidR="00400380" w:rsidRDefault="00400380" w:rsidP="0018219E"/>
    <w:p w14:paraId="68D87F44" w14:textId="77777777" w:rsidR="00400380" w:rsidRDefault="00400380" w:rsidP="0018219E"/>
    <w:p w14:paraId="54974392" w14:textId="77777777" w:rsidR="00400380" w:rsidRDefault="00400380" w:rsidP="0018219E"/>
    <w:p w14:paraId="4A081925" w14:textId="77777777" w:rsidR="00400380" w:rsidRDefault="00400380" w:rsidP="0018219E"/>
    <w:p w14:paraId="33B989DE" w14:textId="77777777" w:rsidR="00400380" w:rsidRDefault="00400380" w:rsidP="0018219E"/>
    <w:p w14:paraId="6FEAD2ED" w14:textId="77777777" w:rsidR="0018219E" w:rsidRDefault="0018219E" w:rsidP="0018219E"/>
    <w:p w14:paraId="31D722B3" w14:textId="77777777" w:rsidR="0035624E" w:rsidRDefault="0035624E" w:rsidP="0018219E"/>
    <w:p w14:paraId="255B08F7" w14:textId="77777777" w:rsidR="0035624E" w:rsidRDefault="0035624E" w:rsidP="0018219E"/>
    <w:p w14:paraId="3073C0B3" w14:textId="77777777" w:rsidR="0035624E" w:rsidRDefault="0035624E" w:rsidP="0018219E"/>
    <w:p w14:paraId="63C77A42" w14:textId="77777777" w:rsidR="00754417" w:rsidRDefault="00754417" w:rsidP="0018219E"/>
    <w:p w14:paraId="63B46C1D" w14:textId="77777777" w:rsidR="0035624E" w:rsidRDefault="0035624E" w:rsidP="0018219E"/>
    <w:p w14:paraId="1BA4939E" w14:textId="77777777" w:rsidR="0035624E" w:rsidRDefault="0035624E" w:rsidP="0018219E"/>
    <w:p w14:paraId="13BFCA46" w14:textId="77777777" w:rsidR="0035624E" w:rsidRDefault="0035624E" w:rsidP="0018219E"/>
    <w:p w14:paraId="3FBFA9E9" w14:textId="77777777" w:rsidR="0035624E" w:rsidRDefault="0035624E" w:rsidP="0018219E"/>
    <w:p w14:paraId="36E61840" w14:textId="77777777" w:rsidR="0035624E" w:rsidRDefault="0035624E" w:rsidP="0018219E"/>
    <w:p w14:paraId="343D2977" w14:textId="77777777" w:rsidR="0035624E" w:rsidRDefault="0035624E" w:rsidP="0018219E"/>
    <w:p w14:paraId="296C8862" w14:textId="77777777" w:rsidR="0035624E" w:rsidRDefault="0035624E" w:rsidP="0018219E"/>
    <w:p w14:paraId="43B8DC63" w14:textId="77777777" w:rsidR="0035624E" w:rsidRDefault="0035624E" w:rsidP="0018219E"/>
    <w:p w14:paraId="25EB9211" w14:textId="77777777" w:rsidR="0035624E" w:rsidRDefault="0035624E" w:rsidP="0018219E"/>
    <w:p w14:paraId="75D01E64" w14:textId="77777777" w:rsidR="00F9245F" w:rsidRDefault="00F9245F" w:rsidP="0018219E"/>
    <w:p w14:paraId="1BEB17F6" w14:textId="77777777" w:rsidR="00F9245F" w:rsidRDefault="00F9245F" w:rsidP="0018219E"/>
    <w:p w14:paraId="2502F762" w14:textId="77777777" w:rsidR="00F9245F" w:rsidRDefault="00F9245F" w:rsidP="0018219E"/>
    <w:p w14:paraId="7DD93B39" w14:textId="77777777" w:rsidR="00F9245F" w:rsidRDefault="00F9245F" w:rsidP="0018219E"/>
    <w:p w14:paraId="11C1E4A2" w14:textId="77777777" w:rsidR="00F9245F" w:rsidRDefault="00F9245F" w:rsidP="0018219E"/>
    <w:p w14:paraId="566CD61E" w14:textId="77777777" w:rsidR="00F9245F" w:rsidRDefault="00F9245F" w:rsidP="0018219E"/>
    <w:p w14:paraId="594F5052" w14:textId="77777777" w:rsidR="0035624E" w:rsidRDefault="0035624E" w:rsidP="0018219E"/>
    <w:p w14:paraId="57DAE99B" w14:textId="77777777" w:rsidR="007A4E1D" w:rsidRDefault="007A4E1D" w:rsidP="0018219E"/>
    <w:p w14:paraId="0B1FBB84" w14:textId="38AABF2D" w:rsidR="00BD451C" w:rsidRPr="005B6990" w:rsidRDefault="005B6990" w:rsidP="00BD451C">
      <w:pPr>
        <w:pStyle w:val="Heading1"/>
        <w:numPr>
          <w:ilvl w:val="0"/>
          <w:numId w:val="1"/>
        </w:numPr>
        <w:tabs>
          <w:tab w:val="clear" w:pos="270"/>
          <w:tab w:val="num" w:pos="180"/>
        </w:tabs>
        <w:spacing w:before="300" w:after="300"/>
        <w:rPr>
          <w:rFonts w:cs="Arial"/>
          <w:szCs w:val="24"/>
        </w:rPr>
      </w:pPr>
      <w:bookmarkStart w:id="4" w:name="_Toc243993735"/>
      <w:bookmarkStart w:id="5" w:name="_Toc481085304"/>
      <w:bookmarkEnd w:id="0"/>
      <w:bookmarkEnd w:id="1"/>
      <w:bookmarkEnd w:id="2"/>
      <w:bookmarkEnd w:id="3"/>
      <w:r>
        <w:rPr>
          <w:rFonts w:cs="Arial"/>
          <w:szCs w:val="24"/>
        </w:rPr>
        <w:lastRenderedPageBreak/>
        <w:t>Introduction</w:t>
      </w:r>
      <w:bookmarkEnd w:id="5"/>
    </w:p>
    <w:p w14:paraId="2F85B1B3" w14:textId="59341B6F" w:rsidR="00C82473" w:rsidRDefault="00172B3B" w:rsidP="000F2F3B">
      <w:r>
        <w:t>This document acts in su</w:t>
      </w:r>
      <w:r w:rsidR="00127970">
        <w:t>pport with code and output model</w:t>
      </w:r>
      <w:r>
        <w:t xml:space="preserve"> created in order to implement ‘</w:t>
      </w:r>
      <w:r w:rsidR="00127970">
        <w:t>Traffic Sign Classifier</w:t>
      </w:r>
      <w:r>
        <w:t>’ project. In this project,</w:t>
      </w:r>
      <w:r w:rsidR="00127970">
        <w:t xml:space="preserve"> a deep learning network is trained on traffic images taken from the German Traffic Sign Dataset [1]</w:t>
      </w:r>
      <w:r w:rsidR="00B45C5D">
        <w:t xml:space="preserve"> using TensorFlow [2]</w:t>
      </w:r>
      <w:r w:rsidR="00127970">
        <w:t>. The trained model is then used to determine accuracy on validation and test datasets. Also, the trained model is used to predict classification on traffic sign images taken from the internet and the results are summarized.</w:t>
      </w:r>
    </w:p>
    <w:p w14:paraId="0F362A54" w14:textId="7DD154BA" w:rsidR="00C82473" w:rsidRDefault="00172B3B" w:rsidP="00C82473">
      <w:pPr>
        <w:pStyle w:val="Heading1"/>
        <w:numPr>
          <w:ilvl w:val="0"/>
          <w:numId w:val="1"/>
        </w:numPr>
        <w:tabs>
          <w:tab w:val="clear" w:pos="270"/>
          <w:tab w:val="num" w:pos="180"/>
        </w:tabs>
        <w:spacing w:before="300" w:after="300"/>
        <w:rPr>
          <w:rFonts w:cs="Arial"/>
          <w:szCs w:val="24"/>
        </w:rPr>
      </w:pPr>
      <w:bookmarkStart w:id="6" w:name="_Toc481085305"/>
      <w:r>
        <w:rPr>
          <w:rFonts w:cs="Arial"/>
          <w:szCs w:val="24"/>
        </w:rPr>
        <w:t>Project Goals</w:t>
      </w:r>
      <w:bookmarkEnd w:id="6"/>
    </w:p>
    <w:p w14:paraId="43F9F65A" w14:textId="52D414B7" w:rsidR="005B6990" w:rsidRDefault="00172B3B" w:rsidP="000F2F3B">
      <w:r>
        <w:t>Following were the goals of this project:</w:t>
      </w:r>
    </w:p>
    <w:p w14:paraId="2EA38939" w14:textId="77777777" w:rsidR="00172B3B" w:rsidRDefault="00172B3B" w:rsidP="000F2F3B"/>
    <w:p w14:paraId="364E3FD6" w14:textId="04707C52" w:rsidR="00DA2E78" w:rsidRDefault="00127970" w:rsidP="00BE2A9C">
      <w:pPr>
        <w:pStyle w:val="ListParagraph"/>
        <w:numPr>
          <w:ilvl w:val="0"/>
          <w:numId w:val="3"/>
        </w:numPr>
        <w:spacing w:line="276" w:lineRule="auto"/>
      </w:pPr>
      <w:r>
        <w:t xml:space="preserve">Load traffic sign images taken from the German Traffic Sign Dataset [1]. These images were provided by Udacity in files represented in pickle </w:t>
      </w:r>
      <w:r w:rsidR="006409A3">
        <w:t xml:space="preserve">(.p) file </w:t>
      </w:r>
      <w:r>
        <w:t>format.</w:t>
      </w:r>
      <w:r w:rsidR="00BE2A9C">
        <w:t xml:space="preserve"> </w:t>
      </w:r>
      <w:r>
        <w:t xml:space="preserve">These pickle files contained images and information on the class to which an image belonged. In total, </w:t>
      </w:r>
      <w:r w:rsidR="00BE2A9C">
        <w:t>there were 43 different classes used for classifying an image.</w:t>
      </w:r>
    </w:p>
    <w:p w14:paraId="588532A1" w14:textId="05E5E65D" w:rsidR="00DA2E78" w:rsidRDefault="00BE2A9C" w:rsidP="00FF62FB">
      <w:pPr>
        <w:pStyle w:val="ListParagraph"/>
        <w:numPr>
          <w:ilvl w:val="0"/>
          <w:numId w:val="3"/>
        </w:numPr>
      </w:pPr>
      <w:r>
        <w:t>Double check if each image in the dataset is labelled with a class.</w:t>
      </w:r>
    </w:p>
    <w:p w14:paraId="45888FAA" w14:textId="356380BF" w:rsidR="00DA2E78" w:rsidRDefault="00BE2A9C" w:rsidP="00FF62FB">
      <w:pPr>
        <w:pStyle w:val="ListParagraph"/>
        <w:numPr>
          <w:ilvl w:val="0"/>
          <w:numId w:val="3"/>
        </w:numPr>
      </w:pPr>
      <w:r>
        <w:t>Explore the dataset by checking the number of samples present in training, validation and test sets. Also, plot few images and its respective class to verify that the labelled data is correct for a few samples. Also, explore into the distribution of dataset across different classes.</w:t>
      </w:r>
    </w:p>
    <w:p w14:paraId="3FF940A8" w14:textId="38A5C62C" w:rsidR="00DA2E78" w:rsidRDefault="00BE2A9C" w:rsidP="00FF62FB">
      <w:pPr>
        <w:pStyle w:val="ListParagraph"/>
        <w:numPr>
          <w:ilvl w:val="0"/>
          <w:numId w:val="3"/>
        </w:numPr>
      </w:pPr>
      <w:r>
        <w:t>Pre-process the images to ensure training of the network is fast and that the network doesn’t stuck in local minima.</w:t>
      </w:r>
    </w:p>
    <w:p w14:paraId="628A9136" w14:textId="022D7670" w:rsidR="00BE2A9C" w:rsidRDefault="00BE2A9C" w:rsidP="00FF62FB">
      <w:pPr>
        <w:pStyle w:val="ListParagraph"/>
        <w:numPr>
          <w:ilvl w:val="0"/>
          <w:numId w:val="3"/>
        </w:numPr>
      </w:pPr>
      <w:r>
        <w:t xml:space="preserve">Define and implement a neural network which includes convolutional layers, fully connected layers, pooling layers and activation functions to identify </w:t>
      </w:r>
      <w:r w:rsidR="00773A37">
        <w:t xml:space="preserve">intricate </w:t>
      </w:r>
      <w:r>
        <w:t>features in traffic sign images.</w:t>
      </w:r>
    </w:p>
    <w:p w14:paraId="25256ACD" w14:textId="277EF239" w:rsidR="00773A37" w:rsidRDefault="00773A37" w:rsidP="00FF62FB">
      <w:pPr>
        <w:pStyle w:val="ListParagraph"/>
        <w:numPr>
          <w:ilvl w:val="0"/>
          <w:numId w:val="3"/>
        </w:numPr>
      </w:pPr>
      <w:r>
        <w:t>Train the network on training dataset and evaluate its performance on validation dataset. Tune different parameters such as the learning rate, number of epochs, batch size, weight initialization parameters, etc. to obtain maximum accuracy.</w:t>
      </w:r>
    </w:p>
    <w:p w14:paraId="6696D3BB" w14:textId="7B1DB27E" w:rsidR="00773A37" w:rsidRDefault="00773A37" w:rsidP="00773A37">
      <w:pPr>
        <w:pStyle w:val="ListParagraph"/>
        <w:numPr>
          <w:ilvl w:val="0"/>
          <w:numId w:val="3"/>
        </w:numPr>
      </w:pPr>
      <w:r>
        <w:t>Test the network on test dataset and 5 traffic sign images downloaded from the internet and summarize the results.</w:t>
      </w:r>
    </w:p>
    <w:p w14:paraId="22B34D90" w14:textId="18D401F0" w:rsidR="005B6990" w:rsidRDefault="00DA2E78" w:rsidP="005B6990">
      <w:pPr>
        <w:pStyle w:val="Heading1"/>
        <w:numPr>
          <w:ilvl w:val="0"/>
          <w:numId w:val="1"/>
        </w:numPr>
        <w:tabs>
          <w:tab w:val="clear" w:pos="270"/>
          <w:tab w:val="num" w:pos="180"/>
        </w:tabs>
        <w:spacing w:before="300" w:after="300"/>
        <w:rPr>
          <w:rFonts w:cs="Arial"/>
          <w:szCs w:val="24"/>
        </w:rPr>
      </w:pPr>
      <w:bookmarkStart w:id="7" w:name="_Toc481085306"/>
      <w:r>
        <w:rPr>
          <w:rFonts w:cs="Arial"/>
          <w:szCs w:val="24"/>
        </w:rPr>
        <w:t>Implementation of Project Rubric Points</w:t>
      </w:r>
      <w:bookmarkEnd w:id="7"/>
    </w:p>
    <w:p w14:paraId="44D56626" w14:textId="4B083F32" w:rsidR="00DA2E78" w:rsidRDefault="00DA2E78" w:rsidP="00DA2E78">
      <w:r>
        <w:t>Following section lists down various rubric points for this project and also details out the implementation strategy followed:</w:t>
      </w:r>
    </w:p>
    <w:bookmarkEnd w:id="4"/>
    <w:p w14:paraId="16505700" w14:textId="77777777" w:rsidR="00C67E03" w:rsidRPr="00C67E03" w:rsidRDefault="00C67E03" w:rsidP="00C67E03"/>
    <w:p w14:paraId="6DBD989C" w14:textId="16608223" w:rsidR="003838C1" w:rsidRDefault="00DA2E78" w:rsidP="0007218B">
      <w:pPr>
        <w:pStyle w:val="Heading2"/>
        <w:numPr>
          <w:ilvl w:val="1"/>
          <w:numId w:val="1"/>
        </w:numPr>
        <w:tabs>
          <w:tab w:val="num" w:pos="990"/>
          <w:tab w:val="num" w:pos="1530"/>
          <w:tab w:val="num" w:pos="1656"/>
        </w:tabs>
        <w:spacing w:line="240" w:lineRule="auto"/>
        <w:ind w:left="900" w:hanging="576"/>
        <w:jc w:val="both"/>
        <w:rPr>
          <w:rFonts w:cs="Arial"/>
          <w:sz w:val="22"/>
          <w:szCs w:val="22"/>
        </w:rPr>
      </w:pPr>
      <w:bookmarkStart w:id="8" w:name="_Toc481085307"/>
      <w:r>
        <w:rPr>
          <w:rFonts w:cs="Arial"/>
          <w:sz w:val="22"/>
          <w:szCs w:val="22"/>
        </w:rPr>
        <w:t xml:space="preserve">Submission of </w:t>
      </w:r>
      <w:r w:rsidR="00773A37">
        <w:rPr>
          <w:rFonts w:cs="Arial"/>
          <w:sz w:val="22"/>
          <w:szCs w:val="22"/>
        </w:rPr>
        <w:t>code and output files</w:t>
      </w:r>
      <w:bookmarkEnd w:id="8"/>
    </w:p>
    <w:p w14:paraId="197BC6C4" w14:textId="77777777" w:rsidR="00DA2E78" w:rsidRPr="00DA2E78" w:rsidRDefault="00DA2E78" w:rsidP="00DA2E78"/>
    <w:p w14:paraId="781D9A87" w14:textId="205095F2" w:rsidR="00A90263" w:rsidRDefault="006C32F7" w:rsidP="006C32F7">
      <w:pPr>
        <w:ind w:left="324"/>
      </w:pPr>
      <w:r>
        <w:t>The submission includes following files:</w:t>
      </w:r>
    </w:p>
    <w:p w14:paraId="5707A695" w14:textId="77777777" w:rsidR="006C32F7" w:rsidRDefault="006C32F7" w:rsidP="006C32F7">
      <w:pPr>
        <w:ind w:left="324"/>
      </w:pPr>
    </w:p>
    <w:p w14:paraId="5B8E881B" w14:textId="21C53B7E" w:rsidR="006C32F7" w:rsidRDefault="00773A37" w:rsidP="00773A37">
      <w:pPr>
        <w:pStyle w:val="ListParagraph"/>
        <w:numPr>
          <w:ilvl w:val="0"/>
          <w:numId w:val="4"/>
        </w:numPr>
      </w:pPr>
      <w:r w:rsidRPr="00773A37">
        <w:t>Traffic_Sign_Classifier.ipynb</w:t>
      </w:r>
      <w:r w:rsidR="006C32F7">
        <w:t xml:space="preserve"> – This </w:t>
      </w:r>
      <w:r>
        <w:t>iP</w:t>
      </w:r>
      <w:r w:rsidR="006C32F7">
        <w:t xml:space="preserve">ython </w:t>
      </w:r>
      <w:r>
        <w:t>notebook</w:t>
      </w:r>
      <w:r w:rsidR="006C32F7">
        <w:t xml:space="preserve"> contains code to build </w:t>
      </w:r>
      <w:r>
        <w:t xml:space="preserve">convolutional neural network (referred to as </w:t>
      </w:r>
      <w:r w:rsidR="006C32F7">
        <w:t>CNN</w:t>
      </w:r>
      <w:r>
        <w:t xml:space="preserve">, henceforth), </w:t>
      </w:r>
      <w:r w:rsidR="006C32F7">
        <w:t xml:space="preserve">train the model of </w:t>
      </w:r>
      <w:r>
        <w:t>training data set and test the model on test dataset and 5 traffic sign images from the internet. Output for code implemented in each step is displayed after corresponding cell.</w:t>
      </w:r>
    </w:p>
    <w:p w14:paraId="1441BA10" w14:textId="7C3E06D6" w:rsidR="006C32F7" w:rsidRDefault="00773A37" w:rsidP="00773A37">
      <w:pPr>
        <w:pStyle w:val="ListParagraph"/>
        <w:numPr>
          <w:ilvl w:val="0"/>
          <w:numId w:val="4"/>
        </w:numPr>
      </w:pPr>
      <w:r w:rsidRPr="00773A37">
        <w:t>Traffic_Sign_Classifier.html</w:t>
      </w:r>
      <w:r>
        <w:t xml:space="preserve"> </w:t>
      </w:r>
      <w:r w:rsidR="006C32F7">
        <w:t xml:space="preserve">– This file </w:t>
      </w:r>
      <w:r>
        <w:t>is an export of the iPython notebook described above.</w:t>
      </w:r>
    </w:p>
    <w:p w14:paraId="3E0A70E5" w14:textId="7C5C56E7" w:rsidR="006C32F7" w:rsidRDefault="006C32F7" w:rsidP="00FF62FB">
      <w:pPr>
        <w:pStyle w:val="ListParagraph"/>
        <w:numPr>
          <w:ilvl w:val="0"/>
          <w:numId w:val="4"/>
        </w:numPr>
      </w:pPr>
      <w:r>
        <w:t xml:space="preserve">writeup_report.pdf – Current file summarizing about the project goals and </w:t>
      </w:r>
      <w:r w:rsidR="00773A37">
        <w:t xml:space="preserve">results </w:t>
      </w:r>
      <w:r w:rsidR="00773A37">
        <w:lastRenderedPageBreak/>
        <w:t>obtained</w:t>
      </w:r>
      <w:r>
        <w:t>.</w:t>
      </w:r>
    </w:p>
    <w:p w14:paraId="26297EAA" w14:textId="77777777" w:rsidR="00F9245F" w:rsidRDefault="00F9245F" w:rsidP="006C32F7"/>
    <w:p w14:paraId="46D2649F" w14:textId="04797DEA" w:rsidR="006C32F7" w:rsidRDefault="00773A37" w:rsidP="006C32F7">
      <w:pPr>
        <w:pStyle w:val="Heading2"/>
        <w:numPr>
          <w:ilvl w:val="1"/>
          <w:numId w:val="1"/>
        </w:numPr>
        <w:tabs>
          <w:tab w:val="num" w:pos="990"/>
          <w:tab w:val="num" w:pos="1530"/>
          <w:tab w:val="num" w:pos="1656"/>
        </w:tabs>
        <w:spacing w:line="240" w:lineRule="auto"/>
        <w:ind w:left="900" w:hanging="576"/>
        <w:jc w:val="both"/>
        <w:rPr>
          <w:rFonts w:cs="Arial"/>
          <w:sz w:val="22"/>
          <w:szCs w:val="22"/>
        </w:rPr>
      </w:pPr>
      <w:bookmarkStart w:id="9" w:name="_Toc481085308"/>
      <w:r>
        <w:rPr>
          <w:rFonts w:cs="Arial"/>
          <w:sz w:val="22"/>
          <w:szCs w:val="22"/>
        </w:rPr>
        <w:t>Dataset Exploration</w:t>
      </w:r>
      <w:bookmarkEnd w:id="9"/>
    </w:p>
    <w:p w14:paraId="7628D01D" w14:textId="77777777" w:rsidR="006C32F7" w:rsidRDefault="006C32F7" w:rsidP="0088418A">
      <w:pPr>
        <w:ind w:left="324"/>
      </w:pPr>
    </w:p>
    <w:p w14:paraId="47A74499" w14:textId="08A00A72" w:rsidR="006409A3" w:rsidRDefault="00773A37" w:rsidP="008F79E4">
      <w:pPr>
        <w:ind w:left="324"/>
      </w:pPr>
      <w:r>
        <w:t xml:space="preserve">Traffic sign images taken from the German Traffic Sign Dataset [1] were provided by Udacity in pickle </w:t>
      </w:r>
      <w:r w:rsidR="006409A3">
        <w:t xml:space="preserve">(.p) </w:t>
      </w:r>
      <w:r>
        <w:t>file format.</w:t>
      </w:r>
      <w:r w:rsidR="006409A3">
        <w:t xml:space="preserve"> These files contain images and class label for which the image belongs.</w:t>
      </w:r>
    </w:p>
    <w:p w14:paraId="7EBD5FCC" w14:textId="77777777" w:rsidR="008F79E4" w:rsidRDefault="008F79E4" w:rsidP="008F79E4">
      <w:pPr>
        <w:ind w:left="324"/>
      </w:pPr>
    </w:p>
    <w:p w14:paraId="404BC5A2" w14:textId="10F24658" w:rsidR="006409A3" w:rsidRDefault="006409A3" w:rsidP="006409A3">
      <w:pPr>
        <w:pStyle w:val="ListParagraph"/>
        <w:numPr>
          <w:ilvl w:val="0"/>
          <w:numId w:val="11"/>
        </w:numPr>
      </w:pPr>
      <w:r>
        <w:t>Images in the dataset can be classified into one of the 43 classes described below. Also, a sample image for each class was visualized to get some insight into different classes. This is shown below:</w:t>
      </w:r>
    </w:p>
    <w:p w14:paraId="6327FAA5" w14:textId="460256C3" w:rsidR="006409A3" w:rsidRDefault="004B334F" w:rsidP="004B334F">
      <w:r>
        <w:rPr>
          <w:noProof/>
        </w:rPr>
        <mc:AlternateContent>
          <mc:Choice Requires="wps">
            <w:drawing>
              <wp:anchor distT="0" distB="0" distL="114300" distR="114300" simplePos="0" relativeHeight="251717632" behindDoc="0" locked="0" layoutInCell="1" allowOverlap="1" wp14:anchorId="62C75B8B" wp14:editId="745D2B41">
                <wp:simplePos x="0" y="0"/>
                <wp:positionH relativeFrom="column">
                  <wp:posOffset>1819275</wp:posOffset>
                </wp:positionH>
                <wp:positionV relativeFrom="paragraph">
                  <wp:posOffset>3141345</wp:posOffset>
                </wp:positionV>
                <wp:extent cx="280035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a:effectLst/>
                      </wps:spPr>
                      <wps:txbx>
                        <w:txbxContent>
                          <w:p w14:paraId="3CD156F9" w14:textId="114B5FAB" w:rsidR="004B334F" w:rsidRPr="00A11DE4" w:rsidRDefault="004B334F" w:rsidP="004B334F">
                            <w:pPr>
                              <w:pStyle w:val="Caption"/>
                              <w:rPr>
                                <w:noProof/>
                              </w:rPr>
                            </w:pPr>
                            <w:r>
                              <w:t xml:space="preserve">Figure </w:t>
                            </w:r>
                            <w:r>
                              <w:fldChar w:fldCharType="begin"/>
                            </w:r>
                            <w:r>
                              <w:instrText xml:space="preserve"> SEQ Figure \* ARABIC </w:instrText>
                            </w:r>
                            <w:r>
                              <w:fldChar w:fldCharType="separate"/>
                            </w:r>
                            <w:r w:rsidR="003F2858">
                              <w:rPr>
                                <w:noProof/>
                              </w:rPr>
                              <w:t>1</w:t>
                            </w:r>
                            <w:r>
                              <w:fldChar w:fldCharType="end"/>
                            </w:r>
                            <w:r>
                              <w:t>: Image from training dataset for each class. Class ID starting from 0 from top left and going by each row with 42 for image in the last row [5a]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C75B8B" id="_x0000_t202" coordsize="21600,21600" o:spt="202" path="m,l,21600r21600,l21600,xe">
                <v:stroke joinstyle="miter"/>
                <v:path gradientshapeok="t" o:connecttype="rect"/>
              </v:shapetype>
              <v:shape id="Text Box 47" o:spid="_x0000_s1026" type="#_x0000_t202" style="position:absolute;margin-left:143.25pt;margin-top:247.35pt;width:220.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" stroked="f">
                <v:textbox style="mso-fit-shape-to-text:t" inset="0,0,0,0">
                  <w:txbxContent>
                    <w:p w14:paraId="3CD156F9" w14:textId="114B5FAB" w:rsidR="004B334F" w:rsidRPr="00A11DE4" w:rsidRDefault="004B334F" w:rsidP="004B334F">
                      <w:pPr>
                        <w:pStyle w:val="Caption"/>
                        <w:rPr>
                          <w:noProof/>
                        </w:rPr>
                      </w:pPr>
                      <w:r>
                        <w:t xml:space="preserve">Figure </w:t>
                      </w:r>
                      <w:r>
                        <w:fldChar w:fldCharType="begin"/>
                      </w:r>
                      <w:r>
                        <w:instrText xml:space="preserve"> SEQ Figure \* ARABIC </w:instrText>
                      </w:r>
                      <w:r>
                        <w:fldChar w:fldCharType="separate"/>
                      </w:r>
                      <w:r w:rsidR="003F2858">
                        <w:rPr>
                          <w:noProof/>
                        </w:rPr>
                        <w:t>1</w:t>
                      </w:r>
                      <w:r>
                        <w:fldChar w:fldCharType="end"/>
                      </w:r>
                      <w:r>
                        <w:t>: Image from training dataset for each class. Class ID starting from 0 from top left and going by each row with 42 for image in the last row [5a]</w:t>
                      </w:r>
                    </w:p>
                  </w:txbxContent>
                </v:textbox>
                <w10:wrap type="topAndBottom"/>
              </v:shape>
            </w:pict>
          </mc:Fallback>
        </mc:AlternateContent>
      </w:r>
      <w:r w:rsidR="001D2D28" w:rsidRPr="00C81DE5">
        <w:rPr>
          <w:noProof/>
        </w:rPr>
        <w:drawing>
          <wp:anchor distT="0" distB="0" distL="114300" distR="114300" simplePos="0" relativeHeight="251681792" behindDoc="0" locked="0" layoutInCell="1" allowOverlap="1" wp14:anchorId="0C416CFF" wp14:editId="340E4F83">
            <wp:simplePos x="0" y="0"/>
            <wp:positionH relativeFrom="margin">
              <wp:posOffset>1819275</wp:posOffset>
            </wp:positionH>
            <wp:positionV relativeFrom="paragraph">
              <wp:posOffset>283845</wp:posOffset>
            </wp:positionV>
            <wp:extent cx="2800350" cy="2800350"/>
            <wp:effectExtent l="0" t="0" r="0" b="0"/>
            <wp:wrapTopAndBottom/>
            <wp:docPr id="2" name="Picture 2" descr="C:\Users\ssohon\Desktop\project-traffic-sign-classifier-by-saurabh-sohoni\examples\image-class-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ohon\Desktop\project-traffic-sign-classifier-by-saurabh-sohoni\examples\image-class-spri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2D55BE" w14:textId="77777777" w:rsidR="00AA3D86" w:rsidRDefault="00AA3D86" w:rsidP="001D2D28">
      <w:pPr>
        <w:ind w:left="2880"/>
      </w:pPr>
    </w:p>
    <w:p w14:paraId="7519D4AF" w14:textId="5051268D" w:rsidR="00AA3D86" w:rsidRDefault="00AA3D86" w:rsidP="00AA3D86">
      <w:pPr>
        <w:pStyle w:val="ListParagraph"/>
        <w:numPr>
          <w:ilvl w:val="0"/>
          <w:numId w:val="11"/>
        </w:numPr>
      </w:pPr>
      <w:r>
        <w:t>The complete dataset was divided into training, validation and test sets each with following number of samples:</w:t>
      </w:r>
    </w:p>
    <w:p w14:paraId="46694A38" w14:textId="15680C1E" w:rsidR="00AA3D86" w:rsidRDefault="00AA3D86" w:rsidP="00AA3D86">
      <w:pPr>
        <w:pStyle w:val="ListParagraph"/>
        <w:numPr>
          <w:ilvl w:val="1"/>
          <w:numId w:val="11"/>
        </w:numPr>
      </w:pPr>
      <w:r>
        <w:t>Training set – 34,799 samples</w:t>
      </w:r>
    </w:p>
    <w:p w14:paraId="26BC0066" w14:textId="7B8CE8B5" w:rsidR="00AA3D86" w:rsidRDefault="00AA3D86" w:rsidP="00AA3D86">
      <w:pPr>
        <w:pStyle w:val="ListParagraph"/>
        <w:numPr>
          <w:ilvl w:val="1"/>
          <w:numId w:val="11"/>
        </w:numPr>
      </w:pPr>
      <w:r>
        <w:t>Validation set – 4410 samples (Roughly 12% of number of training samples)</w:t>
      </w:r>
    </w:p>
    <w:p w14:paraId="0B9AFB74" w14:textId="67C85D64" w:rsidR="00AA3D86" w:rsidRDefault="00AA3D86" w:rsidP="00AA3D86">
      <w:pPr>
        <w:pStyle w:val="ListParagraph"/>
        <w:numPr>
          <w:ilvl w:val="1"/>
          <w:numId w:val="11"/>
        </w:numPr>
      </w:pPr>
      <w:r>
        <w:t>Test set – 12630 samples (Roughly 35% of number of training samples)</w:t>
      </w:r>
    </w:p>
    <w:p w14:paraId="0CB3A610" w14:textId="0677882A" w:rsidR="00AA3D86" w:rsidRDefault="00AA3D86" w:rsidP="00AA3D86">
      <w:pPr>
        <w:pStyle w:val="ListParagraph"/>
        <w:numPr>
          <w:ilvl w:val="0"/>
          <w:numId w:val="11"/>
        </w:numPr>
      </w:pPr>
      <w:r>
        <w:t>The distribution of samples per each class was not even. This is evident from the histogram shown below:</w:t>
      </w:r>
    </w:p>
    <w:p w14:paraId="2249DB87" w14:textId="5DC7DC2E" w:rsidR="00AA3D86" w:rsidRDefault="00AA3D86" w:rsidP="00AA3D86">
      <w:pPr>
        <w:ind w:left="720"/>
      </w:pPr>
      <w:r>
        <w:rPr>
          <w:noProof/>
        </w:rPr>
        <w:lastRenderedPageBreak/>
        <mc:AlternateContent>
          <mc:Choice Requires="wps">
            <w:drawing>
              <wp:anchor distT="0" distB="0" distL="114300" distR="114300" simplePos="0" relativeHeight="251684864" behindDoc="0" locked="0" layoutInCell="1" allowOverlap="1" wp14:anchorId="24E6546D" wp14:editId="221FF866">
                <wp:simplePos x="0" y="0"/>
                <wp:positionH relativeFrom="column">
                  <wp:posOffset>999490</wp:posOffset>
                </wp:positionH>
                <wp:positionV relativeFrom="paragraph">
                  <wp:posOffset>2438400</wp:posOffset>
                </wp:positionV>
                <wp:extent cx="38766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a:effectLst/>
                      </wps:spPr>
                      <wps:txbx>
                        <w:txbxContent>
                          <w:p w14:paraId="5128B06E" w14:textId="13A1CDFC" w:rsidR="00B45C5D" w:rsidRPr="00244E14" w:rsidRDefault="00B45C5D" w:rsidP="00AA3D86">
                            <w:pPr>
                              <w:pStyle w:val="Caption"/>
                              <w:rPr>
                                <w:noProof/>
                              </w:rPr>
                            </w:pPr>
                            <w:r>
                              <w:t>Figure 2: Distribution of samples across classes</w:t>
                            </w:r>
                            <w:r w:rsidR="004B334F">
                              <w:t xml:space="preserve"> [5b]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E6546D" id="Text Box 5" o:spid="_x0000_s1027" type="#_x0000_t202" style="position:absolute;left:0;text-align:left;margin-left:78.7pt;margin-top:192pt;width:305.2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" stroked="f">
                <v:textbox style="mso-fit-shape-to-text:t" inset="0,0,0,0">
                  <w:txbxContent>
                    <w:p w14:paraId="5128B06E" w14:textId="13A1CDFC" w:rsidR="00B45C5D" w:rsidRPr="00244E14" w:rsidRDefault="00B45C5D" w:rsidP="00AA3D86">
                      <w:pPr>
                        <w:pStyle w:val="Caption"/>
                        <w:rPr>
                          <w:noProof/>
                        </w:rPr>
                      </w:pPr>
                      <w:r>
                        <w:t>Figure 2: Distribution of samples across classes</w:t>
                      </w:r>
                      <w:r w:rsidR="004B334F">
                        <w:t xml:space="preserve"> [5b]</w:t>
                      </w:r>
                    </w:p>
                  </w:txbxContent>
                </v:textbox>
                <w10:wrap type="topAndBottom"/>
              </v:shape>
            </w:pict>
          </mc:Fallback>
        </mc:AlternateContent>
      </w:r>
      <w:r>
        <w:rPr>
          <w:noProof/>
        </w:rPr>
        <w:drawing>
          <wp:anchor distT="0" distB="0" distL="114300" distR="114300" simplePos="0" relativeHeight="251682816" behindDoc="0" locked="0" layoutInCell="1" allowOverlap="1" wp14:anchorId="7F45BE51" wp14:editId="061465E3">
            <wp:simplePos x="0" y="0"/>
            <wp:positionH relativeFrom="column">
              <wp:posOffset>1000125</wp:posOffset>
            </wp:positionH>
            <wp:positionV relativeFrom="paragraph">
              <wp:posOffset>0</wp:posOffset>
            </wp:positionV>
            <wp:extent cx="3733800" cy="2381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33800" cy="2381250"/>
                    </a:xfrm>
                    <a:prstGeom prst="rect">
                      <a:avLst/>
                    </a:prstGeom>
                  </pic:spPr>
                </pic:pic>
              </a:graphicData>
            </a:graphic>
            <wp14:sizeRelH relativeFrom="page">
              <wp14:pctWidth>0</wp14:pctWidth>
            </wp14:sizeRelH>
            <wp14:sizeRelV relativeFrom="page">
              <wp14:pctHeight>0</wp14:pctHeight>
            </wp14:sizeRelV>
          </wp:anchor>
        </w:drawing>
      </w:r>
    </w:p>
    <w:p w14:paraId="64E37290" w14:textId="089770B4" w:rsidR="00AA3D86" w:rsidRDefault="008F79E4" w:rsidP="00BF5295">
      <w:pPr>
        <w:ind w:left="1800"/>
      </w:pPr>
      <w:r>
        <w:t>It was found that t</w:t>
      </w:r>
      <w:r w:rsidR="00AA3D86">
        <w:t xml:space="preserve">here were fewer than 500 image </w:t>
      </w:r>
      <w:r>
        <w:t xml:space="preserve">samples for a few </w:t>
      </w:r>
      <w:bookmarkStart w:id="10" w:name="_GoBack"/>
      <w:bookmarkEnd w:id="10"/>
      <w:r>
        <w:t>classes.</w:t>
      </w:r>
    </w:p>
    <w:p w14:paraId="49013DCF" w14:textId="0205FAC2" w:rsidR="00CD3739" w:rsidRDefault="00CD3739" w:rsidP="00CD3739"/>
    <w:p w14:paraId="3F4A9494" w14:textId="08215B3C" w:rsidR="00CD3739" w:rsidRDefault="008F79E4" w:rsidP="00CD3739">
      <w:pPr>
        <w:pStyle w:val="Heading2"/>
        <w:numPr>
          <w:ilvl w:val="1"/>
          <w:numId w:val="1"/>
        </w:numPr>
        <w:tabs>
          <w:tab w:val="num" w:pos="990"/>
          <w:tab w:val="num" w:pos="1530"/>
          <w:tab w:val="num" w:pos="1656"/>
        </w:tabs>
        <w:spacing w:line="240" w:lineRule="auto"/>
        <w:ind w:left="900" w:hanging="576"/>
        <w:jc w:val="both"/>
        <w:rPr>
          <w:rFonts w:cs="Arial"/>
          <w:sz w:val="22"/>
          <w:szCs w:val="22"/>
        </w:rPr>
      </w:pPr>
      <w:bookmarkStart w:id="11" w:name="_Toc481085309"/>
      <w:r>
        <w:rPr>
          <w:rFonts w:cs="Arial"/>
          <w:sz w:val="22"/>
          <w:szCs w:val="22"/>
        </w:rPr>
        <w:t>Design and Test a Model Architecture</w:t>
      </w:r>
      <w:bookmarkEnd w:id="11"/>
    </w:p>
    <w:p w14:paraId="5B66B537" w14:textId="26746FAF" w:rsidR="007D32E5" w:rsidRDefault="007D32E5" w:rsidP="007D32E5"/>
    <w:p w14:paraId="4FAD1D51" w14:textId="2B8BCB83" w:rsidR="00CD3739" w:rsidRDefault="007D32E5" w:rsidP="007D32E5">
      <w:pPr>
        <w:pStyle w:val="Heading4"/>
        <w:ind w:left="720"/>
        <w:rPr>
          <w:rFonts w:ascii="Verdana" w:hAnsi="Verdana"/>
          <w:b/>
        </w:rPr>
      </w:pPr>
      <w:r>
        <w:rPr>
          <w:rFonts w:ascii="Verdana" w:hAnsi="Verdana"/>
          <w:b/>
        </w:rPr>
        <w:t>3.3.1 Data Pre-processing</w:t>
      </w:r>
    </w:p>
    <w:p w14:paraId="3F09ED7A" w14:textId="2BCAD5FA" w:rsidR="00A24A19" w:rsidRDefault="00A24A19" w:rsidP="00A24A19">
      <w:r>
        <w:tab/>
      </w:r>
    </w:p>
    <w:p w14:paraId="63A49E35" w14:textId="59E08EA3" w:rsidR="00A24A19" w:rsidRDefault="00A24A19" w:rsidP="00A24A19">
      <w:pPr>
        <w:ind w:left="720"/>
      </w:pPr>
      <w:r>
        <w:t>Convolutional neural networks converge faster when the training data is centered around zero and has same covariance. This is achieved by using mean subtraction of pixel values in an image followed by normalization described below:</w:t>
      </w:r>
    </w:p>
    <w:p w14:paraId="34E9AB05" w14:textId="510D13E1" w:rsidR="00A24A19" w:rsidRDefault="00A24A19" w:rsidP="00A24A19">
      <w:pPr>
        <w:ind w:left="720"/>
      </w:pPr>
    </w:p>
    <w:p w14:paraId="166EE31F" w14:textId="78697773" w:rsidR="00A24A19" w:rsidRDefault="00A24A19" w:rsidP="00A24A19">
      <w:pPr>
        <w:pStyle w:val="ListParagraph"/>
        <w:numPr>
          <w:ilvl w:val="0"/>
          <w:numId w:val="13"/>
        </w:numPr>
      </w:pPr>
      <w:r>
        <w:rPr>
          <w:noProof/>
        </w:rPr>
        <w:drawing>
          <wp:anchor distT="0" distB="0" distL="114300" distR="114300" simplePos="0" relativeHeight="251685888" behindDoc="0" locked="0" layoutInCell="1" allowOverlap="1" wp14:anchorId="04CA5E51" wp14:editId="147E307E">
            <wp:simplePos x="0" y="0"/>
            <wp:positionH relativeFrom="column">
              <wp:posOffset>942975</wp:posOffset>
            </wp:positionH>
            <wp:positionV relativeFrom="paragraph">
              <wp:posOffset>746760</wp:posOffset>
            </wp:positionV>
            <wp:extent cx="4886325" cy="26860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86325" cy="2686050"/>
                    </a:xfrm>
                    <a:prstGeom prst="rect">
                      <a:avLst/>
                    </a:prstGeom>
                  </pic:spPr>
                </pic:pic>
              </a:graphicData>
            </a:graphic>
            <wp14:sizeRelH relativeFrom="page">
              <wp14:pctWidth>0</wp14:pctWidth>
            </wp14:sizeRelH>
            <wp14:sizeRelV relativeFrom="page">
              <wp14:pctHeight>0</wp14:pctHeight>
            </wp14:sizeRelV>
          </wp:anchor>
        </w:drawing>
      </w:r>
      <w:r>
        <w:t>Mean subtraction is the most common form of data pre-processing. In this process, the mean of all features in an image is subtracted from every pixel. This process basically centers the cloud of data around zero, or origin. This is demonstrated below:</w:t>
      </w:r>
    </w:p>
    <w:p w14:paraId="601EE60F" w14:textId="4F65332F" w:rsidR="00A24A19" w:rsidRDefault="00A24A19" w:rsidP="00A24A19">
      <w:pPr>
        <w:ind w:left="1080"/>
      </w:pPr>
    </w:p>
    <w:p w14:paraId="6D6F3BE7" w14:textId="511E0F78" w:rsidR="00A24A19" w:rsidRDefault="00A24A19" w:rsidP="00A24A19">
      <w:pPr>
        <w:pStyle w:val="ListParagraph"/>
        <w:keepNext/>
        <w:ind w:left="1440"/>
      </w:pPr>
    </w:p>
    <w:p w14:paraId="6394B219" w14:textId="3F8918A7" w:rsidR="00A24A19" w:rsidRDefault="00A24A19" w:rsidP="00A24A19">
      <w:pPr>
        <w:pStyle w:val="Caption"/>
        <w:ind w:left="1440"/>
        <w:jc w:val="left"/>
      </w:pPr>
      <w:r>
        <w:t>Figure 3: Original data on the left and mean subtracted data on the right. Image taken from Convolutional Neural Networks for Visual Recognition (CS231n) class notes</w:t>
      </w:r>
      <w:r w:rsidR="004B334F">
        <w:t xml:space="preserve"> [5c]</w:t>
      </w:r>
    </w:p>
    <w:p w14:paraId="78ADD2D3" w14:textId="77777777" w:rsidR="00A24A19" w:rsidRDefault="00A24A19" w:rsidP="00A24A19"/>
    <w:p w14:paraId="3F7DE4F5" w14:textId="0BB00B64" w:rsidR="00A24A19" w:rsidRDefault="00EA7D3E" w:rsidP="00A24A19">
      <w:pPr>
        <w:pStyle w:val="ListParagraph"/>
        <w:numPr>
          <w:ilvl w:val="0"/>
          <w:numId w:val="13"/>
        </w:numPr>
      </w:pPr>
      <w:r>
        <w:t>In case of feature extraction in an RGB image, pixel values for each channel range from 0 to 255. But when this data is fed to a CNN, each pixel value is just some raw data and no relation to visual color information. This results in biased judgement for pixels with higher values than for the ones with lower values. To avoid this bias, all features are fed to a normalizer. Normalization results in achieving approximately same scale for different data dimensions. Graphical representation is shown below:</w:t>
      </w:r>
    </w:p>
    <w:p w14:paraId="3C94F011" w14:textId="77777777" w:rsidR="00EA7D3E" w:rsidRDefault="00EA7D3E" w:rsidP="00EA7D3E">
      <w:pPr>
        <w:ind w:left="1080"/>
      </w:pPr>
    </w:p>
    <w:p w14:paraId="400AB30D" w14:textId="77777777" w:rsidR="00EA7D3E" w:rsidRDefault="00EA7D3E" w:rsidP="00EA7D3E">
      <w:pPr>
        <w:pStyle w:val="ListParagraph"/>
        <w:keepNext/>
        <w:ind w:left="1440"/>
      </w:pPr>
      <w:r>
        <w:rPr>
          <w:noProof/>
        </w:rPr>
        <w:drawing>
          <wp:inline distT="0" distB="0" distL="0" distR="0" wp14:anchorId="6BF7A5A4" wp14:editId="169A6803">
            <wp:extent cx="49149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2552700"/>
                    </a:xfrm>
                    <a:prstGeom prst="rect">
                      <a:avLst/>
                    </a:prstGeom>
                  </pic:spPr>
                </pic:pic>
              </a:graphicData>
            </a:graphic>
          </wp:inline>
        </w:drawing>
      </w:r>
    </w:p>
    <w:p w14:paraId="50074882" w14:textId="77777777" w:rsidR="00EA7D3E" w:rsidRDefault="00EA7D3E" w:rsidP="00EA7D3E">
      <w:pPr>
        <w:pStyle w:val="Caption"/>
        <w:jc w:val="left"/>
      </w:pPr>
    </w:p>
    <w:p w14:paraId="7BB1AD27" w14:textId="09838FF8" w:rsidR="00EA7D3E" w:rsidRPr="00A24A19" w:rsidRDefault="00EA7D3E" w:rsidP="00EA7D3E">
      <w:pPr>
        <w:pStyle w:val="Caption"/>
        <w:ind w:left="1440"/>
        <w:jc w:val="left"/>
      </w:pPr>
      <w:r>
        <w:t>Figure 4</w:t>
      </w:r>
      <w:r w:rsidRPr="00AC61E9">
        <w:t xml:space="preserve">: </w:t>
      </w:r>
      <w:r>
        <w:t>Mean subtracted</w:t>
      </w:r>
      <w:r w:rsidRPr="00AC61E9">
        <w:t xml:space="preserve"> data on the left and </w:t>
      </w:r>
      <w:r>
        <w:t>normalized</w:t>
      </w:r>
      <w:r w:rsidRPr="00AC61E9">
        <w:t xml:space="preserve"> data on the right. Image taken from Convolutional Neural Networks for Visual Recognition (CS231n) class notes</w:t>
      </w:r>
      <w:r w:rsidR="004B334F">
        <w:t xml:space="preserve"> [5d]</w:t>
      </w:r>
    </w:p>
    <w:p w14:paraId="66C8C55F" w14:textId="33F1FCD1" w:rsidR="00A24A19" w:rsidRDefault="00EA7D3E" w:rsidP="00A24A19">
      <w:r>
        <w:tab/>
      </w:r>
      <w:r>
        <w:tab/>
      </w:r>
    </w:p>
    <w:p w14:paraId="657CBAAF" w14:textId="6617011A" w:rsidR="00EA7D3E" w:rsidRDefault="00EA7D3E" w:rsidP="00A24A19">
      <w:r>
        <w:tab/>
      </w:r>
      <w:r>
        <w:tab/>
        <w:t>In this project, data was normalized around 0 or center.</w:t>
      </w:r>
    </w:p>
    <w:p w14:paraId="1B9236D0" w14:textId="77777777" w:rsidR="00EA7D3E" w:rsidRPr="00A24A19" w:rsidRDefault="00EA7D3E" w:rsidP="00A24A19"/>
    <w:p w14:paraId="1EE24CC6" w14:textId="687AF202" w:rsidR="00A24A19" w:rsidRDefault="00A24A19" w:rsidP="00A24A19">
      <w:pPr>
        <w:pStyle w:val="Heading4"/>
        <w:ind w:left="720"/>
        <w:rPr>
          <w:rFonts w:ascii="Verdana" w:hAnsi="Verdana"/>
          <w:b/>
        </w:rPr>
      </w:pPr>
      <w:r>
        <w:rPr>
          <w:rFonts w:ascii="Verdana" w:hAnsi="Verdana"/>
          <w:b/>
        </w:rPr>
        <w:t>3.3.2 Model architecture</w:t>
      </w:r>
    </w:p>
    <w:p w14:paraId="6751467B" w14:textId="77777777" w:rsidR="007D32E5" w:rsidRPr="007D32E5" w:rsidRDefault="007D32E5" w:rsidP="007D32E5"/>
    <w:p w14:paraId="2482D4A9" w14:textId="7CF7F131" w:rsidR="00544308" w:rsidRDefault="008F79E4" w:rsidP="007D32E5">
      <w:pPr>
        <w:ind w:left="720"/>
      </w:pPr>
      <w:r>
        <w:t xml:space="preserve">For this project, LeNet architecture published in the paper ‘Gradient-Based Learning Applied to Document Recognition’ </w:t>
      </w:r>
      <w:r w:rsidR="00B45C5D">
        <w:t>[3</w:t>
      </w:r>
      <w:r w:rsidR="00ED3EE2">
        <w:t xml:space="preserve">] </w:t>
      </w:r>
      <w:r>
        <w:t xml:space="preserve">was </w:t>
      </w:r>
      <w:r w:rsidR="00ED3EE2">
        <w:t>used along with use of dropout layer to avoid overfitting to training data. Model architecture is shown and described below:</w:t>
      </w:r>
    </w:p>
    <w:p w14:paraId="31BE7A3A" w14:textId="77777777" w:rsidR="00ED3EE2" w:rsidRDefault="00ED3EE2" w:rsidP="00544308">
      <w:pPr>
        <w:ind w:left="324"/>
      </w:pPr>
    </w:p>
    <w:p w14:paraId="365B68C5" w14:textId="7A8A7843" w:rsidR="00ED3EE2" w:rsidRDefault="00ED3EE2" w:rsidP="00ED3EE2">
      <w:pPr>
        <w:keepNext/>
        <w:ind w:left="324"/>
      </w:pPr>
      <w:r>
        <w:rPr>
          <w:noProof/>
        </w:rPr>
        <w:lastRenderedPageBreak/>
        <w:drawing>
          <wp:inline distT="0" distB="0" distL="0" distR="0" wp14:anchorId="527DD474" wp14:editId="55F65ADD">
            <wp:extent cx="5943600" cy="1807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07210"/>
                    </a:xfrm>
                    <a:prstGeom prst="rect">
                      <a:avLst/>
                    </a:prstGeom>
                  </pic:spPr>
                </pic:pic>
              </a:graphicData>
            </a:graphic>
          </wp:inline>
        </w:drawing>
      </w:r>
    </w:p>
    <w:p w14:paraId="55AF0FE4" w14:textId="6C9EB264" w:rsidR="00ED3EE2" w:rsidRDefault="00ED3EE2" w:rsidP="00ED3EE2">
      <w:pPr>
        <w:pStyle w:val="Caption"/>
        <w:jc w:val="left"/>
      </w:pPr>
      <w:r>
        <w:t xml:space="preserve">Figure </w:t>
      </w:r>
      <w:r w:rsidR="00AC3D1C">
        <w:t>3</w:t>
      </w:r>
      <w:r>
        <w:t>: Image taken from original paper published by Yann LeCun</w:t>
      </w:r>
      <w:r w:rsidR="00AC3D1C">
        <w:t xml:space="preserve"> ET. AL. in the paper ‘Gradient-Based Learning Applied to Document Recognition’</w:t>
      </w:r>
      <w:r w:rsidR="004B334F">
        <w:t xml:space="preserve"> [5e]</w:t>
      </w:r>
    </w:p>
    <w:p w14:paraId="39513224" w14:textId="2E682956" w:rsidR="00544308" w:rsidRDefault="00544308" w:rsidP="00544308">
      <w:pPr>
        <w:keepNext/>
        <w:ind w:left="324"/>
      </w:pPr>
    </w:p>
    <w:p w14:paraId="39C3BBCE" w14:textId="77777777" w:rsidR="00544308" w:rsidRDefault="00544308" w:rsidP="00544308"/>
    <w:p w14:paraId="0001AE39" w14:textId="054ECEDA" w:rsidR="00544308" w:rsidRDefault="00544308" w:rsidP="00516FBC">
      <w:pPr>
        <w:pStyle w:val="ListParagraph"/>
        <w:numPr>
          <w:ilvl w:val="0"/>
          <w:numId w:val="12"/>
        </w:numPr>
      </w:pPr>
      <w:r>
        <w:t>The dimensions for imag</w:t>
      </w:r>
      <w:r w:rsidR="00516FBC">
        <w:t>e vector at the input layer is 32 x 32</w:t>
      </w:r>
      <w:r>
        <w:t xml:space="preserve"> (</w:t>
      </w:r>
      <w:r w:rsidR="00516FBC">
        <w:t>width x height</w:t>
      </w:r>
      <w:r>
        <w:t>)</w:t>
      </w:r>
      <w:r w:rsidR="00516FBC">
        <w:t>. LeNet was designed to be used on gray scale images. However, in this project, RGB images were used. Hence, the dimensions of input layer were 32 x 32 x 3</w:t>
      </w:r>
      <w:r w:rsidR="007D32E5">
        <w:t>.</w:t>
      </w:r>
    </w:p>
    <w:p w14:paraId="1587EC7B" w14:textId="77777777" w:rsidR="007D32E5" w:rsidRDefault="007D32E5" w:rsidP="007D32E5">
      <w:pPr>
        <w:ind w:left="435"/>
      </w:pPr>
    </w:p>
    <w:p w14:paraId="14A5940C" w14:textId="0EEF8762" w:rsidR="00516FBC" w:rsidRDefault="00516FBC" w:rsidP="00516FBC">
      <w:pPr>
        <w:pStyle w:val="ListParagraph"/>
        <w:numPr>
          <w:ilvl w:val="0"/>
          <w:numId w:val="12"/>
        </w:numPr>
      </w:pPr>
      <w:r>
        <w:t xml:space="preserve">Input image was then fed to a convolutional layer with filter size of 5 x 5 and </w:t>
      </w:r>
      <w:r w:rsidR="007D32E5">
        <w:t xml:space="preserve">stride of 1 x 1 with </w:t>
      </w:r>
      <w:r>
        <w:t>valid padding. 16 output layers were created resulting in output of size 28 x 28 x 6.</w:t>
      </w:r>
    </w:p>
    <w:p w14:paraId="338C2C89" w14:textId="77777777" w:rsidR="007D32E5" w:rsidRDefault="007D32E5" w:rsidP="007D32E5">
      <w:pPr>
        <w:pStyle w:val="ListParagraph"/>
      </w:pPr>
    </w:p>
    <w:p w14:paraId="1C5993EA" w14:textId="77777777" w:rsidR="007D32E5" w:rsidRDefault="007D32E5" w:rsidP="007D32E5"/>
    <w:p w14:paraId="5C6894CC" w14:textId="6F303CC2" w:rsidR="00516FBC" w:rsidRDefault="00516FBC" w:rsidP="00516FBC">
      <w:pPr>
        <w:pStyle w:val="ListParagraph"/>
        <w:numPr>
          <w:ilvl w:val="0"/>
          <w:numId w:val="12"/>
        </w:numPr>
      </w:pPr>
      <w:r>
        <w:t xml:space="preserve">This is followed by </w:t>
      </w:r>
      <w:r w:rsidR="007D32E5">
        <w:t>Exponential Linear U</w:t>
      </w:r>
      <w:r w:rsidRPr="00516FBC">
        <w:t>nit</w:t>
      </w:r>
      <w:r>
        <w:t xml:space="preserve"> (</w:t>
      </w:r>
      <w:r w:rsidR="00306FA9">
        <w:t xml:space="preserve">referred to as </w:t>
      </w:r>
      <w:r>
        <w:t>ELU</w:t>
      </w:r>
      <w:r w:rsidR="00306FA9">
        <w:t>, henceforth</w:t>
      </w:r>
      <w:r>
        <w:t>) activation. Use of ELU activation introduces non-linearity in the</w:t>
      </w:r>
      <w:r w:rsidR="007D32E5">
        <w:t xml:space="preserve"> network. ELU tries to make the mean activation close to zero and as it is an exponential function, it does not saturate.</w:t>
      </w:r>
      <w:r w:rsidR="00306FA9">
        <w:t xml:space="preserve"> Also, ELU prevents the problem of vanishing gradients</w:t>
      </w:r>
      <w:r w:rsidR="007D32E5">
        <w:t xml:space="preserve"> </w:t>
      </w:r>
      <w:r w:rsidR="00306FA9">
        <w:t xml:space="preserve">as it uses exponential function for activation. </w:t>
      </w:r>
      <w:r w:rsidR="007D32E5">
        <w:t>Hence, ELU was found beneficial over Rectified Linear Unit (ReLU) activation.</w:t>
      </w:r>
    </w:p>
    <w:p w14:paraId="4F9582B7" w14:textId="77777777" w:rsidR="007D32E5" w:rsidRDefault="007D32E5" w:rsidP="007D32E5">
      <w:pPr>
        <w:ind w:left="435"/>
      </w:pPr>
    </w:p>
    <w:p w14:paraId="408B72F4" w14:textId="7C9C5C25" w:rsidR="007D32E5" w:rsidRDefault="007D32E5" w:rsidP="00516FBC">
      <w:pPr>
        <w:pStyle w:val="ListParagraph"/>
        <w:numPr>
          <w:ilvl w:val="0"/>
          <w:numId w:val="12"/>
        </w:numPr>
      </w:pPr>
      <w:r>
        <w:t>After activation, a subsampling layer is introduced in the network. This is nothing but an average pooling layer of filter size 2 x 2 and stride of 2 x 2 with valid padding. The resulting output layer has the size of 14 x 14 x 6. This layer helps in filtering out activations with low values.</w:t>
      </w:r>
    </w:p>
    <w:p w14:paraId="6F33A570" w14:textId="77777777" w:rsidR="007D32E5" w:rsidRDefault="007D32E5" w:rsidP="007D32E5">
      <w:pPr>
        <w:pStyle w:val="ListParagraph"/>
      </w:pPr>
    </w:p>
    <w:p w14:paraId="3048AD78" w14:textId="262F978B" w:rsidR="007D32E5" w:rsidRDefault="007D32E5" w:rsidP="00516FBC">
      <w:pPr>
        <w:pStyle w:val="ListParagraph"/>
        <w:numPr>
          <w:ilvl w:val="0"/>
          <w:numId w:val="12"/>
        </w:numPr>
      </w:pPr>
      <w:r>
        <w:t>The combination of convolutional layer-ELU-average pooling is employed again to get an output of shape 5 x 5 x 16.</w:t>
      </w:r>
    </w:p>
    <w:p w14:paraId="0AD56F7D" w14:textId="77777777" w:rsidR="007D32E5" w:rsidRDefault="007D32E5" w:rsidP="007D32E5">
      <w:pPr>
        <w:pStyle w:val="ListParagraph"/>
      </w:pPr>
    </w:p>
    <w:p w14:paraId="528DD4F5" w14:textId="443EC4D0" w:rsidR="007D32E5" w:rsidRDefault="007D32E5" w:rsidP="00516FBC">
      <w:pPr>
        <w:pStyle w:val="ListParagraph"/>
        <w:numPr>
          <w:ilvl w:val="0"/>
          <w:numId w:val="12"/>
        </w:numPr>
      </w:pPr>
      <w:r>
        <w:t>Output obtained from last average pooling layer is then flattened out to a single row vector and is fed to 2 fully connected layers. Each fully connected layer is followed by ELU activation.</w:t>
      </w:r>
    </w:p>
    <w:p w14:paraId="08B3AC42" w14:textId="77777777" w:rsidR="007D32E5" w:rsidRDefault="007D32E5" w:rsidP="007D32E5">
      <w:pPr>
        <w:pStyle w:val="ListParagraph"/>
      </w:pPr>
    </w:p>
    <w:p w14:paraId="7BE8E3CC" w14:textId="29D4950C" w:rsidR="007D32E5" w:rsidRDefault="007D32E5" w:rsidP="00516FBC">
      <w:pPr>
        <w:pStyle w:val="ListParagraph"/>
        <w:numPr>
          <w:ilvl w:val="0"/>
          <w:numId w:val="12"/>
        </w:numPr>
      </w:pPr>
      <w:r>
        <w:t>The first fully connected layer is followed by a dropout layer with 0.7 as keep_probability. Dropouts ensure the network doesn’t overfit to training data.</w:t>
      </w:r>
    </w:p>
    <w:p w14:paraId="4B4A8ECC" w14:textId="77777777" w:rsidR="00544308" w:rsidRDefault="00544308" w:rsidP="00544308"/>
    <w:p w14:paraId="04CE6940" w14:textId="68FFA238" w:rsidR="00544308" w:rsidRDefault="00544308" w:rsidP="00FF62FB">
      <w:pPr>
        <w:pStyle w:val="ListParagraph"/>
        <w:numPr>
          <w:ilvl w:val="0"/>
          <w:numId w:val="7"/>
        </w:numPr>
      </w:pPr>
      <w:r>
        <w:t>Input layer accepting images of size 160 x 80 x 3 (3 planes for colored images).</w:t>
      </w:r>
    </w:p>
    <w:p w14:paraId="20ED060B" w14:textId="77777777" w:rsidR="00F9245F" w:rsidRDefault="00F9245F" w:rsidP="00F9245F"/>
    <w:p w14:paraId="76D1C857" w14:textId="7A8334B9" w:rsidR="00544308" w:rsidRDefault="00544308" w:rsidP="00FF62FB">
      <w:pPr>
        <w:pStyle w:val="ListParagraph"/>
        <w:numPr>
          <w:ilvl w:val="0"/>
          <w:numId w:val="7"/>
        </w:numPr>
      </w:pPr>
      <w:r>
        <w:t>Batch Normalization layer just after Input layer to normalize the dataset</w:t>
      </w:r>
      <w:r w:rsidR="00F9245F">
        <w:t>.</w:t>
      </w:r>
    </w:p>
    <w:p w14:paraId="441BEFF3" w14:textId="77777777" w:rsidR="00F9245F" w:rsidRDefault="00F9245F" w:rsidP="00F9245F"/>
    <w:p w14:paraId="31FF3ED9" w14:textId="5D15BE60" w:rsidR="00544308" w:rsidRDefault="00544308" w:rsidP="00FF62FB">
      <w:pPr>
        <w:pStyle w:val="ListParagraph"/>
        <w:numPr>
          <w:ilvl w:val="0"/>
          <w:numId w:val="7"/>
        </w:numPr>
      </w:pPr>
      <w:r>
        <w:t xml:space="preserve">Three convolutional layers </w:t>
      </w:r>
      <w:r w:rsidR="00CF400E">
        <w:t xml:space="preserve">with 5 x 5 filter kernel, each layer followed by a </w:t>
      </w:r>
      <w:r w:rsidR="00CF400E">
        <w:lastRenderedPageBreak/>
        <w:t>ReLU (Rectified Linear Units) activation to introduce non-linearity.</w:t>
      </w:r>
    </w:p>
    <w:p w14:paraId="48D9F259" w14:textId="77777777" w:rsidR="00F9245F" w:rsidRDefault="00F9245F" w:rsidP="00F9245F"/>
    <w:p w14:paraId="08346510" w14:textId="1730437A" w:rsidR="00CF400E" w:rsidRDefault="00CF400E" w:rsidP="00FF62FB">
      <w:pPr>
        <w:pStyle w:val="ListParagraph"/>
        <w:numPr>
          <w:ilvl w:val="0"/>
          <w:numId w:val="7"/>
        </w:numPr>
      </w:pPr>
      <w:r>
        <w:t>Two convolutional layers with 3 x 3 filter kernel, each layer followed by a ReLU (Rectified Linear Units) activation.</w:t>
      </w:r>
    </w:p>
    <w:p w14:paraId="6E19C84F" w14:textId="77777777" w:rsidR="00F9245F" w:rsidRDefault="00F9245F" w:rsidP="00F9245F"/>
    <w:p w14:paraId="1B4A9484" w14:textId="52EAC76D" w:rsidR="00CF400E" w:rsidRDefault="00CF400E" w:rsidP="00FF62FB">
      <w:pPr>
        <w:pStyle w:val="ListParagraph"/>
        <w:numPr>
          <w:ilvl w:val="0"/>
          <w:numId w:val="7"/>
        </w:numPr>
      </w:pPr>
      <w:r>
        <w:t>Vector space was flattened to run fully connected layers here after.</w:t>
      </w:r>
    </w:p>
    <w:p w14:paraId="34E54B70" w14:textId="77777777" w:rsidR="00F9245F" w:rsidRDefault="00F9245F" w:rsidP="00F9245F"/>
    <w:p w14:paraId="1D6F53B3" w14:textId="746E5C10" w:rsidR="00CF400E" w:rsidRDefault="00CF400E" w:rsidP="00FF62FB">
      <w:pPr>
        <w:pStyle w:val="ListParagraph"/>
        <w:numPr>
          <w:ilvl w:val="0"/>
          <w:numId w:val="7"/>
        </w:numPr>
      </w:pPr>
      <w:r>
        <w:t>Two fully connected layers, each followed by a ReLU activation and a dropout layer with 50% as keep probability.</w:t>
      </w:r>
    </w:p>
    <w:p w14:paraId="3800BDE8" w14:textId="77777777" w:rsidR="00F9245F" w:rsidRDefault="00F9245F" w:rsidP="00F9245F"/>
    <w:p w14:paraId="48CECD85" w14:textId="4E03C9BC" w:rsidR="00CF400E" w:rsidRDefault="00CF400E" w:rsidP="00FF62FB">
      <w:pPr>
        <w:pStyle w:val="ListParagraph"/>
        <w:numPr>
          <w:ilvl w:val="0"/>
          <w:numId w:val="7"/>
        </w:numPr>
      </w:pPr>
      <w:r>
        <w:t>This problem being a regression problem, last fully connected layer with 1 x 1 output predicting the steering angle measurement was employed at the output node.</w:t>
      </w:r>
    </w:p>
    <w:p w14:paraId="64B7892E" w14:textId="77777777" w:rsidR="00CF400E" w:rsidRPr="00544308" w:rsidRDefault="00CF400E" w:rsidP="00CF400E"/>
    <w:p w14:paraId="5C47C95A" w14:textId="1BB25D66" w:rsidR="00306FA9" w:rsidRDefault="00306FA9" w:rsidP="00306FA9">
      <w:pPr>
        <w:pStyle w:val="Heading4"/>
        <w:numPr>
          <w:ilvl w:val="2"/>
          <w:numId w:val="4"/>
        </w:numPr>
        <w:rPr>
          <w:rFonts w:ascii="Verdana" w:hAnsi="Verdana"/>
          <w:b/>
        </w:rPr>
      </w:pPr>
      <w:r>
        <w:rPr>
          <w:rFonts w:ascii="Verdana" w:hAnsi="Verdana"/>
          <w:b/>
        </w:rPr>
        <w:t>Model Training</w:t>
      </w:r>
    </w:p>
    <w:p w14:paraId="57821BF3" w14:textId="77777777" w:rsidR="00306FA9" w:rsidRDefault="00306FA9" w:rsidP="00306FA9">
      <w:pPr>
        <w:ind w:left="720"/>
      </w:pPr>
    </w:p>
    <w:p w14:paraId="60E61ACA" w14:textId="2AC40CDC" w:rsidR="00306FA9" w:rsidRDefault="00306FA9" w:rsidP="00306FA9">
      <w:pPr>
        <w:ind w:left="720"/>
      </w:pPr>
      <w:r>
        <w:t>The model was trained using following hyper-parameters:</w:t>
      </w:r>
    </w:p>
    <w:p w14:paraId="3FFEBDCC" w14:textId="77777777" w:rsidR="00306FA9" w:rsidRDefault="00306FA9" w:rsidP="00306FA9">
      <w:pPr>
        <w:ind w:left="720"/>
      </w:pPr>
    </w:p>
    <w:p w14:paraId="3E2E0DEB" w14:textId="5F64E0BD" w:rsidR="00306FA9" w:rsidRDefault="00306FA9" w:rsidP="00306FA9">
      <w:pPr>
        <w:pStyle w:val="ListParagraph"/>
        <w:numPr>
          <w:ilvl w:val="0"/>
          <w:numId w:val="14"/>
        </w:numPr>
      </w:pPr>
      <w:r>
        <w:t>Weights initialization</w:t>
      </w:r>
    </w:p>
    <w:p w14:paraId="5F7D2798" w14:textId="77777777" w:rsidR="00306FA9" w:rsidRDefault="00306FA9" w:rsidP="00306FA9">
      <w:pPr>
        <w:ind w:left="1440"/>
      </w:pPr>
    </w:p>
    <w:p w14:paraId="6169B772" w14:textId="6E0F3C58" w:rsidR="00306FA9" w:rsidRDefault="00306FA9" w:rsidP="00306FA9">
      <w:pPr>
        <w:ind w:left="1440"/>
      </w:pPr>
      <w:r>
        <w:t xml:space="preserve">Initialization of weights correctly plays an important role in faster convergence of model and optimized learning in each epoch. Since ELU activation was used, weights cannot be initialized as random with zero mean and zero sigma. In the initial stages of this project, each weight was initialized with random normal distribution with 0 mean and 0.1 covariance. In the later stages, Xavier initialization, described in the paper ‘Understanding the difficulty of training deep feedforward neural networks’ </w:t>
      </w:r>
      <w:r w:rsidR="00B45C5D">
        <w:t>[4</w:t>
      </w:r>
      <w:r>
        <w:t>] was used as model would converge faster with same overall accuracy on validation dataset.</w:t>
      </w:r>
    </w:p>
    <w:p w14:paraId="6F0E03A2" w14:textId="77777777" w:rsidR="00306FA9" w:rsidRDefault="00306FA9" w:rsidP="00306FA9"/>
    <w:p w14:paraId="76D40605" w14:textId="69F3625F" w:rsidR="00306FA9" w:rsidRDefault="001A47F2" w:rsidP="00306FA9">
      <w:pPr>
        <w:pStyle w:val="ListParagraph"/>
        <w:numPr>
          <w:ilvl w:val="0"/>
          <w:numId w:val="14"/>
        </w:numPr>
      </w:pPr>
      <w:r>
        <w:t>Adam optimizer</w:t>
      </w:r>
    </w:p>
    <w:p w14:paraId="656EE27A" w14:textId="77777777" w:rsidR="001A47F2" w:rsidRDefault="001A47F2" w:rsidP="001A47F2">
      <w:pPr>
        <w:ind w:left="1440"/>
      </w:pPr>
    </w:p>
    <w:p w14:paraId="22A5F1CF" w14:textId="59DAC3E9" w:rsidR="001A47F2" w:rsidRDefault="001A47F2" w:rsidP="001A47F2">
      <w:pPr>
        <w:ind w:left="1440"/>
        <w:rPr>
          <w:rFonts w:ascii="Arial" w:hAnsi="Arial" w:cs="Arial"/>
          <w:color w:val="58646D"/>
          <w:sz w:val="21"/>
          <w:szCs w:val="21"/>
          <w:shd w:val="clear" w:color="auto" w:fill="FFFFFF"/>
        </w:rPr>
      </w:pPr>
      <w:r>
        <w:t>For training, Adam optimizer was used. Adam optimizer is an adaptive optimizer which decreases the learning rate as the number of epochs increases. This ensures that the model doesn’t get stuck in local minima and network loss is decreased gradually.</w:t>
      </w:r>
      <w:r w:rsidRPr="001A47F2">
        <w:rPr>
          <w:rFonts w:ascii="Arial" w:hAnsi="Arial" w:cs="Arial"/>
          <w:color w:val="58646D"/>
          <w:sz w:val="21"/>
          <w:szCs w:val="21"/>
          <w:shd w:val="clear" w:color="auto" w:fill="FFFFFF"/>
        </w:rPr>
        <w:t xml:space="preserve"> </w:t>
      </w:r>
      <w:r>
        <w:t xml:space="preserve">As </w:t>
      </w:r>
      <w:r w:rsidRPr="001A47F2">
        <w:t>it uses moving average</w:t>
      </w:r>
      <w:r>
        <w:t xml:space="preserve">s of the parameters (momentum) it </w:t>
      </w:r>
      <w:r w:rsidRPr="001A47F2">
        <w:t>enables Adam to use a larger effective step size, and the algorithm will converge to this step size without fine tuning</w:t>
      </w:r>
      <w:r>
        <w:rPr>
          <w:rFonts w:ascii="Arial" w:hAnsi="Arial" w:cs="Arial"/>
          <w:color w:val="58646D"/>
          <w:sz w:val="21"/>
          <w:szCs w:val="21"/>
          <w:shd w:val="clear" w:color="auto" w:fill="FFFFFF"/>
        </w:rPr>
        <w:t>.</w:t>
      </w:r>
    </w:p>
    <w:p w14:paraId="389AA706" w14:textId="77777777" w:rsidR="001A47F2" w:rsidRDefault="001A47F2" w:rsidP="001A47F2">
      <w:pPr>
        <w:ind w:left="1440"/>
        <w:rPr>
          <w:rFonts w:ascii="Arial" w:hAnsi="Arial" w:cs="Arial"/>
          <w:color w:val="58646D"/>
          <w:sz w:val="21"/>
          <w:szCs w:val="21"/>
          <w:shd w:val="clear" w:color="auto" w:fill="FFFFFF"/>
        </w:rPr>
      </w:pPr>
    </w:p>
    <w:p w14:paraId="200661CE" w14:textId="5406356D" w:rsidR="001A47F2" w:rsidRDefault="001A47F2" w:rsidP="001A47F2">
      <w:pPr>
        <w:pStyle w:val="ListParagraph"/>
        <w:numPr>
          <w:ilvl w:val="0"/>
          <w:numId w:val="14"/>
        </w:numPr>
      </w:pPr>
      <w:r>
        <w:t>Number of epochs and batch size</w:t>
      </w:r>
    </w:p>
    <w:p w14:paraId="3CB7034B" w14:textId="77777777" w:rsidR="001A47F2" w:rsidRDefault="001A47F2" w:rsidP="001A47F2">
      <w:pPr>
        <w:ind w:left="1440"/>
      </w:pPr>
    </w:p>
    <w:p w14:paraId="7D3EF787" w14:textId="476F02C3" w:rsidR="001A47F2" w:rsidRDefault="001A47F2" w:rsidP="001A47F2">
      <w:pPr>
        <w:ind w:left="1440"/>
      </w:pPr>
      <w:r>
        <w:t>With reducing the batch size, the network converged in less number of epochs. In this implementation, batch size of 32 was chosen training was done until 20 epochs.</w:t>
      </w:r>
    </w:p>
    <w:p w14:paraId="6F51A4CF" w14:textId="77777777" w:rsidR="001A47F2" w:rsidRDefault="001A47F2" w:rsidP="001A47F2">
      <w:pPr>
        <w:ind w:left="1440"/>
      </w:pPr>
    </w:p>
    <w:p w14:paraId="0C7BB0CA" w14:textId="03012233" w:rsidR="001A47F2" w:rsidRDefault="001A47F2" w:rsidP="001A47F2">
      <w:pPr>
        <w:pStyle w:val="Heading4"/>
        <w:numPr>
          <w:ilvl w:val="2"/>
          <w:numId w:val="4"/>
        </w:numPr>
        <w:rPr>
          <w:rFonts w:ascii="Verdana" w:hAnsi="Verdana"/>
          <w:b/>
        </w:rPr>
      </w:pPr>
      <w:r>
        <w:rPr>
          <w:rFonts w:ascii="Verdana" w:hAnsi="Verdana"/>
          <w:b/>
        </w:rPr>
        <w:t>Solution approach</w:t>
      </w:r>
    </w:p>
    <w:p w14:paraId="489E6A5F" w14:textId="77777777" w:rsidR="001A47F2" w:rsidRDefault="001A47F2" w:rsidP="001A47F2"/>
    <w:p w14:paraId="5D89B284" w14:textId="3D64DFFA" w:rsidR="001A47F2" w:rsidRDefault="001A47F2" w:rsidP="001A47F2">
      <w:pPr>
        <w:ind w:left="1440"/>
      </w:pPr>
      <w:r>
        <w:t>Using the combination of hyper parameters described above, the network was able to achieve validation accuracy of roughly 93.5% or 0.935. The results for each epoch are shown below:</w:t>
      </w:r>
    </w:p>
    <w:p w14:paraId="61F14259" w14:textId="617FC09A" w:rsidR="001A47F2" w:rsidRPr="001A47F2" w:rsidRDefault="001A47F2" w:rsidP="001A47F2">
      <w:pPr>
        <w:ind w:left="1440"/>
      </w:pPr>
      <w:r>
        <w:rPr>
          <w:noProof/>
        </w:rPr>
        <w:lastRenderedPageBreak/>
        <mc:AlternateContent>
          <mc:Choice Requires="wps">
            <w:drawing>
              <wp:anchor distT="0" distB="0" distL="114300" distR="114300" simplePos="0" relativeHeight="251689984" behindDoc="1" locked="0" layoutInCell="1" allowOverlap="1" wp14:anchorId="619D91C3" wp14:editId="767F4EEE">
                <wp:simplePos x="0" y="0"/>
                <wp:positionH relativeFrom="margin">
                  <wp:align>center</wp:align>
                </wp:positionH>
                <wp:positionV relativeFrom="paragraph">
                  <wp:posOffset>4314825</wp:posOffset>
                </wp:positionV>
                <wp:extent cx="6762750" cy="228600"/>
                <wp:effectExtent l="0" t="0" r="0" b="0"/>
                <wp:wrapTight wrapText="bothSides">
                  <wp:wrapPolygon edited="0">
                    <wp:start x="0" y="0"/>
                    <wp:lineTo x="0" y="19800"/>
                    <wp:lineTo x="21539" y="19800"/>
                    <wp:lineTo x="2153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6762750" cy="228600"/>
                        </a:xfrm>
                        <a:prstGeom prst="rect">
                          <a:avLst/>
                        </a:prstGeom>
                        <a:solidFill>
                          <a:prstClr val="white"/>
                        </a:solidFill>
                        <a:ln>
                          <a:noFill/>
                        </a:ln>
                        <a:effectLst/>
                      </wps:spPr>
                      <wps:txbx>
                        <w:txbxContent>
                          <w:p w14:paraId="048B14E7" w14:textId="1F2E96F3" w:rsidR="00B45C5D" w:rsidRPr="003F4D2B" w:rsidRDefault="00B45C5D" w:rsidP="001A47F2">
                            <w:pPr>
                              <w:pStyle w:val="Caption"/>
                              <w:rPr>
                                <w:noProof/>
                              </w:rPr>
                            </w:pPr>
                            <w:r>
                              <w:t>Figure 4: Network accuracy on training and validation dataset for each epoch</w:t>
                            </w:r>
                            <w:r w:rsidR="004B334F">
                              <w:t xml:space="preserve"> [5f]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91C3" id="Text Box 11" o:spid="_x0000_s1028" type="#_x0000_t202" style="position:absolute;left:0;text-align:left;margin-left:0;margin-top:339.75pt;width:532.5pt;height:18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" stroked="f">
                <v:textbox inset="0,0,0,0">
                  <w:txbxContent>
                    <w:p w14:paraId="048B14E7" w14:textId="1F2E96F3" w:rsidR="00B45C5D" w:rsidRPr="003F4D2B" w:rsidRDefault="00B45C5D" w:rsidP="001A47F2">
                      <w:pPr>
                        <w:pStyle w:val="Caption"/>
                        <w:rPr>
                          <w:noProof/>
                        </w:rPr>
                      </w:pPr>
                      <w:r>
                        <w:t>Figure 4: Network accuracy on training and validation dataset for each epoch</w:t>
                      </w:r>
                      <w:r w:rsidR="004B334F">
                        <w:t xml:space="preserve"> [5f]</w:t>
                      </w:r>
                    </w:p>
                  </w:txbxContent>
                </v:textbox>
                <w10:wrap type="tight" anchorx="margin"/>
              </v:shape>
            </w:pict>
          </mc:Fallback>
        </mc:AlternateContent>
      </w:r>
      <w:r w:rsidRPr="001A47F2">
        <w:rPr>
          <w:noProof/>
        </w:rPr>
        <w:drawing>
          <wp:anchor distT="0" distB="0" distL="114300" distR="114300" simplePos="0" relativeHeight="251686912" behindDoc="1" locked="0" layoutInCell="1" allowOverlap="1" wp14:anchorId="22083AC5" wp14:editId="200FFEFB">
            <wp:simplePos x="0" y="0"/>
            <wp:positionH relativeFrom="column">
              <wp:posOffset>-523875</wp:posOffset>
            </wp:positionH>
            <wp:positionV relativeFrom="paragraph">
              <wp:posOffset>0</wp:posOffset>
            </wp:positionV>
            <wp:extent cx="3246755" cy="4210050"/>
            <wp:effectExtent l="0" t="0" r="0" b="0"/>
            <wp:wrapTight wrapText="bothSides">
              <wp:wrapPolygon edited="0">
                <wp:start x="0" y="0"/>
                <wp:lineTo x="0" y="21502"/>
                <wp:lineTo x="21418" y="21502"/>
                <wp:lineTo x="21418" y="0"/>
                <wp:lineTo x="0" y="0"/>
              </wp:wrapPolygon>
            </wp:wrapTight>
            <wp:docPr id="10" name="Picture 10" descr="C:\Users\ssohon\Desktop\traffic-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ohon\Desktop\traffic-accurac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6755" cy="421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47F2">
        <w:rPr>
          <w:noProof/>
        </w:rPr>
        <w:drawing>
          <wp:anchor distT="0" distB="0" distL="114300" distR="114300" simplePos="0" relativeHeight="251687936" behindDoc="1" locked="0" layoutInCell="1" allowOverlap="1" wp14:anchorId="44C69F27" wp14:editId="09672570">
            <wp:simplePos x="0" y="0"/>
            <wp:positionH relativeFrom="margin">
              <wp:posOffset>3028950</wp:posOffset>
            </wp:positionH>
            <wp:positionV relativeFrom="paragraph">
              <wp:posOffset>0</wp:posOffset>
            </wp:positionV>
            <wp:extent cx="3305175" cy="4195445"/>
            <wp:effectExtent l="0" t="0" r="9525" b="0"/>
            <wp:wrapTight wrapText="bothSides">
              <wp:wrapPolygon edited="0">
                <wp:start x="0" y="0"/>
                <wp:lineTo x="0" y="21479"/>
                <wp:lineTo x="21538" y="21479"/>
                <wp:lineTo x="21538" y="0"/>
                <wp:lineTo x="0" y="0"/>
              </wp:wrapPolygon>
            </wp:wrapTight>
            <wp:docPr id="9" name="Picture 9" descr="C:\Users\ssohon\Desktop\traffic-accurac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ohon\Desktop\traffic-accuracy-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5175" cy="419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C9C7A" w14:textId="5A278E5B" w:rsidR="001A47F2" w:rsidRDefault="001A47F2" w:rsidP="001A47F2">
      <w:pPr>
        <w:ind w:left="1440"/>
      </w:pPr>
      <w:r>
        <w:rPr>
          <w:noProof/>
        </w:rPr>
        <mc:AlternateContent>
          <mc:Choice Requires="wps">
            <w:drawing>
              <wp:anchor distT="0" distB="0" distL="114300" distR="114300" simplePos="0" relativeHeight="251693056" behindDoc="0" locked="0" layoutInCell="1" allowOverlap="1" wp14:anchorId="3A8D276E" wp14:editId="3719E77E">
                <wp:simplePos x="0" y="0"/>
                <wp:positionH relativeFrom="column">
                  <wp:posOffset>1295400</wp:posOffset>
                </wp:positionH>
                <wp:positionV relativeFrom="paragraph">
                  <wp:posOffset>615950</wp:posOffset>
                </wp:positionV>
                <wp:extent cx="32766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a:effectLst/>
                      </wps:spPr>
                      <wps:txbx>
                        <w:txbxContent>
                          <w:p w14:paraId="32EB2646" w14:textId="472A5C69" w:rsidR="00B45C5D" w:rsidRPr="006A605A" w:rsidRDefault="00B45C5D" w:rsidP="001A47F2">
                            <w:pPr>
                              <w:pStyle w:val="Caption"/>
                              <w:rPr>
                                <w:noProof/>
                              </w:rPr>
                            </w:pPr>
                            <w:r>
                              <w:t>Figure 5: Result of model on test dataset</w:t>
                            </w:r>
                            <w:r w:rsidR="0048381B">
                              <w:t xml:space="preserve"> [5g]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8D276E" id="Text Box 18" o:spid="_x0000_s1029" type="#_x0000_t202" style="position:absolute;left:0;text-align:left;margin-left:102pt;margin-top:48.5pt;width:258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" stroked="f">
                <v:textbox style="mso-fit-shape-to-text:t" inset="0,0,0,0">
                  <w:txbxContent>
                    <w:p w14:paraId="32EB2646" w14:textId="472A5C69" w:rsidR="00B45C5D" w:rsidRPr="006A605A" w:rsidRDefault="00B45C5D" w:rsidP="001A47F2">
                      <w:pPr>
                        <w:pStyle w:val="Caption"/>
                        <w:rPr>
                          <w:noProof/>
                        </w:rPr>
                      </w:pPr>
                      <w:r>
                        <w:t>Figure 5: Result of model on test dataset</w:t>
                      </w:r>
                      <w:r w:rsidR="0048381B">
                        <w:t xml:space="preserve"> [5g]</w:t>
                      </w:r>
                    </w:p>
                  </w:txbxContent>
                </v:textbox>
                <w10:wrap type="topAndBottom"/>
              </v:shape>
            </w:pict>
          </mc:Fallback>
        </mc:AlternateContent>
      </w:r>
      <w:r>
        <w:rPr>
          <w:noProof/>
        </w:rPr>
        <w:drawing>
          <wp:anchor distT="0" distB="0" distL="114300" distR="114300" simplePos="0" relativeHeight="251691008" behindDoc="0" locked="0" layoutInCell="1" allowOverlap="1" wp14:anchorId="4E889797" wp14:editId="7725915E">
            <wp:simplePos x="0" y="0"/>
            <wp:positionH relativeFrom="column">
              <wp:posOffset>1704975</wp:posOffset>
            </wp:positionH>
            <wp:positionV relativeFrom="paragraph">
              <wp:posOffset>349250</wp:posOffset>
            </wp:positionV>
            <wp:extent cx="2486025" cy="2190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86025" cy="219075"/>
                    </a:xfrm>
                    <a:prstGeom prst="rect">
                      <a:avLst/>
                    </a:prstGeom>
                  </pic:spPr>
                </pic:pic>
              </a:graphicData>
            </a:graphic>
            <wp14:sizeRelH relativeFrom="page">
              <wp14:pctWidth>0</wp14:pctWidth>
            </wp14:sizeRelH>
            <wp14:sizeRelV relativeFrom="page">
              <wp14:pctHeight>0</wp14:pctHeight>
            </wp14:sizeRelV>
          </wp:anchor>
        </w:drawing>
      </w:r>
      <w:r>
        <w:t>Also, the trained model was able to achieve an accuracy of 0.925 as shown below:</w:t>
      </w:r>
    </w:p>
    <w:p w14:paraId="58AD4CFA" w14:textId="20BD1D43" w:rsidR="001A47F2" w:rsidRPr="00306FA9" w:rsidRDefault="001A47F2" w:rsidP="001A47F2">
      <w:pPr>
        <w:ind w:left="1440"/>
      </w:pPr>
    </w:p>
    <w:p w14:paraId="01C062D5" w14:textId="4E40C81A" w:rsidR="00CF400E" w:rsidRDefault="00CF400E" w:rsidP="00CF400E"/>
    <w:p w14:paraId="1B2D97CF" w14:textId="24639469" w:rsidR="00CF400E" w:rsidRDefault="001A47F2" w:rsidP="00CF400E">
      <w:pPr>
        <w:pStyle w:val="Heading2"/>
        <w:numPr>
          <w:ilvl w:val="1"/>
          <w:numId w:val="1"/>
        </w:numPr>
        <w:tabs>
          <w:tab w:val="num" w:pos="1530"/>
          <w:tab w:val="num" w:pos="1656"/>
        </w:tabs>
        <w:spacing w:line="240" w:lineRule="auto"/>
        <w:ind w:left="900" w:hanging="576"/>
        <w:jc w:val="both"/>
        <w:rPr>
          <w:rFonts w:cs="Arial"/>
          <w:sz w:val="22"/>
          <w:szCs w:val="22"/>
        </w:rPr>
      </w:pPr>
      <w:bookmarkStart w:id="12" w:name="_Toc481085310"/>
      <w:r>
        <w:rPr>
          <w:rFonts w:cs="Arial"/>
          <w:sz w:val="22"/>
          <w:szCs w:val="22"/>
        </w:rPr>
        <w:t>Model Test on New Images</w:t>
      </w:r>
      <w:bookmarkEnd w:id="12"/>
    </w:p>
    <w:p w14:paraId="1D98DF0C" w14:textId="2DCBFA3A" w:rsidR="00CF400E" w:rsidRPr="00CF400E" w:rsidRDefault="00CF400E" w:rsidP="00CF400E"/>
    <w:p w14:paraId="1C67CF3F" w14:textId="57A04907" w:rsidR="00CF400E" w:rsidRDefault="001A47F2" w:rsidP="00B45C5D">
      <w:pPr>
        <w:ind w:left="324"/>
      </w:pPr>
      <w:r>
        <w:t>The model trained above was saved in file named model</w:t>
      </w:r>
      <w:r w:rsidR="00B45C5D">
        <w:t xml:space="preserve">.ckpt. This model was then loaded into TensorFlow session and prediction was carried out on new test images. </w:t>
      </w:r>
      <w:r w:rsidR="007D3311">
        <w:t>Following</w:t>
      </w:r>
      <w:r w:rsidR="00B45C5D">
        <w:t xml:space="preserve"> section explains on how the images were acquired and the prediction of class done by trained model for each image:</w:t>
      </w:r>
    </w:p>
    <w:p w14:paraId="19DECBB4" w14:textId="77777777" w:rsidR="006C31E1" w:rsidRDefault="006C31E1" w:rsidP="00CF400E"/>
    <w:p w14:paraId="2133240D" w14:textId="27F3E85A" w:rsidR="006C31E1" w:rsidRDefault="006C31E1" w:rsidP="006C31E1">
      <w:pPr>
        <w:pStyle w:val="Heading4"/>
        <w:ind w:left="720"/>
        <w:rPr>
          <w:rFonts w:ascii="Verdana" w:hAnsi="Verdana"/>
          <w:b/>
        </w:rPr>
      </w:pPr>
      <w:r>
        <w:rPr>
          <w:rFonts w:ascii="Verdana" w:hAnsi="Verdana"/>
          <w:b/>
        </w:rPr>
        <w:t xml:space="preserve">3.4.1 </w:t>
      </w:r>
      <w:r w:rsidR="00B45C5D">
        <w:rPr>
          <w:rFonts w:ascii="Verdana" w:hAnsi="Verdana"/>
          <w:b/>
        </w:rPr>
        <w:t>Acquiring new images</w:t>
      </w:r>
    </w:p>
    <w:p w14:paraId="53259AB7" w14:textId="487821DB" w:rsidR="00B45C5D" w:rsidRDefault="00B45C5D" w:rsidP="00B45C5D">
      <w:r>
        <w:tab/>
      </w:r>
    </w:p>
    <w:p w14:paraId="43B7B031" w14:textId="20DA9A5E" w:rsidR="00B45C5D" w:rsidRDefault="00B45C5D" w:rsidP="00601823">
      <w:pPr>
        <w:ind w:left="720"/>
      </w:pPr>
      <w:r>
        <w:t>All five images were acquired from the internet. The size of each image was different and hence in pre-processing step, they were all cropped to 32 x 32 x 3 as required by Input layer of network architecture. Images with their correct classes are shown below:</w:t>
      </w:r>
    </w:p>
    <w:p w14:paraId="164C043D" w14:textId="31B32C6D" w:rsidR="00B45C5D" w:rsidRDefault="00B45C5D" w:rsidP="00B45C5D"/>
    <w:p w14:paraId="4C84BF2E" w14:textId="698E8786" w:rsidR="00B45C5D" w:rsidRPr="00B45C5D" w:rsidRDefault="00B45C5D" w:rsidP="00B45C5D">
      <w:r>
        <w:rPr>
          <w:noProof/>
        </w:rPr>
        <mc:AlternateContent>
          <mc:Choice Requires="wps">
            <w:drawing>
              <wp:anchor distT="0" distB="0" distL="114300" distR="114300" simplePos="0" relativeHeight="251708416" behindDoc="0" locked="0" layoutInCell="1" allowOverlap="1" wp14:anchorId="0A8331EB" wp14:editId="31D51D40">
                <wp:simplePos x="0" y="0"/>
                <wp:positionH relativeFrom="margin">
                  <wp:posOffset>4695825</wp:posOffset>
                </wp:positionH>
                <wp:positionV relativeFrom="paragraph">
                  <wp:posOffset>866775</wp:posOffset>
                </wp:positionV>
                <wp:extent cx="914400" cy="635"/>
                <wp:effectExtent l="0" t="0" r="0" b="9525"/>
                <wp:wrapTopAndBottom/>
                <wp:docPr id="38" name="Text Box 3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14:paraId="32D4F138" w14:textId="05DBCC87" w:rsidR="00B45C5D" w:rsidRDefault="00B45C5D" w:rsidP="00B45C5D">
                            <w:pPr>
                              <w:pStyle w:val="Caption"/>
                            </w:pPr>
                            <w:r>
                              <w:t>F</w:t>
                            </w:r>
                            <w:r w:rsidR="00601823">
                              <w:t>igure 6e</w:t>
                            </w:r>
                            <w:r>
                              <w:t xml:space="preserve">: </w:t>
                            </w:r>
                            <w:r w:rsidR="00F06DD3">
                              <w:t>Stop</w:t>
                            </w:r>
                          </w:p>
                          <w:p w14:paraId="2E36AFFC" w14:textId="4CE77D54" w:rsidR="00B45C5D" w:rsidRDefault="00447E3F" w:rsidP="00B45C5D">
                            <w:pPr>
                              <w:jc w:val="center"/>
                              <w:rPr>
                                <w:b/>
                                <w:bCs/>
                              </w:rPr>
                            </w:pPr>
                            <w:r>
                              <w:rPr>
                                <w:b/>
                                <w:bCs/>
                              </w:rPr>
                              <w:t xml:space="preserve">Correct </w:t>
                            </w:r>
                            <w:r>
                              <w:rPr>
                                <w:b/>
                                <w:bCs/>
                              </w:rPr>
                              <w:t>c</w:t>
                            </w:r>
                            <w:r w:rsidR="00F06DD3">
                              <w:rPr>
                                <w:b/>
                                <w:bCs/>
                              </w:rPr>
                              <w:t xml:space="preserve">lass ID </w:t>
                            </w:r>
                            <w:r w:rsidR="0048381B">
                              <w:rPr>
                                <w:b/>
                                <w:bCs/>
                              </w:rPr>
                              <w:t>–</w:t>
                            </w:r>
                            <w:r w:rsidR="00F06DD3">
                              <w:rPr>
                                <w:b/>
                                <w:bCs/>
                              </w:rPr>
                              <w:t xml:space="preserve"> 1</w:t>
                            </w:r>
                            <w:r w:rsidR="00B45C5D" w:rsidRPr="00B45C5D">
                              <w:rPr>
                                <w:b/>
                                <w:bCs/>
                              </w:rPr>
                              <w:t>4</w:t>
                            </w:r>
                          </w:p>
                          <w:p w14:paraId="69BB27FC" w14:textId="7459265C" w:rsidR="0048381B" w:rsidRPr="00B45C5D" w:rsidRDefault="0048381B" w:rsidP="00B45C5D">
                            <w:pPr>
                              <w:jc w:val="center"/>
                              <w:rPr>
                                <w:b/>
                                <w:bCs/>
                              </w:rPr>
                            </w:pPr>
                            <w:r>
                              <w:rPr>
                                <w:b/>
                                <w:bCs/>
                              </w:rPr>
                              <w:t>[5l]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331EB" id="Text Box 38" o:spid="_x0000_s1030" type="#_x0000_t202" style="position:absolute;margin-left:369.75pt;margin-top:68.25pt;width:1in;height:.05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" stroked="f">
                <v:textbox style="mso-fit-shape-to-text:t" inset="0,0,0,0">
                  <w:txbxContent>
                    <w:p w14:paraId="32D4F138" w14:textId="05DBCC87" w:rsidR="00B45C5D" w:rsidRDefault="00B45C5D" w:rsidP="00B45C5D">
                      <w:pPr>
                        <w:pStyle w:val="Caption"/>
                      </w:pPr>
                      <w:r>
                        <w:t>F</w:t>
                      </w:r>
                      <w:r w:rsidR="00601823">
                        <w:t>igure 6e</w:t>
                      </w:r>
                      <w:r>
                        <w:t xml:space="preserve">: </w:t>
                      </w:r>
                      <w:r w:rsidR="00F06DD3">
                        <w:t>Stop</w:t>
                      </w:r>
                    </w:p>
                    <w:p w14:paraId="2E36AFFC" w14:textId="4CE77D54" w:rsidR="00B45C5D" w:rsidRDefault="00447E3F" w:rsidP="00B45C5D">
                      <w:pPr>
                        <w:jc w:val="center"/>
                        <w:rPr>
                          <w:b/>
                          <w:bCs/>
                        </w:rPr>
                      </w:pPr>
                      <w:r>
                        <w:rPr>
                          <w:b/>
                          <w:bCs/>
                        </w:rPr>
                        <w:t xml:space="preserve">Correct </w:t>
                      </w:r>
                      <w:r>
                        <w:rPr>
                          <w:b/>
                          <w:bCs/>
                        </w:rPr>
                        <w:t>c</w:t>
                      </w:r>
                      <w:r w:rsidR="00F06DD3">
                        <w:rPr>
                          <w:b/>
                          <w:bCs/>
                        </w:rPr>
                        <w:t xml:space="preserve">lass ID </w:t>
                      </w:r>
                      <w:r w:rsidR="0048381B">
                        <w:rPr>
                          <w:b/>
                          <w:bCs/>
                        </w:rPr>
                        <w:t>–</w:t>
                      </w:r>
                      <w:r w:rsidR="00F06DD3">
                        <w:rPr>
                          <w:b/>
                          <w:bCs/>
                        </w:rPr>
                        <w:t xml:space="preserve"> 1</w:t>
                      </w:r>
                      <w:r w:rsidR="00B45C5D" w:rsidRPr="00B45C5D">
                        <w:rPr>
                          <w:b/>
                          <w:bCs/>
                        </w:rPr>
                        <w:t>4</w:t>
                      </w:r>
                    </w:p>
                    <w:p w14:paraId="69BB27FC" w14:textId="7459265C" w:rsidR="0048381B" w:rsidRPr="00B45C5D" w:rsidRDefault="0048381B" w:rsidP="00B45C5D">
                      <w:pPr>
                        <w:jc w:val="center"/>
                        <w:rPr>
                          <w:b/>
                          <w:bCs/>
                        </w:rPr>
                      </w:pPr>
                      <w:r>
                        <w:rPr>
                          <w:b/>
                          <w:bCs/>
                        </w:rPr>
                        <w:t>[5l]</w:t>
                      </w:r>
                    </w:p>
                  </w:txbxContent>
                </v:textbox>
                <w10:wrap type="topAndBottom" anchorx="margin"/>
              </v:shape>
            </w:pict>
          </mc:Fallback>
        </mc:AlternateContent>
      </w:r>
      <w:r>
        <w:rPr>
          <w:noProof/>
        </w:rPr>
        <mc:AlternateContent>
          <mc:Choice Requires="wps">
            <w:drawing>
              <wp:anchor distT="0" distB="0" distL="114300" distR="114300" simplePos="0" relativeHeight="251706368" behindDoc="0" locked="0" layoutInCell="1" allowOverlap="1" wp14:anchorId="5A8AE23F" wp14:editId="5680E556">
                <wp:simplePos x="0" y="0"/>
                <wp:positionH relativeFrom="margin">
                  <wp:posOffset>3609975</wp:posOffset>
                </wp:positionH>
                <wp:positionV relativeFrom="paragraph">
                  <wp:posOffset>819150</wp:posOffset>
                </wp:positionV>
                <wp:extent cx="914400" cy="635"/>
                <wp:effectExtent l="0" t="0" r="0" b="9525"/>
                <wp:wrapTopAndBottom/>
                <wp:docPr id="37" name="Text Box 3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14:paraId="77E841D1" w14:textId="3F75B6D0" w:rsidR="00B45C5D" w:rsidRDefault="00B45C5D" w:rsidP="00B45C5D">
                            <w:pPr>
                              <w:pStyle w:val="Caption"/>
                            </w:pPr>
                            <w:r>
                              <w:t>F</w:t>
                            </w:r>
                            <w:r w:rsidR="00601823">
                              <w:t>igure 6d</w:t>
                            </w:r>
                            <w:r>
                              <w:t xml:space="preserve">: </w:t>
                            </w:r>
                            <w:r w:rsidR="00F06DD3">
                              <w:t>Ahead only</w:t>
                            </w:r>
                          </w:p>
                          <w:p w14:paraId="2431E46A" w14:textId="5761BB7C" w:rsidR="00B45C5D" w:rsidRDefault="00447E3F" w:rsidP="00B45C5D">
                            <w:pPr>
                              <w:jc w:val="center"/>
                              <w:rPr>
                                <w:b/>
                                <w:bCs/>
                              </w:rPr>
                            </w:pPr>
                            <w:r>
                              <w:rPr>
                                <w:b/>
                                <w:bCs/>
                              </w:rPr>
                              <w:t xml:space="preserve">Correct </w:t>
                            </w:r>
                            <w:r>
                              <w:rPr>
                                <w:b/>
                                <w:bCs/>
                              </w:rPr>
                              <w:t>c</w:t>
                            </w:r>
                            <w:r w:rsidR="00F06DD3">
                              <w:rPr>
                                <w:b/>
                                <w:bCs/>
                              </w:rPr>
                              <w:t xml:space="preserve">lass ID </w:t>
                            </w:r>
                            <w:r w:rsidR="0048381B">
                              <w:rPr>
                                <w:b/>
                                <w:bCs/>
                              </w:rPr>
                              <w:t>–</w:t>
                            </w:r>
                            <w:r w:rsidR="00F06DD3">
                              <w:rPr>
                                <w:b/>
                                <w:bCs/>
                              </w:rPr>
                              <w:t xml:space="preserve"> 35</w:t>
                            </w:r>
                          </w:p>
                          <w:p w14:paraId="346D67FF" w14:textId="58B371D0" w:rsidR="0048381B" w:rsidRPr="00B45C5D" w:rsidRDefault="0048381B" w:rsidP="00B45C5D">
                            <w:pPr>
                              <w:jc w:val="center"/>
                              <w:rPr>
                                <w:b/>
                                <w:bCs/>
                              </w:rPr>
                            </w:pPr>
                            <w:r>
                              <w:rPr>
                                <w:b/>
                                <w:bCs/>
                              </w:rPr>
                              <w:t>[5k]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AE23F" id="Text Box 37" o:spid="_x0000_s1031" type="#_x0000_t202" style="position:absolute;margin-left:284.25pt;margin-top:64.5pt;width:1in;height:.0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" stroked="f">
                <v:textbox style="mso-fit-shape-to-text:t" inset="0,0,0,0">
                  <w:txbxContent>
                    <w:p w14:paraId="77E841D1" w14:textId="3F75B6D0" w:rsidR="00B45C5D" w:rsidRDefault="00B45C5D" w:rsidP="00B45C5D">
                      <w:pPr>
                        <w:pStyle w:val="Caption"/>
                      </w:pPr>
                      <w:r>
                        <w:t>F</w:t>
                      </w:r>
                      <w:r w:rsidR="00601823">
                        <w:t>igure 6d</w:t>
                      </w:r>
                      <w:r>
                        <w:t xml:space="preserve">: </w:t>
                      </w:r>
                      <w:r w:rsidR="00F06DD3">
                        <w:t>Ahead only</w:t>
                      </w:r>
                    </w:p>
                    <w:p w14:paraId="2431E46A" w14:textId="5761BB7C" w:rsidR="00B45C5D" w:rsidRDefault="00447E3F" w:rsidP="00B45C5D">
                      <w:pPr>
                        <w:jc w:val="center"/>
                        <w:rPr>
                          <w:b/>
                          <w:bCs/>
                        </w:rPr>
                      </w:pPr>
                      <w:r>
                        <w:rPr>
                          <w:b/>
                          <w:bCs/>
                        </w:rPr>
                        <w:t xml:space="preserve">Correct </w:t>
                      </w:r>
                      <w:r>
                        <w:rPr>
                          <w:b/>
                          <w:bCs/>
                        </w:rPr>
                        <w:t>c</w:t>
                      </w:r>
                      <w:r w:rsidR="00F06DD3">
                        <w:rPr>
                          <w:b/>
                          <w:bCs/>
                        </w:rPr>
                        <w:t xml:space="preserve">lass ID </w:t>
                      </w:r>
                      <w:r w:rsidR="0048381B">
                        <w:rPr>
                          <w:b/>
                          <w:bCs/>
                        </w:rPr>
                        <w:t>–</w:t>
                      </w:r>
                      <w:r w:rsidR="00F06DD3">
                        <w:rPr>
                          <w:b/>
                          <w:bCs/>
                        </w:rPr>
                        <w:t xml:space="preserve"> 35</w:t>
                      </w:r>
                    </w:p>
                    <w:p w14:paraId="346D67FF" w14:textId="58B371D0" w:rsidR="0048381B" w:rsidRPr="00B45C5D" w:rsidRDefault="0048381B" w:rsidP="00B45C5D">
                      <w:pPr>
                        <w:jc w:val="center"/>
                        <w:rPr>
                          <w:b/>
                          <w:bCs/>
                        </w:rPr>
                      </w:pPr>
                      <w:r>
                        <w:rPr>
                          <w:b/>
                          <w:bCs/>
                        </w:rPr>
                        <w:t>[5k]</w:t>
                      </w:r>
                    </w:p>
                  </w:txbxContent>
                </v:textbox>
                <w10:wrap type="topAndBottom" anchorx="margin"/>
              </v:shape>
            </w:pict>
          </mc:Fallback>
        </mc:AlternateContent>
      </w:r>
      <w:r>
        <w:rPr>
          <w:noProof/>
        </w:rPr>
        <mc:AlternateContent>
          <mc:Choice Requires="wps">
            <w:drawing>
              <wp:anchor distT="0" distB="0" distL="114300" distR="114300" simplePos="0" relativeHeight="251704320" behindDoc="0" locked="0" layoutInCell="1" allowOverlap="1" wp14:anchorId="6787DDE7" wp14:editId="67ECA94F">
                <wp:simplePos x="0" y="0"/>
                <wp:positionH relativeFrom="margin">
                  <wp:align>center</wp:align>
                </wp:positionH>
                <wp:positionV relativeFrom="paragraph">
                  <wp:posOffset>800100</wp:posOffset>
                </wp:positionV>
                <wp:extent cx="914400" cy="635"/>
                <wp:effectExtent l="0" t="0" r="0" b="9525"/>
                <wp:wrapTopAndBottom/>
                <wp:docPr id="36" name="Text Box 3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14:paraId="02068B17" w14:textId="6A439627" w:rsidR="00B45C5D" w:rsidRDefault="00B45C5D" w:rsidP="00B45C5D">
                            <w:pPr>
                              <w:pStyle w:val="Caption"/>
                            </w:pPr>
                            <w:r>
                              <w:t>F</w:t>
                            </w:r>
                            <w:r w:rsidR="00F06DD3">
                              <w:t>igure 6c</w:t>
                            </w:r>
                            <w:r>
                              <w:t xml:space="preserve">: </w:t>
                            </w:r>
                            <w:r w:rsidR="00F06DD3">
                              <w:t>Yield</w:t>
                            </w:r>
                          </w:p>
                          <w:p w14:paraId="50129C97" w14:textId="1F10C732" w:rsidR="00B45C5D" w:rsidRDefault="00447E3F" w:rsidP="00B45C5D">
                            <w:pPr>
                              <w:jc w:val="center"/>
                              <w:rPr>
                                <w:b/>
                                <w:bCs/>
                              </w:rPr>
                            </w:pPr>
                            <w:r>
                              <w:rPr>
                                <w:b/>
                                <w:bCs/>
                              </w:rPr>
                              <w:t xml:space="preserve">Correct </w:t>
                            </w:r>
                            <w:r>
                              <w:rPr>
                                <w:b/>
                                <w:bCs/>
                              </w:rPr>
                              <w:t>c</w:t>
                            </w:r>
                            <w:r w:rsidR="00F06DD3">
                              <w:rPr>
                                <w:b/>
                                <w:bCs/>
                              </w:rPr>
                              <w:t xml:space="preserve">lass ID </w:t>
                            </w:r>
                            <w:r w:rsidR="0048381B">
                              <w:rPr>
                                <w:b/>
                                <w:bCs/>
                              </w:rPr>
                              <w:t>–</w:t>
                            </w:r>
                            <w:r w:rsidR="00F06DD3">
                              <w:rPr>
                                <w:b/>
                                <w:bCs/>
                              </w:rPr>
                              <w:t xml:space="preserve"> 13</w:t>
                            </w:r>
                          </w:p>
                          <w:p w14:paraId="2EC82935" w14:textId="611B7DBB" w:rsidR="0048381B" w:rsidRPr="00B45C5D" w:rsidRDefault="0048381B" w:rsidP="00B45C5D">
                            <w:pPr>
                              <w:jc w:val="center"/>
                              <w:rPr>
                                <w:b/>
                                <w:bCs/>
                              </w:rPr>
                            </w:pPr>
                            <w:r>
                              <w:rPr>
                                <w:b/>
                                <w:bCs/>
                              </w:rPr>
                              <w:t>[5j]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7DDE7" id="Text Box 36" o:spid="_x0000_s1032" type="#_x0000_t202" style="position:absolute;margin-left:0;margin-top:63pt;width:1in;height:.05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" stroked="f">
                <v:textbox style="mso-fit-shape-to-text:t" inset="0,0,0,0">
                  <w:txbxContent>
                    <w:p w14:paraId="02068B17" w14:textId="6A439627" w:rsidR="00B45C5D" w:rsidRDefault="00B45C5D" w:rsidP="00B45C5D">
                      <w:pPr>
                        <w:pStyle w:val="Caption"/>
                      </w:pPr>
                      <w:r>
                        <w:t>F</w:t>
                      </w:r>
                      <w:r w:rsidR="00F06DD3">
                        <w:t>igure 6c</w:t>
                      </w:r>
                      <w:r>
                        <w:t xml:space="preserve">: </w:t>
                      </w:r>
                      <w:r w:rsidR="00F06DD3">
                        <w:t>Yield</w:t>
                      </w:r>
                    </w:p>
                    <w:p w14:paraId="50129C97" w14:textId="1F10C732" w:rsidR="00B45C5D" w:rsidRDefault="00447E3F" w:rsidP="00B45C5D">
                      <w:pPr>
                        <w:jc w:val="center"/>
                        <w:rPr>
                          <w:b/>
                          <w:bCs/>
                        </w:rPr>
                      </w:pPr>
                      <w:r>
                        <w:rPr>
                          <w:b/>
                          <w:bCs/>
                        </w:rPr>
                        <w:t xml:space="preserve">Correct </w:t>
                      </w:r>
                      <w:r>
                        <w:rPr>
                          <w:b/>
                          <w:bCs/>
                        </w:rPr>
                        <w:t>c</w:t>
                      </w:r>
                      <w:r w:rsidR="00F06DD3">
                        <w:rPr>
                          <w:b/>
                          <w:bCs/>
                        </w:rPr>
                        <w:t xml:space="preserve">lass ID </w:t>
                      </w:r>
                      <w:r w:rsidR="0048381B">
                        <w:rPr>
                          <w:b/>
                          <w:bCs/>
                        </w:rPr>
                        <w:t>–</w:t>
                      </w:r>
                      <w:r w:rsidR="00F06DD3">
                        <w:rPr>
                          <w:b/>
                          <w:bCs/>
                        </w:rPr>
                        <w:t xml:space="preserve"> 13</w:t>
                      </w:r>
                    </w:p>
                    <w:p w14:paraId="2EC82935" w14:textId="611B7DBB" w:rsidR="0048381B" w:rsidRPr="00B45C5D" w:rsidRDefault="0048381B" w:rsidP="00B45C5D">
                      <w:pPr>
                        <w:jc w:val="center"/>
                        <w:rPr>
                          <w:b/>
                          <w:bCs/>
                        </w:rPr>
                      </w:pPr>
                      <w:r>
                        <w:rPr>
                          <w:b/>
                          <w:bCs/>
                        </w:rPr>
                        <w:t>[5j]</w:t>
                      </w:r>
                    </w:p>
                  </w:txbxContent>
                </v:textbox>
                <w10:wrap type="topAndBottom" anchorx="margin"/>
              </v:shape>
            </w:pict>
          </mc:Fallback>
        </mc:AlternateContent>
      </w:r>
      <w:r>
        <w:rPr>
          <w:noProof/>
        </w:rPr>
        <mc:AlternateContent>
          <mc:Choice Requires="wps">
            <w:drawing>
              <wp:anchor distT="0" distB="0" distL="114300" distR="114300" simplePos="0" relativeHeight="251702272" behindDoc="0" locked="0" layoutInCell="1" allowOverlap="1" wp14:anchorId="0ABBDE3A" wp14:editId="7FB14166">
                <wp:simplePos x="0" y="0"/>
                <wp:positionH relativeFrom="column">
                  <wp:posOffset>1438275</wp:posOffset>
                </wp:positionH>
                <wp:positionV relativeFrom="paragraph">
                  <wp:posOffset>809625</wp:posOffset>
                </wp:positionV>
                <wp:extent cx="91440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14:paraId="4AF6FB2A" w14:textId="62F49F6E" w:rsidR="00B45C5D" w:rsidRDefault="00B45C5D" w:rsidP="00B45C5D">
                            <w:pPr>
                              <w:pStyle w:val="Caption"/>
                            </w:pPr>
                            <w:r>
                              <w:t>F</w:t>
                            </w:r>
                            <w:r w:rsidR="00F06DD3">
                              <w:t>igure 6b</w:t>
                            </w:r>
                            <w:r>
                              <w:t xml:space="preserve">: </w:t>
                            </w:r>
                            <w:r w:rsidR="00F06DD3" w:rsidRPr="00F06DD3">
                              <w:t>Speed limit (60km/h)</w:t>
                            </w:r>
                          </w:p>
                          <w:p w14:paraId="000E5154" w14:textId="1F38017B" w:rsidR="00B45C5D" w:rsidRDefault="00447E3F" w:rsidP="00B45C5D">
                            <w:pPr>
                              <w:jc w:val="center"/>
                              <w:rPr>
                                <w:b/>
                                <w:bCs/>
                              </w:rPr>
                            </w:pPr>
                            <w:r>
                              <w:rPr>
                                <w:b/>
                                <w:bCs/>
                              </w:rPr>
                              <w:t>Correct c</w:t>
                            </w:r>
                            <w:r w:rsidR="00F06DD3">
                              <w:rPr>
                                <w:b/>
                                <w:bCs/>
                              </w:rPr>
                              <w:t xml:space="preserve">lass ID </w:t>
                            </w:r>
                            <w:r w:rsidR="0048381B">
                              <w:rPr>
                                <w:b/>
                                <w:bCs/>
                              </w:rPr>
                              <w:t>–</w:t>
                            </w:r>
                            <w:r w:rsidR="00F06DD3">
                              <w:rPr>
                                <w:b/>
                                <w:bCs/>
                              </w:rPr>
                              <w:t xml:space="preserve"> 3</w:t>
                            </w:r>
                          </w:p>
                          <w:p w14:paraId="24F90C99" w14:textId="4595EDC4" w:rsidR="0048381B" w:rsidRPr="00B45C5D" w:rsidRDefault="0048381B" w:rsidP="00B45C5D">
                            <w:pPr>
                              <w:jc w:val="center"/>
                              <w:rPr>
                                <w:b/>
                                <w:bCs/>
                              </w:rPr>
                            </w:pPr>
                            <w:r>
                              <w:rPr>
                                <w:b/>
                                <w:bCs/>
                              </w:rPr>
                              <w:t>[5i]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BDE3A" id="Text Box 34" o:spid="_x0000_s1033" type="#_x0000_t202" style="position:absolute;margin-left:113.25pt;margin-top:63.75pt;width:1in;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" stroked="f">
                <v:textbox style="mso-fit-shape-to-text:t" inset="0,0,0,0">
                  <w:txbxContent>
                    <w:p w14:paraId="4AF6FB2A" w14:textId="62F49F6E" w:rsidR="00B45C5D" w:rsidRDefault="00B45C5D" w:rsidP="00B45C5D">
                      <w:pPr>
                        <w:pStyle w:val="Caption"/>
                      </w:pPr>
                      <w:r>
                        <w:t>F</w:t>
                      </w:r>
                      <w:r w:rsidR="00F06DD3">
                        <w:t>igure 6b</w:t>
                      </w:r>
                      <w:r>
                        <w:t xml:space="preserve">: </w:t>
                      </w:r>
                      <w:r w:rsidR="00F06DD3" w:rsidRPr="00F06DD3">
                        <w:t>Speed limit (60km/h)</w:t>
                      </w:r>
                    </w:p>
                    <w:p w14:paraId="000E5154" w14:textId="1F38017B" w:rsidR="00B45C5D" w:rsidRDefault="00447E3F" w:rsidP="00B45C5D">
                      <w:pPr>
                        <w:jc w:val="center"/>
                        <w:rPr>
                          <w:b/>
                          <w:bCs/>
                        </w:rPr>
                      </w:pPr>
                      <w:r>
                        <w:rPr>
                          <w:b/>
                          <w:bCs/>
                        </w:rPr>
                        <w:t>Correct c</w:t>
                      </w:r>
                      <w:r w:rsidR="00F06DD3">
                        <w:rPr>
                          <w:b/>
                          <w:bCs/>
                        </w:rPr>
                        <w:t xml:space="preserve">lass ID </w:t>
                      </w:r>
                      <w:r w:rsidR="0048381B">
                        <w:rPr>
                          <w:b/>
                          <w:bCs/>
                        </w:rPr>
                        <w:t>–</w:t>
                      </w:r>
                      <w:r w:rsidR="00F06DD3">
                        <w:rPr>
                          <w:b/>
                          <w:bCs/>
                        </w:rPr>
                        <w:t xml:space="preserve"> 3</w:t>
                      </w:r>
                    </w:p>
                    <w:p w14:paraId="24F90C99" w14:textId="4595EDC4" w:rsidR="0048381B" w:rsidRPr="00B45C5D" w:rsidRDefault="0048381B" w:rsidP="00B45C5D">
                      <w:pPr>
                        <w:jc w:val="center"/>
                        <w:rPr>
                          <w:b/>
                          <w:bCs/>
                        </w:rPr>
                      </w:pPr>
                      <w:r>
                        <w:rPr>
                          <w:b/>
                          <w:bCs/>
                        </w:rPr>
                        <w:t>[5i]</w:t>
                      </w:r>
                    </w:p>
                  </w:txbxContent>
                </v:textbox>
                <w10:wrap type="topAndBottom"/>
              </v:shape>
            </w:pict>
          </mc:Fallback>
        </mc:AlternateContent>
      </w:r>
      <w:r w:rsidRPr="00B45C5D">
        <w:rPr>
          <w:rStyle w:val="Normal"/>
          <w:rFonts w:ascii="Times New Roman" w:eastAsia="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694080" behindDoc="0" locked="0" layoutInCell="1" allowOverlap="1" wp14:anchorId="7EE8B629" wp14:editId="7B7C6B2B">
            <wp:simplePos x="0" y="0"/>
            <wp:positionH relativeFrom="column">
              <wp:posOffset>4733925</wp:posOffset>
            </wp:positionH>
            <wp:positionV relativeFrom="paragraph">
              <wp:posOffset>0</wp:posOffset>
            </wp:positionV>
            <wp:extent cx="800100" cy="752475"/>
            <wp:effectExtent l="0" t="0" r="0" b="9525"/>
            <wp:wrapTopAndBottom/>
            <wp:docPr id="31" name="Picture 31" descr="C:\Users\ssohon\Desktop\project-traffic-sign-classifier-by-saurabh-sohoni\test-images\german-te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sohon\Desktop\project-traffic-sign-classifier-by-saurabh-sohoni\test-images\german-test-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C5D">
        <w:rPr>
          <w:rStyle w:val="Normal"/>
          <w:rFonts w:ascii="Times New Roman" w:eastAsia="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695104" behindDoc="0" locked="0" layoutInCell="1" allowOverlap="1" wp14:anchorId="49C48F73" wp14:editId="5F43F61A">
            <wp:simplePos x="0" y="0"/>
            <wp:positionH relativeFrom="column">
              <wp:posOffset>3657600</wp:posOffset>
            </wp:positionH>
            <wp:positionV relativeFrom="paragraph">
              <wp:posOffset>0</wp:posOffset>
            </wp:positionV>
            <wp:extent cx="742950" cy="733425"/>
            <wp:effectExtent l="0" t="0" r="0" b="9525"/>
            <wp:wrapTopAndBottom/>
            <wp:docPr id="30" name="Picture 30" descr="C:\Users\ssohon\Desktop\project-traffic-sign-classifier-by-saurabh-sohoni\test-images\german-te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ohon\Desktop\project-traffic-sign-classifier-by-saurabh-sohoni\test-images\german-test-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9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C5D">
        <w:rPr>
          <w:rStyle w:val="Normal"/>
          <w:rFonts w:ascii="Times New Roman" w:eastAsia="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696128" behindDoc="0" locked="0" layoutInCell="1" allowOverlap="1" wp14:anchorId="551951A7" wp14:editId="17A49523">
            <wp:simplePos x="0" y="0"/>
            <wp:positionH relativeFrom="margin">
              <wp:align>center</wp:align>
            </wp:positionH>
            <wp:positionV relativeFrom="paragraph">
              <wp:posOffset>0</wp:posOffset>
            </wp:positionV>
            <wp:extent cx="752475" cy="752475"/>
            <wp:effectExtent l="0" t="0" r="9525" b="9525"/>
            <wp:wrapTopAndBottom/>
            <wp:docPr id="29" name="Picture 29" descr="C:\Users\ssohon\Desktop\project-traffic-sign-classifier-by-saurabh-sohoni\test-images\german-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sohon\Desktop\project-traffic-sign-classifier-by-saurabh-sohoni\test-images\german-test-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C5D">
        <w:rPr>
          <w:noProof/>
        </w:rPr>
        <w:drawing>
          <wp:anchor distT="0" distB="0" distL="114300" distR="114300" simplePos="0" relativeHeight="251697152" behindDoc="0" locked="0" layoutInCell="1" allowOverlap="1" wp14:anchorId="1982D289" wp14:editId="5A16C7D8">
            <wp:simplePos x="0" y="0"/>
            <wp:positionH relativeFrom="column">
              <wp:posOffset>1543050</wp:posOffset>
            </wp:positionH>
            <wp:positionV relativeFrom="paragraph">
              <wp:posOffset>0</wp:posOffset>
            </wp:positionV>
            <wp:extent cx="771525" cy="781050"/>
            <wp:effectExtent l="0" t="0" r="9525" b="0"/>
            <wp:wrapTopAndBottom/>
            <wp:docPr id="28" name="Picture 28" descr="C:\Users\ssohon\Desktop\project-traffic-sign-classifier-by-saurabh-sohoni\test-images\german-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ohon\Desktop\project-traffic-sign-classifier-by-saurabh-sohoni\test-images\german-test-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152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0B535454" wp14:editId="42C23CCF">
                <wp:simplePos x="0" y="0"/>
                <wp:positionH relativeFrom="column">
                  <wp:posOffset>447675</wp:posOffset>
                </wp:positionH>
                <wp:positionV relativeFrom="paragraph">
                  <wp:posOffset>819150</wp:posOffset>
                </wp:positionV>
                <wp:extent cx="9144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14:paraId="1C7482E1" w14:textId="238E34AF" w:rsidR="00B45C5D" w:rsidRDefault="00B45C5D" w:rsidP="00B45C5D">
                            <w:pPr>
                              <w:pStyle w:val="Caption"/>
                            </w:pPr>
                            <w:r>
                              <w:t>Figure 6a: Turn left ahead</w:t>
                            </w:r>
                          </w:p>
                          <w:p w14:paraId="2187EA87" w14:textId="468DFBF9" w:rsidR="00B45C5D" w:rsidRDefault="00447E3F" w:rsidP="00B45C5D">
                            <w:pPr>
                              <w:jc w:val="center"/>
                              <w:rPr>
                                <w:b/>
                                <w:bCs/>
                              </w:rPr>
                            </w:pPr>
                            <w:r>
                              <w:rPr>
                                <w:b/>
                                <w:bCs/>
                              </w:rPr>
                              <w:t>Correct c</w:t>
                            </w:r>
                            <w:r w:rsidR="00B45C5D" w:rsidRPr="00B45C5D">
                              <w:rPr>
                                <w:b/>
                                <w:bCs/>
                              </w:rPr>
                              <w:t xml:space="preserve">lass ID </w:t>
                            </w:r>
                            <w:r w:rsidR="004B334F">
                              <w:rPr>
                                <w:b/>
                                <w:bCs/>
                              </w:rPr>
                              <w:t>–</w:t>
                            </w:r>
                            <w:r w:rsidR="00B45C5D" w:rsidRPr="00B45C5D">
                              <w:rPr>
                                <w:b/>
                                <w:bCs/>
                              </w:rPr>
                              <w:t xml:space="preserve"> 34</w:t>
                            </w:r>
                          </w:p>
                          <w:p w14:paraId="59619C0D" w14:textId="7C70D742" w:rsidR="004B334F" w:rsidRPr="00B45C5D" w:rsidRDefault="0048381B" w:rsidP="00B45C5D">
                            <w:pPr>
                              <w:jc w:val="center"/>
                              <w:rPr>
                                <w:b/>
                                <w:bCs/>
                              </w:rPr>
                            </w:pPr>
                            <w:r>
                              <w:rPr>
                                <w:b/>
                                <w:bCs/>
                              </w:rPr>
                              <w:t>[5h</w:t>
                            </w:r>
                            <w:r w:rsidR="004B334F">
                              <w:rPr>
                                <w:b/>
                                <w:b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35454" id="Text Box 32" o:spid="_x0000_s1034" type="#_x0000_t202" style="position:absolute;margin-left:35.25pt;margin-top:64.5pt;width:1in;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MCNAIAAHMEAAAOAAAAZHJzL2Uyb0RvYy54bWysVMFu2zAMvQ/YPwi6L07Srui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" stroked="f">
                <v:textbox style="mso-fit-shape-to-text:t" inset="0,0,0,0">
                  <w:txbxContent>
                    <w:p w14:paraId="1C7482E1" w14:textId="238E34AF" w:rsidR="00B45C5D" w:rsidRDefault="00B45C5D" w:rsidP="00B45C5D">
                      <w:pPr>
                        <w:pStyle w:val="Caption"/>
                      </w:pPr>
                      <w:r>
                        <w:t>Figure 6a: Turn left ahead</w:t>
                      </w:r>
                    </w:p>
                    <w:p w14:paraId="2187EA87" w14:textId="468DFBF9" w:rsidR="00B45C5D" w:rsidRDefault="00447E3F" w:rsidP="00B45C5D">
                      <w:pPr>
                        <w:jc w:val="center"/>
                        <w:rPr>
                          <w:b/>
                          <w:bCs/>
                        </w:rPr>
                      </w:pPr>
                      <w:r>
                        <w:rPr>
                          <w:b/>
                          <w:bCs/>
                        </w:rPr>
                        <w:t>Correct c</w:t>
                      </w:r>
                      <w:r w:rsidR="00B45C5D" w:rsidRPr="00B45C5D">
                        <w:rPr>
                          <w:b/>
                          <w:bCs/>
                        </w:rPr>
                        <w:t xml:space="preserve">lass ID </w:t>
                      </w:r>
                      <w:r w:rsidR="004B334F">
                        <w:rPr>
                          <w:b/>
                          <w:bCs/>
                        </w:rPr>
                        <w:t>–</w:t>
                      </w:r>
                      <w:r w:rsidR="00B45C5D" w:rsidRPr="00B45C5D">
                        <w:rPr>
                          <w:b/>
                          <w:bCs/>
                        </w:rPr>
                        <w:t xml:space="preserve"> 34</w:t>
                      </w:r>
                    </w:p>
                    <w:p w14:paraId="59619C0D" w14:textId="7C70D742" w:rsidR="004B334F" w:rsidRPr="00B45C5D" w:rsidRDefault="0048381B" w:rsidP="00B45C5D">
                      <w:pPr>
                        <w:jc w:val="center"/>
                        <w:rPr>
                          <w:b/>
                          <w:bCs/>
                        </w:rPr>
                      </w:pPr>
                      <w:r>
                        <w:rPr>
                          <w:b/>
                          <w:bCs/>
                        </w:rPr>
                        <w:t>[5h</w:t>
                      </w:r>
                      <w:r w:rsidR="004B334F">
                        <w:rPr>
                          <w:b/>
                          <w:bCs/>
                        </w:rPr>
                        <w:t>]</w:t>
                      </w:r>
                    </w:p>
                  </w:txbxContent>
                </v:textbox>
                <w10:wrap type="topAndBottom"/>
              </v:shape>
            </w:pict>
          </mc:Fallback>
        </mc:AlternateContent>
      </w:r>
      <w:r w:rsidRPr="00B45C5D">
        <w:rPr>
          <w:noProof/>
        </w:rPr>
        <w:drawing>
          <wp:anchor distT="0" distB="0" distL="114300" distR="114300" simplePos="0" relativeHeight="251698176" behindDoc="0" locked="0" layoutInCell="1" allowOverlap="1" wp14:anchorId="5CC59E12" wp14:editId="32D0CB3E">
            <wp:simplePos x="0" y="0"/>
            <wp:positionH relativeFrom="column">
              <wp:posOffset>447675</wp:posOffset>
            </wp:positionH>
            <wp:positionV relativeFrom="paragraph">
              <wp:posOffset>0</wp:posOffset>
            </wp:positionV>
            <wp:extent cx="723900" cy="762000"/>
            <wp:effectExtent l="0" t="0" r="0" b="0"/>
            <wp:wrapTopAndBottom/>
            <wp:docPr id="19" name="Picture 19" descr="C:\Users\ssohon\Desktop\project-traffic-sign-classifier-by-saurabh-sohoni\test-images\german-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sohon\Desktop\project-traffic-sign-classifier-by-saurabh-sohoni\test-images\german-test-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39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C5D">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1339886B" w14:textId="04BC3888" w:rsidR="006C31E1" w:rsidRDefault="006C31E1" w:rsidP="00CF400E">
      <w:r>
        <w:tab/>
      </w:r>
    </w:p>
    <w:p w14:paraId="43D16CE2" w14:textId="453EF628" w:rsidR="006C31E1" w:rsidRDefault="00601823" w:rsidP="006C31E1">
      <w:pPr>
        <w:ind w:left="720"/>
      </w:pPr>
      <w:r>
        <w:t>Figure 6a and were difficult to classify as they were in blue color as opposed training images, which were in black with white in the background. Also, as these images belonged to classes 33 and 34</w:t>
      </w:r>
      <w:r w:rsidR="00447E3F">
        <w:t xml:space="preserve"> which had less image samples in the training dataset, classification will be a success if model generalizes effectively. </w:t>
      </w:r>
      <w:r>
        <w:t>Figure 6b was difficult to classify as the overall brightness in the image is low enough to mask the number 60 within the white circle.</w:t>
      </w:r>
    </w:p>
    <w:p w14:paraId="0635A20C" w14:textId="3BAC91F1" w:rsidR="00447E3F" w:rsidRDefault="00447E3F" w:rsidP="006C31E1">
      <w:pPr>
        <w:ind w:left="720"/>
      </w:pPr>
    </w:p>
    <w:p w14:paraId="6E8546F4" w14:textId="773EE643" w:rsidR="00447E3F" w:rsidRDefault="00447E3F" w:rsidP="00447E3F">
      <w:pPr>
        <w:pStyle w:val="Heading4"/>
        <w:ind w:left="720"/>
        <w:rPr>
          <w:rFonts w:ascii="Verdana" w:hAnsi="Verdana"/>
          <w:b/>
        </w:rPr>
      </w:pPr>
      <w:r>
        <w:rPr>
          <w:rFonts w:ascii="Verdana" w:hAnsi="Verdana"/>
          <w:b/>
        </w:rPr>
        <w:t>3.4.2</w:t>
      </w:r>
      <w:r>
        <w:rPr>
          <w:rFonts w:ascii="Verdana" w:hAnsi="Verdana"/>
          <w:b/>
        </w:rPr>
        <w:t xml:space="preserve"> </w:t>
      </w:r>
      <w:r>
        <w:rPr>
          <w:rFonts w:ascii="Verdana" w:hAnsi="Verdana"/>
          <w:b/>
        </w:rPr>
        <w:t>Performance on new images</w:t>
      </w:r>
    </w:p>
    <w:p w14:paraId="28B6A4D4" w14:textId="7DD93A36" w:rsidR="00447E3F" w:rsidRDefault="00447E3F" w:rsidP="00447E3F">
      <w:r>
        <w:tab/>
      </w:r>
    </w:p>
    <w:p w14:paraId="615E6BFC" w14:textId="4FA55815" w:rsidR="00447E3F" w:rsidRDefault="00447E3F" w:rsidP="00447E3F">
      <w:pPr>
        <w:ind w:left="720"/>
      </w:pPr>
      <w:r>
        <w:rPr>
          <w:noProof/>
        </w:rPr>
        <mc:AlternateContent>
          <mc:Choice Requires="wps">
            <w:drawing>
              <wp:anchor distT="0" distB="0" distL="114300" distR="114300" simplePos="0" relativeHeight="251711488" behindDoc="0" locked="0" layoutInCell="1" allowOverlap="1" wp14:anchorId="3D27802C" wp14:editId="1275C990">
                <wp:simplePos x="0" y="0"/>
                <wp:positionH relativeFrom="column">
                  <wp:posOffset>1724025</wp:posOffset>
                </wp:positionH>
                <wp:positionV relativeFrom="paragraph">
                  <wp:posOffset>1014730</wp:posOffset>
                </wp:positionV>
                <wp:extent cx="245745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a:effectLst/>
                      </wps:spPr>
                      <wps:txbx>
                        <w:txbxContent>
                          <w:p w14:paraId="29234795" w14:textId="77E688A4" w:rsidR="00447E3F" w:rsidRPr="002A524F" w:rsidRDefault="00447E3F" w:rsidP="00447E3F">
                            <w:pPr>
                              <w:pStyle w:val="Caption"/>
                              <w:rPr>
                                <w:noProof/>
                              </w:rPr>
                            </w:pPr>
                            <w:r>
                              <w:t>Figure 7: Accuracy on new images and the predicted class for each image respectively</w:t>
                            </w:r>
                            <w:r w:rsidR="0048381B">
                              <w:t xml:space="preserve"> [5m]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27802C" id="Text Box 40" o:spid="_x0000_s1035" type="#_x0000_t202" style="position:absolute;left:0;text-align:left;margin-left:135.75pt;margin-top:79.9pt;width:193.5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" stroked="f">
                <v:textbox style="mso-fit-shape-to-text:t" inset="0,0,0,0">
                  <w:txbxContent>
                    <w:p w14:paraId="29234795" w14:textId="77E688A4" w:rsidR="00447E3F" w:rsidRPr="002A524F" w:rsidRDefault="00447E3F" w:rsidP="00447E3F">
                      <w:pPr>
                        <w:pStyle w:val="Caption"/>
                        <w:rPr>
                          <w:noProof/>
                        </w:rPr>
                      </w:pPr>
                      <w:r>
                        <w:t>Figure 7: Accuracy on new images and the predicted class for each image respectively</w:t>
                      </w:r>
                      <w:r w:rsidR="0048381B">
                        <w:t xml:space="preserve"> [5m]</w:t>
                      </w:r>
                    </w:p>
                  </w:txbxContent>
                </v:textbox>
                <w10:wrap type="topAndBottom"/>
              </v:shape>
            </w:pict>
          </mc:Fallback>
        </mc:AlternateContent>
      </w:r>
      <w:r>
        <w:rPr>
          <w:noProof/>
        </w:rPr>
        <w:drawing>
          <wp:anchor distT="0" distB="0" distL="114300" distR="114300" simplePos="0" relativeHeight="251709440" behindDoc="0" locked="0" layoutInCell="1" allowOverlap="1" wp14:anchorId="20F9FEAB" wp14:editId="7C216BFA">
            <wp:simplePos x="0" y="0"/>
            <wp:positionH relativeFrom="margin">
              <wp:align>center</wp:align>
            </wp:positionH>
            <wp:positionV relativeFrom="paragraph">
              <wp:posOffset>586105</wp:posOffset>
            </wp:positionV>
            <wp:extent cx="1285875" cy="400050"/>
            <wp:effectExtent l="0" t="0" r="952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85875" cy="400050"/>
                    </a:xfrm>
                    <a:prstGeom prst="rect">
                      <a:avLst/>
                    </a:prstGeom>
                  </pic:spPr>
                </pic:pic>
              </a:graphicData>
            </a:graphic>
            <wp14:sizeRelH relativeFrom="page">
              <wp14:pctWidth>0</wp14:pctWidth>
            </wp14:sizeRelH>
            <wp14:sizeRelV relativeFrom="page">
              <wp14:pctHeight>0</wp14:pctHeight>
            </wp14:sizeRelV>
          </wp:anchor>
        </w:drawing>
      </w:r>
      <w:r>
        <w:t>The trained model predicted correct classes for figure 6a and figure 6c, while it failed on all other images. Hence, an accuracy of 40% or 0.4 was achieved on new test images. Results are shown below:</w:t>
      </w:r>
    </w:p>
    <w:p w14:paraId="529663F3" w14:textId="3CFF8E54" w:rsidR="00447E3F" w:rsidRDefault="00447E3F" w:rsidP="00447E3F">
      <w:r>
        <w:tab/>
      </w:r>
    </w:p>
    <w:p w14:paraId="091BE7FA" w14:textId="49BDB478" w:rsidR="00CF400E" w:rsidRDefault="00CF400E" w:rsidP="00CF400E"/>
    <w:p w14:paraId="72FFE6D2" w14:textId="544D7035" w:rsidR="00040171" w:rsidRDefault="006C31E1" w:rsidP="00040171">
      <w:pPr>
        <w:pStyle w:val="Heading4"/>
        <w:ind w:left="720"/>
        <w:rPr>
          <w:rFonts w:ascii="Verdana" w:hAnsi="Verdana"/>
          <w:b/>
        </w:rPr>
      </w:pPr>
      <w:r>
        <w:rPr>
          <w:rFonts w:ascii="Verdana" w:hAnsi="Verdana"/>
          <w:b/>
        </w:rPr>
        <w:t>3.4.3</w:t>
      </w:r>
      <w:r w:rsidR="00040171">
        <w:rPr>
          <w:rFonts w:ascii="Verdana" w:hAnsi="Verdana"/>
          <w:b/>
        </w:rPr>
        <w:t xml:space="preserve"> </w:t>
      </w:r>
      <w:r w:rsidR="00447E3F">
        <w:rPr>
          <w:rFonts w:ascii="Verdana" w:hAnsi="Verdana"/>
          <w:b/>
        </w:rPr>
        <w:t>Model Certainty – Softmax Probabilities</w:t>
      </w:r>
    </w:p>
    <w:p w14:paraId="50B96260" w14:textId="7A315032" w:rsidR="00040171" w:rsidRDefault="00040171" w:rsidP="00CF400E">
      <w:pPr>
        <w:pStyle w:val="ListParagraph"/>
      </w:pPr>
    </w:p>
    <w:p w14:paraId="03F38EC3" w14:textId="37F1C214" w:rsidR="00447E3F" w:rsidRDefault="00447E3F" w:rsidP="00CF400E">
      <w:pPr>
        <w:pStyle w:val="ListParagraph"/>
      </w:pPr>
      <w:r>
        <w:t xml:space="preserve">For the predictions made by the trained model on new images, the top five softmax probabilities were extracted to measure its certainty in predictions. </w:t>
      </w:r>
      <w:r w:rsidR="004B334F">
        <w:t xml:space="preserve">The model was very much certain in detecting a class for an image. The softmax probability for first prediction was much higher (almost close to 1) as compared to other four. </w:t>
      </w:r>
      <w:r>
        <w:t xml:space="preserve">The results for each image are </w:t>
      </w:r>
      <w:r w:rsidR="004B334F">
        <w:t>summarized</w:t>
      </w:r>
      <w:r>
        <w:t xml:space="preserve"> below:</w:t>
      </w:r>
    </w:p>
    <w:p w14:paraId="0C2733C3" w14:textId="66E78FD5" w:rsidR="00447E3F" w:rsidRDefault="00447E3F" w:rsidP="00CF400E">
      <w:pPr>
        <w:pStyle w:val="ListParagraph"/>
      </w:pPr>
    </w:p>
    <w:p w14:paraId="38F5312E" w14:textId="67F32901" w:rsidR="00447E3F" w:rsidRDefault="00447E3F" w:rsidP="00CF400E">
      <w:pPr>
        <w:pStyle w:val="ListParagraph"/>
      </w:pPr>
    </w:p>
    <w:p w14:paraId="4DC8361A" w14:textId="77777777" w:rsidR="004B334F" w:rsidRDefault="004B334F" w:rsidP="00CF400E">
      <w:pPr>
        <w:pStyle w:val="ListParagraph"/>
      </w:pPr>
    </w:p>
    <w:p w14:paraId="56C01545" w14:textId="77777777" w:rsidR="004B334F" w:rsidRDefault="004B334F" w:rsidP="00CF400E">
      <w:pPr>
        <w:pStyle w:val="ListParagraph"/>
      </w:pPr>
    </w:p>
    <w:p w14:paraId="21FCDB46" w14:textId="77777777" w:rsidR="004B334F" w:rsidRDefault="004B334F" w:rsidP="00CF400E">
      <w:pPr>
        <w:pStyle w:val="ListParagraph"/>
      </w:pPr>
    </w:p>
    <w:p w14:paraId="7C74D2C9" w14:textId="77777777" w:rsidR="004B334F" w:rsidRDefault="004B334F" w:rsidP="00CF400E">
      <w:pPr>
        <w:pStyle w:val="ListParagraph"/>
      </w:pPr>
    </w:p>
    <w:p w14:paraId="28C7585D" w14:textId="77777777" w:rsidR="004B334F" w:rsidRDefault="004B334F" w:rsidP="00CF400E">
      <w:pPr>
        <w:pStyle w:val="ListParagraph"/>
      </w:pPr>
    </w:p>
    <w:p w14:paraId="04DEC807" w14:textId="352D8E30" w:rsidR="006C31E1" w:rsidRDefault="006C31E1" w:rsidP="006C31E1">
      <w:pPr>
        <w:pStyle w:val="ListParagraph"/>
        <w:ind w:left="1440"/>
      </w:pPr>
    </w:p>
    <w:p w14:paraId="0E1AAE5D" w14:textId="6F35C4CC" w:rsidR="006C31E1" w:rsidRDefault="006C31E1" w:rsidP="006C31E1">
      <w:pPr>
        <w:ind w:left="1080"/>
      </w:pPr>
    </w:p>
    <w:p w14:paraId="0295BEA2" w14:textId="77777777" w:rsidR="004B334F" w:rsidRDefault="004B334F" w:rsidP="006C31E1">
      <w:pPr>
        <w:ind w:left="1080"/>
      </w:pPr>
    </w:p>
    <w:p w14:paraId="45BEEDF8" w14:textId="77777777" w:rsidR="004B334F" w:rsidRDefault="004B334F" w:rsidP="006C31E1">
      <w:pPr>
        <w:ind w:left="1080"/>
      </w:pPr>
    </w:p>
    <w:p w14:paraId="48BC27E0" w14:textId="77777777" w:rsidR="004B334F" w:rsidRDefault="004B334F" w:rsidP="006C31E1">
      <w:pPr>
        <w:ind w:left="1080"/>
      </w:pPr>
    </w:p>
    <w:p w14:paraId="7552929D" w14:textId="3836BBDD" w:rsidR="004B334F" w:rsidRDefault="004B334F" w:rsidP="006C31E1">
      <w:pPr>
        <w:ind w:left="1080"/>
      </w:pPr>
      <w:r>
        <w:rPr>
          <w:noProof/>
        </w:rPr>
        <mc:AlternateContent>
          <mc:Choice Requires="wps">
            <w:drawing>
              <wp:anchor distT="0" distB="0" distL="114300" distR="114300" simplePos="0" relativeHeight="251715584" behindDoc="0" locked="0" layoutInCell="1" allowOverlap="1" wp14:anchorId="26D1DAB0" wp14:editId="7BA222D8">
                <wp:simplePos x="0" y="0"/>
                <wp:positionH relativeFrom="margin">
                  <wp:align>right</wp:align>
                </wp:positionH>
                <wp:positionV relativeFrom="paragraph">
                  <wp:posOffset>6467475</wp:posOffset>
                </wp:positionV>
                <wp:extent cx="5934075" cy="342900"/>
                <wp:effectExtent l="0" t="0" r="9525" b="0"/>
                <wp:wrapTopAndBottom/>
                <wp:docPr id="46" name="Text Box 46"/>
                <wp:cNvGraphicFramePr/>
                <a:graphic xmlns:a="http://schemas.openxmlformats.org/drawingml/2006/main">
                  <a:graphicData uri="http://schemas.microsoft.com/office/word/2010/wordprocessingShape">
                    <wps:wsp>
                      <wps:cNvSpPr txBox="1"/>
                      <wps:spPr>
                        <a:xfrm>
                          <a:off x="0" y="0"/>
                          <a:ext cx="5934075" cy="342900"/>
                        </a:xfrm>
                        <a:prstGeom prst="rect">
                          <a:avLst/>
                        </a:prstGeom>
                        <a:solidFill>
                          <a:prstClr val="white"/>
                        </a:solidFill>
                        <a:ln>
                          <a:noFill/>
                        </a:ln>
                        <a:effectLst/>
                      </wps:spPr>
                      <wps:txbx>
                        <w:txbxContent>
                          <w:p w14:paraId="5623D888" w14:textId="6214E526" w:rsidR="004B334F" w:rsidRPr="001E3E46" w:rsidRDefault="004B334F" w:rsidP="004B334F">
                            <w:pPr>
                              <w:pStyle w:val="Caption"/>
                              <w:rPr>
                                <w:noProof/>
                              </w:rPr>
                            </w:pPr>
                            <w:r>
                              <w:t>Figure 8: Top 5 softmax probabilities predicted by model for each image from new images</w:t>
                            </w:r>
                            <w:r w:rsidR="0048381B">
                              <w:t xml:space="preserve"> [5n]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1DAB0" id="Text Box 46" o:spid="_x0000_s1036" type="#_x0000_t202" style="position:absolute;left:0;text-align:left;margin-left:416.05pt;margin-top:509.25pt;width:467.25pt;height:27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" stroked="f">
                <v:textbox inset="0,0,0,0">
                  <w:txbxContent>
                    <w:p w14:paraId="5623D888" w14:textId="6214E526" w:rsidR="004B334F" w:rsidRPr="001E3E46" w:rsidRDefault="004B334F" w:rsidP="004B334F">
                      <w:pPr>
                        <w:pStyle w:val="Caption"/>
                        <w:rPr>
                          <w:noProof/>
                        </w:rPr>
                      </w:pPr>
                      <w:r>
                        <w:t>Figure 8: Top 5 softmax probabilities predicted by model for each image from new images</w:t>
                      </w:r>
                      <w:r w:rsidR="0048381B">
                        <w:t xml:space="preserve"> [5n]</w:t>
                      </w:r>
                    </w:p>
                  </w:txbxContent>
                </v:textbox>
                <w10:wrap type="topAndBottom" anchorx="margin"/>
              </v:shape>
            </w:pict>
          </mc:Fallback>
        </mc:AlternateContent>
      </w:r>
      <w:r>
        <w:rPr>
          <w:noProof/>
        </w:rPr>
        <w:drawing>
          <wp:anchor distT="0" distB="0" distL="114300" distR="114300" simplePos="0" relativeHeight="251713536" behindDoc="0" locked="0" layoutInCell="1" allowOverlap="1" wp14:anchorId="2DA9ECD3" wp14:editId="661DB1CF">
            <wp:simplePos x="0" y="0"/>
            <wp:positionH relativeFrom="margin">
              <wp:align>left</wp:align>
            </wp:positionH>
            <wp:positionV relativeFrom="paragraph">
              <wp:posOffset>3787775</wp:posOffset>
            </wp:positionV>
            <wp:extent cx="4295775" cy="2619375"/>
            <wp:effectExtent l="0" t="0" r="9525"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95775" cy="2619375"/>
                    </a:xfrm>
                    <a:prstGeom prst="rect">
                      <a:avLst/>
                    </a:prstGeom>
                  </pic:spPr>
                </pic:pic>
              </a:graphicData>
            </a:graphic>
            <wp14:sizeRelH relativeFrom="page">
              <wp14:pctWidth>0</wp14:pctWidth>
            </wp14:sizeRelH>
            <wp14:sizeRelV relativeFrom="page">
              <wp14:pctHeight>0</wp14:pctHeight>
            </wp14:sizeRelV>
          </wp:anchor>
        </w:drawing>
      </w:r>
      <w:r w:rsidRPr="004B334F">
        <w:rPr>
          <w:noProof/>
        </w:rPr>
        <w:drawing>
          <wp:anchor distT="0" distB="0" distL="114300" distR="114300" simplePos="0" relativeHeight="251712512" behindDoc="0" locked="0" layoutInCell="1" allowOverlap="1" wp14:anchorId="7355A62E" wp14:editId="4837DEFE">
            <wp:simplePos x="0" y="0"/>
            <wp:positionH relativeFrom="margin">
              <wp:align>right</wp:align>
            </wp:positionH>
            <wp:positionV relativeFrom="paragraph">
              <wp:posOffset>0</wp:posOffset>
            </wp:positionV>
            <wp:extent cx="5943600" cy="3787775"/>
            <wp:effectExtent l="0" t="0" r="0" b="3175"/>
            <wp:wrapTopAndBottom/>
            <wp:docPr id="45" name="Picture 45" descr="C:\Users\ssohon\Desktop\project-traffic-sign-classifier-by-saurabh-sohoni\examples\softma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sohon\Desktop\project-traffic-sign-classifier-by-saurabh-sohoni\examples\softmax-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78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F93DB" w14:textId="523B2256" w:rsidR="004B334F" w:rsidRDefault="004B334F" w:rsidP="006C31E1">
      <w:pPr>
        <w:ind w:left="1080"/>
      </w:pPr>
    </w:p>
    <w:p w14:paraId="65683E74" w14:textId="663E41FC" w:rsidR="004B334F" w:rsidRDefault="004B334F" w:rsidP="006C31E1">
      <w:pPr>
        <w:ind w:left="1080"/>
      </w:pPr>
    </w:p>
    <w:p w14:paraId="6B30D8C1" w14:textId="036661F9" w:rsidR="004B334F" w:rsidRDefault="004B334F" w:rsidP="006C31E1">
      <w:pPr>
        <w:ind w:left="1080"/>
      </w:pPr>
    </w:p>
    <w:p w14:paraId="4BF8648A" w14:textId="77777777" w:rsidR="004B334F" w:rsidRDefault="004B334F" w:rsidP="006C31E1">
      <w:pPr>
        <w:ind w:left="1080"/>
      </w:pPr>
    </w:p>
    <w:p w14:paraId="1335E8DD" w14:textId="664B7CB0" w:rsidR="004B334F" w:rsidRDefault="004B334F" w:rsidP="006C31E1">
      <w:pPr>
        <w:ind w:left="1080"/>
      </w:pPr>
    </w:p>
    <w:p w14:paraId="15D1D1B3" w14:textId="15E00262" w:rsidR="007648BF" w:rsidRDefault="00CD3739" w:rsidP="00CF400E">
      <w:pPr>
        <w:pStyle w:val="Heading1"/>
        <w:numPr>
          <w:ilvl w:val="0"/>
          <w:numId w:val="1"/>
        </w:numPr>
        <w:spacing w:before="300" w:after="300"/>
      </w:pPr>
      <w:bookmarkStart w:id="13" w:name="_Toc481085311"/>
      <w:r>
        <w:t>References</w:t>
      </w:r>
      <w:bookmarkEnd w:id="13"/>
    </w:p>
    <w:p w14:paraId="2A01CDD9" w14:textId="77777777" w:rsidR="007D3311" w:rsidRDefault="00CD3739" w:rsidP="007D3311">
      <w:pPr>
        <w:pStyle w:val="ListParagraph"/>
        <w:numPr>
          <w:ilvl w:val="0"/>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[1</w:t>
      </w:r>
      <w:r w:rsidRPr="00CD3739">
        <w:rPr>
          <w:rFonts w:ascii="Arial" w:eastAsia="Times New Roman" w:hAnsi="Arial" w:cs="Arial"/>
          <w:color w:val="000000"/>
        </w:rPr>
        <w:t xml:space="preserve">] </w:t>
      </w:r>
      <w:hyperlink r:id="rId32" w:history="1">
        <w:r w:rsidR="00127970" w:rsidRPr="00127970">
          <w:rPr>
            <w:rStyle w:val="Hyperlink"/>
            <w:rFonts w:ascii="Arial" w:eastAsia="Times New Roman" w:hAnsi="Arial" w:cs="Arial"/>
          </w:rPr>
          <w:t>German Traffic Sign Data</w:t>
        </w:r>
      </w:hyperlink>
      <w:r w:rsidR="00127970">
        <w:rPr>
          <w:rFonts w:ascii="Arial" w:eastAsia="Times New Roman" w:hAnsi="Arial" w:cs="Arial"/>
          <w:color w:val="000000"/>
        </w:rPr>
        <w:t xml:space="preserve"> </w:t>
      </w:r>
    </w:p>
    <w:p w14:paraId="4EECE7C6" w14:textId="2242B9B4" w:rsidR="00B45C5D" w:rsidRPr="007D3311" w:rsidRDefault="00B45C5D" w:rsidP="007D3311">
      <w:pPr>
        <w:pStyle w:val="ListParagraph"/>
        <w:numPr>
          <w:ilvl w:val="0"/>
          <w:numId w:val="6"/>
        </w:numPr>
        <w:autoSpaceDE w:val="0"/>
        <w:autoSpaceDN w:val="0"/>
        <w:adjustRightInd w:val="0"/>
        <w:spacing w:line="360" w:lineRule="auto"/>
        <w:jc w:val="both"/>
        <w:rPr>
          <w:rStyle w:val="Hyperlink"/>
          <w:rFonts w:ascii="Arial" w:eastAsia="Times New Roman" w:hAnsi="Arial" w:cs="Arial"/>
          <w:color w:val="000000"/>
          <w:u w:val="none"/>
        </w:rPr>
      </w:pPr>
      <w:r w:rsidRPr="007D3311">
        <w:rPr>
          <w:rFonts w:ascii="Arial" w:eastAsia="Times New Roman" w:hAnsi="Arial" w:cs="Arial"/>
          <w:color w:val="000000"/>
        </w:rPr>
        <w:t xml:space="preserve">[2] </w:t>
      </w:r>
      <w:r w:rsidRPr="007D3311">
        <w:rPr>
          <w:rFonts w:ascii="Arial" w:eastAsia="Times New Roman" w:hAnsi="Arial" w:cs="Arial"/>
          <w:color w:val="000000"/>
        </w:rPr>
        <w:fldChar w:fldCharType="begin"/>
      </w:r>
      <w:r w:rsidRPr="007D3311">
        <w:rPr>
          <w:rFonts w:ascii="Arial" w:eastAsia="Times New Roman" w:hAnsi="Arial" w:cs="Arial"/>
          <w:color w:val="000000"/>
        </w:rPr>
        <w:instrText xml:space="preserve"> HYPERLINK "https://www.tensorflow.org/" </w:instrText>
      </w:r>
      <w:r w:rsidRPr="007D3311">
        <w:rPr>
          <w:rFonts w:ascii="Arial" w:eastAsia="Times New Roman" w:hAnsi="Arial" w:cs="Arial"/>
          <w:color w:val="000000"/>
        </w:rPr>
        <w:fldChar w:fldCharType="separate"/>
      </w:r>
      <w:r w:rsidRPr="007D3311">
        <w:rPr>
          <w:rStyle w:val="Hyperlink"/>
          <w:rFonts w:ascii="Arial" w:eastAsia="Times New Roman" w:hAnsi="Arial" w:cs="Arial"/>
        </w:rPr>
        <w:t xml:space="preserve">TensorFlow </w:t>
      </w:r>
      <w:r w:rsidRPr="00B45C5D">
        <w:rPr>
          <w:rStyle w:val="Hyperlink"/>
        </w:rPr>
        <w:t>An open-source software library for Machine Intelligence</w:t>
      </w:r>
    </w:p>
    <w:p w14:paraId="16876610" w14:textId="3B4B858E" w:rsidR="00ED3EE2" w:rsidRDefault="00B45C5D" w:rsidP="00127970">
      <w:pPr>
        <w:pStyle w:val="ListParagraph"/>
        <w:numPr>
          <w:ilvl w:val="0"/>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fldChar w:fldCharType="end"/>
      </w:r>
      <w:r w:rsidR="00ED3EE2">
        <w:rPr>
          <w:rFonts w:ascii="Arial" w:eastAsia="Times New Roman" w:hAnsi="Arial" w:cs="Arial"/>
          <w:color w:val="000000"/>
        </w:rPr>
        <w:t>[</w:t>
      </w:r>
      <w:r>
        <w:rPr>
          <w:rFonts w:ascii="Arial" w:eastAsia="Times New Roman" w:hAnsi="Arial" w:cs="Arial"/>
          <w:color w:val="000000"/>
        </w:rPr>
        <w:t>3</w:t>
      </w:r>
      <w:r w:rsidR="00ED3EE2">
        <w:rPr>
          <w:rFonts w:ascii="Arial" w:eastAsia="Times New Roman" w:hAnsi="Arial" w:cs="Arial"/>
          <w:color w:val="000000"/>
        </w:rPr>
        <w:t>] Yann LeCun. ET. Al. , ‘Gradient-Based Learning Applied to Document Recognition’ , Proc. of the IEEE, November 1998</w:t>
      </w:r>
    </w:p>
    <w:p w14:paraId="07AE5C1C" w14:textId="27E729A0" w:rsidR="00306FA9" w:rsidRDefault="00B45C5D" w:rsidP="00127970">
      <w:pPr>
        <w:pStyle w:val="ListParagraph"/>
        <w:numPr>
          <w:ilvl w:val="0"/>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[4</w:t>
      </w:r>
      <w:r w:rsidR="00306FA9">
        <w:rPr>
          <w:rFonts w:ascii="Arial" w:eastAsia="Times New Roman" w:hAnsi="Arial" w:cs="Arial"/>
          <w:color w:val="000000"/>
        </w:rPr>
        <w:t xml:space="preserve">] Xavier Glorot and Yoshua Bengoi, ‘Understanding the difficulty of training deep feedforward neural networks’, </w:t>
      </w:r>
      <w:r w:rsidR="00306FA9" w:rsidRPr="00306FA9">
        <w:rPr>
          <w:rFonts w:ascii="Arial" w:eastAsia="Times New Roman" w:hAnsi="Arial" w:cs="Arial"/>
          <w:color w:val="000000"/>
        </w:rPr>
        <w:t>DIRO, Universite de Montr ´ eal, Montr ´ eal, Qu ´ ebec, Canad</w:t>
      </w:r>
      <w:r w:rsidR="00306FA9">
        <w:rPr>
          <w:rFonts w:ascii="Arial" w:eastAsia="Times New Roman" w:hAnsi="Arial" w:cs="Arial"/>
          <w:color w:val="000000"/>
        </w:rPr>
        <w:t>a</w:t>
      </w:r>
    </w:p>
    <w:p w14:paraId="20417A3A" w14:textId="6E1D269F" w:rsidR="009A513F" w:rsidRDefault="004B334F" w:rsidP="00FF62FB">
      <w:pPr>
        <w:pStyle w:val="ListParagraph"/>
        <w:numPr>
          <w:ilvl w:val="0"/>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[5</w:t>
      </w:r>
      <w:r w:rsidR="009A513F">
        <w:rPr>
          <w:rFonts w:ascii="Arial" w:eastAsia="Times New Roman" w:hAnsi="Arial" w:cs="Arial"/>
          <w:color w:val="000000"/>
        </w:rPr>
        <w:t>] Image references:</w:t>
      </w:r>
    </w:p>
    <w:p w14:paraId="0AFAC563" w14:textId="09E2FB56" w:rsidR="009A513F" w:rsidRDefault="009A513F" w:rsidP="004B334F">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sidR="004B334F" w:rsidRPr="004B334F">
        <w:rPr>
          <w:rFonts w:ascii="Arial" w:eastAsia="Times New Roman" w:hAnsi="Arial" w:cs="Arial"/>
          <w:color w:val="000000"/>
        </w:rPr>
        <w:t>image-class-sprite</w:t>
      </w:r>
      <w:r>
        <w:rPr>
          <w:rFonts w:ascii="Arial" w:eastAsia="Times New Roman" w:hAnsi="Arial" w:cs="Arial"/>
          <w:color w:val="000000"/>
        </w:rPr>
        <w:t>.jpg</w:t>
      </w:r>
    </w:p>
    <w:p w14:paraId="69FC2861" w14:textId="77C8C79C" w:rsidR="009A513F" w:rsidRDefault="009A513F" w:rsidP="004B334F">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sidR="004B334F" w:rsidRPr="004B334F">
        <w:rPr>
          <w:rFonts w:ascii="Arial" w:eastAsia="Times New Roman" w:hAnsi="Arial" w:cs="Arial"/>
          <w:color w:val="000000"/>
        </w:rPr>
        <w:t>sample-distribution-histogram.JPG</w:t>
      </w:r>
    </w:p>
    <w:p w14:paraId="2F176F27" w14:textId="2B20EACE" w:rsidR="009A513F" w:rsidRDefault="009A513F" w:rsidP="00FF62F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sidR="004B334F">
        <w:rPr>
          <w:rFonts w:ascii="Arial" w:eastAsia="Times New Roman" w:hAnsi="Arial" w:cs="Arial"/>
          <w:color w:val="000000"/>
        </w:rPr>
        <w:t>/</w:t>
      </w:r>
      <w:r w:rsidR="004B334F" w:rsidRPr="004B334F">
        <w:rPr>
          <w:rFonts w:ascii="Arial" w:eastAsia="Times New Roman" w:hAnsi="Arial" w:cs="Arial"/>
          <w:color w:val="000000"/>
        </w:rPr>
        <w:t>mean-subtraction.JPG</w:t>
      </w:r>
    </w:p>
    <w:p w14:paraId="4D3C838E" w14:textId="724012E3" w:rsidR="009A513F" w:rsidRDefault="009A513F" w:rsidP="004B334F">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sidR="004B334F" w:rsidRPr="004B334F">
        <w:rPr>
          <w:rFonts w:ascii="Arial" w:eastAsia="Times New Roman" w:hAnsi="Arial" w:cs="Arial"/>
          <w:color w:val="000000"/>
        </w:rPr>
        <w:t>normalization.JPG</w:t>
      </w:r>
    </w:p>
    <w:p w14:paraId="5C182A41" w14:textId="78B99D7E" w:rsidR="0048381B" w:rsidRPr="009A513F" w:rsidRDefault="0048381B" w:rsidP="0048381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sidRPr="0048381B">
        <w:rPr>
          <w:rFonts w:ascii="Arial" w:eastAsia="Times New Roman" w:hAnsi="Arial" w:cs="Arial"/>
          <w:color w:val="000000"/>
        </w:rPr>
        <w:t>lenet-architecture.JPG</w:t>
      </w:r>
    </w:p>
    <w:p w14:paraId="67AF6911" w14:textId="775EC877" w:rsidR="0048381B" w:rsidRPr="009A513F" w:rsidRDefault="0048381B" w:rsidP="0048381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sidRPr="0048381B">
        <w:rPr>
          <w:rFonts w:ascii="Arial" w:eastAsia="Times New Roman" w:hAnsi="Arial" w:cs="Arial"/>
          <w:color w:val="000000"/>
        </w:rPr>
        <w:t>traffic-accuracy.jpg</w:t>
      </w:r>
      <w:r>
        <w:rPr>
          <w:rFonts w:ascii="Arial" w:eastAsia="Times New Roman" w:hAnsi="Arial" w:cs="Arial"/>
          <w:color w:val="000000"/>
        </w:rPr>
        <w:t xml:space="preserve"> and </w:t>
      </w:r>
      <w:r>
        <w:rPr>
          <w:rFonts w:ascii="Arial" w:eastAsia="Times New Roman" w:hAnsi="Arial" w:cs="Arial"/>
          <w:color w:val="000000"/>
        </w:rPr>
        <w:t>/examples/</w:t>
      </w:r>
      <w:r w:rsidRPr="0048381B">
        <w:rPr>
          <w:rFonts w:ascii="Arial" w:eastAsia="Times New Roman" w:hAnsi="Arial" w:cs="Arial"/>
          <w:color w:val="000000"/>
        </w:rPr>
        <w:t>traffic-accuracy</w:t>
      </w:r>
      <w:r>
        <w:rPr>
          <w:rFonts w:ascii="Arial" w:eastAsia="Times New Roman" w:hAnsi="Arial" w:cs="Arial"/>
          <w:color w:val="000000"/>
        </w:rPr>
        <w:t>-2</w:t>
      </w:r>
      <w:r w:rsidRPr="0048381B">
        <w:rPr>
          <w:rFonts w:ascii="Arial" w:eastAsia="Times New Roman" w:hAnsi="Arial" w:cs="Arial"/>
          <w:color w:val="000000"/>
        </w:rPr>
        <w:t>.jpg</w:t>
      </w:r>
    </w:p>
    <w:p w14:paraId="4F5EACBB" w14:textId="74604570" w:rsidR="0048381B" w:rsidRPr="009A513F" w:rsidRDefault="0048381B" w:rsidP="0048381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sidRPr="0048381B">
        <w:rPr>
          <w:rFonts w:ascii="Arial" w:eastAsia="Times New Roman" w:hAnsi="Arial" w:cs="Arial"/>
          <w:color w:val="000000"/>
        </w:rPr>
        <w:t>test-accuracy.JPG</w:t>
      </w:r>
    </w:p>
    <w:p w14:paraId="7E156FED" w14:textId="5A023239" w:rsidR="0048381B" w:rsidRDefault="0048381B" w:rsidP="0048381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test-images</w:t>
      </w:r>
      <w:r>
        <w:rPr>
          <w:rFonts w:ascii="Arial" w:eastAsia="Times New Roman" w:hAnsi="Arial" w:cs="Arial"/>
          <w:color w:val="000000"/>
        </w:rPr>
        <w:t>/</w:t>
      </w:r>
      <w:r w:rsidRPr="0048381B">
        <w:rPr>
          <w:rFonts w:ascii="Arial" w:eastAsia="Times New Roman" w:hAnsi="Arial" w:cs="Arial"/>
          <w:color w:val="000000"/>
        </w:rPr>
        <w:t>german-test-1.jpg</w:t>
      </w:r>
    </w:p>
    <w:p w14:paraId="3EF5FD7F" w14:textId="12B70D32" w:rsidR="0048381B" w:rsidRPr="009A513F" w:rsidRDefault="0048381B" w:rsidP="0048381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/test-images/</w:t>
      </w:r>
      <w:r>
        <w:rPr>
          <w:rFonts w:ascii="Arial" w:eastAsia="Times New Roman" w:hAnsi="Arial" w:cs="Arial"/>
          <w:color w:val="000000"/>
        </w:rPr>
        <w:t>german-test-2</w:t>
      </w:r>
      <w:r w:rsidRPr="0048381B">
        <w:rPr>
          <w:rFonts w:ascii="Arial" w:eastAsia="Times New Roman" w:hAnsi="Arial" w:cs="Arial"/>
          <w:color w:val="000000"/>
        </w:rPr>
        <w:t>.jpg</w:t>
      </w:r>
    </w:p>
    <w:p w14:paraId="7E0ACAE6" w14:textId="7A866213" w:rsidR="0048381B" w:rsidRPr="009A513F" w:rsidRDefault="0048381B" w:rsidP="0048381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/test-images/</w:t>
      </w:r>
      <w:r>
        <w:rPr>
          <w:rFonts w:ascii="Arial" w:eastAsia="Times New Roman" w:hAnsi="Arial" w:cs="Arial"/>
          <w:color w:val="000000"/>
        </w:rPr>
        <w:t>german-test-3</w:t>
      </w:r>
      <w:r w:rsidRPr="0048381B">
        <w:rPr>
          <w:rFonts w:ascii="Arial" w:eastAsia="Times New Roman" w:hAnsi="Arial" w:cs="Arial"/>
          <w:color w:val="000000"/>
        </w:rPr>
        <w:t>.jpg</w:t>
      </w:r>
    </w:p>
    <w:p w14:paraId="7F16CA9E" w14:textId="501F78FD" w:rsidR="0048381B" w:rsidRPr="009A513F" w:rsidRDefault="0048381B" w:rsidP="0048381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/test-images/</w:t>
      </w:r>
      <w:r>
        <w:rPr>
          <w:rFonts w:ascii="Arial" w:eastAsia="Times New Roman" w:hAnsi="Arial" w:cs="Arial"/>
          <w:color w:val="000000"/>
        </w:rPr>
        <w:t>german-test-4</w:t>
      </w:r>
      <w:r w:rsidRPr="0048381B">
        <w:rPr>
          <w:rFonts w:ascii="Arial" w:eastAsia="Times New Roman" w:hAnsi="Arial" w:cs="Arial"/>
          <w:color w:val="000000"/>
        </w:rPr>
        <w:t>.jpg</w:t>
      </w:r>
    </w:p>
    <w:p w14:paraId="4640CC9A" w14:textId="7FE8D641" w:rsidR="0048381B" w:rsidRPr="0048381B" w:rsidRDefault="0048381B" w:rsidP="0048381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/test-images/</w:t>
      </w:r>
      <w:r>
        <w:rPr>
          <w:rFonts w:ascii="Arial" w:eastAsia="Times New Roman" w:hAnsi="Arial" w:cs="Arial"/>
          <w:color w:val="000000"/>
        </w:rPr>
        <w:t>german-test-5</w:t>
      </w:r>
      <w:r w:rsidRPr="0048381B">
        <w:rPr>
          <w:rFonts w:ascii="Arial" w:eastAsia="Times New Roman" w:hAnsi="Arial" w:cs="Arial"/>
          <w:color w:val="000000"/>
        </w:rPr>
        <w:t>.jpg</w:t>
      </w:r>
    </w:p>
    <w:p w14:paraId="1773C9D1" w14:textId="6B419F5F" w:rsidR="0048381B" w:rsidRPr="009A513F" w:rsidRDefault="0048381B" w:rsidP="0048381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sidRPr="0048381B">
        <w:rPr>
          <w:rFonts w:ascii="Arial" w:eastAsia="Times New Roman" w:hAnsi="Arial" w:cs="Arial"/>
          <w:color w:val="000000"/>
        </w:rPr>
        <w:t>test-images-accuracy.JPG</w:t>
      </w:r>
    </w:p>
    <w:p w14:paraId="3EDDBFE9" w14:textId="2AB61AE9" w:rsidR="0048381B" w:rsidRPr="0048381B" w:rsidRDefault="0048381B" w:rsidP="0048381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sidRPr="0048381B">
        <w:rPr>
          <w:rFonts w:ascii="Arial" w:eastAsia="Times New Roman" w:hAnsi="Arial" w:cs="Arial"/>
          <w:color w:val="000000"/>
        </w:rPr>
        <w:t>softmax-1</w:t>
      </w:r>
      <w:r w:rsidRPr="0048381B">
        <w:rPr>
          <w:rFonts w:ascii="Arial" w:eastAsia="Times New Roman" w:hAnsi="Arial" w:cs="Arial"/>
          <w:color w:val="000000"/>
        </w:rPr>
        <w:t>.JPG</w:t>
      </w:r>
      <w:r>
        <w:rPr>
          <w:rFonts w:ascii="Arial" w:eastAsia="Times New Roman" w:hAnsi="Arial" w:cs="Arial"/>
          <w:color w:val="000000"/>
        </w:rPr>
        <w:t xml:space="preserve"> and </w:t>
      </w:r>
      <w:r w:rsidRPr="0048381B">
        <w:rPr>
          <w:rFonts w:ascii="Arial" w:eastAsia="Times New Roman" w:hAnsi="Arial" w:cs="Arial"/>
          <w:color w:val="000000"/>
        </w:rPr>
        <w:t>/examples/</w:t>
      </w:r>
      <w:r w:rsidRPr="0048381B">
        <w:rPr>
          <w:rFonts w:ascii="Arial" w:eastAsia="Times New Roman" w:hAnsi="Arial" w:cs="Arial"/>
          <w:color w:val="000000"/>
        </w:rPr>
        <w:t>softmax-2</w:t>
      </w:r>
      <w:r w:rsidRPr="0048381B">
        <w:rPr>
          <w:rFonts w:ascii="Arial" w:eastAsia="Times New Roman" w:hAnsi="Arial" w:cs="Arial"/>
          <w:color w:val="000000"/>
        </w:rPr>
        <w:t>.JPG</w:t>
      </w:r>
    </w:p>
    <w:sectPr w:rsidR="0048381B" w:rsidRPr="0048381B" w:rsidSect="004B0FFC">
      <w:headerReference w:type="default" r:id="rId33"/>
      <w:footerReference w:type="default" r:id="rId34"/>
      <w:headerReference w:type="first" r:id="rId35"/>
      <w:footerReference w:type="firs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883C9" w14:textId="77777777" w:rsidR="008A1606" w:rsidRDefault="008A1606">
      <w:r>
        <w:separator/>
      </w:r>
    </w:p>
  </w:endnote>
  <w:endnote w:type="continuationSeparator" w:id="0">
    <w:p w14:paraId="1C7733B0" w14:textId="77777777" w:rsidR="008A1606" w:rsidRDefault="008A1606">
      <w:r>
        <w:continuationSeparator/>
      </w:r>
    </w:p>
  </w:endnote>
  <w:endnote w:type="continuationNotice" w:id="1">
    <w:p w14:paraId="30AE7485" w14:textId="77777777" w:rsidR="008A1606" w:rsidRDefault="008A16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9207B" w14:textId="77777777" w:rsidR="00B45C5D" w:rsidRDefault="00B45C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lvii</w:t>
    </w:r>
    <w:r>
      <w:rPr>
        <w:rStyle w:val="PageNumber"/>
      </w:rPr>
      <w:fldChar w:fldCharType="end"/>
    </w:r>
  </w:p>
  <w:p w14:paraId="523FC275" w14:textId="77777777" w:rsidR="00B45C5D" w:rsidRDefault="00B45C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CEBA0" w14:textId="77777777" w:rsidR="00B45C5D" w:rsidRDefault="00B45C5D">
    <w:pPr>
      <w:pStyle w:val="Footer"/>
      <w:pBdr>
        <w:top w:val="single" w:sz="4" w:space="1" w:color="auto"/>
      </w:pBdr>
      <w:ind w:right="360"/>
    </w:pPr>
  </w:p>
  <w:p w14:paraId="42184F4A" w14:textId="77777777" w:rsidR="00B45C5D" w:rsidRDefault="00B45C5D">
    <w:pPr>
      <w:rPr>
        <w:b/>
        <w:snapToGrid w:val="0"/>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BA25B" w14:textId="3375155E" w:rsidR="00B45C5D" w:rsidRPr="00275E20" w:rsidRDefault="00B45C5D" w:rsidP="004B0FFC">
    <w:pPr>
      <w:tabs>
        <w:tab w:val="center" w:pos="4500"/>
        <w:tab w:val="right" w:pos="9270"/>
      </w:tabs>
      <w:rPr>
        <w:rFonts w:cs="Tahoma"/>
      </w:rPr>
    </w:pPr>
    <w:r w:rsidRPr="00275E20">
      <w:rPr>
        <w:rFonts w:cs="Tahoma"/>
      </w:rPr>
      <w:tab/>
      <w:t xml:space="preserve">Page </w:t>
    </w:r>
    <w:r w:rsidRPr="00275E20">
      <w:rPr>
        <w:rFonts w:cs="Tahoma"/>
      </w:rPr>
      <w:fldChar w:fldCharType="begin"/>
    </w:r>
    <w:r w:rsidRPr="00275E20">
      <w:rPr>
        <w:rFonts w:cs="Tahoma"/>
      </w:rPr>
      <w:instrText xml:space="preserve"> PAGE  \* MERGEFORMAT </w:instrText>
    </w:r>
    <w:r w:rsidRPr="00275E20">
      <w:rPr>
        <w:rFonts w:cs="Tahoma"/>
      </w:rPr>
      <w:fldChar w:fldCharType="separate"/>
    </w:r>
    <w:r w:rsidR="003F2858">
      <w:rPr>
        <w:rFonts w:cs="Tahoma"/>
        <w:noProof/>
      </w:rPr>
      <w:t>1</w:t>
    </w:r>
    <w:r w:rsidRPr="00275E20">
      <w:rPr>
        <w:rFonts w:cs="Tahoma"/>
      </w:rPr>
      <w:fldChar w:fldCharType="end"/>
    </w:r>
    <w:r w:rsidRPr="00275E20">
      <w:rPr>
        <w:rFonts w:cs="Tahoma"/>
      </w:rPr>
      <w:t xml:space="preserve"> of </w:t>
    </w:r>
    <w:fldSimple w:instr=" NUMPAGES  \* MERGEFORMAT ">
      <w:r w:rsidR="003F2858" w:rsidRPr="003F2858">
        <w:rPr>
          <w:rFonts w:cs="Tahoma"/>
          <w:noProof/>
        </w:rPr>
        <w:t>12</w:t>
      </w:r>
    </w:fldSimple>
    <w:r>
      <w:rPr>
        <w:rFonts w:cs="Tahoma"/>
      </w:rPr>
      <w:t xml:space="preserve">  </w:t>
    </w:r>
    <w:r>
      <w:rPr>
        <w:rFonts w:cs="Tahoma"/>
      </w:rPr>
      <w:tab/>
    </w:r>
    <w:r>
      <w:rPr>
        <w:rFonts w:cs="Tahoma"/>
      </w:rPr>
      <w:fldChar w:fldCharType="begin"/>
    </w:r>
    <w:r>
      <w:rPr>
        <w:rFonts w:cs="Tahoma"/>
      </w:rPr>
      <w:instrText xml:space="preserve"> DATE \@ "M/d/yyyy" </w:instrText>
    </w:r>
    <w:r>
      <w:rPr>
        <w:rFonts w:cs="Tahoma"/>
      </w:rPr>
      <w:fldChar w:fldCharType="separate"/>
    </w:r>
    <w:r w:rsidR="003F2858">
      <w:rPr>
        <w:rFonts w:cs="Tahoma"/>
        <w:noProof/>
      </w:rPr>
      <w:t>4/27/2017</w:t>
    </w:r>
    <w:r>
      <w:rPr>
        <w:rFonts w:cs="Tahoma"/>
      </w:rPr>
      <w:fldChar w:fldCharType="end"/>
    </w:r>
  </w:p>
  <w:p w14:paraId="6ED0565F" w14:textId="77777777" w:rsidR="00B45C5D" w:rsidRPr="00601D44" w:rsidRDefault="00B45C5D" w:rsidP="004B0FFC">
    <w:pPr>
      <w:tabs>
        <w:tab w:val="right" w:pos="9270"/>
      </w:tabs>
      <w:rPr>
        <w:rFonts w:cs="Tahoma"/>
        <w:snapToGrid w:val="0"/>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3E442" w14:textId="5AE58AA6" w:rsidR="00B45C5D" w:rsidRPr="00DD1E11" w:rsidRDefault="00B45C5D" w:rsidP="00575E35">
    <w:pPr>
      <w:tabs>
        <w:tab w:val="center" w:pos="4500"/>
        <w:tab w:val="right" w:pos="9270"/>
      </w:tabs>
      <w:rPr>
        <w:rFonts w:cs="Tahoma"/>
        <w:lang w:val="fr-FR"/>
      </w:rPr>
    </w:pPr>
    <w:r w:rsidRPr="0038568E">
      <w:rPr>
        <w:rFonts w:cs="Tahoma"/>
        <w:lang w:val="fr-FR"/>
      </w:rPr>
      <w:tab/>
      <w:t xml:space="preserve">Page </w:t>
    </w:r>
    <w:r>
      <w:rPr>
        <w:rFonts w:cs="Tahoma"/>
      </w:rPr>
      <w:fldChar w:fldCharType="begin"/>
    </w:r>
    <w:r w:rsidRPr="0038568E">
      <w:rPr>
        <w:rFonts w:cs="Tahoma"/>
        <w:lang w:val="fr-FR"/>
      </w:rPr>
      <w:instrText xml:space="preserve"> PAGE  \* MERGEFORMAT </w:instrText>
    </w:r>
    <w:r>
      <w:rPr>
        <w:rFonts w:cs="Tahoma"/>
      </w:rPr>
      <w:fldChar w:fldCharType="separate"/>
    </w:r>
    <w:r w:rsidR="003F2858">
      <w:rPr>
        <w:rFonts w:cs="Tahoma"/>
        <w:noProof/>
        <w:lang w:val="fr-FR"/>
      </w:rPr>
      <w:t>11</w:t>
    </w:r>
    <w:r>
      <w:rPr>
        <w:rFonts w:cs="Tahoma"/>
      </w:rPr>
      <w:fldChar w:fldCharType="end"/>
    </w:r>
    <w:r>
      <w:rPr>
        <w:rFonts w:cs="Tahoma"/>
      </w:rPr>
      <w:t xml:space="preserve"> of </w:t>
    </w:r>
    <w:r>
      <w:rPr>
        <w:rStyle w:val="PageNumber"/>
      </w:rPr>
      <w:fldChar w:fldCharType="begin"/>
    </w:r>
    <w:r>
      <w:rPr>
        <w:rStyle w:val="PageNumber"/>
      </w:rPr>
      <w:instrText xml:space="preserve"> NUMPAGES </w:instrText>
    </w:r>
    <w:r>
      <w:rPr>
        <w:rStyle w:val="PageNumber"/>
      </w:rPr>
      <w:fldChar w:fldCharType="separate"/>
    </w:r>
    <w:r w:rsidR="003F2858">
      <w:rPr>
        <w:rStyle w:val="PageNumber"/>
        <w:noProof/>
      </w:rPr>
      <w:t>12</w:t>
    </w:r>
    <w:r>
      <w:rPr>
        <w:rStyle w:val="PageNumber"/>
      </w:rPr>
      <w:fldChar w:fldCharType="end"/>
    </w:r>
    <w:r w:rsidRPr="0038568E">
      <w:rPr>
        <w:rFonts w:cs="Tahoma"/>
        <w:lang w:val="fr-FR"/>
      </w:rPr>
      <w:tab/>
    </w:r>
    <w:r>
      <w:rPr>
        <w:rFonts w:cs="Tahoma"/>
      </w:rPr>
      <w:fldChar w:fldCharType="begin"/>
    </w:r>
    <w:r>
      <w:rPr>
        <w:rFonts w:cs="Tahoma"/>
      </w:rPr>
      <w:instrText xml:space="preserve"> SAVEDATE  \@ "M/d/yyyy" </w:instrText>
    </w:r>
    <w:r>
      <w:rPr>
        <w:rFonts w:cs="Tahoma"/>
      </w:rPr>
      <w:fldChar w:fldCharType="separate"/>
    </w:r>
    <w:r w:rsidR="003F2858">
      <w:rPr>
        <w:rFonts w:cs="Tahoma"/>
        <w:noProof/>
      </w:rPr>
      <w:t>4/27/2017</w:t>
    </w:r>
    <w:r>
      <w:rPr>
        <w:rFonts w:cs="Tahoma"/>
      </w:rPr>
      <w:fldChar w:fldCharType="end"/>
    </w:r>
  </w:p>
  <w:p w14:paraId="1E18A3BA" w14:textId="77777777" w:rsidR="00B45C5D" w:rsidRPr="00575E35" w:rsidRDefault="00B45C5D" w:rsidP="00575E3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78297" w14:textId="77777777" w:rsidR="00B45C5D" w:rsidRDefault="00B45C5D">
    <w:pPr>
      <w:pStyle w:val="Footer"/>
      <w:pBdr>
        <w:bottom w:val="single" w:sz="6" w:space="1" w:color="auto"/>
      </w:pBdr>
    </w:pPr>
    <w:r>
      <w:tab/>
    </w:r>
  </w:p>
  <w:p w14:paraId="09B9C602" w14:textId="77777777" w:rsidR="00B45C5D" w:rsidRDefault="00B45C5D">
    <w:pPr>
      <w:pStyle w:val="Footer"/>
      <w:jc w:val="right"/>
    </w:pPr>
  </w:p>
  <w:p w14:paraId="36EDE49D" w14:textId="77777777" w:rsidR="00B45C5D" w:rsidRDefault="00B45C5D">
    <w:pPr>
      <w:pStyle w:val="Footer"/>
      <w:jc w:val="right"/>
    </w:pPr>
    <w:r>
      <w:rPr>
        <w:noProof/>
      </w:rPr>
      <mc:AlternateContent>
        <mc:Choice Requires="wps">
          <w:drawing>
            <wp:anchor distT="0" distB="0" distL="114300" distR="114300" simplePos="0" relativeHeight="251657728" behindDoc="0" locked="0" layoutInCell="1" allowOverlap="1" wp14:anchorId="4F1052B7" wp14:editId="40421587">
              <wp:simplePos x="0" y="0"/>
              <wp:positionH relativeFrom="column">
                <wp:posOffset>0</wp:posOffset>
              </wp:positionH>
              <wp:positionV relativeFrom="paragraph">
                <wp:posOffset>0</wp:posOffset>
              </wp:positionV>
              <wp:extent cx="2116455" cy="6318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6318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0B283" w14:textId="77777777" w:rsidR="00B45C5D" w:rsidRDefault="00B45C5D">
                          <w:pPr>
                            <w:rPr>
                              <w:snapToGrid w:val="0"/>
                              <w:color w:val="000000"/>
                              <w:sz w:val="16"/>
                            </w:rPr>
                          </w:pPr>
                          <w:r>
                            <w:rPr>
                              <w:snapToGrid w:val="0"/>
                              <w:color w:val="000000"/>
                              <w:sz w:val="16"/>
                            </w:rPr>
                            <w:t>DIRECTV Proprietary</w:t>
                          </w:r>
                        </w:p>
                        <w:p w14:paraId="470D1698" w14:textId="77777777" w:rsidR="00B45C5D" w:rsidRDefault="00B45C5D">
                          <w:pPr>
                            <w:rPr>
                              <w:snapToGrid w:val="0"/>
                              <w:color w:val="000000"/>
                              <w:sz w:val="16"/>
                            </w:rPr>
                          </w:pPr>
                          <w:r>
                            <w:rPr>
                              <w:snapToGrid w:val="0"/>
                              <w:color w:val="000000"/>
                              <w:sz w:val="16"/>
                            </w:rPr>
                            <w:t>DIRECTV Enterprises, Inc.</w:t>
                          </w:r>
                        </w:p>
                        <w:p w14:paraId="5C28983D" w14:textId="77777777" w:rsidR="00B45C5D" w:rsidRDefault="00B45C5D">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052B7" id="_x0000_t202" coordsize="21600,21600" o:spt="202" path="m,l,21600r21600,l21600,xe">
              <v:stroke joinstyle="miter"/>
              <v:path gradientshapeok="t" o:connecttype="rect"/>
            </v:shapetype>
            <v:shape id="Text Box 2" o:spid="_x0000_s1037" type="#_x0000_t202" style="position:absolute;left:0;text-align:left;margin-left:0;margin-top:0;width:166.65pt;height:4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uAIAALk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" filled="f" fillcolor="#0c9" stroked="f">
              <v:textbox>
                <w:txbxContent>
                  <w:p w14:paraId="4240B283" w14:textId="77777777" w:rsidR="00B45C5D" w:rsidRDefault="00B45C5D">
                    <w:pPr>
                      <w:rPr>
                        <w:snapToGrid w:val="0"/>
                        <w:color w:val="000000"/>
                        <w:sz w:val="16"/>
                      </w:rPr>
                    </w:pPr>
                    <w:r>
                      <w:rPr>
                        <w:snapToGrid w:val="0"/>
                        <w:color w:val="000000"/>
                        <w:sz w:val="16"/>
                      </w:rPr>
                      <w:t>DIRECTV Proprietary</w:t>
                    </w:r>
                  </w:p>
                  <w:p w14:paraId="470D1698" w14:textId="77777777" w:rsidR="00B45C5D" w:rsidRDefault="00B45C5D">
                    <w:pPr>
                      <w:rPr>
                        <w:snapToGrid w:val="0"/>
                        <w:color w:val="000000"/>
                        <w:sz w:val="16"/>
                      </w:rPr>
                    </w:pPr>
                    <w:r>
                      <w:rPr>
                        <w:snapToGrid w:val="0"/>
                        <w:color w:val="000000"/>
                        <w:sz w:val="16"/>
                      </w:rPr>
                      <w:t>DIRECTV Enterprises, Inc.</w:t>
                    </w:r>
                  </w:p>
                  <w:p w14:paraId="5C28983D" w14:textId="77777777" w:rsidR="00B45C5D" w:rsidRDefault="00B45C5D">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v:textbox>
            </v:shape>
          </w:pict>
        </mc:Fallback>
      </mc:AlternateContent>
    </w:r>
    <w:r>
      <w:t xml:space="preserve">Page </w:t>
    </w:r>
    <w:r>
      <w:fldChar w:fldCharType="begin"/>
    </w:r>
    <w:r>
      <w:instrText xml:space="preserve"> PAGE </w:instrText>
    </w:r>
    <w:r>
      <w:fldChar w:fldCharType="separate"/>
    </w:r>
    <w:r>
      <w:rPr>
        <w:noProof/>
      </w:rPr>
      <w:t>LVII</w:t>
    </w:r>
    <w:r>
      <w:rPr>
        <w:noProof/>
      </w:rPr>
      <w:fldChar w:fldCharType="end"/>
    </w:r>
  </w:p>
  <w:p w14:paraId="5F68231D" w14:textId="77777777" w:rsidR="00B45C5D" w:rsidRDefault="00B45C5D">
    <w:pPr>
      <w:pStyle w:val="Footer"/>
    </w:pPr>
  </w:p>
  <w:p w14:paraId="391805B3" w14:textId="77777777" w:rsidR="00B45C5D" w:rsidRDefault="00B45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409EC" w14:textId="77777777" w:rsidR="008A1606" w:rsidRDefault="008A1606">
      <w:r>
        <w:separator/>
      </w:r>
    </w:p>
  </w:footnote>
  <w:footnote w:type="continuationSeparator" w:id="0">
    <w:p w14:paraId="3AD20F7E" w14:textId="77777777" w:rsidR="008A1606" w:rsidRDefault="008A1606">
      <w:r>
        <w:continuationSeparator/>
      </w:r>
    </w:p>
  </w:footnote>
  <w:footnote w:type="continuationNotice" w:id="1">
    <w:p w14:paraId="21B5BFF7" w14:textId="77777777" w:rsidR="008A1606" w:rsidRDefault="008A160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FD43E" w14:textId="77777777" w:rsidR="00B45C5D" w:rsidRDefault="00B45C5D">
    <w:pPr>
      <w:pBdr>
        <w:bottom w:val="single" w:sz="6" w:space="1" w:color="auto"/>
      </w:pBdr>
      <w:jc w:val="right"/>
      <w:rPr>
        <w:rFonts w:ascii="Arial" w:hAnsi="Arial"/>
        <w:b/>
        <w:sz w:val="36"/>
      </w:rPr>
    </w:pPr>
  </w:p>
  <w:p w14:paraId="0FFE2F69" w14:textId="77777777" w:rsidR="00B45C5D" w:rsidRDefault="00B45C5D">
    <w:pPr>
      <w:pStyle w:val="Header"/>
    </w:pPr>
  </w:p>
  <w:p w14:paraId="256D7D4D" w14:textId="77777777" w:rsidR="00B45C5D" w:rsidRDefault="00B45C5D">
    <w:pPr>
      <w:pStyle w:val="Header"/>
      <w:ind w:right="100"/>
      <w:jc w:val="right"/>
    </w:pPr>
    <w:r>
      <w:tab/>
    </w:r>
    <w:r>
      <w:rPr>
        <w:noProof/>
      </w:rPr>
      <w:drawing>
        <wp:inline distT="0" distB="0" distL="0" distR="0" wp14:anchorId="773DB04C" wp14:editId="14A14C8C">
          <wp:extent cx="1333500" cy="8286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33500" cy="828675"/>
                  </a:xfrm>
                  <a:prstGeom prst="rect">
                    <a:avLst/>
                  </a:prstGeom>
                  <a:noFill/>
                  <a:ln w="9525">
                    <a:noFill/>
                    <a:miter lim="800000"/>
                    <a:headEnd/>
                    <a:tailEnd/>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18D4" w14:textId="1A46ECD2" w:rsidR="00B45C5D" w:rsidRPr="00BD1EAC" w:rsidRDefault="00B45C5D" w:rsidP="00BD1E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232D6" w14:textId="77777777" w:rsidR="00B45C5D" w:rsidRDefault="00B45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A2B04C"/>
    <w:lvl w:ilvl="0">
      <w:start w:val="1"/>
      <w:numFmt w:val="decimal"/>
      <w:lvlText w:val="%1."/>
      <w:lvlJc w:val="left"/>
      <w:pPr>
        <w:tabs>
          <w:tab w:val="num" w:pos="270"/>
        </w:tabs>
      </w:pPr>
      <w:rPr>
        <w:rFonts w:cs="Times New Roman" w:hint="default"/>
      </w:rPr>
    </w:lvl>
    <w:lvl w:ilvl="1">
      <w:start w:val="1"/>
      <w:numFmt w:val="decimal"/>
      <w:lvlText w:val="%1.%2"/>
      <w:lvlJc w:val="left"/>
      <w:pPr>
        <w:tabs>
          <w:tab w:val="num" w:pos="1440"/>
        </w:tabs>
      </w:pPr>
      <w:rPr>
        <w:color w:val="auto"/>
        <w:sz w:val="24"/>
        <w:szCs w:val="24"/>
      </w:rPr>
    </w:lvl>
    <w:lvl w:ilvl="2">
      <w:start w:val="1"/>
      <w:numFmt w:val="decimal"/>
      <w:lvlText w:val="%1.%2.%3"/>
      <w:lvlJc w:val="left"/>
      <w:pPr>
        <w:tabs>
          <w:tab w:val="num" w:pos="5220"/>
        </w:tabs>
      </w:pPr>
      <w:rPr>
        <w:rFonts w:cs="Times New Roman" w:hint="default"/>
        <w:b/>
        <w:bCs/>
        <w:i w:val="0"/>
        <w:iCs/>
        <w:strike w:val="0"/>
      </w:rPr>
    </w:lvl>
    <w:lvl w:ilvl="3">
      <w:start w:val="1"/>
      <w:numFmt w:val="decimal"/>
      <w:lvlText w:val="%1.%2.%3.%4"/>
      <w:lvlJc w:val="left"/>
      <w:pPr>
        <w:tabs>
          <w:tab w:val="num" w:pos="810"/>
        </w:tabs>
      </w:pPr>
      <w:rPr>
        <w:rFonts w:cs="Times New Roman" w:hint="default"/>
        <w:b/>
        <w:i/>
        <w:sz w:val="24"/>
        <w:szCs w:val="24"/>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 w15:restartNumberingAfterBreak="0">
    <w:nsid w:val="0000000D"/>
    <w:multiLevelType w:val="multilevel"/>
    <w:tmpl w:val="3208BB90"/>
    <w:name w:val="WW8Num13"/>
    <w:lvl w:ilvl="0">
      <w:start w:val="1"/>
      <w:numFmt w:val="bullet"/>
      <w:lvlText w:val=""/>
      <w:lvlJc w:val="left"/>
      <w:pPr>
        <w:tabs>
          <w:tab w:val="num" w:pos="420"/>
        </w:tabs>
        <w:ind w:left="420" w:hanging="420"/>
      </w:pPr>
      <w:rPr>
        <w:rFonts w:ascii="Wingdings" w:hAnsi="Wingdings" w:cs="Wingdings"/>
      </w:r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rPr>
        <w:rFonts w:ascii="Verdana" w:eastAsia="PMingLiU" w:hAnsi="Verdana" w:cstheme="minorHAnsi"/>
      </w:r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10A54419"/>
    <w:multiLevelType w:val="hybridMultilevel"/>
    <w:tmpl w:val="5FC45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2B6A04"/>
    <w:multiLevelType w:val="singleLevel"/>
    <w:tmpl w:val="CD524B4E"/>
    <w:lvl w:ilvl="0">
      <w:start w:val="1"/>
      <w:numFmt w:val="bullet"/>
      <w:pStyle w:val="SapientBullet"/>
      <w:lvlText w:val=""/>
      <w:lvlJc w:val="left"/>
      <w:pPr>
        <w:tabs>
          <w:tab w:val="num" w:pos="360"/>
        </w:tabs>
        <w:ind w:left="360" w:hanging="360"/>
      </w:pPr>
      <w:rPr>
        <w:rFonts w:ascii="Symbol" w:hAnsi="Symbol" w:hint="default"/>
        <w:color w:val="auto"/>
      </w:rPr>
    </w:lvl>
  </w:abstractNum>
  <w:abstractNum w:abstractNumId="4" w15:restartNumberingAfterBreak="0">
    <w:nsid w:val="1C1A509C"/>
    <w:multiLevelType w:val="multilevel"/>
    <w:tmpl w:val="860A9C30"/>
    <w:lvl w:ilvl="0">
      <w:start w:val="1"/>
      <w:numFmt w:val="decimal"/>
      <w:lvlText w:val="%1."/>
      <w:lvlJc w:val="left"/>
      <w:pPr>
        <w:ind w:left="1440" w:hanging="360"/>
      </w:pPr>
    </w:lvl>
    <w:lvl w:ilvl="1">
      <w:start w:val="4"/>
      <w:numFmt w:val="decimal"/>
      <w:isLgl/>
      <w:lvlText w:val="%1.%2"/>
      <w:lvlJc w:val="left"/>
      <w:pPr>
        <w:ind w:left="1800" w:hanging="72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23CA3962"/>
    <w:multiLevelType w:val="hybridMultilevel"/>
    <w:tmpl w:val="FB4E7E2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895177"/>
    <w:multiLevelType w:val="hybridMultilevel"/>
    <w:tmpl w:val="B074C31C"/>
    <w:lvl w:ilvl="0" w:tplc="0409000F">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8C7215"/>
    <w:multiLevelType w:val="hybridMultilevel"/>
    <w:tmpl w:val="BD808A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E5390E"/>
    <w:multiLevelType w:val="hybridMultilevel"/>
    <w:tmpl w:val="AC163C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0B3A75"/>
    <w:multiLevelType w:val="hybridMultilevel"/>
    <w:tmpl w:val="BE22A4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944C6F"/>
    <w:multiLevelType w:val="multilevel"/>
    <w:tmpl w:val="496ADC3A"/>
    <w:lvl w:ilvl="0">
      <w:start w:val="1"/>
      <w:numFmt w:val="decimal"/>
      <w:lvlText w:val="%1."/>
      <w:lvlJc w:val="left"/>
      <w:pPr>
        <w:ind w:left="1044" w:hanging="360"/>
      </w:pPr>
    </w:lvl>
    <w:lvl w:ilvl="1">
      <w:start w:val="3"/>
      <w:numFmt w:val="decimal"/>
      <w:isLgl/>
      <w:lvlText w:val="%1.%2"/>
      <w:lvlJc w:val="left"/>
      <w:pPr>
        <w:ind w:left="1422"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18" w:hanging="1080"/>
      </w:pPr>
      <w:rPr>
        <w:rFonts w:hint="default"/>
      </w:rPr>
    </w:lvl>
    <w:lvl w:ilvl="4">
      <w:start w:val="1"/>
      <w:numFmt w:val="decimal"/>
      <w:isLgl/>
      <w:lvlText w:val="%1.%2.%3.%4.%5"/>
      <w:lvlJc w:val="left"/>
      <w:pPr>
        <w:ind w:left="2196" w:hanging="1440"/>
      </w:pPr>
      <w:rPr>
        <w:rFonts w:hint="default"/>
      </w:rPr>
    </w:lvl>
    <w:lvl w:ilvl="5">
      <w:start w:val="1"/>
      <w:numFmt w:val="decimal"/>
      <w:isLgl/>
      <w:lvlText w:val="%1.%2.%3.%4.%5.%6"/>
      <w:lvlJc w:val="left"/>
      <w:pPr>
        <w:ind w:left="2214"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70" w:hanging="2160"/>
      </w:pPr>
      <w:rPr>
        <w:rFonts w:hint="default"/>
      </w:rPr>
    </w:lvl>
    <w:lvl w:ilvl="8">
      <w:start w:val="1"/>
      <w:numFmt w:val="decimal"/>
      <w:isLgl/>
      <w:lvlText w:val="%1.%2.%3.%4.%5.%6.%7.%8.%9"/>
      <w:lvlJc w:val="left"/>
      <w:pPr>
        <w:ind w:left="2988" w:hanging="2160"/>
      </w:pPr>
      <w:rPr>
        <w:rFonts w:hint="default"/>
      </w:rPr>
    </w:lvl>
  </w:abstractNum>
  <w:abstractNum w:abstractNumId="11" w15:restartNumberingAfterBreak="0">
    <w:nsid w:val="50162E86"/>
    <w:multiLevelType w:val="hybridMultilevel"/>
    <w:tmpl w:val="FB4E7E2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4E1A23"/>
    <w:multiLevelType w:val="hybridMultilevel"/>
    <w:tmpl w:val="F230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EE2912"/>
    <w:multiLevelType w:val="hybridMultilevel"/>
    <w:tmpl w:val="B566B3E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9801DE9"/>
    <w:multiLevelType w:val="hybridMultilevel"/>
    <w:tmpl w:val="6ED68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4"/>
  </w:num>
  <w:num w:numId="4">
    <w:abstractNumId w:val="10"/>
  </w:num>
  <w:num w:numId="5">
    <w:abstractNumId w:val="5"/>
  </w:num>
  <w:num w:numId="6">
    <w:abstractNumId w:val="9"/>
  </w:num>
  <w:num w:numId="7">
    <w:abstractNumId w:val="11"/>
  </w:num>
  <w:num w:numId="8">
    <w:abstractNumId w:val="4"/>
  </w:num>
  <w:num w:numId="9">
    <w:abstractNumId w:val="12"/>
  </w:num>
  <w:num w:numId="10">
    <w:abstractNumId w:val="13"/>
  </w:num>
  <w:num w:numId="11">
    <w:abstractNumId w:val="6"/>
  </w:num>
  <w:num w:numId="12">
    <w:abstractNumId w:val="7"/>
  </w:num>
  <w:num w:numId="13">
    <w:abstractNumId w:val="8"/>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2MzQ2NTAwNzc1tzRW0lEKTi0uzszPAykwqwUAtxhDZSwAAAA="/>
  </w:docVars>
  <w:rsids>
    <w:rsidRoot w:val="00280070"/>
    <w:rsid w:val="0000007B"/>
    <w:rsid w:val="0000064F"/>
    <w:rsid w:val="00000941"/>
    <w:rsid w:val="00000CEE"/>
    <w:rsid w:val="0000102F"/>
    <w:rsid w:val="000010F3"/>
    <w:rsid w:val="00001305"/>
    <w:rsid w:val="000018B5"/>
    <w:rsid w:val="00003601"/>
    <w:rsid w:val="000042FA"/>
    <w:rsid w:val="00004792"/>
    <w:rsid w:val="00005480"/>
    <w:rsid w:val="00005AE5"/>
    <w:rsid w:val="0000605A"/>
    <w:rsid w:val="000062CD"/>
    <w:rsid w:val="00006EA9"/>
    <w:rsid w:val="00006F26"/>
    <w:rsid w:val="00011786"/>
    <w:rsid w:val="00011C81"/>
    <w:rsid w:val="00012298"/>
    <w:rsid w:val="00012516"/>
    <w:rsid w:val="00014D50"/>
    <w:rsid w:val="0001632D"/>
    <w:rsid w:val="00017AE9"/>
    <w:rsid w:val="00017CE0"/>
    <w:rsid w:val="00020856"/>
    <w:rsid w:val="000210C3"/>
    <w:rsid w:val="000216BF"/>
    <w:rsid w:val="00021E33"/>
    <w:rsid w:val="00021F89"/>
    <w:rsid w:val="00022955"/>
    <w:rsid w:val="00022EAE"/>
    <w:rsid w:val="000230A2"/>
    <w:rsid w:val="000235B6"/>
    <w:rsid w:val="0002383C"/>
    <w:rsid w:val="00023E52"/>
    <w:rsid w:val="00023FB6"/>
    <w:rsid w:val="000259BF"/>
    <w:rsid w:val="00025E06"/>
    <w:rsid w:val="00026602"/>
    <w:rsid w:val="0002688C"/>
    <w:rsid w:val="00026BB4"/>
    <w:rsid w:val="0002727F"/>
    <w:rsid w:val="0002781D"/>
    <w:rsid w:val="000279C0"/>
    <w:rsid w:val="000300B4"/>
    <w:rsid w:val="00030230"/>
    <w:rsid w:val="00030BE4"/>
    <w:rsid w:val="0003101C"/>
    <w:rsid w:val="00031ABA"/>
    <w:rsid w:val="00031E89"/>
    <w:rsid w:val="0003275F"/>
    <w:rsid w:val="000328DE"/>
    <w:rsid w:val="00032BD6"/>
    <w:rsid w:val="00032EF0"/>
    <w:rsid w:val="0003310B"/>
    <w:rsid w:val="00033817"/>
    <w:rsid w:val="00033B77"/>
    <w:rsid w:val="0003522B"/>
    <w:rsid w:val="000352BB"/>
    <w:rsid w:val="00035317"/>
    <w:rsid w:val="00035615"/>
    <w:rsid w:val="000358FA"/>
    <w:rsid w:val="00035A3F"/>
    <w:rsid w:val="00036184"/>
    <w:rsid w:val="0003780D"/>
    <w:rsid w:val="000379D8"/>
    <w:rsid w:val="00037BF1"/>
    <w:rsid w:val="00037E98"/>
    <w:rsid w:val="00040171"/>
    <w:rsid w:val="0004023B"/>
    <w:rsid w:val="000409D2"/>
    <w:rsid w:val="0004121F"/>
    <w:rsid w:val="00041282"/>
    <w:rsid w:val="00042758"/>
    <w:rsid w:val="000429CC"/>
    <w:rsid w:val="00043496"/>
    <w:rsid w:val="000436DA"/>
    <w:rsid w:val="00044364"/>
    <w:rsid w:val="00044DCB"/>
    <w:rsid w:val="00045106"/>
    <w:rsid w:val="000458C0"/>
    <w:rsid w:val="0004594E"/>
    <w:rsid w:val="00045BA4"/>
    <w:rsid w:val="00045FAF"/>
    <w:rsid w:val="000470A9"/>
    <w:rsid w:val="0004723D"/>
    <w:rsid w:val="00051890"/>
    <w:rsid w:val="00051985"/>
    <w:rsid w:val="00051FF3"/>
    <w:rsid w:val="00054710"/>
    <w:rsid w:val="00054D85"/>
    <w:rsid w:val="00054DA0"/>
    <w:rsid w:val="0005536C"/>
    <w:rsid w:val="00055CD1"/>
    <w:rsid w:val="000567F0"/>
    <w:rsid w:val="00057DDF"/>
    <w:rsid w:val="00057FA2"/>
    <w:rsid w:val="00060499"/>
    <w:rsid w:val="00060691"/>
    <w:rsid w:val="000614BB"/>
    <w:rsid w:val="00061E2B"/>
    <w:rsid w:val="00062465"/>
    <w:rsid w:val="00062A7B"/>
    <w:rsid w:val="00062C3F"/>
    <w:rsid w:val="00063426"/>
    <w:rsid w:val="00063A90"/>
    <w:rsid w:val="00064285"/>
    <w:rsid w:val="000655AF"/>
    <w:rsid w:val="0006561D"/>
    <w:rsid w:val="00065D82"/>
    <w:rsid w:val="00066438"/>
    <w:rsid w:val="00066604"/>
    <w:rsid w:val="00066669"/>
    <w:rsid w:val="000673CA"/>
    <w:rsid w:val="000677EF"/>
    <w:rsid w:val="00067AE8"/>
    <w:rsid w:val="00067E0D"/>
    <w:rsid w:val="00070111"/>
    <w:rsid w:val="00070181"/>
    <w:rsid w:val="000711A8"/>
    <w:rsid w:val="0007120A"/>
    <w:rsid w:val="00071402"/>
    <w:rsid w:val="000717FF"/>
    <w:rsid w:val="0007218B"/>
    <w:rsid w:val="00072247"/>
    <w:rsid w:val="000723E4"/>
    <w:rsid w:val="0007354C"/>
    <w:rsid w:val="00073781"/>
    <w:rsid w:val="00073803"/>
    <w:rsid w:val="000738FE"/>
    <w:rsid w:val="000740A2"/>
    <w:rsid w:val="0007423E"/>
    <w:rsid w:val="00074F17"/>
    <w:rsid w:val="0007565D"/>
    <w:rsid w:val="000758FD"/>
    <w:rsid w:val="00075CE0"/>
    <w:rsid w:val="00076BEB"/>
    <w:rsid w:val="00076DBA"/>
    <w:rsid w:val="00076DE3"/>
    <w:rsid w:val="00077485"/>
    <w:rsid w:val="000775E0"/>
    <w:rsid w:val="000815EC"/>
    <w:rsid w:val="00081911"/>
    <w:rsid w:val="00081FEE"/>
    <w:rsid w:val="0008274F"/>
    <w:rsid w:val="0008276C"/>
    <w:rsid w:val="00082A4F"/>
    <w:rsid w:val="00082E77"/>
    <w:rsid w:val="000842EE"/>
    <w:rsid w:val="00084599"/>
    <w:rsid w:val="00085522"/>
    <w:rsid w:val="00085A73"/>
    <w:rsid w:val="000864DF"/>
    <w:rsid w:val="00086705"/>
    <w:rsid w:val="00086CD9"/>
    <w:rsid w:val="000870D3"/>
    <w:rsid w:val="0008723B"/>
    <w:rsid w:val="00087BB9"/>
    <w:rsid w:val="00087C3F"/>
    <w:rsid w:val="00087C71"/>
    <w:rsid w:val="00087E2A"/>
    <w:rsid w:val="0009104B"/>
    <w:rsid w:val="0009139B"/>
    <w:rsid w:val="0009147B"/>
    <w:rsid w:val="00091562"/>
    <w:rsid w:val="00091A94"/>
    <w:rsid w:val="00091B65"/>
    <w:rsid w:val="00091DE9"/>
    <w:rsid w:val="00091DFE"/>
    <w:rsid w:val="00091E72"/>
    <w:rsid w:val="0009247A"/>
    <w:rsid w:val="0009263B"/>
    <w:rsid w:val="00093765"/>
    <w:rsid w:val="000937AC"/>
    <w:rsid w:val="00094092"/>
    <w:rsid w:val="000942E1"/>
    <w:rsid w:val="000946BD"/>
    <w:rsid w:val="00094FDD"/>
    <w:rsid w:val="000951E8"/>
    <w:rsid w:val="00095570"/>
    <w:rsid w:val="0009565A"/>
    <w:rsid w:val="00095885"/>
    <w:rsid w:val="00096530"/>
    <w:rsid w:val="000A0015"/>
    <w:rsid w:val="000A0520"/>
    <w:rsid w:val="000A07A8"/>
    <w:rsid w:val="000A0B59"/>
    <w:rsid w:val="000A0E50"/>
    <w:rsid w:val="000A11A5"/>
    <w:rsid w:val="000A11D7"/>
    <w:rsid w:val="000A1B90"/>
    <w:rsid w:val="000A1D58"/>
    <w:rsid w:val="000A235C"/>
    <w:rsid w:val="000A24CD"/>
    <w:rsid w:val="000A24D8"/>
    <w:rsid w:val="000A298B"/>
    <w:rsid w:val="000A2DDB"/>
    <w:rsid w:val="000A48D9"/>
    <w:rsid w:val="000A500E"/>
    <w:rsid w:val="000A5389"/>
    <w:rsid w:val="000A5596"/>
    <w:rsid w:val="000A58EE"/>
    <w:rsid w:val="000A7BCE"/>
    <w:rsid w:val="000A7C6A"/>
    <w:rsid w:val="000A7DB0"/>
    <w:rsid w:val="000B0D4D"/>
    <w:rsid w:val="000B0D98"/>
    <w:rsid w:val="000B1249"/>
    <w:rsid w:val="000B1466"/>
    <w:rsid w:val="000B1A11"/>
    <w:rsid w:val="000B1A6B"/>
    <w:rsid w:val="000B29D0"/>
    <w:rsid w:val="000B2BA1"/>
    <w:rsid w:val="000B2E55"/>
    <w:rsid w:val="000B3411"/>
    <w:rsid w:val="000B3654"/>
    <w:rsid w:val="000B3FFF"/>
    <w:rsid w:val="000B42B4"/>
    <w:rsid w:val="000B4B7A"/>
    <w:rsid w:val="000B5418"/>
    <w:rsid w:val="000B5627"/>
    <w:rsid w:val="000B5DDB"/>
    <w:rsid w:val="000B61AA"/>
    <w:rsid w:val="000B66CF"/>
    <w:rsid w:val="000B6BC3"/>
    <w:rsid w:val="000B6F3C"/>
    <w:rsid w:val="000B71FC"/>
    <w:rsid w:val="000B79E9"/>
    <w:rsid w:val="000C035B"/>
    <w:rsid w:val="000C045C"/>
    <w:rsid w:val="000C0464"/>
    <w:rsid w:val="000C0AF2"/>
    <w:rsid w:val="000C21CB"/>
    <w:rsid w:val="000C295E"/>
    <w:rsid w:val="000C2AA5"/>
    <w:rsid w:val="000C2E73"/>
    <w:rsid w:val="000C3322"/>
    <w:rsid w:val="000C3D52"/>
    <w:rsid w:val="000C467A"/>
    <w:rsid w:val="000C4891"/>
    <w:rsid w:val="000C5A0F"/>
    <w:rsid w:val="000C5F63"/>
    <w:rsid w:val="000C6957"/>
    <w:rsid w:val="000C6D9D"/>
    <w:rsid w:val="000C6E1A"/>
    <w:rsid w:val="000C6F4C"/>
    <w:rsid w:val="000C6FE0"/>
    <w:rsid w:val="000C74B6"/>
    <w:rsid w:val="000D03CC"/>
    <w:rsid w:val="000D0621"/>
    <w:rsid w:val="000D095B"/>
    <w:rsid w:val="000D0BF3"/>
    <w:rsid w:val="000D0C46"/>
    <w:rsid w:val="000D12AF"/>
    <w:rsid w:val="000D2423"/>
    <w:rsid w:val="000D2765"/>
    <w:rsid w:val="000D2A12"/>
    <w:rsid w:val="000D2FC7"/>
    <w:rsid w:val="000D3C3E"/>
    <w:rsid w:val="000D3F97"/>
    <w:rsid w:val="000D4413"/>
    <w:rsid w:val="000D44CC"/>
    <w:rsid w:val="000D4678"/>
    <w:rsid w:val="000D5C1C"/>
    <w:rsid w:val="000D5C3C"/>
    <w:rsid w:val="000D5CBC"/>
    <w:rsid w:val="000D5F26"/>
    <w:rsid w:val="000D602C"/>
    <w:rsid w:val="000D606B"/>
    <w:rsid w:val="000D6182"/>
    <w:rsid w:val="000D64AF"/>
    <w:rsid w:val="000D65D6"/>
    <w:rsid w:val="000D6B8C"/>
    <w:rsid w:val="000D7043"/>
    <w:rsid w:val="000D71D3"/>
    <w:rsid w:val="000E04DB"/>
    <w:rsid w:val="000E0FFB"/>
    <w:rsid w:val="000E151B"/>
    <w:rsid w:val="000E1584"/>
    <w:rsid w:val="000E15E5"/>
    <w:rsid w:val="000E1D5C"/>
    <w:rsid w:val="000E1F22"/>
    <w:rsid w:val="000E22B2"/>
    <w:rsid w:val="000E2D84"/>
    <w:rsid w:val="000E2FA8"/>
    <w:rsid w:val="000E32DC"/>
    <w:rsid w:val="000E3733"/>
    <w:rsid w:val="000E3E1A"/>
    <w:rsid w:val="000E4018"/>
    <w:rsid w:val="000E41CB"/>
    <w:rsid w:val="000E5090"/>
    <w:rsid w:val="000E580E"/>
    <w:rsid w:val="000E5C65"/>
    <w:rsid w:val="000E671E"/>
    <w:rsid w:val="000E6A65"/>
    <w:rsid w:val="000E7660"/>
    <w:rsid w:val="000E7B17"/>
    <w:rsid w:val="000E7C8D"/>
    <w:rsid w:val="000E7F8C"/>
    <w:rsid w:val="000F06DC"/>
    <w:rsid w:val="000F0F5F"/>
    <w:rsid w:val="000F211B"/>
    <w:rsid w:val="000F24DC"/>
    <w:rsid w:val="000F2F3B"/>
    <w:rsid w:val="000F2FEF"/>
    <w:rsid w:val="000F36F5"/>
    <w:rsid w:val="000F394A"/>
    <w:rsid w:val="000F3A70"/>
    <w:rsid w:val="000F442E"/>
    <w:rsid w:val="000F4465"/>
    <w:rsid w:val="000F4963"/>
    <w:rsid w:val="000F4E03"/>
    <w:rsid w:val="000F5DFF"/>
    <w:rsid w:val="000F6CD2"/>
    <w:rsid w:val="000F6E36"/>
    <w:rsid w:val="000F7CD5"/>
    <w:rsid w:val="0010089C"/>
    <w:rsid w:val="00100C84"/>
    <w:rsid w:val="00100D7B"/>
    <w:rsid w:val="00100DF1"/>
    <w:rsid w:val="00100E19"/>
    <w:rsid w:val="00100E27"/>
    <w:rsid w:val="00101E00"/>
    <w:rsid w:val="0010252E"/>
    <w:rsid w:val="00102D76"/>
    <w:rsid w:val="00103201"/>
    <w:rsid w:val="00103270"/>
    <w:rsid w:val="00103DF2"/>
    <w:rsid w:val="00104327"/>
    <w:rsid w:val="0010457D"/>
    <w:rsid w:val="001046D3"/>
    <w:rsid w:val="00104D5B"/>
    <w:rsid w:val="00104E0E"/>
    <w:rsid w:val="00105CEF"/>
    <w:rsid w:val="00105FEC"/>
    <w:rsid w:val="001061DE"/>
    <w:rsid w:val="001077A7"/>
    <w:rsid w:val="0010787A"/>
    <w:rsid w:val="00107D85"/>
    <w:rsid w:val="0011022E"/>
    <w:rsid w:val="001104D4"/>
    <w:rsid w:val="001106AC"/>
    <w:rsid w:val="00110893"/>
    <w:rsid w:val="0011197C"/>
    <w:rsid w:val="001119CD"/>
    <w:rsid w:val="00111F4A"/>
    <w:rsid w:val="00111FF2"/>
    <w:rsid w:val="001128D3"/>
    <w:rsid w:val="001135C0"/>
    <w:rsid w:val="00113769"/>
    <w:rsid w:val="00113A98"/>
    <w:rsid w:val="0011405D"/>
    <w:rsid w:val="001148A1"/>
    <w:rsid w:val="00115A65"/>
    <w:rsid w:val="00116439"/>
    <w:rsid w:val="00116583"/>
    <w:rsid w:val="001169F7"/>
    <w:rsid w:val="001170F1"/>
    <w:rsid w:val="00117123"/>
    <w:rsid w:val="00121B78"/>
    <w:rsid w:val="00122699"/>
    <w:rsid w:val="00122A62"/>
    <w:rsid w:val="00122B4D"/>
    <w:rsid w:val="00123001"/>
    <w:rsid w:val="00123441"/>
    <w:rsid w:val="001234C0"/>
    <w:rsid w:val="00123A85"/>
    <w:rsid w:val="0012447E"/>
    <w:rsid w:val="00124A54"/>
    <w:rsid w:val="00124C60"/>
    <w:rsid w:val="00124FE0"/>
    <w:rsid w:val="0012608A"/>
    <w:rsid w:val="00126335"/>
    <w:rsid w:val="00127763"/>
    <w:rsid w:val="00127970"/>
    <w:rsid w:val="00127BD2"/>
    <w:rsid w:val="00127F0A"/>
    <w:rsid w:val="00130C15"/>
    <w:rsid w:val="00131989"/>
    <w:rsid w:val="001319C6"/>
    <w:rsid w:val="00131A37"/>
    <w:rsid w:val="00132027"/>
    <w:rsid w:val="00132387"/>
    <w:rsid w:val="00132B9F"/>
    <w:rsid w:val="001334C1"/>
    <w:rsid w:val="0013416F"/>
    <w:rsid w:val="001367CA"/>
    <w:rsid w:val="00136EA4"/>
    <w:rsid w:val="00136EE5"/>
    <w:rsid w:val="001371F0"/>
    <w:rsid w:val="0013772E"/>
    <w:rsid w:val="00137732"/>
    <w:rsid w:val="001377FE"/>
    <w:rsid w:val="00137E0C"/>
    <w:rsid w:val="00137F5F"/>
    <w:rsid w:val="00140426"/>
    <w:rsid w:val="0014178A"/>
    <w:rsid w:val="00141A15"/>
    <w:rsid w:val="00141D8E"/>
    <w:rsid w:val="00142504"/>
    <w:rsid w:val="00142B79"/>
    <w:rsid w:val="00142E97"/>
    <w:rsid w:val="0014324D"/>
    <w:rsid w:val="001432D3"/>
    <w:rsid w:val="0014331E"/>
    <w:rsid w:val="00143B63"/>
    <w:rsid w:val="00143CE7"/>
    <w:rsid w:val="00143DDF"/>
    <w:rsid w:val="001453BB"/>
    <w:rsid w:val="00145BF0"/>
    <w:rsid w:val="00145CC5"/>
    <w:rsid w:val="00147429"/>
    <w:rsid w:val="00147D50"/>
    <w:rsid w:val="00150913"/>
    <w:rsid w:val="00150EC7"/>
    <w:rsid w:val="00151CD3"/>
    <w:rsid w:val="001529A2"/>
    <w:rsid w:val="00152ACA"/>
    <w:rsid w:val="0015310C"/>
    <w:rsid w:val="00153958"/>
    <w:rsid w:val="00153B5E"/>
    <w:rsid w:val="001540CF"/>
    <w:rsid w:val="00154347"/>
    <w:rsid w:val="00154E85"/>
    <w:rsid w:val="001555FE"/>
    <w:rsid w:val="00156710"/>
    <w:rsid w:val="00156A82"/>
    <w:rsid w:val="00156C9A"/>
    <w:rsid w:val="0015780F"/>
    <w:rsid w:val="001578C6"/>
    <w:rsid w:val="001600E7"/>
    <w:rsid w:val="0016118A"/>
    <w:rsid w:val="00161A93"/>
    <w:rsid w:val="00161ABC"/>
    <w:rsid w:val="00161B20"/>
    <w:rsid w:val="0016256C"/>
    <w:rsid w:val="00162827"/>
    <w:rsid w:val="00162828"/>
    <w:rsid w:val="0016375A"/>
    <w:rsid w:val="00163F06"/>
    <w:rsid w:val="00164230"/>
    <w:rsid w:val="00164DF0"/>
    <w:rsid w:val="00165691"/>
    <w:rsid w:val="00165BF2"/>
    <w:rsid w:val="00165E28"/>
    <w:rsid w:val="00166230"/>
    <w:rsid w:val="0016666E"/>
    <w:rsid w:val="001718EA"/>
    <w:rsid w:val="00171959"/>
    <w:rsid w:val="00171AF4"/>
    <w:rsid w:val="00171E34"/>
    <w:rsid w:val="00172A67"/>
    <w:rsid w:val="00172B3B"/>
    <w:rsid w:val="0017335A"/>
    <w:rsid w:val="00173567"/>
    <w:rsid w:val="0017404F"/>
    <w:rsid w:val="00174267"/>
    <w:rsid w:val="001747A8"/>
    <w:rsid w:val="00174C2B"/>
    <w:rsid w:val="00174EC0"/>
    <w:rsid w:val="00175462"/>
    <w:rsid w:val="00175BC9"/>
    <w:rsid w:val="001760EF"/>
    <w:rsid w:val="001769D0"/>
    <w:rsid w:val="00176EA1"/>
    <w:rsid w:val="0017709D"/>
    <w:rsid w:val="001770F8"/>
    <w:rsid w:val="001772C1"/>
    <w:rsid w:val="00180190"/>
    <w:rsid w:val="001807E3"/>
    <w:rsid w:val="00180981"/>
    <w:rsid w:val="00180CF4"/>
    <w:rsid w:val="001817AC"/>
    <w:rsid w:val="00181B7B"/>
    <w:rsid w:val="0018219E"/>
    <w:rsid w:val="00182E87"/>
    <w:rsid w:val="00182EC9"/>
    <w:rsid w:val="001832DF"/>
    <w:rsid w:val="00184022"/>
    <w:rsid w:val="00184600"/>
    <w:rsid w:val="00184E1A"/>
    <w:rsid w:val="00185B08"/>
    <w:rsid w:val="001867F3"/>
    <w:rsid w:val="0018696F"/>
    <w:rsid w:val="001869E3"/>
    <w:rsid w:val="00186E04"/>
    <w:rsid w:val="00187119"/>
    <w:rsid w:val="00187616"/>
    <w:rsid w:val="001900D2"/>
    <w:rsid w:val="00190954"/>
    <w:rsid w:val="00190ED0"/>
    <w:rsid w:val="001911CC"/>
    <w:rsid w:val="001913C6"/>
    <w:rsid w:val="00191436"/>
    <w:rsid w:val="001917F6"/>
    <w:rsid w:val="00191AB7"/>
    <w:rsid w:val="00191F91"/>
    <w:rsid w:val="001930C5"/>
    <w:rsid w:val="00193A76"/>
    <w:rsid w:val="00193BE3"/>
    <w:rsid w:val="00194865"/>
    <w:rsid w:val="001954A2"/>
    <w:rsid w:val="001955DF"/>
    <w:rsid w:val="00195697"/>
    <w:rsid w:val="00195AF2"/>
    <w:rsid w:val="00195C43"/>
    <w:rsid w:val="0019612B"/>
    <w:rsid w:val="00196EFC"/>
    <w:rsid w:val="00197C2C"/>
    <w:rsid w:val="001A13CB"/>
    <w:rsid w:val="001A164B"/>
    <w:rsid w:val="001A1670"/>
    <w:rsid w:val="001A1779"/>
    <w:rsid w:val="001A19D1"/>
    <w:rsid w:val="001A1AAE"/>
    <w:rsid w:val="001A2152"/>
    <w:rsid w:val="001A2EF5"/>
    <w:rsid w:val="001A3572"/>
    <w:rsid w:val="001A3A46"/>
    <w:rsid w:val="001A3E0E"/>
    <w:rsid w:val="001A4376"/>
    <w:rsid w:val="001A47F2"/>
    <w:rsid w:val="001A516B"/>
    <w:rsid w:val="001A54E2"/>
    <w:rsid w:val="001A5DAC"/>
    <w:rsid w:val="001A5E0A"/>
    <w:rsid w:val="001A614E"/>
    <w:rsid w:val="001A6BD3"/>
    <w:rsid w:val="001A70F3"/>
    <w:rsid w:val="001A74EC"/>
    <w:rsid w:val="001A7B68"/>
    <w:rsid w:val="001A7FF6"/>
    <w:rsid w:val="001B00D0"/>
    <w:rsid w:val="001B07E7"/>
    <w:rsid w:val="001B0EC0"/>
    <w:rsid w:val="001B1794"/>
    <w:rsid w:val="001B18A7"/>
    <w:rsid w:val="001B1A52"/>
    <w:rsid w:val="001B1B11"/>
    <w:rsid w:val="001B20A7"/>
    <w:rsid w:val="001B2F75"/>
    <w:rsid w:val="001B30D0"/>
    <w:rsid w:val="001B396C"/>
    <w:rsid w:val="001B3998"/>
    <w:rsid w:val="001B3CC3"/>
    <w:rsid w:val="001B3F09"/>
    <w:rsid w:val="001B5510"/>
    <w:rsid w:val="001B56E2"/>
    <w:rsid w:val="001B6520"/>
    <w:rsid w:val="001B6547"/>
    <w:rsid w:val="001B6B2F"/>
    <w:rsid w:val="001B6D53"/>
    <w:rsid w:val="001B6D8A"/>
    <w:rsid w:val="001B7A4D"/>
    <w:rsid w:val="001B7E95"/>
    <w:rsid w:val="001C06A2"/>
    <w:rsid w:val="001C09BE"/>
    <w:rsid w:val="001C165E"/>
    <w:rsid w:val="001C1D33"/>
    <w:rsid w:val="001C24B7"/>
    <w:rsid w:val="001C2757"/>
    <w:rsid w:val="001C2E60"/>
    <w:rsid w:val="001C3684"/>
    <w:rsid w:val="001C38CE"/>
    <w:rsid w:val="001C3C43"/>
    <w:rsid w:val="001C3DD1"/>
    <w:rsid w:val="001C4E2A"/>
    <w:rsid w:val="001C51AA"/>
    <w:rsid w:val="001C57AA"/>
    <w:rsid w:val="001C6954"/>
    <w:rsid w:val="001C6CC0"/>
    <w:rsid w:val="001C711E"/>
    <w:rsid w:val="001C7474"/>
    <w:rsid w:val="001C7BE9"/>
    <w:rsid w:val="001C7DCC"/>
    <w:rsid w:val="001D03A3"/>
    <w:rsid w:val="001D13EE"/>
    <w:rsid w:val="001D1468"/>
    <w:rsid w:val="001D19EE"/>
    <w:rsid w:val="001D1D7D"/>
    <w:rsid w:val="001D1E60"/>
    <w:rsid w:val="001D2359"/>
    <w:rsid w:val="001D248B"/>
    <w:rsid w:val="001D2A33"/>
    <w:rsid w:val="001D2D28"/>
    <w:rsid w:val="001D3114"/>
    <w:rsid w:val="001D3749"/>
    <w:rsid w:val="001D3D39"/>
    <w:rsid w:val="001D43EB"/>
    <w:rsid w:val="001D4483"/>
    <w:rsid w:val="001D56C3"/>
    <w:rsid w:val="001D5EF7"/>
    <w:rsid w:val="001D5FA5"/>
    <w:rsid w:val="001D6199"/>
    <w:rsid w:val="001D61F0"/>
    <w:rsid w:val="001D697B"/>
    <w:rsid w:val="001D771E"/>
    <w:rsid w:val="001D79BF"/>
    <w:rsid w:val="001E07DD"/>
    <w:rsid w:val="001E09C8"/>
    <w:rsid w:val="001E0B55"/>
    <w:rsid w:val="001E1A8D"/>
    <w:rsid w:val="001E2874"/>
    <w:rsid w:val="001E287B"/>
    <w:rsid w:val="001E2CDE"/>
    <w:rsid w:val="001E3696"/>
    <w:rsid w:val="001E44A9"/>
    <w:rsid w:val="001E4728"/>
    <w:rsid w:val="001E4AC9"/>
    <w:rsid w:val="001E564A"/>
    <w:rsid w:val="001E5AF9"/>
    <w:rsid w:val="001E633C"/>
    <w:rsid w:val="001E6F50"/>
    <w:rsid w:val="001E7668"/>
    <w:rsid w:val="001F0070"/>
    <w:rsid w:val="001F081F"/>
    <w:rsid w:val="001F0D42"/>
    <w:rsid w:val="001F18AF"/>
    <w:rsid w:val="001F2212"/>
    <w:rsid w:val="001F3749"/>
    <w:rsid w:val="001F45AE"/>
    <w:rsid w:val="001F4AA5"/>
    <w:rsid w:val="001F4B0C"/>
    <w:rsid w:val="001F4C76"/>
    <w:rsid w:val="001F54C7"/>
    <w:rsid w:val="001F56AA"/>
    <w:rsid w:val="001F66FA"/>
    <w:rsid w:val="001F69BB"/>
    <w:rsid w:val="001F69D1"/>
    <w:rsid w:val="001F703A"/>
    <w:rsid w:val="001F752A"/>
    <w:rsid w:val="001F7F03"/>
    <w:rsid w:val="00200F27"/>
    <w:rsid w:val="00201C2C"/>
    <w:rsid w:val="00201EBA"/>
    <w:rsid w:val="002028E6"/>
    <w:rsid w:val="00203135"/>
    <w:rsid w:val="00203149"/>
    <w:rsid w:val="00203331"/>
    <w:rsid w:val="002040B8"/>
    <w:rsid w:val="00204BE2"/>
    <w:rsid w:val="00205279"/>
    <w:rsid w:val="002055AB"/>
    <w:rsid w:val="002062EA"/>
    <w:rsid w:val="00206EE3"/>
    <w:rsid w:val="00207234"/>
    <w:rsid w:val="00207431"/>
    <w:rsid w:val="00207796"/>
    <w:rsid w:val="00210BF7"/>
    <w:rsid w:val="00211218"/>
    <w:rsid w:val="00211268"/>
    <w:rsid w:val="00211E08"/>
    <w:rsid w:val="00211ED1"/>
    <w:rsid w:val="00211ED4"/>
    <w:rsid w:val="00211FAD"/>
    <w:rsid w:val="00212AF4"/>
    <w:rsid w:val="00212EDB"/>
    <w:rsid w:val="0021382C"/>
    <w:rsid w:val="00213B54"/>
    <w:rsid w:val="00214740"/>
    <w:rsid w:val="0021486E"/>
    <w:rsid w:val="00214986"/>
    <w:rsid w:val="00214BF3"/>
    <w:rsid w:val="00214BF7"/>
    <w:rsid w:val="00214C58"/>
    <w:rsid w:val="0021525C"/>
    <w:rsid w:val="002154EE"/>
    <w:rsid w:val="00216071"/>
    <w:rsid w:val="00216EEF"/>
    <w:rsid w:val="00217027"/>
    <w:rsid w:val="00217034"/>
    <w:rsid w:val="00217241"/>
    <w:rsid w:val="00217A4D"/>
    <w:rsid w:val="00217EC1"/>
    <w:rsid w:val="00220ACD"/>
    <w:rsid w:val="00220ACF"/>
    <w:rsid w:val="00220C88"/>
    <w:rsid w:val="00220D95"/>
    <w:rsid w:val="00220E34"/>
    <w:rsid w:val="00221D90"/>
    <w:rsid w:val="0022216B"/>
    <w:rsid w:val="002224DC"/>
    <w:rsid w:val="00223582"/>
    <w:rsid w:val="0022374D"/>
    <w:rsid w:val="00223943"/>
    <w:rsid w:val="0022490B"/>
    <w:rsid w:val="002254BB"/>
    <w:rsid w:val="00225C78"/>
    <w:rsid w:val="00225E9B"/>
    <w:rsid w:val="00225F8B"/>
    <w:rsid w:val="00226140"/>
    <w:rsid w:val="00226901"/>
    <w:rsid w:val="0022699F"/>
    <w:rsid w:val="00227161"/>
    <w:rsid w:val="002273E5"/>
    <w:rsid w:val="00227806"/>
    <w:rsid w:val="00227C3A"/>
    <w:rsid w:val="00232A5B"/>
    <w:rsid w:val="00232CB7"/>
    <w:rsid w:val="00233706"/>
    <w:rsid w:val="00233AB8"/>
    <w:rsid w:val="00234658"/>
    <w:rsid w:val="00234748"/>
    <w:rsid w:val="002357AD"/>
    <w:rsid w:val="002361EB"/>
    <w:rsid w:val="00236EF9"/>
    <w:rsid w:val="00237C2C"/>
    <w:rsid w:val="002403B6"/>
    <w:rsid w:val="002409FA"/>
    <w:rsid w:val="00240B6F"/>
    <w:rsid w:val="00240D29"/>
    <w:rsid w:val="00241062"/>
    <w:rsid w:val="00241110"/>
    <w:rsid w:val="00241942"/>
    <w:rsid w:val="002421A5"/>
    <w:rsid w:val="00242F3B"/>
    <w:rsid w:val="002434D9"/>
    <w:rsid w:val="0024354A"/>
    <w:rsid w:val="002437F5"/>
    <w:rsid w:val="0024476D"/>
    <w:rsid w:val="00244932"/>
    <w:rsid w:val="00245209"/>
    <w:rsid w:val="002454FC"/>
    <w:rsid w:val="0024584C"/>
    <w:rsid w:val="00246334"/>
    <w:rsid w:val="002465C4"/>
    <w:rsid w:val="00246C6F"/>
    <w:rsid w:val="00246D54"/>
    <w:rsid w:val="00247366"/>
    <w:rsid w:val="00247422"/>
    <w:rsid w:val="00247B84"/>
    <w:rsid w:val="0025015E"/>
    <w:rsid w:val="0025019A"/>
    <w:rsid w:val="00250241"/>
    <w:rsid w:val="00250649"/>
    <w:rsid w:val="002507C7"/>
    <w:rsid w:val="0025096E"/>
    <w:rsid w:val="00251335"/>
    <w:rsid w:val="00251E20"/>
    <w:rsid w:val="002531A2"/>
    <w:rsid w:val="0025381E"/>
    <w:rsid w:val="002539C6"/>
    <w:rsid w:val="00253BC0"/>
    <w:rsid w:val="00254060"/>
    <w:rsid w:val="0025514A"/>
    <w:rsid w:val="00255EB9"/>
    <w:rsid w:val="00257179"/>
    <w:rsid w:val="002573DA"/>
    <w:rsid w:val="00257A20"/>
    <w:rsid w:val="00257B7A"/>
    <w:rsid w:val="00257DF3"/>
    <w:rsid w:val="002603EE"/>
    <w:rsid w:val="00260404"/>
    <w:rsid w:val="00260C5B"/>
    <w:rsid w:val="00260D01"/>
    <w:rsid w:val="00260D8D"/>
    <w:rsid w:val="00262B0F"/>
    <w:rsid w:val="002638DD"/>
    <w:rsid w:val="0026429E"/>
    <w:rsid w:val="00265162"/>
    <w:rsid w:val="002657E3"/>
    <w:rsid w:val="00265C23"/>
    <w:rsid w:val="00266437"/>
    <w:rsid w:val="0026666A"/>
    <w:rsid w:val="00266A83"/>
    <w:rsid w:val="002671AC"/>
    <w:rsid w:val="00267330"/>
    <w:rsid w:val="00267537"/>
    <w:rsid w:val="0026753E"/>
    <w:rsid w:val="00267766"/>
    <w:rsid w:val="00267A45"/>
    <w:rsid w:val="00267FD5"/>
    <w:rsid w:val="002709CB"/>
    <w:rsid w:val="002714B6"/>
    <w:rsid w:val="002718E0"/>
    <w:rsid w:val="0027212E"/>
    <w:rsid w:val="00272A6C"/>
    <w:rsid w:val="002732C7"/>
    <w:rsid w:val="002732F7"/>
    <w:rsid w:val="0027397F"/>
    <w:rsid w:val="00273E72"/>
    <w:rsid w:val="00273F2C"/>
    <w:rsid w:val="00273F4D"/>
    <w:rsid w:val="002753DB"/>
    <w:rsid w:val="00275DF1"/>
    <w:rsid w:val="00275E20"/>
    <w:rsid w:val="0027711F"/>
    <w:rsid w:val="00277822"/>
    <w:rsid w:val="002779AF"/>
    <w:rsid w:val="00277BB2"/>
    <w:rsid w:val="00280070"/>
    <w:rsid w:val="002804BC"/>
    <w:rsid w:val="002809D3"/>
    <w:rsid w:val="00280A8A"/>
    <w:rsid w:val="00280AFB"/>
    <w:rsid w:val="002842BB"/>
    <w:rsid w:val="00284695"/>
    <w:rsid w:val="00285031"/>
    <w:rsid w:val="00285352"/>
    <w:rsid w:val="00285557"/>
    <w:rsid w:val="0028581F"/>
    <w:rsid w:val="00285AF6"/>
    <w:rsid w:val="00286569"/>
    <w:rsid w:val="002869C9"/>
    <w:rsid w:val="00286D39"/>
    <w:rsid w:val="00287423"/>
    <w:rsid w:val="0028769B"/>
    <w:rsid w:val="0029001E"/>
    <w:rsid w:val="00290FDE"/>
    <w:rsid w:val="00291478"/>
    <w:rsid w:val="002914F2"/>
    <w:rsid w:val="00291623"/>
    <w:rsid w:val="00291EA5"/>
    <w:rsid w:val="00292B06"/>
    <w:rsid w:val="00292B74"/>
    <w:rsid w:val="00292D5C"/>
    <w:rsid w:val="0029348C"/>
    <w:rsid w:val="00293AC5"/>
    <w:rsid w:val="00294377"/>
    <w:rsid w:val="002944F0"/>
    <w:rsid w:val="002945A9"/>
    <w:rsid w:val="0029496C"/>
    <w:rsid w:val="00294B50"/>
    <w:rsid w:val="00295816"/>
    <w:rsid w:val="00295B42"/>
    <w:rsid w:val="00296277"/>
    <w:rsid w:val="00296335"/>
    <w:rsid w:val="002964BE"/>
    <w:rsid w:val="00296D21"/>
    <w:rsid w:val="002973DA"/>
    <w:rsid w:val="002A1945"/>
    <w:rsid w:val="002A1B56"/>
    <w:rsid w:val="002A1E10"/>
    <w:rsid w:val="002A2333"/>
    <w:rsid w:val="002A27C3"/>
    <w:rsid w:val="002A2A2B"/>
    <w:rsid w:val="002A2D59"/>
    <w:rsid w:val="002A3432"/>
    <w:rsid w:val="002A3A49"/>
    <w:rsid w:val="002A3C88"/>
    <w:rsid w:val="002A4E5D"/>
    <w:rsid w:val="002A5B9A"/>
    <w:rsid w:val="002A5D81"/>
    <w:rsid w:val="002A5DE4"/>
    <w:rsid w:val="002A64D0"/>
    <w:rsid w:val="002A6636"/>
    <w:rsid w:val="002A6C11"/>
    <w:rsid w:val="002A6EF5"/>
    <w:rsid w:val="002A7299"/>
    <w:rsid w:val="002B0798"/>
    <w:rsid w:val="002B07A3"/>
    <w:rsid w:val="002B0823"/>
    <w:rsid w:val="002B0C25"/>
    <w:rsid w:val="002B1125"/>
    <w:rsid w:val="002B1961"/>
    <w:rsid w:val="002B197E"/>
    <w:rsid w:val="002B1A5B"/>
    <w:rsid w:val="002B1DAA"/>
    <w:rsid w:val="002B24C5"/>
    <w:rsid w:val="002B2CB1"/>
    <w:rsid w:val="002B2FB0"/>
    <w:rsid w:val="002B3B84"/>
    <w:rsid w:val="002B3C09"/>
    <w:rsid w:val="002B4A44"/>
    <w:rsid w:val="002B4B8A"/>
    <w:rsid w:val="002B4C61"/>
    <w:rsid w:val="002B4E38"/>
    <w:rsid w:val="002B4E3E"/>
    <w:rsid w:val="002B5E50"/>
    <w:rsid w:val="002B6087"/>
    <w:rsid w:val="002B6188"/>
    <w:rsid w:val="002B6210"/>
    <w:rsid w:val="002B6358"/>
    <w:rsid w:val="002B6A5E"/>
    <w:rsid w:val="002B7374"/>
    <w:rsid w:val="002B7861"/>
    <w:rsid w:val="002B7E8F"/>
    <w:rsid w:val="002C0397"/>
    <w:rsid w:val="002C0404"/>
    <w:rsid w:val="002C0611"/>
    <w:rsid w:val="002C0B53"/>
    <w:rsid w:val="002C10A4"/>
    <w:rsid w:val="002C1103"/>
    <w:rsid w:val="002C1650"/>
    <w:rsid w:val="002C253A"/>
    <w:rsid w:val="002C2F11"/>
    <w:rsid w:val="002C306C"/>
    <w:rsid w:val="002C30A8"/>
    <w:rsid w:val="002C4174"/>
    <w:rsid w:val="002C4AAF"/>
    <w:rsid w:val="002C54D6"/>
    <w:rsid w:val="002C6284"/>
    <w:rsid w:val="002C698A"/>
    <w:rsid w:val="002C742A"/>
    <w:rsid w:val="002C7485"/>
    <w:rsid w:val="002C7A95"/>
    <w:rsid w:val="002C7BD6"/>
    <w:rsid w:val="002C7BF7"/>
    <w:rsid w:val="002D009B"/>
    <w:rsid w:val="002D0204"/>
    <w:rsid w:val="002D044D"/>
    <w:rsid w:val="002D1585"/>
    <w:rsid w:val="002D1870"/>
    <w:rsid w:val="002D2302"/>
    <w:rsid w:val="002D2438"/>
    <w:rsid w:val="002D3AFB"/>
    <w:rsid w:val="002D4162"/>
    <w:rsid w:val="002D4B47"/>
    <w:rsid w:val="002D6112"/>
    <w:rsid w:val="002D740B"/>
    <w:rsid w:val="002D74EE"/>
    <w:rsid w:val="002D7625"/>
    <w:rsid w:val="002D7DFA"/>
    <w:rsid w:val="002E00B3"/>
    <w:rsid w:val="002E0122"/>
    <w:rsid w:val="002E0B14"/>
    <w:rsid w:val="002E1196"/>
    <w:rsid w:val="002E1249"/>
    <w:rsid w:val="002E2755"/>
    <w:rsid w:val="002E2B52"/>
    <w:rsid w:val="002E2CD1"/>
    <w:rsid w:val="002E3233"/>
    <w:rsid w:val="002E4510"/>
    <w:rsid w:val="002E511E"/>
    <w:rsid w:val="002E5980"/>
    <w:rsid w:val="002E5F64"/>
    <w:rsid w:val="002E6080"/>
    <w:rsid w:val="002E6870"/>
    <w:rsid w:val="002E7ADD"/>
    <w:rsid w:val="002F012A"/>
    <w:rsid w:val="002F0973"/>
    <w:rsid w:val="002F22E4"/>
    <w:rsid w:val="002F22F9"/>
    <w:rsid w:val="002F28D8"/>
    <w:rsid w:val="002F34D0"/>
    <w:rsid w:val="002F39F5"/>
    <w:rsid w:val="002F3CFD"/>
    <w:rsid w:val="002F43E8"/>
    <w:rsid w:val="002F5485"/>
    <w:rsid w:val="002F568D"/>
    <w:rsid w:val="002F68B9"/>
    <w:rsid w:val="002F6C25"/>
    <w:rsid w:val="002F6C56"/>
    <w:rsid w:val="002F6CCF"/>
    <w:rsid w:val="002F6F5D"/>
    <w:rsid w:val="002F74A1"/>
    <w:rsid w:val="002F77D6"/>
    <w:rsid w:val="002F7DA5"/>
    <w:rsid w:val="003001D4"/>
    <w:rsid w:val="00300890"/>
    <w:rsid w:val="00301158"/>
    <w:rsid w:val="00301D25"/>
    <w:rsid w:val="00301E07"/>
    <w:rsid w:val="003020CB"/>
    <w:rsid w:val="0030224F"/>
    <w:rsid w:val="00302FFD"/>
    <w:rsid w:val="00303A50"/>
    <w:rsid w:val="00303B0E"/>
    <w:rsid w:val="00303FC2"/>
    <w:rsid w:val="003040F8"/>
    <w:rsid w:val="003048EA"/>
    <w:rsid w:val="00305624"/>
    <w:rsid w:val="003059D3"/>
    <w:rsid w:val="00305B03"/>
    <w:rsid w:val="00306BF0"/>
    <w:rsid w:val="00306FA9"/>
    <w:rsid w:val="003074FE"/>
    <w:rsid w:val="003078A0"/>
    <w:rsid w:val="0031052F"/>
    <w:rsid w:val="003105FA"/>
    <w:rsid w:val="00311339"/>
    <w:rsid w:val="00311707"/>
    <w:rsid w:val="003118CA"/>
    <w:rsid w:val="00311961"/>
    <w:rsid w:val="00312918"/>
    <w:rsid w:val="00312B29"/>
    <w:rsid w:val="00312C12"/>
    <w:rsid w:val="0031343E"/>
    <w:rsid w:val="00313B4D"/>
    <w:rsid w:val="00313E66"/>
    <w:rsid w:val="00313F3B"/>
    <w:rsid w:val="003146E0"/>
    <w:rsid w:val="00314A26"/>
    <w:rsid w:val="00314BB9"/>
    <w:rsid w:val="00316137"/>
    <w:rsid w:val="003176FD"/>
    <w:rsid w:val="003202AA"/>
    <w:rsid w:val="00320B17"/>
    <w:rsid w:val="00320C75"/>
    <w:rsid w:val="00320CA7"/>
    <w:rsid w:val="00320E91"/>
    <w:rsid w:val="003219AA"/>
    <w:rsid w:val="00321D8C"/>
    <w:rsid w:val="0032297A"/>
    <w:rsid w:val="003232E2"/>
    <w:rsid w:val="00323613"/>
    <w:rsid w:val="00323EC7"/>
    <w:rsid w:val="0032425C"/>
    <w:rsid w:val="00324260"/>
    <w:rsid w:val="0032482D"/>
    <w:rsid w:val="00324C4A"/>
    <w:rsid w:val="00325156"/>
    <w:rsid w:val="00325783"/>
    <w:rsid w:val="003257BD"/>
    <w:rsid w:val="00325DF1"/>
    <w:rsid w:val="00326092"/>
    <w:rsid w:val="0032632C"/>
    <w:rsid w:val="00326838"/>
    <w:rsid w:val="00326C56"/>
    <w:rsid w:val="0032784C"/>
    <w:rsid w:val="003278B4"/>
    <w:rsid w:val="00330461"/>
    <w:rsid w:val="0033073C"/>
    <w:rsid w:val="003315B9"/>
    <w:rsid w:val="00332C9D"/>
    <w:rsid w:val="00332F0D"/>
    <w:rsid w:val="00332F9A"/>
    <w:rsid w:val="003330D3"/>
    <w:rsid w:val="00333121"/>
    <w:rsid w:val="00333C7A"/>
    <w:rsid w:val="00333D12"/>
    <w:rsid w:val="00334452"/>
    <w:rsid w:val="00334D90"/>
    <w:rsid w:val="00334FCE"/>
    <w:rsid w:val="0033513A"/>
    <w:rsid w:val="00335943"/>
    <w:rsid w:val="00335DBD"/>
    <w:rsid w:val="003360D9"/>
    <w:rsid w:val="00336693"/>
    <w:rsid w:val="00336FC1"/>
    <w:rsid w:val="003370D5"/>
    <w:rsid w:val="003378B3"/>
    <w:rsid w:val="00337BD9"/>
    <w:rsid w:val="00337C10"/>
    <w:rsid w:val="0034004E"/>
    <w:rsid w:val="0034012B"/>
    <w:rsid w:val="003409E3"/>
    <w:rsid w:val="00340B75"/>
    <w:rsid w:val="00340C02"/>
    <w:rsid w:val="0034133C"/>
    <w:rsid w:val="003418C4"/>
    <w:rsid w:val="00341A71"/>
    <w:rsid w:val="00342022"/>
    <w:rsid w:val="00342143"/>
    <w:rsid w:val="003421CF"/>
    <w:rsid w:val="00342443"/>
    <w:rsid w:val="00342B1E"/>
    <w:rsid w:val="00342E9D"/>
    <w:rsid w:val="0034400F"/>
    <w:rsid w:val="00344299"/>
    <w:rsid w:val="003444AD"/>
    <w:rsid w:val="0034498F"/>
    <w:rsid w:val="00344C77"/>
    <w:rsid w:val="00344D9C"/>
    <w:rsid w:val="00345D44"/>
    <w:rsid w:val="003462A2"/>
    <w:rsid w:val="003462F0"/>
    <w:rsid w:val="00346450"/>
    <w:rsid w:val="0034662D"/>
    <w:rsid w:val="00346A61"/>
    <w:rsid w:val="00346EE0"/>
    <w:rsid w:val="00346F01"/>
    <w:rsid w:val="00347542"/>
    <w:rsid w:val="00347F36"/>
    <w:rsid w:val="00351102"/>
    <w:rsid w:val="00351377"/>
    <w:rsid w:val="00351B2C"/>
    <w:rsid w:val="00351D4A"/>
    <w:rsid w:val="003528F3"/>
    <w:rsid w:val="00353202"/>
    <w:rsid w:val="0035334E"/>
    <w:rsid w:val="00353668"/>
    <w:rsid w:val="00354149"/>
    <w:rsid w:val="003546FF"/>
    <w:rsid w:val="00355ABB"/>
    <w:rsid w:val="00355C68"/>
    <w:rsid w:val="0035624E"/>
    <w:rsid w:val="003568A9"/>
    <w:rsid w:val="003576A3"/>
    <w:rsid w:val="00357955"/>
    <w:rsid w:val="003579FC"/>
    <w:rsid w:val="003603B0"/>
    <w:rsid w:val="00360E03"/>
    <w:rsid w:val="00362075"/>
    <w:rsid w:val="0036213D"/>
    <w:rsid w:val="003621CA"/>
    <w:rsid w:val="00362621"/>
    <w:rsid w:val="00363D7F"/>
    <w:rsid w:val="00364029"/>
    <w:rsid w:val="003648E2"/>
    <w:rsid w:val="00364DFF"/>
    <w:rsid w:val="00365288"/>
    <w:rsid w:val="00365B21"/>
    <w:rsid w:val="00366834"/>
    <w:rsid w:val="00366A7E"/>
    <w:rsid w:val="0036757E"/>
    <w:rsid w:val="00367AC3"/>
    <w:rsid w:val="00367B54"/>
    <w:rsid w:val="00367EFA"/>
    <w:rsid w:val="0037035A"/>
    <w:rsid w:val="00371771"/>
    <w:rsid w:val="00372AF9"/>
    <w:rsid w:val="00372D13"/>
    <w:rsid w:val="00372E10"/>
    <w:rsid w:val="0037333B"/>
    <w:rsid w:val="00373384"/>
    <w:rsid w:val="003733CB"/>
    <w:rsid w:val="003733D2"/>
    <w:rsid w:val="00373A0E"/>
    <w:rsid w:val="0037411A"/>
    <w:rsid w:val="003744BE"/>
    <w:rsid w:val="003746F1"/>
    <w:rsid w:val="0037480D"/>
    <w:rsid w:val="0037485B"/>
    <w:rsid w:val="00375864"/>
    <w:rsid w:val="003758FC"/>
    <w:rsid w:val="00376025"/>
    <w:rsid w:val="00376294"/>
    <w:rsid w:val="00376E00"/>
    <w:rsid w:val="0037748A"/>
    <w:rsid w:val="00377962"/>
    <w:rsid w:val="00380903"/>
    <w:rsid w:val="00381AFA"/>
    <w:rsid w:val="003822A2"/>
    <w:rsid w:val="003824B3"/>
    <w:rsid w:val="0038327A"/>
    <w:rsid w:val="0038331B"/>
    <w:rsid w:val="00383496"/>
    <w:rsid w:val="003838C1"/>
    <w:rsid w:val="00384209"/>
    <w:rsid w:val="00384F83"/>
    <w:rsid w:val="0038568E"/>
    <w:rsid w:val="00385690"/>
    <w:rsid w:val="00385C07"/>
    <w:rsid w:val="0038621A"/>
    <w:rsid w:val="003865CA"/>
    <w:rsid w:val="0038787A"/>
    <w:rsid w:val="00387BEF"/>
    <w:rsid w:val="00387C06"/>
    <w:rsid w:val="0039024B"/>
    <w:rsid w:val="0039030E"/>
    <w:rsid w:val="0039047C"/>
    <w:rsid w:val="00390641"/>
    <w:rsid w:val="003908C5"/>
    <w:rsid w:val="003910A9"/>
    <w:rsid w:val="003913A0"/>
    <w:rsid w:val="0039149E"/>
    <w:rsid w:val="003916FA"/>
    <w:rsid w:val="003918EB"/>
    <w:rsid w:val="00391CBD"/>
    <w:rsid w:val="00392255"/>
    <w:rsid w:val="0039343B"/>
    <w:rsid w:val="003938B0"/>
    <w:rsid w:val="00393B1D"/>
    <w:rsid w:val="00393B69"/>
    <w:rsid w:val="00394094"/>
    <w:rsid w:val="0039489D"/>
    <w:rsid w:val="00395971"/>
    <w:rsid w:val="00395A71"/>
    <w:rsid w:val="00395F25"/>
    <w:rsid w:val="0039632C"/>
    <w:rsid w:val="00396830"/>
    <w:rsid w:val="00396D32"/>
    <w:rsid w:val="00396F59"/>
    <w:rsid w:val="00397224"/>
    <w:rsid w:val="00397FE5"/>
    <w:rsid w:val="003A0106"/>
    <w:rsid w:val="003A033F"/>
    <w:rsid w:val="003A0BC3"/>
    <w:rsid w:val="003A0CFA"/>
    <w:rsid w:val="003A1F30"/>
    <w:rsid w:val="003A2109"/>
    <w:rsid w:val="003A2171"/>
    <w:rsid w:val="003A22ED"/>
    <w:rsid w:val="003A3239"/>
    <w:rsid w:val="003A33FC"/>
    <w:rsid w:val="003A4F1E"/>
    <w:rsid w:val="003A5119"/>
    <w:rsid w:val="003A57BB"/>
    <w:rsid w:val="003A5D9F"/>
    <w:rsid w:val="003A5F19"/>
    <w:rsid w:val="003A61AA"/>
    <w:rsid w:val="003A6E05"/>
    <w:rsid w:val="003A74D7"/>
    <w:rsid w:val="003A7DA3"/>
    <w:rsid w:val="003A7DB6"/>
    <w:rsid w:val="003B01D0"/>
    <w:rsid w:val="003B0644"/>
    <w:rsid w:val="003B0A08"/>
    <w:rsid w:val="003B1889"/>
    <w:rsid w:val="003B24AE"/>
    <w:rsid w:val="003B2C36"/>
    <w:rsid w:val="003B30EE"/>
    <w:rsid w:val="003B356A"/>
    <w:rsid w:val="003B3A15"/>
    <w:rsid w:val="003B3B63"/>
    <w:rsid w:val="003B3D58"/>
    <w:rsid w:val="003B3F9C"/>
    <w:rsid w:val="003B410D"/>
    <w:rsid w:val="003B4321"/>
    <w:rsid w:val="003B5222"/>
    <w:rsid w:val="003B5517"/>
    <w:rsid w:val="003B5582"/>
    <w:rsid w:val="003B5935"/>
    <w:rsid w:val="003B5CCC"/>
    <w:rsid w:val="003B6BA6"/>
    <w:rsid w:val="003B6E42"/>
    <w:rsid w:val="003B7ADD"/>
    <w:rsid w:val="003B7C9C"/>
    <w:rsid w:val="003C02A0"/>
    <w:rsid w:val="003C0D04"/>
    <w:rsid w:val="003C1087"/>
    <w:rsid w:val="003C1BEA"/>
    <w:rsid w:val="003C1E18"/>
    <w:rsid w:val="003C22E1"/>
    <w:rsid w:val="003C263F"/>
    <w:rsid w:val="003C2926"/>
    <w:rsid w:val="003C3873"/>
    <w:rsid w:val="003C39DE"/>
    <w:rsid w:val="003C3EE7"/>
    <w:rsid w:val="003C46A4"/>
    <w:rsid w:val="003C5B46"/>
    <w:rsid w:val="003C613D"/>
    <w:rsid w:val="003C6D17"/>
    <w:rsid w:val="003C6D3A"/>
    <w:rsid w:val="003C7036"/>
    <w:rsid w:val="003D0482"/>
    <w:rsid w:val="003D16A6"/>
    <w:rsid w:val="003D1BCA"/>
    <w:rsid w:val="003D1D1F"/>
    <w:rsid w:val="003D1E63"/>
    <w:rsid w:val="003D2638"/>
    <w:rsid w:val="003D296C"/>
    <w:rsid w:val="003D3666"/>
    <w:rsid w:val="003D39EF"/>
    <w:rsid w:val="003D3E03"/>
    <w:rsid w:val="003D455D"/>
    <w:rsid w:val="003D4AEE"/>
    <w:rsid w:val="003D55E2"/>
    <w:rsid w:val="003D56D8"/>
    <w:rsid w:val="003D60BC"/>
    <w:rsid w:val="003D61ED"/>
    <w:rsid w:val="003D6CDA"/>
    <w:rsid w:val="003D72A2"/>
    <w:rsid w:val="003D7720"/>
    <w:rsid w:val="003D7A36"/>
    <w:rsid w:val="003E09AF"/>
    <w:rsid w:val="003E0E8B"/>
    <w:rsid w:val="003E1433"/>
    <w:rsid w:val="003E194C"/>
    <w:rsid w:val="003E328F"/>
    <w:rsid w:val="003E34A1"/>
    <w:rsid w:val="003E3FFF"/>
    <w:rsid w:val="003E41EF"/>
    <w:rsid w:val="003E4354"/>
    <w:rsid w:val="003E47B1"/>
    <w:rsid w:val="003E4E38"/>
    <w:rsid w:val="003E52E6"/>
    <w:rsid w:val="003E5432"/>
    <w:rsid w:val="003E5F29"/>
    <w:rsid w:val="003E61F3"/>
    <w:rsid w:val="003E6864"/>
    <w:rsid w:val="003E79F5"/>
    <w:rsid w:val="003E7FFA"/>
    <w:rsid w:val="003F0A01"/>
    <w:rsid w:val="003F1C2B"/>
    <w:rsid w:val="003F1C5C"/>
    <w:rsid w:val="003F1E09"/>
    <w:rsid w:val="003F2481"/>
    <w:rsid w:val="003F24D3"/>
    <w:rsid w:val="003F2853"/>
    <w:rsid w:val="003F2858"/>
    <w:rsid w:val="003F2CD5"/>
    <w:rsid w:val="003F2D23"/>
    <w:rsid w:val="003F318F"/>
    <w:rsid w:val="003F39A4"/>
    <w:rsid w:val="003F3D6C"/>
    <w:rsid w:val="003F4074"/>
    <w:rsid w:val="003F412A"/>
    <w:rsid w:val="003F48F7"/>
    <w:rsid w:val="003F55A4"/>
    <w:rsid w:val="003F5615"/>
    <w:rsid w:val="003F5B44"/>
    <w:rsid w:val="003F5F03"/>
    <w:rsid w:val="003F64F2"/>
    <w:rsid w:val="003F6A33"/>
    <w:rsid w:val="003F735A"/>
    <w:rsid w:val="003F7947"/>
    <w:rsid w:val="003F7C2C"/>
    <w:rsid w:val="0040015E"/>
    <w:rsid w:val="00400380"/>
    <w:rsid w:val="00400879"/>
    <w:rsid w:val="00400CCC"/>
    <w:rsid w:val="00401027"/>
    <w:rsid w:val="004014AB"/>
    <w:rsid w:val="00401ACA"/>
    <w:rsid w:val="004029AF"/>
    <w:rsid w:val="00402ABF"/>
    <w:rsid w:val="00402B4C"/>
    <w:rsid w:val="00402E14"/>
    <w:rsid w:val="00403171"/>
    <w:rsid w:val="004032CD"/>
    <w:rsid w:val="0040350E"/>
    <w:rsid w:val="0040395F"/>
    <w:rsid w:val="00403A8E"/>
    <w:rsid w:val="00403F0E"/>
    <w:rsid w:val="0040465D"/>
    <w:rsid w:val="00404E8B"/>
    <w:rsid w:val="004056D3"/>
    <w:rsid w:val="0040579D"/>
    <w:rsid w:val="004062A2"/>
    <w:rsid w:val="00406796"/>
    <w:rsid w:val="00406D56"/>
    <w:rsid w:val="00407C03"/>
    <w:rsid w:val="00407FDE"/>
    <w:rsid w:val="0041012D"/>
    <w:rsid w:val="004114DB"/>
    <w:rsid w:val="00412F62"/>
    <w:rsid w:val="00413B7F"/>
    <w:rsid w:val="00413E33"/>
    <w:rsid w:val="00413EC1"/>
    <w:rsid w:val="00414216"/>
    <w:rsid w:val="00414272"/>
    <w:rsid w:val="0041476A"/>
    <w:rsid w:val="0041493E"/>
    <w:rsid w:val="00414DDD"/>
    <w:rsid w:val="00414EF6"/>
    <w:rsid w:val="00414F49"/>
    <w:rsid w:val="00415CF9"/>
    <w:rsid w:val="00415E60"/>
    <w:rsid w:val="00415E62"/>
    <w:rsid w:val="004161FD"/>
    <w:rsid w:val="00416DEB"/>
    <w:rsid w:val="00416EA1"/>
    <w:rsid w:val="00417D02"/>
    <w:rsid w:val="00420B2C"/>
    <w:rsid w:val="00420B95"/>
    <w:rsid w:val="00420C5E"/>
    <w:rsid w:val="00421041"/>
    <w:rsid w:val="00422311"/>
    <w:rsid w:val="00422E45"/>
    <w:rsid w:val="00423134"/>
    <w:rsid w:val="00423E2D"/>
    <w:rsid w:val="00424152"/>
    <w:rsid w:val="00424638"/>
    <w:rsid w:val="00424977"/>
    <w:rsid w:val="00424DFD"/>
    <w:rsid w:val="00424F2C"/>
    <w:rsid w:val="00425199"/>
    <w:rsid w:val="00425D93"/>
    <w:rsid w:val="00425E6A"/>
    <w:rsid w:val="0042611E"/>
    <w:rsid w:val="00426B1B"/>
    <w:rsid w:val="0042714C"/>
    <w:rsid w:val="00427A26"/>
    <w:rsid w:val="00427A47"/>
    <w:rsid w:val="00427D8C"/>
    <w:rsid w:val="00430451"/>
    <w:rsid w:val="004306E0"/>
    <w:rsid w:val="004308B1"/>
    <w:rsid w:val="00430D69"/>
    <w:rsid w:val="00431B89"/>
    <w:rsid w:val="00431B95"/>
    <w:rsid w:val="00432330"/>
    <w:rsid w:val="0043388C"/>
    <w:rsid w:val="004345D1"/>
    <w:rsid w:val="0043526F"/>
    <w:rsid w:val="004354A6"/>
    <w:rsid w:val="00435690"/>
    <w:rsid w:val="00435700"/>
    <w:rsid w:val="00436940"/>
    <w:rsid w:val="00437346"/>
    <w:rsid w:val="004375EA"/>
    <w:rsid w:val="004401C5"/>
    <w:rsid w:val="00440EDB"/>
    <w:rsid w:val="004420B2"/>
    <w:rsid w:val="004429EC"/>
    <w:rsid w:val="004439E9"/>
    <w:rsid w:val="004459F6"/>
    <w:rsid w:val="00445FEA"/>
    <w:rsid w:val="00446435"/>
    <w:rsid w:val="00446726"/>
    <w:rsid w:val="0044697A"/>
    <w:rsid w:val="00446A6A"/>
    <w:rsid w:val="00447234"/>
    <w:rsid w:val="0044784A"/>
    <w:rsid w:val="0044794B"/>
    <w:rsid w:val="00447E3F"/>
    <w:rsid w:val="00447EAF"/>
    <w:rsid w:val="0045002F"/>
    <w:rsid w:val="0045034F"/>
    <w:rsid w:val="00450563"/>
    <w:rsid w:val="004507A6"/>
    <w:rsid w:val="00450B6D"/>
    <w:rsid w:val="00451312"/>
    <w:rsid w:val="004523DF"/>
    <w:rsid w:val="004528D4"/>
    <w:rsid w:val="00452DB9"/>
    <w:rsid w:val="00452E00"/>
    <w:rsid w:val="00453EFE"/>
    <w:rsid w:val="00454299"/>
    <w:rsid w:val="00454854"/>
    <w:rsid w:val="00456D95"/>
    <w:rsid w:val="00456E2F"/>
    <w:rsid w:val="00456F38"/>
    <w:rsid w:val="00457359"/>
    <w:rsid w:val="004573AE"/>
    <w:rsid w:val="0045778C"/>
    <w:rsid w:val="00457812"/>
    <w:rsid w:val="004579AE"/>
    <w:rsid w:val="00460534"/>
    <w:rsid w:val="00460796"/>
    <w:rsid w:val="004608E4"/>
    <w:rsid w:val="00460949"/>
    <w:rsid w:val="00461A04"/>
    <w:rsid w:val="00462CB2"/>
    <w:rsid w:val="00462DE2"/>
    <w:rsid w:val="00463174"/>
    <w:rsid w:val="004637FA"/>
    <w:rsid w:val="00463EF4"/>
    <w:rsid w:val="004644C2"/>
    <w:rsid w:val="0046450B"/>
    <w:rsid w:val="00464BDC"/>
    <w:rsid w:val="0046549F"/>
    <w:rsid w:val="00465E42"/>
    <w:rsid w:val="00465F18"/>
    <w:rsid w:val="00466C21"/>
    <w:rsid w:val="00466C44"/>
    <w:rsid w:val="00467BAE"/>
    <w:rsid w:val="00470256"/>
    <w:rsid w:val="00470609"/>
    <w:rsid w:val="00470DFE"/>
    <w:rsid w:val="00471003"/>
    <w:rsid w:val="00471F4D"/>
    <w:rsid w:val="00473244"/>
    <w:rsid w:val="0047334A"/>
    <w:rsid w:val="004737C8"/>
    <w:rsid w:val="00474037"/>
    <w:rsid w:val="004747E0"/>
    <w:rsid w:val="00474891"/>
    <w:rsid w:val="0047492E"/>
    <w:rsid w:val="00475586"/>
    <w:rsid w:val="00476477"/>
    <w:rsid w:val="00476B34"/>
    <w:rsid w:val="0047717D"/>
    <w:rsid w:val="00480F66"/>
    <w:rsid w:val="004811C7"/>
    <w:rsid w:val="004818BC"/>
    <w:rsid w:val="0048208E"/>
    <w:rsid w:val="004820DD"/>
    <w:rsid w:val="00482100"/>
    <w:rsid w:val="00482336"/>
    <w:rsid w:val="004830D1"/>
    <w:rsid w:val="00483238"/>
    <w:rsid w:val="00483382"/>
    <w:rsid w:val="00483538"/>
    <w:rsid w:val="0048381B"/>
    <w:rsid w:val="00484883"/>
    <w:rsid w:val="00484BDF"/>
    <w:rsid w:val="0048579B"/>
    <w:rsid w:val="00485E7B"/>
    <w:rsid w:val="004862BF"/>
    <w:rsid w:val="004865EC"/>
    <w:rsid w:val="00486B65"/>
    <w:rsid w:val="0048722B"/>
    <w:rsid w:val="004901ED"/>
    <w:rsid w:val="00490B20"/>
    <w:rsid w:val="00490B6A"/>
    <w:rsid w:val="00491315"/>
    <w:rsid w:val="004915A4"/>
    <w:rsid w:val="00491C91"/>
    <w:rsid w:val="0049209E"/>
    <w:rsid w:val="004920D9"/>
    <w:rsid w:val="0049239D"/>
    <w:rsid w:val="0049250D"/>
    <w:rsid w:val="0049252C"/>
    <w:rsid w:val="004925CD"/>
    <w:rsid w:val="00492761"/>
    <w:rsid w:val="00492B47"/>
    <w:rsid w:val="00492F8C"/>
    <w:rsid w:val="0049316D"/>
    <w:rsid w:val="0049329E"/>
    <w:rsid w:val="00494914"/>
    <w:rsid w:val="00494C1E"/>
    <w:rsid w:val="00495900"/>
    <w:rsid w:val="00495A78"/>
    <w:rsid w:val="00496457"/>
    <w:rsid w:val="0049741F"/>
    <w:rsid w:val="004A0196"/>
    <w:rsid w:val="004A0288"/>
    <w:rsid w:val="004A0354"/>
    <w:rsid w:val="004A067A"/>
    <w:rsid w:val="004A0803"/>
    <w:rsid w:val="004A1088"/>
    <w:rsid w:val="004A13A8"/>
    <w:rsid w:val="004A19C8"/>
    <w:rsid w:val="004A1D37"/>
    <w:rsid w:val="004A1DB5"/>
    <w:rsid w:val="004A2413"/>
    <w:rsid w:val="004A352A"/>
    <w:rsid w:val="004A3877"/>
    <w:rsid w:val="004A39DE"/>
    <w:rsid w:val="004A4CFD"/>
    <w:rsid w:val="004A4FAD"/>
    <w:rsid w:val="004A5082"/>
    <w:rsid w:val="004A5627"/>
    <w:rsid w:val="004A60FD"/>
    <w:rsid w:val="004A6167"/>
    <w:rsid w:val="004A7002"/>
    <w:rsid w:val="004A73AC"/>
    <w:rsid w:val="004A7C31"/>
    <w:rsid w:val="004A7E0A"/>
    <w:rsid w:val="004B0515"/>
    <w:rsid w:val="004B0D27"/>
    <w:rsid w:val="004B0FFC"/>
    <w:rsid w:val="004B1610"/>
    <w:rsid w:val="004B1BE9"/>
    <w:rsid w:val="004B20E2"/>
    <w:rsid w:val="004B334F"/>
    <w:rsid w:val="004B3706"/>
    <w:rsid w:val="004B40DE"/>
    <w:rsid w:val="004B4692"/>
    <w:rsid w:val="004B46E4"/>
    <w:rsid w:val="004B47A4"/>
    <w:rsid w:val="004B4F90"/>
    <w:rsid w:val="004B4FEA"/>
    <w:rsid w:val="004B5921"/>
    <w:rsid w:val="004B600D"/>
    <w:rsid w:val="004B6822"/>
    <w:rsid w:val="004B7028"/>
    <w:rsid w:val="004B742B"/>
    <w:rsid w:val="004B784F"/>
    <w:rsid w:val="004B7890"/>
    <w:rsid w:val="004B7AA0"/>
    <w:rsid w:val="004B7C44"/>
    <w:rsid w:val="004B7ED4"/>
    <w:rsid w:val="004C0255"/>
    <w:rsid w:val="004C0484"/>
    <w:rsid w:val="004C07E7"/>
    <w:rsid w:val="004C0D27"/>
    <w:rsid w:val="004C0FEB"/>
    <w:rsid w:val="004C14FE"/>
    <w:rsid w:val="004C1983"/>
    <w:rsid w:val="004C1AB4"/>
    <w:rsid w:val="004C1B24"/>
    <w:rsid w:val="004C1D39"/>
    <w:rsid w:val="004C208F"/>
    <w:rsid w:val="004C33EB"/>
    <w:rsid w:val="004C3BFB"/>
    <w:rsid w:val="004C40F1"/>
    <w:rsid w:val="004C42B2"/>
    <w:rsid w:val="004C43D9"/>
    <w:rsid w:val="004C4406"/>
    <w:rsid w:val="004C4469"/>
    <w:rsid w:val="004C4C28"/>
    <w:rsid w:val="004C513D"/>
    <w:rsid w:val="004C5922"/>
    <w:rsid w:val="004C5B34"/>
    <w:rsid w:val="004C5DCA"/>
    <w:rsid w:val="004C61A1"/>
    <w:rsid w:val="004C6769"/>
    <w:rsid w:val="004C7356"/>
    <w:rsid w:val="004D0DF4"/>
    <w:rsid w:val="004D14D3"/>
    <w:rsid w:val="004D1D7C"/>
    <w:rsid w:val="004D1FB4"/>
    <w:rsid w:val="004D2C14"/>
    <w:rsid w:val="004D2FEE"/>
    <w:rsid w:val="004D3682"/>
    <w:rsid w:val="004D4065"/>
    <w:rsid w:val="004D423F"/>
    <w:rsid w:val="004D45B4"/>
    <w:rsid w:val="004D49E1"/>
    <w:rsid w:val="004D539B"/>
    <w:rsid w:val="004D5CF6"/>
    <w:rsid w:val="004D67BC"/>
    <w:rsid w:val="004D6A28"/>
    <w:rsid w:val="004D761B"/>
    <w:rsid w:val="004D776F"/>
    <w:rsid w:val="004D7A69"/>
    <w:rsid w:val="004E008D"/>
    <w:rsid w:val="004E02BC"/>
    <w:rsid w:val="004E0613"/>
    <w:rsid w:val="004E06FB"/>
    <w:rsid w:val="004E112B"/>
    <w:rsid w:val="004E159C"/>
    <w:rsid w:val="004E1AB3"/>
    <w:rsid w:val="004E30D8"/>
    <w:rsid w:val="004E35E2"/>
    <w:rsid w:val="004E35FE"/>
    <w:rsid w:val="004E3EAB"/>
    <w:rsid w:val="004E3FA9"/>
    <w:rsid w:val="004E3FD1"/>
    <w:rsid w:val="004E43E5"/>
    <w:rsid w:val="004E5ACB"/>
    <w:rsid w:val="004E5D76"/>
    <w:rsid w:val="004E6BA8"/>
    <w:rsid w:val="004E6DFC"/>
    <w:rsid w:val="004E720D"/>
    <w:rsid w:val="004E7C33"/>
    <w:rsid w:val="004E7C84"/>
    <w:rsid w:val="004E7EAC"/>
    <w:rsid w:val="004F013D"/>
    <w:rsid w:val="004F0B2E"/>
    <w:rsid w:val="004F0B61"/>
    <w:rsid w:val="004F1C7A"/>
    <w:rsid w:val="004F1DD2"/>
    <w:rsid w:val="004F206A"/>
    <w:rsid w:val="004F252C"/>
    <w:rsid w:val="004F25F2"/>
    <w:rsid w:val="004F2C6B"/>
    <w:rsid w:val="004F2E2A"/>
    <w:rsid w:val="004F333A"/>
    <w:rsid w:val="004F34DA"/>
    <w:rsid w:val="004F364A"/>
    <w:rsid w:val="004F39A5"/>
    <w:rsid w:val="004F3DA9"/>
    <w:rsid w:val="004F3E46"/>
    <w:rsid w:val="004F41C2"/>
    <w:rsid w:val="004F558B"/>
    <w:rsid w:val="004F63BF"/>
    <w:rsid w:val="004F65B3"/>
    <w:rsid w:val="004F6631"/>
    <w:rsid w:val="004F6A6B"/>
    <w:rsid w:val="004F6F37"/>
    <w:rsid w:val="004F7379"/>
    <w:rsid w:val="00500122"/>
    <w:rsid w:val="005004DF"/>
    <w:rsid w:val="0050064F"/>
    <w:rsid w:val="00500AD1"/>
    <w:rsid w:val="00500FC9"/>
    <w:rsid w:val="005018D8"/>
    <w:rsid w:val="005040FF"/>
    <w:rsid w:val="00504380"/>
    <w:rsid w:val="00504E19"/>
    <w:rsid w:val="00504E92"/>
    <w:rsid w:val="005053F6"/>
    <w:rsid w:val="005056AF"/>
    <w:rsid w:val="005059AB"/>
    <w:rsid w:val="00505C98"/>
    <w:rsid w:val="00506FCF"/>
    <w:rsid w:val="00507AB4"/>
    <w:rsid w:val="005114EF"/>
    <w:rsid w:val="005119D0"/>
    <w:rsid w:val="005120A0"/>
    <w:rsid w:val="00512691"/>
    <w:rsid w:val="00512697"/>
    <w:rsid w:val="00512CF8"/>
    <w:rsid w:val="00512DF4"/>
    <w:rsid w:val="00513132"/>
    <w:rsid w:val="0051412A"/>
    <w:rsid w:val="005147C5"/>
    <w:rsid w:val="00514966"/>
    <w:rsid w:val="00514D0B"/>
    <w:rsid w:val="00515555"/>
    <w:rsid w:val="00515C54"/>
    <w:rsid w:val="00516CCB"/>
    <w:rsid w:val="00516FBC"/>
    <w:rsid w:val="00517421"/>
    <w:rsid w:val="005174D0"/>
    <w:rsid w:val="0052027B"/>
    <w:rsid w:val="0052048E"/>
    <w:rsid w:val="005205E3"/>
    <w:rsid w:val="005211A3"/>
    <w:rsid w:val="005220F4"/>
    <w:rsid w:val="00522512"/>
    <w:rsid w:val="005227DD"/>
    <w:rsid w:val="00522CF0"/>
    <w:rsid w:val="00522F8C"/>
    <w:rsid w:val="005231F0"/>
    <w:rsid w:val="005236CB"/>
    <w:rsid w:val="00523AEA"/>
    <w:rsid w:val="00523B12"/>
    <w:rsid w:val="00524087"/>
    <w:rsid w:val="00524335"/>
    <w:rsid w:val="00524FE8"/>
    <w:rsid w:val="00525570"/>
    <w:rsid w:val="00526261"/>
    <w:rsid w:val="005269DB"/>
    <w:rsid w:val="00526AD0"/>
    <w:rsid w:val="00526D7B"/>
    <w:rsid w:val="00526FB0"/>
    <w:rsid w:val="00527647"/>
    <w:rsid w:val="00530702"/>
    <w:rsid w:val="005308F8"/>
    <w:rsid w:val="00530958"/>
    <w:rsid w:val="00531844"/>
    <w:rsid w:val="00531C2A"/>
    <w:rsid w:val="0053258B"/>
    <w:rsid w:val="005328E3"/>
    <w:rsid w:val="0053318C"/>
    <w:rsid w:val="0053332A"/>
    <w:rsid w:val="005333EF"/>
    <w:rsid w:val="00533540"/>
    <w:rsid w:val="00533A6B"/>
    <w:rsid w:val="00533F73"/>
    <w:rsid w:val="005343AE"/>
    <w:rsid w:val="005344D4"/>
    <w:rsid w:val="00534EAA"/>
    <w:rsid w:val="00534FA2"/>
    <w:rsid w:val="0053501E"/>
    <w:rsid w:val="00535093"/>
    <w:rsid w:val="00535AD7"/>
    <w:rsid w:val="00536BD7"/>
    <w:rsid w:val="005376E1"/>
    <w:rsid w:val="00537709"/>
    <w:rsid w:val="00537855"/>
    <w:rsid w:val="00537B95"/>
    <w:rsid w:val="00537BD3"/>
    <w:rsid w:val="00537E79"/>
    <w:rsid w:val="00540315"/>
    <w:rsid w:val="00540486"/>
    <w:rsid w:val="005406BF"/>
    <w:rsid w:val="005406C4"/>
    <w:rsid w:val="005406E7"/>
    <w:rsid w:val="00540861"/>
    <w:rsid w:val="00540D64"/>
    <w:rsid w:val="00541AC3"/>
    <w:rsid w:val="00542CB8"/>
    <w:rsid w:val="005439E0"/>
    <w:rsid w:val="00543A08"/>
    <w:rsid w:val="00543A21"/>
    <w:rsid w:val="00543D80"/>
    <w:rsid w:val="00544308"/>
    <w:rsid w:val="005450D6"/>
    <w:rsid w:val="00545C1F"/>
    <w:rsid w:val="00545E00"/>
    <w:rsid w:val="00545E29"/>
    <w:rsid w:val="0054640A"/>
    <w:rsid w:val="00547089"/>
    <w:rsid w:val="00547F76"/>
    <w:rsid w:val="00550134"/>
    <w:rsid w:val="00552802"/>
    <w:rsid w:val="00554088"/>
    <w:rsid w:val="005544BD"/>
    <w:rsid w:val="00554A95"/>
    <w:rsid w:val="005553B9"/>
    <w:rsid w:val="0055551E"/>
    <w:rsid w:val="0055644D"/>
    <w:rsid w:val="00556D2F"/>
    <w:rsid w:val="00556E52"/>
    <w:rsid w:val="00556EF5"/>
    <w:rsid w:val="005574E5"/>
    <w:rsid w:val="005578A6"/>
    <w:rsid w:val="00557B5A"/>
    <w:rsid w:val="005608B8"/>
    <w:rsid w:val="0056138E"/>
    <w:rsid w:val="00561BE7"/>
    <w:rsid w:val="005630C7"/>
    <w:rsid w:val="00563346"/>
    <w:rsid w:val="00563560"/>
    <w:rsid w:val="005635A0"/>
    <w:rsid w:val="00563707"/>
    <w:rsid w:val="00563E71"/>
    <w:rsid w:val="005641DE"/>
    <w:rsid w:val="00566040"/>
    <w:rsid w:val="00566763"/>
    <w:rsid w:val="00566B60"/>
    <w:rsid w:val="00566BB9"/>
    <w:rsid w:val="00566D8C"/>
    <w:rsid w:val="00566FE1"/>
    <w:rsid w:val="0056798B"/>
    <w:rsid w:val="00567B31"/>
    <w:rsid w:val="005701A8"/>
    <w:rsid w:val="005709E0"/>
    <w:rsid w:val="0057254A"/>
    <w:rsid w:val="005725F2"/>
    <w:rsid w:val="00572676"/>
    <w:rsid w:val="005729ED"/>
    <w:rsid w:val="00573493"/>
    <w:rsid w:val="00573629"/>
    <w:rsid w:val="005737E6"/>
    <w:rsid w:val="00573FD6"/>
    <w:rsid w:val="00574328"/>
    <w:rsid w:val="005743CC"/>
    <w:rsid w:val="00575E35"/>
    <w:rsid w:val="005761B3"/>
    <w:rsid w:val="00577703"/>
    <w:rsid w:val="005777F9"/>
    <w:rsid w:val="00580B46"/>
    <w:rsid w:val="00581578"/>
    <w:rsid w:val="00581DA0"/>
    <w:rsid w:val="00581FE7"/>
    <w:rsid w:val="00581FE9"/>
    <w:rsid w:val="00582C44"/>
    <w:rsid w:val="00582C8E"/>
    <w:rsid w:val="0058389E"/>
    <w:rsid w:val="005849D6"/>
    <w:rsid w:val="00584A16"/>
    <w:rsid w:val="005855F1"/>
    <w:rsid w:val="00585E3E"/>
    <w:rsid w:val="00586A91"/>
    <w:rsid w:val="00586D42"/>
    <w:rsid w:val="005873EB"/>
    <w:rsid w:val="00587A91"/>
    <w:rsid w:val="00590775"/>
    <w:rsid w:val="005908B5"/>
    <w:rsid w:val="0059099E"/>
    <w:rsid w:val="00591229"/>
    <w:rsid w:val="0059224C"/>
    <w:rsid w:val="005924CE"/>
    <w:rsid w:val="00592702"/>
    <w:rsid w:val="00592BE8"/>
    <w:rsid w:val="005936AB"/>
    <w:rsid w:val="00593A2A"/>
    <w:rsid w:val="00594091"/>
    <w:rsid w:val="005941F3"/>
    <w:rsid w:val="00595E52"/>
    <w:rsid w:val="0059624A"/>
    <w:rsid w:val="005966E7"/>
    <w:rsid w:val="005968D8"/>
    <w:rsid w:val="00596BA4"/>
    <w:rsid w:val="005974D1"/>
    <w:rsid w:val="005A0E49"/>
    <w:rsid w:val="005A12A7"/>
    <w:rsid w:val="005A12C1"/>
    <w:rsid w:val="005A1373"/>
    <w:rsid w:val="005A1C61"/>
    <w:rsid w:val="005A2862"/>
    <w:rsid w:val="005A2F9F"/>
    <w:rsid w:val="005A3D22"/>
    <w:rsid w:val="005A4720"/>
    <w:rsid w:val="005A5509"/>
    <w:rsid w:val="005A5CF3"/>
    <w:rsid w:val="005A5D36"/>
    <w:rsid w:val="005A6122"/>
    <w:rsid w:val="005A71F4"/>
    <w:rsid w:val="005A77E4"/>
    <w:rsid w:val="005B0AC3"/>
    <w:rsid w:val="005B0CC1"/>
    <w:rsid w:val="005B0EF6"/>
    <w:rsid w:val="005B0F96"/>
    <w:rsid w:val="005B107E"/>
    <w:rsid w:val="005B1097"/>
    <w:rsid w:val="005B1402"/>
    <w:rsid w:val="005B1471"/>
    <w:rsid w:val="005B1A56"/>
    <w:rsid w:val="005B1C06"/>
    <w:rsid w:val="005B1EA2"/>
    <w:rsid w:val="005B242D"/>
    <w:rsid w:val="005B3204"/>
    <w:rsid w:val="005B342D"/>
    <w:rsid w:val="005B38C2"/>
    <w:rsid w:val="005B445C"/>
    <w:rsid w:val="005B46DF"/>
    <w:rsid w:val="005B55BC"/>
    <w:rsid w:val="005B5A31"/>
    <w:rsid w:val="005B5E2E"/>
    <w:rsid w:val="005B6028"/>
    <w:rsid w:val="005B6289"/>
    <w:rsid w:val="005B63D8"/>
    <w:rsid w:val="005B6916"/>
    <w:rsid w:val="005B696F"/>
    <w:rsid w:val="005B6990"/>
    <w:rsid w:val="005B6A55"/>
    <w:rsid w:val="005B7097"/>
    <w:rsid w:val="005B7241"/>
    <w:rsid w:val="005B75C4"/>
    <w:rsid w:val="005B7807"/>
    <w:rsid w:val="005B7C72"/>
    <w:rsid w:val="005C08F2"/>
    <w:rsid w:val="005C1241"/>
    <w:rsid w:val="005C1481"/>
    <w:rsid w:val="005C24B1"/>
    <w:rsid w:val="005C2C93"/>
    <w:rsid w:val="005C3B5B"/>
    <w:rsid w:val="005C3E90"/>
    <w:rsid w:val="005C5B59"/>
    <w:rsid w:val="005C5E53"/>
    <w:rsid w:val="005C78CA"/>
    <w:rsid w:val="005D0586"/>
    <w:rsid w:val="005D0CA7"/>
    <w:rsid w:val="005D0DFD"/>
    <w:rsid w:val="005D0F3B"/>
    <w:rsid w:val="005D1251"/>
    <w:rsid w:val="005D17B7"/>
    <w:rsid w:val="005D189A"/>
    <w:rsid w:val="005D2FC4"/>
    <w:rsid w:val="005D3077"/>
    <w:rsid w:val="005D3097"/>
    <w:rsid w:val="005D3265"/>
    <w:rsid w:val="005D37E3"/>
    <w:rsid w:val="005D457B"/>
    <w:rsid w:val="005D4D1A"/>
    <w:rsid w:val="005D5381"/>
    <w:rsid w:val="005D61A7"/>
    <w:rsid w:val="005D665D"/>
    <w:rsid w:val="005D689F"/>
    <w:rsid w:val="005D6A26"/>
    <w:rsid w:val="005D6CE3"/>
    <w:rsid w:val="005D6DD8"/>
    <w:rsid w:val="005E015B"/>
    <w:rsid w:val="005E0F78"/>
    <w:rsid w:val="005E0FCC"/>
    <w:rsid w:val="005E1175"/>
    <w:rsid w:val="005E1780"/>
    <w:rsid w:val="005E1C48"/>
    <w:rsid w:val="005E223D"/>
    <w:rsid w:val="005E2EDE"/>
    <w:rsid w:val="005E3EAE"/>
    <w:rsid w:val="005E41AF"/>
    <w:rsid w:val="005E41C4"/>
    <w:rsid w:val="005E4ACC"/>
    <w:rsid w:val="005E4B63"/>
    <w:rsid w:val="005E4D01"/>
    <w:rsid w:val="005E4E9D"/>
    <w:rsid w:val="005E5B7C"/>
    <w:rsid w:val="005E6271"/>
    <w:rsid w:val="005E6A1F"/>
    <w:rsid w:val="005E71FA"/>
    <w:rsid w:val="005E7877"/>
    <w:rsid w:val="005E7B5F"/>
    <w:rsid w:val="005F006F"/>
    <w:rsid w:val="005F070C"/>
    <w:rsid w:val="005F165F"/>
    <w:rsid w:val="005F1A41"/>
    <w:rsid w:val="005F1B2E"/>
    <w:rsid w:val="005F1C60"/>
    <w:rsid w:val="005F20A2"/>
    <w:rsid w:val="005F2868"/>
    <w:rsid w:val="005F2B7A"/>
    <w:rsid w:val="005F3845"/>
    <w:rsid w:val="005F384C"/>
    <w:rsid w:val="005F49C2"/>
    <w:rsid w:val="005F5C3C"/>
    <w:rsid w:val="005F5F0B"/>
    <w:rsid w:val="005F67D0"/>
    <w:rsid w:val="005F7AAD"/>
    <w:rsid w:val="005F7FC4"/>
    <w:rsid w:val="005F7FDF"/>
    <w:rsid w:val="006005A3"/>
    <w:rsid w:val="00600728"/>
    <w:rsid w:val="00600AFC"/>
    <w:rsid w:val="00600C35"/>
    <w:rsid w:val="00600C86"/>
    <w:rsid w:val="00600F3A"/>
    <w:rsid w:val="0060107F"/>
    <w:rsid w:val="00601823"/>
    <w:rsid w:val="00601A87"/>
    <w:rsid w:val="00601C28"/>
    <w:rsid w:val="00601D44"/>
    <w:rsid w:val="006025BB"/>
    <w:rsid w:val="006027B6"/>
    <w:rsid w:val="00602EFC"/>
    <w:rsid w:val="006031B3"/>
    <w:rsid w:val="006042D2"/>
    <w:rsid w:val="0060459C"/>
    <w:rsid w:val="00604BC2"/>
    <w:rsid w:val="00604F7C"/>
    <w:rsid w:val="00604F8A"/>
    <w:rsid w:val="006053D5"/>
    <w:rsid w:val="00605A20"/>
    <w:rsid w:val="00605FE9"/>
    <w:rsid w:val="00606261"/>
    <w:rsid w:val="006065CC"/>
    <w:rsid w:val="006069A5"/>
    <w:rsid w:val="006073F3"/>
    <w:rsid w:val="00607A81"/>
    <w:rsid w:val="00607C8F"/>
    <w:rsid w:val="00610919"/>
    <w:rsid w:val="0061144F"/>
    <w:rsid w:val="00611A9F"/>
    <w:rsid w:val="00611BED"/>
    <w:rsid w:val="0061220F"/>
    <w:rsid w:val="00612ADE"/>
    <w:rsid w:val="0061371F"/>
    <w:rsid w:val="00614094"/>
    <w:rsid w:val="006142DB"/>
    <w:rsid w:val="006143AF"/>
    <w:rsid w:val="0061515A"/>
    <w:rsid w:val="0061589F"/>
    <w:rsid w:val="00615992"/>
    <w:rsid w:val="00615B2A"/>
    <w:rsid w:val="0061687C"/>
    <w:rsid w:val="00616EF7"/>
    <w:rsid w:val="00616FCD"/>
    <w:rsid w:val="0062034E"/>
    <w:rsid w:val="0062156E"/>
    <w:rsid w:val="006217F5"/>
    <w:rsid w:val="006223D6"/>
    <w:rsid w:val="00622528"/>
    <w:rsid w:val="0062352A"/>
    <w:rsid w:val="00623D51"/>
    <w:rsid w:val="00624754"/>
    <w:rsid w:val="00624CC5"/>
    <w:rsid w:val="00625728"/>
    <w:rsid w:val="0062592C"/>
    <w:rsid w:val="00625C56"/>
    <w:rsid w:val="00625FC1"/>
    <w:rsid w:val="00626371"/>
    <w:rsid w:val="00626D6F"/>
    <w:rsid w:val="00626DE9"/>
    <w:rsid w:val="00627338"/>
    <w:rsid w:val="00630D32"/>
    <w:rsid w:val="00630E7C"/>
    <w:rsid w:val="00631818"/>
    <w:rsid w:val="00631A30"/>
    <w:rsid w:val="00631C41"/>
    <w:rsid w:val="0063284B"/>
    <w:rsid w:val="00632DBE"/>
    <w:rsid w:val="00632E9F"/>
    <w:rsid w:val="00633159"/>
    <w:rsid w:val="006334BD"/>
    <w:rsid w:val="00633555"/>
    <w:rsid w:val="00633B52"/>
    <w:rsid w:val="00633C1A"/>
    <w:rsid w:val="00633DB4"/>
    <w:rsid w:val="006348B8"/>
    <w:rsid w:val="00634C11"/>
    <w:rsid w:val="00634DD5"/>
    <w:rsid w:val="00634E34"/>
    <w:rsid w:val="00636997"/>
    <w:rsid w:val="006370A4"/>
    <w:rsid w:val="006373DD"/>
    <w:rsid w:val="00637759"/>
    <w:rsid w:val="006400D9"/>
    <w:rsid w:val="00640468"/>
    <w:rsid w:val="006409A3"/>
    <w:rsid w:val="00641AD7"/>
    <w:rsid w:val="00642015"/>
    <w:rsid w:val="00642189"/>
    <w:rsid w:val="00642956"/>
    <w:rsid w:val="00644409"/>
    <w:rsid w:val="006446FB"/>
    <w:rsid w:val="00644AD8"/>
    <w:rsid w:val="00644BEE"/>
    <w:rsid w:val="00644C67"/>
    <w:rsid w:val="00644E1F"/>
    <w:rsid w:val="006452FF"/>
    <w:rsid w:val="0064533C"/>
    <w:rsid w:val="006458B2"/>
    <w:rsid w:val="006458D3"/>
    <w:rsid w:val="00645C02"/>
    <w:rsid w:val="0064627C"/>
    <w:rsid w:val="00647991"/>
    <w:rsid w:val="0065043A"/>
    <w:rsid w:val="00650ED8"/>
    <w:rsid w:val="00650F60"/>
    <w:rsid w:val="006511AB"/>
    <w:rsid w:val="00651463"/>
    <w:rsid w:val="0065172E"/>
    <w:rsid w:val="00651ABB"/>
    <w:rsid w:val="00651B00"/>
    <w:rsid w:val="00652881"/>
    <w:rsid w:val="00652BC9"/>
    <w:rsid w:val="00652E01"/>
    <w:rsid w:val="006531B7"/>
    <w:rsid w:val="00653E69"/>
    <w:rsid w:val="00653E94"/>
    <w:rsid w:val="006553A7"/>
    <w:rsid w:val="006557FE"/>
    <w:rsid w:val="00655BD2"/>
    <w:rsid w:val="006561FA"/>
    <w:rsid w:val="00657257"/>
    <w:rsid w:val="00657B51"/>
    <w:rsid w:val="00657B9F"/>
    <w:rsid w:val="00657D02"/>
    <w:rsid w:val="006600FF"/>
    <w:rsid w:val="006605B8"/>
    <w:rsid w:val="006617DB"/>
    <w:rsid w:val="00661B6C"/>
    <w:rsid w:val="00661C97"/>
    <w:rsid w:val="00662471"/>
    <w:rsid w:val="00662746"/>
    <w:rsid w:val="0066276D"/>
    <w:rsid w:val="00662CAA"/>
    <w:rsid w:val="00662CD2"/>
    <w:rsid w:val="006633CF"/>
    <w:rsid w:val="00663A79"/>
    <w:rsid w:val="00663B79"/>
    <w:rsid w:val="006644C7"/>
    <w:rsid w:val="00664BA5"/>
    <w:rsid w:val="00664FEE"/>
    <w:rsid w:val="00665C1F"/>
    <w:rsid w:val="00665CFE"/>
    <w:rsid w:val="00665EDE"/>
    <w:rsid w:val="0066760B"/>
    <w:rsid w:val="006678BA"/>
    <w:rsid w:val="00667AF3"/>
    <w:rsid w:val="006701E4"/>
    <w:rsid w:val="0067043D"/>
    <w:rsid w:val="0067094D"/>
    <w:rsid w:val="00671247"/>
    <w:rsid w:val="006713D2"/>
    <w:rsid w:val="00671891"/>
    <w:rsid w:val="006720B2"/>
    <w:rsid w:val="0067215E"/>
    <w:rsid w:val="00672658"/>
    <w:rsid w:val="00675075"/>
    <w:rsid w:val="006754F0"/>
    <w:rsid w:val="00675856"/>
    <w:rsid w:val="00675871"/>
    <w:rsid w:val="00675CC6"/>
    <w:rsid w:val="006761CF"/>
    <w:rsid w:val="00676A26"/>
    <w:rsid w:val="00676A42"/>
    <w:rsid w:val="00676A63"/>
    <w:rsid w:val="00676B85"/>
    <w:rsid w:val="00676D1B"/>
    <w:rsid w:val="0067718E"/>
    <w:rsid w:val="00677404"/>
    <w:rsid w:val="00680398"/>
    <w:rsid w:val="00680FD2"/>
    <w:rsid w:val="00681DF7"/>
    <w:rsid w:val="006821E1"/>
    <w:rsid w:val="006827F2"/>
    <w:rsid w:val="006852F6"/>
    <w:rsid w:val="00686528"/>
    <w:rsid w:val="0068765D"/>
    <w:rsid w:val="00687673"/>
    <w:rsid w:val="00687CB3"/>
    <w:rsid w:val="00687E80"/>
    <w:rsid w:val="006907CA"/>
    <w:rsid w:val="006911F4"/>
    <w:rsid w:val="006912AF"/>
    <w:rsid w:val="00691785"/>
    <w:rsid w:val="00691E34"/>
    <w:rsid w:val="006923D0"/>
    <w:rsid w:val="00692A46"/>
    <w:rsid w:val="00692BF8"/>
    <w:rsid w:val="006939D5"/>
    <w:rsid w:val="00693BE4"/>
    <w:rsid w:val="00693E28"/>
    <w:rsid w:val="006945C7"/>
    <w:rsid w:val="0069471E"/>
    <w:rsid w:val="00694CD3"/>
    <w:rsid w:val="00694DA9"/>
    <w:rsid w:val="0069553C"/>
    <w:rsid w:val="006956E4"/>
    <w:rsid w:val="006957DE"/>
    <w:rsid w:val="006961AD"/>
    <w:rsid w:val="00696262"/>
    <w:rsid w:val="00697113"/>
    <w:rsid w:val="0069715D"/>
    <w:rsid w:val="006A0095"/>
    <w:rsid w:val="006A0B80"/>
    <w:rsid w:val="006A1B59"/>
    <w:rsid w:val="006A2430"/>
    <w:rsid w:val="006A3197"/>
    <w:rsid w:val="006A3712"/>
    <w:rsid w:val="006A39DD"/>
    <w:rsid w:val="006A45DF"/>
    <w:rsid w:val="006A4F0D"/>
    <w:rsid w:val="006A4F8D"/>
    <w:rsid w:val="006A4FDC"/>
    <w:rsid w:val="006A5033"/>
    <w:rsid w:val="006A51FB"/>
    <w:rsid w:val="006A5344"/>
    <w:rsid w:val="006A541A"/>
    <w:rsid w:val="006A56D7"/>
    <w:rsid w:val="006A65A2"/>
    <w:rsid w:val="006A66E6"/>
    <w:rsid w:val="006A67BF"/>
    <w:rsid w:val="006A6C00"/>
    <w:rsid w:val="006A7068"/>
    <w:rsid w:val="006A7374"/>
    <w:rsid w:val="006A77C1"/>
    <w:rsid w:val="006A7865"/>
    <w:rsid w:val="006A7B0F"/>
    <w:rsid w:val="006A7ED4"/>
    <w:rsid w:val="006B00C5"/>
    <w:rsid w:val="006B0819"/>
    <w:rsid w:val="006B0B1E"/>
    <w:rsid w:val="006B1254"/>
    <w:rsid w:val="006B17D9"/>
    <w:rsid w:val="006B17FE"/>
    <w:rsid w:val="006B26F2"/>
    <w:rsid w:val="006B56ED"/>
    <w:rsid w:val="006B5AD1"/>
    <w:rsid w:val="006B697D"/>
    <w:rsid w:val="006B6E8B"/>
    <w:rsid w:val="006B727D"/>
    <w:rsid w:val="006B7B69"/>
    <w:rsid w:val="006C01B1"/>
    <w:rsid w:val="006C09C6"/>
    <w:rsid w:val="006C09C7"/>
    <w:rsid w:val="006C0BB1"/>
    <w:rsid w:val="006C1281"/>
    <w:rsid w:val="006C1C25"/>
    <w:rsid w:val="006C2241"/>
    <w:rsid w:val="006C248E"/>
    <w:rsid w:val="006C2C09"/>
    <w:rsid w:val="006C2D51"/>
    <w:rsid w:val="006C31E1"/>
    <w:rsid w:val="006C32F7"/>
    <w:rsid w:val="006C4580"/>
    <w:rsid w:val="006C4D50"/>
    <w:rsid w:val="006C4E04"/>
    <w:rsid w:val="006C5D47"/>
    <w:rsid w:val="006C625A"/>
    <w:rsid w:val="006C6910"/>
    <w:rsid w:val="006C7388"/>
    <w:rsid w:val="006C744B"/>
    <w:rsid w:val="006C76D3"/>
    <w:rsid w:val="006D0A6D"/>
    <w:rsid w:val="006D230B"/>
    <w:rsid w:val="006D2664"/>
    <w:rsid w:val="006D2CD5"/>
    <w:rsid w:val="006D3335"/>
    <w:rsid w:val="006D39C1"/>
    <w:rsid w:val="006D3BDB"/>
    <w:rsid w:val="006D4DC4"/>
    <w:rsid w:val="006D5101"/>
    <w:rsid w:val="006D5D70"/>
    <w:rsid w:val="006D6548"/>
    <w:rsid w:val="006D6578"/>
    <w:rsid w:val="006D6643"/>
    <w:rsid w:val="006D6C96"/>
    <w:rsid w:val="006D6E87"/>
    <w:rsid w:val="006E0AB6"/>
    <w:rsid w:val="006E1867"/>
    <w:rsid w:val="006E1F4E"/>
    <w:rsid w:val="006E33F8"/>
    <w:rsid w:val="006E3641"/>
    <w:rsid w:val="006E3DD4"/>
    <w:rsid w:val="006E4002"/>
    <w:rsid w:val="006E4A35"/>
    <w:rsid w:val="006E50E7"/>
    <w:rsid w:val="006E510B"/>
    <w:rsid w:val="006E548E"/>
    <w:rsid w:val="006E5611"/>
    <w:rsid w:val="006E60F0"/>
    <w:rsid w:val="006F0120"/>
    <w:rsid w:val="006F023A"/>
    <w:rsid w:val="006F04E0"/>
    <w:rsid w:val="006F0CF9"/>
    <w:rsid w:val="006F1553"/>
    <w:rsid w:val="006F1DE9"/>
    <w:rsid w:val="006F1DFD"/>
    <w:rsid w:val="006F1F08"/>
    <w:rsid w:val="006F2692"/>
    <w:rsid w:val="006F34F1"/>
    <w:rsid w:val="006F3F35"/>
    <w:rsid w:val="006F4920"/>
    <w:rsid w:val="006F4AC6"/>
    <w:rsid w:val="006F5838"/>
    <w:rsid w:val="006F5A34"/>
    <w:rsid w:val="006F5A80"/>
    <w:rsid w:val="006F5F0B"/>
    <w:rsid w:val="006F60E7"/>
    <w:rsid w:val="006F65EB"/>
    <w:rsid w:val="006F6FDC"/>
    <w:rsid w:val="006F74A6"/>
    <w:rsid w:val="006F75CC"/>
    <w:rsid w:val="006F7EE8"/>
    <w:rsid w:val="007005AA"/>
    <w:rsid w:val="0070086D"/>
    <w:rsid w:val="00700B6D"/>
    <w:rsid w:val="00700F48"/>
    <w:rsid w:val="00700F7C"/>
    <w:rsid w:val="0070193D"/>
    <w:rsid w:val="00701A12"/>
    <w:rsid w:val="00701F37"/>
    <w:rsid w:val="00702506"/>
    <w:rsid w:val="00702E8D"/>
    <w:rsid w:val="00703159"/>
    <w:rsid w:val="007032FE"/>
    <w:rsid w:val="00703707"/>
    <w:rsid w:val="00703B94"/>
    <w:rsid w:val="007041CE"/>
    <w:rsid w:val="007046C4"/>
    <w:rsid w:val="00704932"/>
    <w:rsid w:val="00704EB7"/>
    <w:rsid w:val="00705516"/>
    <w:rsid w:val="0070562D"/>
    <w:rsid w:val="00705BA5"/>
    <w:rsid w:val="00705C9C"/>
    <w:rsid w:val="00706073"/>
    <w:rsid w:val="00706745"/>
    <w:rsid w:val="00706895"/>
    <w:rsid w:val="00706EFA"/>
    <w:rsid w:val="00707367"/>
    <w:rsid w:val="00707DDB"/>
    <w:rsid w:val="007104BE"/>
    <w:rsid w:val="00710B7C"/>
    <w:rsid w:val="00710CE6"/>
    <w:rsid w:val="0071141A"/>
    <w:rsid w:val="00711C5F"/>
    <w:rsid w:val="007122D0"/>
    <w:rsid w:val="00712C52"/>
    <w:rsid w:val="0071323A"/>
    <w:rsid w:val="00714429"/>
    <w:rsid w:val="007144DB"/>
    <w:rsid w:val="00714F5F"/>
    <w:rsid w:val="007155DF"/>
    <w:rsid w:val="00715CA7"/>
    <w:rsid w:val="00715F24"/>
    <w:rsid w:val="0071612F"/>
    <w:rsid w:val="0071629C"/>
    <w:rsid w:val="007167F9"/>
    <w:rsid w:val="007169AB"/>
    <w:rsid w:val="00716A23"/>
    <w:rsid w:val="00716C72"/>
    <w:rsid w:val="00716D64"/>
    <w:rsid w:val="00716E4C"/>
    <w:rsid w:val="0071704C"/>
    <w:rsid w:val="007170D4"/>
    <w:rsid w:val="007172A3"/>
    <w:rsid w:val="0071794D"/>
    <w:rsid w:val="00717A7F"/>
    <w:rsid w:val="00717BCE"/>
    <w:rsid w:val="00717DBB"/>
    <w:rsid w:val="007203B6"/>
    <w:rsid w:val="00720C33"/>
    <w:rsid w:val="00720E5F"/>
    <w:rsid w:val="0072115C"/>
    <w:rsid w:val="0072146E"/>
    <w:rsid w:val="007219A8"/>
    <w:rsid w:val="00721CCB"/>
    <w:rsid w:val="0072267B"/>
    <w:rsid w:val="0072310B"/>
    <w:rsid w:val="0072386C"/>
    <w:rsid w:val="007239FA"/>
    <w:rsid w:val="0072497C"/>
    <w:rsid w:val="00724A5F"/>
    <w:rsid w:val="0072550B"/>
    <w:rsid w:val="00726E3A"/>
    <w:rsid w:val="00726F52"/>
    <w:rsid w:val="00727A41"/>
    <w:rsid w:val="00730EA5"/>
    <w:rsid w:val="007318C2"/>
    <w:rsid w:val="00731951"/>
    <w:rsid w:val="00731E1F"/>
    <w:rsid w:val="00732811"/>
    <w:rsid w:val="0073423D"/>
    <w:rsid w:val="007342E0"/>
    <w:rsid w:val="0073451A"/>
    <w:rsid w:val="0073533A"/>
    <w:rsid w:val="00735340"/>
    <w:rsid w:val="00736692"/>
    <w:rsid w:val="0073677B"/>
    <w:rsid w:val="007368D8"/>
    <w:rsid w:val="00736B83"/>
    <w:rsid w:val="007378CC"/>
    <w:rsid w:val="00737E64"/>
    <w:rsid w:val="00737FFA"/>
    <w:rsid w:val="007410AA"/>
    <w:rsid w:val="00742995"/>
    <w:rsid w:val="007432A4"/>
    <w:rsid w:val="00743421"/>
    <w:rsid w:val="00743503"/>
    <w:rsid w:val="00743552"/>
    <w:rsid w:val="00743FFB"/>
    <w:rsid w:val="00744D8C"/>
    <w:rsid w:val="0074503E"/>
    <w:rsid w:val="007450F8"/>
    <w:rsid w:val="0074591F"/>
    <w:rsid w:val="00745E07"/>
    <w:rsid w:val="0074602B"/>
    <w:rsid w:val="007460B1"/>
    <w:rsid w:val="00746437"/>
    <w:rsid w:val="007465D5"/>
    <w:rsid w:val="00746AFA"/>
    <w:rsid w:val="00746D49"/>
    <w:rsid w:val="00746DBF"/>
    <w:rsid w:val="007475CC"/>
    <w:rsid w:val="00747775"/>
    <w:rsid w:val="00747DA0"/>
    <w:rsid w:val="00750220"/>
    <w:rsid w:val="007508D3"/>
    <w:rsid w:val="007515A6"/>
    <w:rsid w:val="007515AE"/>
    <w:rsid w:val="007522BD"/>
    <w:rsid w:val="007522EF"/>
    <w:rsid w:val="00752926"/>
    <w:rsid w:val="00752943"/>
    <w:rsid w:val="00752C4A"/>
    <w:rsid w:val="00754417"/>
    <w:rsid w:val="00754B0A"/>
    <w:rsid w:val="00754CB1"/>
    <w:rsid w:val="00755193"/>
    <w:rsid w:val="007552CA"/>
    <w:rsid w:val="007554D3"/>
    <w:rsid w:val="007558D5"/>
    <w:rsid w:val="007567FC"/>
    <w:rsid w:val="00756C7E"/>
    <w:rsid w:val="00757FD8"/>
    <w:rsid w:val="007601BD"/>
    <w:rsid w:val="00760518"/>
    <w:rsid w:val="00760A34"/>
    <w:rsid w:val="00760C90"/>
    <w:rsid w:val="00761F4F"/>
    <w:rsid w:val="00762214"/>
    <w:rsid w:val="00762378"/>
    <w:rsid w:val="00762CAE"/>
    <w:rsid w:val="00762D10"/>
    <w:rsid w:val="00762F00"/>
    <w:rsid w:val="00763521"/>
    <w:rsid w:val="007635CB"/>
    <w:rsid w:val="00763DD4"/>
    <w:rsid w:val="00763FF1"/>
    <w:rsid w:val="00764000"/>
    <w:rsid w:val="007644DC"/>
    <w:rsid w:val="007648BF"/>
    <w:rsid w:val="007648D6"/>
    <w:rsid w:val="0076495C"/>
    <w:rsid w:val="00764BE4"/>
    <w:rsid w:val="007666BA"/>
    <w:rsid w:val="00766780"/>
    <w:rsid w:val="0076683B"/>
    <w:rsid w:val="00766A2C"/>
    <w:rsid w:val="0077016D"/>
    <w:rsid w:val="00773456"/>
    <w:rsid w:val="00773553"/>
    <w:rsid w:val="00773886"/>
    <w:rsid w:val="00773A37"/>
    <w:rsid w:val="00773C69"/>
    <w:rsid w:val="00773F18"/>
    <w:rsid w:val="007749CC"/>
    <w:rsid w:val="00774E82"/>
    <w:rsid w:val="0077552F"/>
    <w:rsid w:val="00775C32"/>
    <w:rsid w:val="00775F78"/>
    <w:rsid w:val="007761AA"/>
    <w:rsid w:val="00776D92"/>
    <w:rsid w:val="00776DE4"/>
    <w:rsid w:val="007800B6"/>
    <w:rsid w:val="0078029B"/>
    <w:rsid w:val="00780766"/>
    <w:rsid w:val="00780F4B"/>
    <w:rsid w:val="007814DB"/>
    <w:rsid w:val="00781BC7"/>
    <w:rsid w:val="00782135"/>
    <w:rsid w:val="007822A2"/>
    <w:rsid w:val="0078263C"/>
    <w:rsid w:val="00782915"/>
    <w:rsid w:val="00782D62"/>
    <w:rsid w:val="007834A1"/>
    <w:rsid w:val="007835E8"/>
    <w:rsid w:val="007838AB"/>
    <w:rsid w:val="00783B10"/>
    <w:rsid w:val="00783ED4"/>
    <w:rsid w:val="00784BC9"/>
    <w:rsid w:val="00785666"/>
    <w:rsid w:val="0078578D"/>
    <w:rsid w:val="00785A24"/>
    <w:rsid w:val="0078780F"/>
    <w:rsid w:val="007905E3"/>
    <w:rsid w:val="0079088F"/>
    <w:rsid w:val="007910A1"/>
    <w:rsid w:val="0079169F"/>
    <w:rsid w:val="00791AD0"/>
    <w:rsid w:val="00791B31"/>
    <w:rsid w:val="007920FC"/>
    <w:rsid w:val="00792ABF"/>
    <w:rsid w:val="00793147"/>
    <w:rsid w:val="00793AB3"/>
    <w:rsid w:val="00793AF4"/>
    <w:rsid w:val="00793E52"/>
    <w:rsid w:val="00794D58"/>
    <w:rsid w:val="00795267"/>
    <w:rsid w:val="00795626"/>
    <w:rsid w:val="007963C2"/>
    <w:rsid w:val="00797601"/>
    <w:rsid w:val="00797856"/>
    <w:rsid w:val="007A0378"/>
    <w:rsid w:val="007A096A"/>
    <w:rsid w:val="007A0C8F"/>
    <w:rsid w:val="007A188F"/>
    <w:rsid w:val="007A19D3"/>
    <w:rsid w:val="007A1C74"/>
    <w:rsid w:val="007A1CAF"/>
    <w:rsid w:val="007A1CE3"/>
    <w:rsid w:val="007A1DA2"/>
    <w:rsid w:val="007A208A"/>
    <w:rsid w:val="007A2216"/>
    <w:rsid w:val="007A26A7"/>
    <w:rsid w:val="007A2878"/>
    <w:rsid w:val="007A2A15"/>
    <w:rsid w:val="007A2BC9"/>
    <w:rsid w:val="007A2FCC"/>
    <w:rsid w:val="007A3660"/>
    <w:rsid w:val="007A3710"/>
    <w:rsid w:val="007A4316"/>
    <w:rsid w:val="007A4769"/>
    <w:rsid w:val="007A4B9E"/>
    <w:rsid w:val="007A4E1D"/>
    <w:rsid w:val="007A4ED1"/>
    <w:rsid w:val="007A568F"/>
    <w:rsid w:val="007A5891"/>
    <w:rsid w:val="007A5EC8"/>
    <w:rsid w:val="007A6435"/>
    <w:rsid w:val="007A64B2"/>
    <w:rsid w:val="007A6D0D"/>
    <w:rsid w:val="007A6FC3"/>
    <w:rsid w:val="007A73E7"/>
    <w:rsid w:val="007A7B55"/>
    <w:rsid w:val="007A7DC1"/>
    <w:rsid w:val="007A7F81"/>
    <w:rsid w:val="007B09E6"/>
    <w:rsid w:val="007B0B65"/>
    <w:rsid w:val="007B0FCC"/>
    <w:rsid w:val="007B1E2D"/>
    <w:rsid w:val="007B1FA3"/>
    <w:rsid w:val="007B2549"/>
    <w:rsid w:val="007B28E3"/>
    <w:rsid w:val="007B297F"/>
    <w:rsid w:val="007B2A3B"/>
    <w:rsid w:val="007B3CA7"/>
    <w:rsid w:val="007B45F4"/>
    <w:rsid w:val="007B498F"/>
    <w:rsid w:val="007B4A8C"/>
    <w:rsid w:val="007B4C17"/>
    <w:rsid w:val="007B536D"/>
    <w:rsid w:val="007B5519"/>
    <w:rsid w:val="007B5713"/>
    <w:rsid w:val="007B5F27"/>
    <w:rsid w:val="007B614E"/>
    <w:rsid w:val="007B63E7"/>
    <w:rsid w:val="007B7184"/>
    <w:rsid w:val="007B7B00"/>
    <w:rsid w:val="007B7DA2"/>
    <w:rsid w:val="007C03CA"/>
    <w:rsid w:val="007C04C6"/>
    <w:rsid w:val="007C07CF"/>
    <w:rsid w:val="007C1C10"/>
    <w:rsid w:val="007C1FDA"/>
    <w:rsid w:val="007C30CA"/>
    <w:rsid w:val="007C39AF"/>
    <w:rsid w:val="007C3CB1"/>
    <w:rsid w:val="007C3F2F"/>
    <w:rsid w:val="007C44A9"/>
    <w:rsid w:val="007C45FE"/>
    <w:rsid w:val="007C4DE3"/>
    <w:rsid w:val="007C5013"/>
    <w:rsid w:val="007C57DA"/>
    <w:rsid w:val="007C623B"/>
    <w:rsid w:val="007C6A10"/>
    <w:rsid w:val="007C6F9D"/>
    <w:rsid w:val="007C6FF6"/>
    <w:rsid w:val="007C7749"/>
    <w:rsid w:val="007C7E6B"/>
    <w:rsid w:val="007C7FFC"/>
    <w:rsid w:val="007D039F"/>
    <w:rsid w:val="007D05D8"/>
    <w:rsid w:val="007D0EF9"/>
    <w:rsid w:val="007D1DBC"/>
    <w:rsid w:val="007D23C4"/>
    <w:rsid w:val="007D32E5"/>
    <w:rsid w:val="007D330D"/>
    <w:rsid w:val="007D3311"/>
    <w:rsid w:val="007D3741"/>
    <w:rsid w:val="007D438E"/>
    <w:rsid w:val="007D4907"/>
    <w:rsid w:val="007D5DC5"/>
    <w:rsid w:val="007D64FD"/>
    <w:rsid w:val="007D6502"/>
    <w:rsid w:val="007D695F"/>
    <w:rsid w:val="007D7499"/>
    <w:rsid w:val="007D764B"/>
    <w:rsid w:val="007D790F"/>
    <w:rsid w:val="007D7BFC"/>
    <w:rsid w:val="007E012A"/>
    <w:rsid w:val="007E029C"/>
    <w:rsid w:val="007E05C5"/>
    <w:rsid w:val="007E07A2"/>
    <w:rsid w:val="007E2236"/>
    <w:rsid w:val="007E2AE2"/>
    <w:rsid w:val="007E2D1A"/>
    <w:rsid w:val="007E2D4E"/>
    <w:rsid w:val="007E2E0B"/>
    <w:rsid w:val="007E396A"/>
    <w:rsid w:val="007E3C7A"/>
    <w:rsid w:val="007E4D1A"/>
    <w:rsid w:val="007E5F67"/>
    <w:rsid w:val="007E63FE"/>
    <w:rsid w:val="007E7A5E"/>
    <w:rsid w:val="007E7A62"/>
    <w:rsid w:val="007F0374"/>
    <w:rsid w:val="007F07BC"/>
    <w:rsid w:val="007F0809"/>
    <w:rsid w:val="007F0884"/>
    <w:rsid w:val="007F126D"/>
    <w:rsid w:val="007F1ACC"/>
    <w:rsid w:val="007F1AEA"/>
    <w:rsid w:val="007F2414"/>
    <w:rsid w:val="007F25A9"/>
    <w:rsid w:val="007F25B1"/>
    <w:rsid w:val="007F2A99"/>
    <w:rsid w:val="007F3C1D"/>
    <w:rsid w:val="007F3CDA"/>
    <w:rsid w:val="007F4190"/>
    <w:rsid w:val="007F4FA9"/>
    <w:rsid w:val="007F5058"/>
    <w:rsid w:val="007F50F4"/>
    <w:rsid w:val="007F646A"/>
    <w:rsid w:val="007F64F4"/>
    <w:rsid w:val="007F65C5"/>
    <w:rsid w:val="007F6CF4"/>
    <w:rsid w:val="007F6D97"/>
    <w:rsid w:val="007F77AE"/>
    <w:rsid w:val="007F798E"/>
    <w:rsid w:val="00800035"/>
    <w:rsid w:val="008000D0"/>
    <w:rsid w:val="00800482"/>
    <w:rsid w:val="00800B8A"/>
    <w:rsid w:val="00800C9A"/>
    <w:rsid w:val="00800D70"/>
    <w:rsid w:val="00800DD7"/>
    <w:rsid w:val="008012F4"/>
    <w:rsid w:val="0080239B"/>
    <w:rsid w:val="00802A00"/>
    <w:rsid w:val="00802FBF"/>
    <w:rsid w:val="0080326A"/>
    <w:rsid w:val="008037A4"/>
    <w:rsid w:val="00803B7F"/>
    <w:rsid w:val="00805082"/>
    <w:rsid w:val="0080528F"/>
    <w:rsid w:val="0080537A"/>
    <w:rsid w:val="00805786"/>
    <w:rsid w:val="0080610E"/>
    <w:rsid w:val="00806AB6"/>
    <w:rsid w:val="00807101"/>
    <w:rsid w:val="00807991"/>
    <w:rsid w:val="008100AC"/>
    <w:rsid w:val="0081025B"/>
    <w:rsid w:val="00810374"/>
    <w:rsid w:val="008107E6"/>
    <w:rsid w:val="00810A2D"/>
    <w:rsid w:val="008112B3"/>
    <w:rsid w:val="0081180F"/>
    <w:rsid w:val="00812457"/>
    <w:rsid w:val="00812C7C"/>
    <w:rsid w:val="0081397C"/>
    <w:rsid w:val="00814BFE"/>
    <w:rsid w:val="0081508F"/>
    <w:rsid w:val="00815A7E"/>
    <w:rsid w:val="00815B9C"/>
    <w:rsid w:val="00816276"/>
    <w:rsid w:val="0081644B"/>
    <w:rsid w:val="0081651E"/>
    <w:rsid w:val="0081662A"/>
    <w:rsid w:val="00817189"/>
    <w:rsid w:val="0082009A"/>
    <w:rsid w:val="0082103B"/>
    <w:rsid w:val="0082132F"/>
    <w:rsid w:val="0082135F"/>
    <w:rsid w:val="0082138A"/>
    <w:rsid w:val="0082238F"/>
    <w:rsid w:val="008228A5"/>
    <w:rsid w:val="00822AA7"/>
    <w:rsid w:val="00823047"/>
    <w:rsid w:val="00823235"/>
    <w:rsid w:val="00823725"/>
    <w:rsid w:val="00823A91"/>
    <w:rsid w:val="00824058"/>
    <w:rsid w:val="008241AB"/>
    <w:rsid w:val="00824AE8"/>
    <w:rsid w:val="00824AED"/>
    <w:rsid w:val="008250F2"/>
    <w:rsid w:val="008252A0"/>
    <w:rsid w:val="008256B9"/>
    <w:rsid w:val="00825773"/>
    <w:rsid w:val="00825E6E"/>
    <w:rsid w:val="00826D26"/>
    <w:rsid w:val="00830FED"/>
    <w:rsid w:val="00831702"/>
    <w:rsid w:val="008319F3"/>
    <w:rsid w:val="00831C2D"/>
    <w:rsid w:val="008325A4"/>
    <w:rsid w:val="00832F28"/>
    <w:rsid w:val="00833C41"/>
    <w:rsid w:val="00834329"/>
    <w:rsid w:val="00834617"/>
    <w:rsid w:val="00834717"/>
    <w:rsid w:val="0083497D"/>
    <w:rsid w:val="00834B65"/>
    <w:rsid w:val="00834FC4"/>
    <w:rsid w:val="00835BAF"/>
    <w:rsid w:val="00835BBE"/>
    <w:rsid w:val="00836726"/>
    <w:rsid w:val="008368DB"/>
    <w:rsid w:val="00836AED"/>
    <w:rsid w:val="00836D55"/>
    <w:rsid w:val="00837483"/>
    <w:rsid w:val="008375C7"/>
    <w:rsid w:val="008402DF"/>
    <w:rsid w:val="008403F6"/>
    <w:rsid w:val="00840787"/>
    <w:rsid w:val="00840A24"/>
    <w:rsid w:val="00840BDD"/>
    <w:rsid w:val="0084116B"/>
    <w:rsid w:val="0084130F"/>
    <w:rsid w:val="008414F5"/>
    <w:rsid w:val="00841811"/>
    <w:rsid w:val="00841E98"/>
    <w:rsid w:val="00841F59"/>
    <w:rsid w:val="0084255A"/>
    <w:rsid w:val="00842AF4"/>
    <w:rsid w:val="00842D4D"/>
    <w:rsid w:val="008433FB"/>
    <w:rsid w:val="008439C4"/>
    <w:rsid w:val="00843BF3"/>
    <w:rsid w:val="00843C0F"/>
    <w:rsid w:val="00843E87"/>
    <w:rsid w:val="00843F20"/>
    <w:rsid w:val="0084425E"/>
    <w:rsid w:val="00844896"/>
    <w:rsid w:val="00844E3C"/>
    <w:rsid w:val="00845915"/>
    <w:rsid w:val="00846079"/>
    <w:rsid w:val="00846274"/>
    <w:rsid w:val="0084628E"/>
    <w:rsid w:val="00846A2B"/>
    <w:rsid w:val="00846F56"/>
    <w:rsid w:val="00847143"/>
    <w:rsid w:val="008475D3"/>
    <w:rsid w:val="0085004F"/>
    <w:rsid w:val="0085014C"/>
    <w:rsid w:val="008502F0"/>
    <w:rsid w:val="008505B8"/>
    <w:rsid w:val="00851923"/>
    <w:rsid w:val="00851C9F"/>
    <w:rsid w:val="00851F85"/>
    <w:rsid w:val="008521D7"/>
    <w:rsid w:val="00852265"/>
    <w:rsid w:val="00852D5E"/>
    <w:rsid w:val="0085384D"/>
    <w:rsid w:val="00853F88"/>
    <w:rsid w:val="008542D8"/>
    <w:rsid w:val="008544F2"/>
    <w:rsid w:val="008553D2"/>
    <w:rsid w:val="00855C5F"/>
    <w:rsid w:val="0085613E"/>
    <w:rsid w:val="00856502"/>
    <w:rsid w:val="008565E8"/>
    <w:rsid w:val="00856EE7"/>
    <w:rsid w:val="00857397"/>
    <w:rsid w:val="008576FB"/>
    <w:rsid w:val="00857A96"/>
    <w:rsid w:val="00857F9D"/>
    <w:rsid w:val="0086036B"/>
    <w:rsid w:val="008605BC"/>
    <w:rsid w:val="00860CDB"/>
    <w:rsid w:val="008617AA"/>
    <w:rsid w:val="00861A25"/>
    <w:rsid w:val="00861D55"/>
    <w:rsid w:val="00861D59"/>
    <w:rsid w:val="00861F52"/>
    <w:rsid w:val="00862F8B"/>
    <w:rsid w:val="00863F03"/>
    <w:rsid w:val="00864A61"/>
    <w:rsid w:val="00864CEE"/>
    <w:rsid w:val="0086561D"/>
    <w:rsid w:val="0086592A"/>
    <w:rsid w:val="00866809"/>
    <w:rsid w:val="00866CD9"/>
    <w:rsid w:val="0086731B"/>
    <w:rsid w:val="0086790A"/>
    <w:rsid w:val="0087035D"/>
    <w:rsid w:val="008703C9"/>
    <w:rsid w:val="00870678"/>
    <w:rsid w:val="00871369"/>
    <w:rsid w:val="008716EB"/>
    <w:rsid w:val="0087174D"/>
    <w:rsid w:val="00871E50"/>
    <w:rsid w:val="008724A9"/>
    <w:rsid w:val="008730EE"/>
    <w:rsid w:val="00873370"/>
    <w:rsid w:val="00874256"/>
    <w:rsid w:val="00874869"/>
    <w:rsid w:val="008749BA"/>
    <w:rsid w:val="00874EB3"/>
    <w:rsid w:val="00875581"/>
    <w:rsid w:val="00875757"/>
    <w:rsid w:val="00875D98"/>
    <w:rsid w:val="00876018"/>
    <w:rsid w:val="008761CA"/>
    <w:rsid w:val="00876D18"/>
    <w:rsid w:val="00876F45"/>
    <w:rsid w:val="0087781E"/>
    <w:rsid w:val="008778D0"/>
    <w:rsid w:val="0088031A"/>
    <w:rsid w:val="00880816"/>
    <w:rsid w:val="008809A5"/>
    <w:rsid w:val="00881CEF"/>
    <w:rsid w:val="00881D6A"/>
    <w:rsid w:val="00881F30"/>
    <w:rsid w:val="00882022"/>
    <w:rsid w:val="00882854"/>
    <w:rsid w:val="00882ABC"/>
    <w:rsid w:val="00883044"/>
    <w:rsid w:val="00883045"/>
    <w:rsid w:val="0088308C"/>
    <w:rsid w:val="00883207"/>
    <w:rsid w:val="008834E4"/>
    <w:rsid w:val="00883667"/>
    <w:rsid w:val="00883F6C"/>
    <w:rsid w:val="0088418A"/>
    <w:rsid w:val="00884909"/>
    <w:rsid w:val="00884D75"/>
    <w:rsid w:val="0088524E"/>
    <w:rsid w:val="0088554C"/>
    <w:rsid w:val="0088648D"/>
    <w:rsid w:val="00886748"/>
    <w:rsid w:val="008867A4"/>
    <w:rsid w:val="008868CE"/>
    <w:rsid w:val="00887F86"/>
    <w:rsid w:val="008914D6"/>
    <w:rsid w:val="00891DC9"/>
    <w:rsid w:val="00891DDF"/>
    <w:rsid w:val="00892D92"/>
    <w:rsid w:val="0089321D"/>
    <w:rsid w:val="00893324"/>
    <w:rsid w:val="008937E8"/>
    <w:rsid w:val="00893EA6"/>
    <w:rsid w:val="00893FB7"/>
    <w:rsid w:val="008947F0"/>
    <w:rsid w:val="00895F4A"/>
    <w:rsid w:val="008969A2"/>
    <w:rsid w:val="0089703F"/>
    <w:rsid w:val="008977A2"/>
    <w:rsid w:val="008979DE"/>
    <w:rsid w:val="00897CB1"/>
    <w:rsid w:val="008A0197"/>
    <w:rsid w:val="008A01E4"/>
    <w:rsid w:val="008A06A7"/>
    <w:rsid w:val="008A0C50"/>
    <w:rsid w:val="008A11CC"/>
    <w:rsid w:val="008A1606"/>
    <w:rsid w:val="008A1C50"/>
    <w:rsid w:val="008A1EC9"/>
    <w:rsid w:val="008A235B"/>
    <w:rsid w:val="008A23D2"/>
    <w:rsid w:val="008A25CD"/>
    <w:rsid w:val="008A260D"/>
    <w:rsid w:val="008A2F9D"/>
    <w:rsid w:val="008A3793"/>
    <w:rsid w:val="008A3D94"/>
    <w:rsid w:val="008A490B"/>
    <w:rsid w:val="008A4A63"/>
    <w:rsid w:val="008A4C3B"/>
    <w:rsid w:val="008A5778"/>
    <w:rsid w:val="008A577F"/>
    <w:rsid w:val="008A5821"/>
    <w:rsid w:val="008A5A09"/>
    <w:rsid w:val="008A63C0"/>
    <w:rsid w:val="008A721E"/>
    <w:rsid w:val="008A7522"/>
    <w:rsid w:val="008A75F9"/>
    <w:rsid w:val="008B0604"/>
    <w:rsid w:val="008B0AB7"/>
    <w:rsid w:val="008B0CDB"/>
    <w:rsid w:val="008B15EB"/>
    <w:rsid w:val="008B1643"/>
    <w:rsid w:val="008B1B0B"/>
    <w:rsid w:val="008B2792"/>
    <w:rsid w:val="008B33AE"/>
    <w:rsid w:val="008B3471"/>
    <w:rsid w:val="008B3C94"/>
    <w:rsid w:val="008B3E87"/>
    <w:rsid w:val="008B40CB"/>
    <w:rsid w:val="008B4918"/>
    <w:rsid w:val="008B4AFF"/>
    <w:rsid w:val="008B4FEA"/>
    <w:rsid w:val="008B535F"/>
    <w:rsid w:val="008B554D"/>
    <w:rsid w:val="008B5692"/>
    <w:rsid w:val="008B60E0"/>
    <w:rsid w:val="008B728E"/>
    <w:rsid w:val="008B77AC"/>
    <w:rsid w:val="008B78DA"/>
    <w:rsid w:val="008B794E"/>
    <w:rsid w:val="008B7E6B"/>
    <w:rsid w:val="008B7F5A"/>
    <w:rsid w:val="008C0600"/>
    <w:rsid w:val="008C0AF6"/>
    <w:rsid w:val="008C1871"/>
    <w:rsid w:val="008C1CA6"/>
    <w:rsid w:val="008C2CD6"/>
    <w:rsid w:val="008C3319"/>
    <w:rsid w:val="008C3A63"/>
    <w:rsid w:val="008C41D7"/>
    <w:rsid w:val="008C4503"/>
    <w:rsid w:val="008C4F54"/>
    <w:rsid w:val="008C5A94"/>
    <w:rsid w:val="008C5BC4"/>
    <w:rsid w:val="008C666D"/>
    <w:rsid w:val="008C6A7A"/>
    <w:rsid w:val="008C6D0E"/>
    <w:rsid w:val="008C72B5"/>
    <w:rsid w:val="008C73E0"/>
    <w:rsid w:val="008C74E4"/>
    <w:rsid w:val="008C7A3E"/>
    <w:rsid w:val="008D00A2"/>
    <w:rsid w:val="008D03A9"/>
    <w:rsid w:val="008D0FFF"/>
    <w:rsid w:val="008D11D7"/>
    <w:rsid w:val="008D1708"/>
    <w:rsid w:val="008D28CB"/>
    <w:rsid w:val="008D2E3D"/>
    <w:rsid w:val="008D343C"/>
    <w:rsid w:val="008D35F4"/>
    <w:rsid w:val="008D36A7"/>
    <w:rsid w:val="008D3AB1"/>
    <w:rsid w:val="008D3E19"/>
    <w:rsid w:val="008D4548"/>
    <w:rsid w:val="008D47B7"/>
    <w:rsid w:val="008D48AA"/>
    <w:rsid w:val="008D53C3"/>
    <w:rsid w:val="008D574A"/>
    <w:rsid w:val="008D58BE"/>
    <w:rsid w:val="008D5ACE"/>
    <w:rsid w:val="008D5BF5"/>
    <w:rsid w:val="008D6513"/>
    <w:rsid w:val="008D68CE"/>
    <w:rsid w:val="008D6E62"/>
    <w:rsid w:val="008E031A"/>
    <w:rsid w:val="008E06B3"/>
    <w:rsid w:val="008E0AC6"/>
    <w:rsid w:val="008E0E66"/>
    <w:rsid w:val="008E113A"/>
    <w:rsid w:val="008E138B"/>
    <w:rsid w:val="008E1869"/>
    <w:rsid w:val="008E18C5"/>
    <w:rsid w:val="008E1A12"/>
    <w:rsid w:val="008E26C9"/>
    <w:rsid w:val="008E2736"/>
    <w:rsid w:val="008E29A5"/>
    <w:rsid w:val="008E4087"/>
    <w:rsid w:val="008E4473"/>
    <w:rsid w:val="008E5093"/>
    <w:rsid w:val="008E5F91"/>
    <w:rsid w:val="008E6486"/>
    <w:rsid w:val="008E6EC9"/>
    <w:rsid w:val="008E772E"/>
    <w:rsid w:val="008E7B30"/>
    <w:rsid w:val="008E7B52"/>
    <w:rsid w:val="008E7D76"/>
    <w:rsid w:val="008F0C73"/>
    <w:rsid w:val="008F2888"/>
    <w:rsid w:val="008F2EDD"/>
    <w:rsid w:val="008F3578"/>
    <w:rsid w:val="008F360F"/>
    <w:rsid w:val="008F3A1C"/>
    <w:rsid w:val="008F3DB4"/>
    <w:rsid w:val="008F3F2B"/>
    <w:rsid w:val="008F4189"/>
    <w:rsid w:val="008F4B8A"/>
    <w:rsid w:val="008F4CCF"/>
    <w:rsid w:val="008F56E6"/>
    <w:rsid w:val="008F5D54"/>
    <w:rsid w:val="008F5DE2"/>
    <w:rsid w:val="008F5EC0"/>
    <w:rsid w:val="008F6C25"/>
    <w:rsid w:val="008F76DB"/>
    <w:rsid w:val="008F79E4"/>
    <w:rsid w:val="008F7FED"/>
    <w:rsid w:val="00900011"/>
    <w:rsid w:val="00900128"/>
    <w:rsid w:val="0090053E"/>
    <w:rsid w:val="0090070E"/>
    <w:rsid w:val="00900A73"/>
    <w:rsid w:val="00900BC5"/>
    <w:rsid w:val="0090184A"/>
    <w:rsid w:val="00901F22"/>
    <w:rsid w:val="009025BF"/>
    <w:rsid w:val="0090266C"/>
    <w:rsid w:val="00902862"/>
    <w:rsid w:val="0090321E"/>
    <w:rsid w:val="0090322C"/>
    <w:rsid w:val="00903478"/>
    <w:rsid w:val="00903A7C"/>
    <w:rsid w:val="00903C71"/>
    <w:rsid w:val="009040C6"/>
    <w:rsid w:val="009040D7"/>
    <w:rsid w:val="00904477"/>
    <w:rsid w:val="009048ED"/>
    <w:rsid w:val="00905127"/>
    <w:rsid w:val="009057F8"/>
    <w:rsid w:val="0090588C"/>
    <w:rsid w:val="00906E5A"/>
    <w:rsid w:val="009072C9"/>
    <w:rsid w:val="009079E2"/>
    <w:rsid w:val="009108C4"/>
    <w:rsid w:val="00910D01"/>
    <w:rsid w:val="009114A2"/>
    <w:rsid w:val="00911785"/>
    <w:rsid w:val="00911FB1"/>
    <w:rsid w:val="009124B8"/>
    <w:rsid w:val="00912580"/>
    <w:rsid w:val="00912617"/>
    <w:rsid w:val="00912EB6"/>
    <w:rsid w:val="00913110"/>
    <w:rsid w:val="009133B5"/>
    <w:rsid w:val="0091358C"/>
    <w:rsid w:val="00913C82"/>
    <w:rsid w:val="00914A20"/>
    <w:rsid w:val="00914E0B"/>
    <w:rsid w:val="00915051"/>
    <w:rsid w:val="00915725"/>
    <w:rsid w:val="00915CFD"/>
    <w:rsid w:val="00915DA9"/>
    <w:rsid w:val="0091633F"/>
    <w:rsid w:val="00916AE1"/>
    <w:rsid w:val="00920227"/>
    <w:rsid w:val="009204C7"/>
    <w:rsid w:val="00920572"/>
    <w:rsid w:val="009210B3"/>
    <w:rsid w:val="009211A7"/>
    <w:rsid w:val="0092188A"/>
    <w:rsid w:val="009219B1"/>
    <w:rsid w:val="00921FE5"/>
    <w:rsid w:val="009225ED"/>
    <w:rsid w:val="009230FC"/>
    <w:rsid w:val="009231C3"/>
    <w:rsid w:val="00923926"/>
    <w:rsid w:val="00923A92"/>
    <w:rsid w:val="00923B7F"/>
    <w:rsid w:val="009248C3"/>
    <w:rsid w:val="0092527E"/>
    <w:rsid w:val="009252AD"/>
    <w:rsid w:val="00925535"/>
    <w:rsid w:val="00925B21"/>
    <w:rsid w:val="00926494"/>
    <w:rsid w:val="00926F3C"/>
    <w:rsid w:val="0092727A"/>
    <w:rsid w:val="0093025A"/>
    <w:rsid w:val="009323FB"/>
    <w:rsid w:val="009326B6"/>
    <w:rsid w:val="00932A3E"/>
    <w:rsid w:val="00933E34"/>
    <w:rsid w:val="00933FE9"/>
    <w:rsid w:val="00934369"/>
    <w:rsid w:val="0093440F"/>
    <w:rsid w:val="00934DB8"/>
    <w:rsid w:val="009350DE"/>
    <w:rsid w:val="0093510F"/>
    <w:rsid w:val="00935621"/>
    <w:rsid w:val="00935844"/>
    <w:rsid w:val="0093595B"/>
    <w:rsid w:val="0093622F"/>
    <w:rsid w:val="009365C9"/>
    <w:rsid w:val="009366CD"/>
    <w:rsid w:val="00937A5E"/>
    <w:rsid w:val="00941062"/>
    <w:rsid w:val="00941334"/>
    <w:rsid w:val="00941583"/>
    <w:rsid w:val="00942655"/>
    <w:rsid w:val="00942B3A"/>
    <w:rsid w:val="00942F41"/>
    <w:rsid w:val="009439FF"/>
    <w:rsid w:val="00943BB0"/>
    <w:rsid w:val="0094421F"/>
    <w:rsid w:val="0094456A"/>
    <w:rsid w:val="00945A4C"/>
    <w:rsid w:val="00945E9C"/>
    <w:rsid w:val="009463EB"/>
    <w:rsid w:val="00946DFA"/>
    <w:rsid w:val="009476A0"/>
    <w:rsid w:val="00947C5E"/>
    <w:rsid w:val="009502AB"/>
    <w:rsid w:val="009503B6"/>
    <w:rsid w:val="009507EB"/>
    <w:rsid w:val="00950D42"/>
    <w:rsid w:val="00951193"/>
    <w:rsid w:val="0095155D"/>
    <w:rsid w:val="00951646"/>
    <w:rsid w:val="009516B7"/>
    <w:rsid w:val="00951B11"/>
    <w:rsid w:val="00951CC1"/>
    <w:rsid w:val="00951CCD"/>
    <w:rsid w:val="00951EAC"/>
    <w:rsid w:val="009521FF"/>
    <w:rsid w:val="00952B72"/>
    <w:rsid w:val="00952F22"/>
    <w:rsid w:val="0095321F"/>
    <w:rsid w:val="00953323"/>
    <w:rsid w:val="00954689"/>
    <w:rsid w:val="00954F24"/>
    <w:rsid w:val="009554CA"/>
    <w:rsid w:val="00955B79"/>
    <w:rsid w:val="009563E1"/>
    <w:rsid w:val="00957796"/>
    <w:rsid w:val="00957AA9"/>
    <w:rsid w:val="00960A23"/>
    <w:rsid w:val="00961E4A"/>
    <w:rsid w:val="00961FDD"/>
    <w:rsid w:val="00962D9C"/>
    <w:rsid w:val="00963456"/>
    <w:rsid w:val="009634DE"/>
    <w:rsid w:val="009644A2"/>
    <w:rsid w:val="009645BA"/>
    <w:rsid w:val="00964B7A"/>
    <w:rsid w:val="00964BD8"/>
    <w:rsid w:val="00964E6C"/>
    <w:rsid w:val="0096575F"/>
    <w:rsid w:val="00965788"/>
    <w:rsid w:val="00966666"/>
    <w:rsid w:val="0096770A"/>
    <w:rsid w:val="00967E37"/>
    <w:rsid w:val="00970122"/>
    <w:rsid w:val="009706A9"/>
    <w:rsid w:val="0097076B"/>
    <w:rsid w:val="00970C70"/>
    <w:rsid w:val="00971546"/>
    <w:rsid w:val="009726E7"/>
    <w:rsid w:val="00972BA4"/>
    <w:rsid w:val="00973691"/>
    <w:rsid w:val="00973890"/>
    <w:rsid w:val="0097440E"/>
    <w:rsid w:val="009747FF"/>
    <w:rsid w:val="00975097"/>
    <w:rsid w:val="0097510E"/>
    <w:rsid w:val="009761AF"/>
    <w:rsid w:val="00976269"/>
    <w:rsid w:val="009762F9"/>
    <w:rsid w:val="00976694"/>
    <w:rsid w:val="00976CA4"/>
    <w:rsid w:val="00976E30"/>
    <w:rsid w:val="009772CF"/>
    <w:rsid w:val="009776B6"/>
    <w:rsid w:val="009776ED"/>
    <w:rsid w:val="0098132D"/>
    <w:rsid w:val="00982029"/>
    <w:rsid w:val="00982107"/>
    <w:rsid w:val="00982BD3"/>
    <w:rsid w:val="00982FD9"/>
    <w:rsid w:val="0098367A"/>
    <w:rsid w:val="00983770"/>
    <w:rsid w:val="009844E2"/>
    <w:rsid w:val="00985073"/>
    <w:rsid w:val="00985092"/>
    <w:rsid w:val="009856DE"/>
    <w:rsid w:val="009859C6"/>
    <w:rsid w:val="00985CF7"/>
    <w:rsid w:val="00986299"/>
    <w:rsid w:val="00986C56"/>
    <w:rsid w:val="00987048"/>
    <w:rsid w:val="00987195"/>
    <w:rsid w:val="00987331"/>
    <w:rsid w:val="00987B60"/>
    <w:rsid w:val="009906AF"/>
    <w:rsid w:val="00990752"/>
    <w:rsid w:val="009909BE"/>
    <w:rsid w:val="00991147"/>
    <w:rsid w:val="009912D1"/>
    <w:rsid w:val="009913B3"/>
    <w:rsid w:val="009914F3"/>
    <w:rsid w:val="009919D0"/>
    <w:rsid w:val="00991DC4"/>
    <w:rsid w:val="00992271"/>
    <w:rsid w:val="00993720"/>
    <w:rsid w:val="00993B5A"/>
    <w:rsid w:val="00994B0C"/>
    <w:rsid w:val="00994F12"/>
    <w:rsid w:val="009978D4"/>
    <w:rsid w:val="00997C58"/>
    <w:rsid w:val="009A0059"/>
    <w:rsid w:val="009A0DFF"/>
    <w:rsid w:val="009A1447"/>
    <w:rsid w:val="009A14F2"/>
    <w:rsid w:val="009A1F0B"/>
    <w:rsid w:val="009A3BF3"/>
    <w:rsid w:val="009A47C6"/>
    <w:rsid w:val="009A513F"/>
    <w:rsid w:val="009A5C87"/>
    <w:rsid w:val="009A61EB"/>
    <w:rsid w:val="009A6219"/>
    <w:rsid w:val="009A625B"/>
    <w:rsid w:val="009A6C28"/>
    <w:rsid w:val="009A7544"/>
    <w:rsid w:val="009A79ED"/>
    <w:rsid w:val="009A7C76"/>
    <w:rsid w:val="009B0B20"/>
    <w:rsid w:val="009B0EA4"/>
    <w:rsid w:val="009B1685"/>
    <w:rsid w:val="009B1BC6"/>
    <w:rsid w:val="009B20B0"/>
    <w:rsid w:val="009B26DA"/>
    <w:rsid w:val="009B37BD"/>
    <w:rsid w:val="009B380B"/>
    <w:rsid w:val="009B3AAB"/>
    <w:rsid w:val="009B3E57"/>
    <w:rsid w:val="009B402B"/>
    <w:rsid w:val="009B4046"/>
    <w:rsid w:val="009B4098"/>
    <w:rsid w:val="009B40BA"/>
    <w:rsid w:val="009B41E7"/>
    <w:rsid w:val="009B44F4"/>
    <w:rsid w:val="009B4840"/>
    <w:rsid w:val="009B495C"/>
    <w:rsid w:val="009B4F86"/>
    <w:rsid w:val="009B55E7"/>
    <w:rsid w:val="009B59A1"/>
    <w:rsid w:val="009B5AA7"/>
    <w:rsid w:val="009B63D3"/>
    <w:rsid w:val="009B6408"/>
    <w:rsid w:val="009B7121"/>
    <w:rsid w:val="009B7143"/>
    <w:rsid w:val="009B76AE"/>
    <w:rsid w:val="009C0795"/>
    <w:rsid w:val="009C07B3"/>
    <w:rsid w:val="009C1343"/>
    <w:rsid w:val="009C1E87"/>
    <w:rsid w:val="009C234C"/>
    <w:rsid w:val="009C25A8"/>
    <w:rsid w:val="009C3DB8"/>
    <w:rsid w:val="009C4C49"/>
    <w:rsid w:val="009C4E60"/>
    <w:rsid w:val="009C5513"/>
    <w:rsid w:val="009C55A7"/>
    <w:rsid w:val="009C5778"/>
    <w:rsid w:val="009C5A11"/>
    <w:rsid w:val="009C5C43"/>
    <w:rsid w:val="009C726E"/>
    <w:rsid w:val="009C7490"/>
    <w:rsid w:val="009C76CF"/>
    <w:rsid w:val="009D15C8"/>
    <w:rsid w:val="009D1904"/>
    <w:rsid w:val="009D1A95"/>
    <w:rsid w:val="009D1BC8"/>
    <w:rsid w:val="009D1DBD"/>
    <w:rsid w:val="009D2D32"/>
    <w:rsid w:val="009D42BC"/>
    <w:rsid w:val="009D42D8"/>
    <w:rsid w:val="009D46BB"/>
    <w:rsid w:val="009D508B"/>
    <w:rsid w:val="009D535E"/>
    <w:rsid w:val="009D544F"/>
    <w:rsid w:val="009D5674"/>
    <w:rsid w:val="009D5AB0"/>
    <w:rsid w:val="009D6E06"/>
    <w:rsid w:val="009D711E"/>
    <w:rsid w:val="009E0B21"/>
    <w:rsid w:val="009E0D9D"/>
    <w:rsid w:val="009E0EBC"/>
    <w:rsid w:val="009E1EA4"/>
    <w:rsid w:val="009E1ED9"/>
    <w:rsid w:val="009E1F9F"/>
    <w:rsid w:val="009E21DC"/>
    <w:rsid w:val="009E238C"/>
    <w:rsid w:val="009E2B53"/>
    <w:rsid w:val="009E4FBA"/>
    <w:rsid w:val="009E536C"/>
    <w:rsid w:val="009E53C6"/>
    <w:rsid w:val="009E7A75"/>
    <w:rsid w:val="009E7BC1"/>
    <w:rsid w:val="009F1296"/>
    <w:rsid w:val="009F170A"/>
    <w:rsid w:val="009F22BB"/>
    <w:rsid w:val="009F296B"/>
    <w:rsid w:val="009F2C02"/>
    <w:rsid w:val="009F2CE4"/>
    <w:rsid w:val="009F394B"/>
    <w:rsid w:val="009F428D"/>
    <w:rsid w:val="009F5229"/>
    <w:rsid w:val="009F6602"/>
    <w:rsid w:val="009F6D79"/>
    <w:rsid w:val="009F7785"/>
    <w:rsid w:val="009F779C"/>
    <w:rsid w:val="009F7813"/>
    <w:rsid w:val="00A00397"/>
    <w:rsid w:val="00A0081D"/>
    <w:rsid w:val="00A00B8B"/>
    <w:rsid w:val="00A00B9C"/>
    <w:rsid w:val="00A00CA0"/>
    <w:rsid w:val="00A00F05"/>
    <w:rsid w:val="00A00FCD"/>
    <w:rsid w:val="00A02732"/>
    <w:rsid w:val="00A0279A"/>
    <w:rsid w:val="00A03387"/>
    <w:rsid w:val="00A0359E"/>
    <w:rsid w:val="00A03E85"/>
    <w:rsid w:val="00A045BC"/>
    <w:rsid w:val="00A047FE"/>
    <w:rsid w:val="00A04988"/>
    <w:rsid w:val="00A04C5D"/>
    <w:rsid w:val="00A04DB0"/>
    <w:rsid w:val="00A04DDA"/>
    <w:rsid w:val="00A04F78"/>
    <w:rsid w:val="00A05CF0"/>
    <w:rsid w:val="00A06072"/>
    <w:rsid w:val="00A06F0E"/>
    <w:rsid w:val="00A073CD"/>
    <w:rsid w:val="00A07524"/>
    <w:rsid w:val="00A077CB"/>
    <w:rsid w:val="00A10375"/>
    <w:rsid w:val="00A104C2"/>
    <w:rsid w:val="00A10683"/>
    <w:rsid w:val="00A126FF"/>
    <w:rsid w:val="00A1275B"/>
    <w:rsid w:val="00A1286F"/>
    <w:rsid w:val="00A131DD"/>
    <w:rsid w:val="00A137EC"/>
    <w:rsid w:val="00A13864"/>
    <w:rsid w:val="00A13DFE"/>
    <w:rsid w:val="00A14462"/>
    <w:rsid w:val="00A14497"/>
    <w:rsid w:val="00A14907"/>
    <w:rsid w:val="00A14A64"/>
    <w:rsid w:val="00A14A72"/>
    <w:rsid w:val="00A14F6B"/>
    <w:rsid w:val="00A150E0"/>
    <w:rsid w:val="00A15D79"/>
    <w:rsid w:val="00A169CE"/>
    <w:rsid w:val="00A1768A"/>
    <w:rsid w:val="00A200C5"/>
    <w:rsid w:val="00A202BA"/>
    <w:rsid w:val="00A202C6"/>
    <w:rsid w:val="00A20A7D"/>
    <w:rsid w:val="00A20E28"/>
    <w:rsid w:val="00A2187D"/>
    <w:rsid w:val="00A21C36"/>
    <w:rsid w:val="00A22021"/>
    <w:rsid w:val="00A229D3"/>
    <w:rsid w:val="00A22A86"/>
    <w:rsid w:val="00A236CB"/>
    <w:rsid w:val="00A2370D"/>
    <w:rsid w:val="00A23F75"/>
    <w:rsid w:val="00A24183"/>
    <w:rsid w:val="00A24524"/>
    <w:rsid w:val="00A24821"/>
    <w:rsid w:val="00A24A19"/>
    <w:rsid w:val="00A24A6B"/>
    <w:rsid w:val="00A2621F"/>
    <w:rsid w:val="00A272F5"/>
    <w:rsid w:val="00A2750A"/>
    <w:rsid w:val="00A27C49"/>
    <w:rsid w:val="00A304A1"/>
    <w:rsid w:val="00A31A70"/>
    <w:rsid w:val="00A32891"/>
    <w:rsid w:val="00A32E52"/>
    <w:rsid w:val="00A32FFB"/>
    <w:rsid w:val="00A3374C"/>
    <w:rsid w:val="00A349ED"/>
    <w:rsid w:val="00A34CAB"/>
    <w:rsid w:val="00A34EF9"/>
    <w:rsid w:val="00A3527B"/>
    <w:rsid w:val="00A35542"/>
    <w:rsid w:val="00A3577E"/>
    <w:rsid w:val="00A35DE1"/>
    <w:rsid w:val="00A36694"/>
    <w:rsid w:val="00A366B4"/>
    <w:rsid w:val="00A367A7"/>
    <w:rsid w:val="00A36B71"/>
    <w:rsid w:val="00A36C1A"/>
    <w:rsid w:val="00A37366"/>
    <w:rsid w:val="00A408C0"/>
    <w:rsid w:val="00A4191C"/>
    <w:rsid w:val="00A41E91"/>
    <w:rsid w:val="00A4200C"/>
    <w:rsid w:val="00A42CCA"/>
    <w:rsid w:val="00A43273"/>
    <w:rsid w:val="00A433B3"/>
    <w:rsid w:val="00A436BB"/>
    <w:rsid w:val="00A43BE4"/>
    <w:rsid w:val="00A44226"/>
    <w:rsid w:val="00A4423B"/>
    <w:rsid w:val="00A445F7"/>
    <w:rsid w:val="00A448CC"/>
    <w:rsid w:val="00A44C3C"/>
    <w:rsid w:val="00A451FF"/>
    <w:rsid w:val="00A457EB"/>
    <w:rsid w:val="00A45AA4"/>
    <w:rsid w:val="00A46287"/>
    <w:rsid w:val="00A46676"/>
    <w:rsid w:val="00A46CE5"/>
    <w:rsid w:val="00A475D0"/>
    <w:rsid w:val="00A47660"/>
    <w:rsid w:val="00A5000F"/>
    <w:rsid w:val="00A5154C"/>
    <w:rsid w:val="00A518E1"/>
    <w:rsid w:val="00A51E33"/>
    <w:rsid w:val="00A522EE"/>
    <w:rsid w:val="00A52572"/>
    <w:rsid w:val="00A53114"/>
    <w:rsid w:val="00A5361C"/>
    <w:rsid w:val="00A53A00"/>
    <w:rsid w:val="00A53FC7"/>
    <w:rsid w:val="00A5485B"/>
    <w:rsid w:val="00A55CD1"/>
    <w:rsid w:val="00A55D86"/>
    <w:rsid w:val="00A55EF3"/>
    <w:rsid w:val="00A57015"/>
    <w:rsid w:val="00A578DA"/>
    <w:rsid w:val="00A57E50"/>
    <w:rsid w:val="00A60389"/>
    <w:rsid w:val="00A607EB"/>
    <w:rsid w:val="00A608BA"/>
    <w:rsid w:val="00A60D6D"/>
    <w:rsid w:val="00A6146A"/>
    <w:rsid w:val="00A61AE4"/>
    <w:rsid w:val="00A624DD"/>
    <w:rsid w:val="00A6326E"/>
    <w:rsid w:val="00A63B45"/>
    <w:rsid w:val="00A64C24"/>
    <w:rsid w:val="00A6586B"/>
    <w:rsid w:val="00A65D77"/>
    <w:rsid w:val="00A65ED2"/>
    <w:rsid w:val="00A65F86"/>
    <w:rsid w:val="00A66141"/>
    <w:rsid w:val="00A66FFF"/>
    <w:rsid w:val="00A67345"/>
    <w:rsid w:val="00A67A0D"/>
    <w:rsid w:val="00A67C1D"/>
    <w:rsid w:val="00A67C7F"/>
    <w:rsid w:val="00A700D3"/>
    <w:rsid w:val="00A70459"/>
    <w:rsid w:val="00A70706"/>
    <w:rsid w:val="00A70AB1"/>
    <w:rsid w:val="00A70AE1"/>
    <w:rsid w:val="00A70F6F"/>
    <w:rsid w:val="00A7122B"/>
    <w:rsid w:val="00A7163D"/>
    <w:rsid w:val="00A71686"/>
    <w:rsid w:val="00A716AF"/>
    <w:rsid w:val="00A717EC"/>
    <w:rsid w:val="00A71C77"/>
    <w:rsid w:val="00A723CB"/>
    <w:rsid w:val="00A728ED"/>
    <w:rsid w:val="00A72ED7"/>
    <w:rsid w:val="00A73670"/>
    <w:rsid w:val="00A744D3"/>
    <w:rsid w:val="00A75158"/>
    <w:rsid w:val="00A75A2A"/>
    <w:rsid w:val="00A764CD"/>
    <w:rsid w:val="00A769FD"/>
    <w:rsid w:val="00A80064"/>
    <w:rsid w:val="00A81598"/>
    <w:rsid w:val="00A81ECD"/>
    <w:rsid w:val="00A82823"/>
    <w:rsid w:val="00A82990"/>
    <w:rsid w:val="00A82A37"/>
    <w:rsid w:val="00A83396"/>
    <w:rsid w:val="00A837A7"/>
    <w:rsid w:val="00A83991"/>
    <w:rsid w:val="00A83BBB"/>
    <w:rsid w:val="00A83E74"/>
    <w:rsid w:val="00A847D1"/>
    <w:rsid w:val="00A84A09"/>
    <w:rsid w:val="00A84EF7"/>
    <w:rsid w:val="00A8570F"/>
    <w:rsid w:val="00A85CC1"/>
    <w:rsid w:val="00A86500"/>
    <w:rsid w:val="00A86EDB"/>
    <w:rsid w:val="00A8733F"/>
    <w:rsid w:val="00A874AF"/>
    <w:rsid w:val="00A87618"/>
    <w:rsid w:val="00A87643"/>
    <w:rsid w:val="00A90263"/>
    <w:rsid w:val="00A9084C"/>
    <w:rsid w:val="00A90B79"/>
    <w:rsid w:val="00A90E5B"/>
    <w:rsid w:val="00A91524"/>
    <w:rsid w:val="00A91E83"/>
    <w:rsid w:val="00A9273E"/>
    <w:rsid w:val="00A93972"/>
    <w:rsid w:val="00A93A03"/>
    <w:rsid w:val="00A93B83"/>
    <w:rsid w:val="00A93C54"/>
    <w:rsid w:val="00A947DD"/>
    <w:rsid w:val="00A947E1"/>
    <w:rsid w:val="00A95D24"/>
    <w:rsid w:val="00A95EE7"/>
    <w:rsid w:val="00A961B7"/>
    <w:rsid w:val="00A967E6"/>
    <w:rsid w:val="00A96A90"/>
    <w:rsid w:val="00A974F6"/>
    <w:rsid w:val="00A97C2F"/>
    <w:rsid w:val="00AA0408"/>
    <w:rsid w:val="00AA1195"/>
    <w:rsid w:val="00AA1B9E"/>
    <w:rsid w:val="00AA1DBC"/>
    <w:rsid w:val="00AA36F2"/>
    <w:rsid w:val="00AA3D86"/>
    <w:rsid w:val="00AA52ED"/>
    <w:rsid w:val="00AA55A7"/>
    <w:rsid w:val="00AA55C0"/>
    <w:rsid w:val="00AA5A7C"/>
    <w:rsid w:val="00AA68E9"/>
    <w:rsid w:val="00AA75F2"/>
    <w:rsid w:val="00AA7665"/>
    <w:rsid w:val="00AA79F3"/>
    <w:rsid w:val="00AA7D59"/>
    <w:rsid w:val="00AB0450"/>
    <w:rsid w:val="00AB09CA"/>
    <w:rsid w:val="00AB0A1A"/>
    <w:rsid w:val="00AB0BE7"/>
    <w:rsid w:val="00AB0D75"/>
    <w:rsid w:val="00AB1380"/>
    <w:rsid w:val="00AB146C"/>
    <w:rsid w:val="00AB249C"/>
    <w:rsid w:val="00AB2842"/>
    <w:rsid w:val="00AB29F0"/>
    <w:rsid w:val="00AB2D2F"/>
    <w:rsid w:val="00AB3377"/>
    <w:rsid w:val="00AB3394"/>
    <w:rsid w:val="00AB3657"/>
    <w:rsid w:val="00AB49D4"/>
    <w:rsid w:val="00AB49D8"/>
    <w:rsid w:val="00AB4B08"/>
    <w:rsid w:val="00AB4F12"/>
    <w:rsid w:val="00AB535E"/>
    <w:rsid w:val="00AB6180"/>
    <w:rsid w:val="00AB7951"/>
    <w:rsid w:val="00AC00ED"/>
    <w:rsid w:val="00AC0313"/>
    <w:rsid w:val="00AC2C80"/>
    <w:rsid w:val="00AC2D02"/>
    <w:rsid w:val="00AC3BAE"/>
    <w:rsid w:val="00AC3D1C"/>
    <w:rsid w:val="00AC42EC"/>
    <w:rsid w:val="00AC4757"/>
    <w:rsid w:val="00AC6217"/>
    <w:rsid w:val="00AC6253"/>
    <w:rsid w:val="00AC62BB"/>
    <w:rsid w:val="00AC63B8"/>
    <w:rsid w:val="00AC7038"/>
    <w:rsid w:val="00AC74FF"/>
    <w:rsid w:val="00AD00D8"/>
    <w:rsid w:val="00AD018F"/>
    <w:rsid w:val="00AD0221"/>
    <w:rsid w:val="00AD0329"/>
    <w:rsid w:val="00AD0B10"/>
    <w:rsid w:val="00AD1059"/>
    <w:rsid w:val="00AD1571"/>
    <w:rsid w:val="00AD16E5"/>
    <w:rsid w:val="00AD17B1"/>
    <w:rsid w:val="00AD19BB"/>
    <w:rsid w:val="00AD28AB"/>
    <w:rsid w:val="00AD312B"/>
    <w:rsid w:val="00AD3C1C"/>
    <w:rsid w:val="00AD3E80"/>
    <w:rsid w:val="00AD41A2"/>
    <w:rsid w:val="00AD453A"/>
    <w:rsid w:val="00AD4731"/>
    <w:rsid w:val="00AD4A73"/>
    <w:rsid w:val="00AD506C"/>
    <w:rsid w:val="00AD5B22"/>
    <w:rsid w:val="00AD5FCC"/>
    <w:rsid w:val="00AD7E4E"/>
    <w:rsid w:val="00AE0324"/>
    <w:rsid w:val="00AE0768"/>
    <w:rsid w:val="00AE0F00"/>
    <w:rsid w:val="00AE21DA"/>
    <w:rsid w:val="00AE22E4"/>
    <w:rsid w:val="00AE262D"/>
    <w:rsid w:val="00AE2A42"/>
    <w:rsid w:val="00AE2B14"/>
    <w:rsid w:val="00AE37D6"/>
    <w:rsid w:val="00AE38A0"/>
    <w:rsid w:val="00AE3A52"/>
    <w:rsid w:val="00AE3F37"/>
    <w:rsid w:val="00AE495E"/>
    <w:rsid w:val="00AE4F89"/>
    <w:rsid w:val="00AE51F5"/>
    <w:rsid w:val="00AE55CE"/>
    <w:rsid w:val="00AE5D4F"/>
    <w:rsid w:val="00AE5ECF"/>
    <w:rsid w:val="00AE6C76"/>
    <w:rsid w:val="00AE6CD7"/>
    <w:rsid w:val="00AE71DB"/>
    <w:rsid w:val="00AE76DC"/>
    <w:rsid w:val="00AE7803"/>
    <w:rsid w:val="00AE7AFE"/>
    <w:rsid w:val="00AF01F9"/>
    <w:rsid w:val="00AF0392"/>
    <w:rsid w:val="00AF0CB6"/>
    <w:rsid w:val="00AF0F5D"/>
    <w:rsid w:val="00AF2070"/>
    <w:rsid w:val="00AF2BDC"/>
    <w:rsid w:val="00AF3125"/>
    <w:rsid w:val="00AF33E2"/>
    <w:rsid w:val="00AF4303"/>
    <w:rsid w:val="00AF4487"/>
    <w:rsid w:val="00AF4C83"/>
    <w:rsid w:val="00AF4EDD"/>
    <w:rsid w:val="00AF533B"/>
    <w:rsid w:val="00AF624D"/>
    <w:rsid w:val="00AF6509"/>
    <w:rsid w:val="00AF696E"/>
    <w:rsid w:val="00AF775F"/>
    <w:rsid w:val="00AF78B1"/>
    <w:rsid w:val="00AF7978"/>
    <w:rsid w:val="00AF7E47"/>
    <w:rsid w:val="00B00146"/>
    <w:rsid w:val="00B0015A"/>
    <w:rsid w:val="00B01A17"/>
    <w:rsid w:val="00B01E53"/>
    <w:rsid w:val="00B02392"/>
    <w:rsid w:val="00B02547"/>
    <w:rsid w:val="00B02707"/>
    <w:rsid w:val="00B02894"/>
    <w:rsid w:val="00B028D4"/>
    <w:rsid w:val="00B02C58"/>
    <w:rsid w:val="00B031BB"/>
    <w:rsid w:val="00B03FA7"/>
    <w:rsid w:val="00B04144"/>
    <w:rsid w:val="00B04321"/>
    <w:rsid w:val="00B043C0"/>
    <w:rsid w:val="00B047F9"/>
    <w:rsid w:val="00B05193"/>
    <w:rsid w:val="00B0536E"/>
    <w:rsid w:val="00B05A58"/>
    <w:rsid w:val="00B05C01"/>
    <w:rsid w:val="00B06CD9"/>
    <w:rsid w:val="00B07350"/>
    <w:rsid w:val="00B073A1"/>
    <w:rsid w:val="00B075FF"/>
    <w:rsid w:val="00B078FB"/>
    <w:rsid w:val="00B07928"/>
    <w:rsid w:val="00B108FB"/>
    <w:rsid w:val="00B113E4"/>
    <w:rsid w:val="00B11702"/>
    <w:rsid w:val="00B123E2"/>
    <w:rsid w:val="00B12772"/>
    <w:rsid w:val="00B13AA0"/>
    <w:rsid w:val="00B13CF0"/>
    <w:rsid w:val="00B13DA5"/>
    <w:rsid w:val="00B13E01"/>
    <w:rsid w:val="00B14338"/>
    <w:rsid w:val="00B14732"/>
    <w:rsid w:val="00B14EC2"/>
    <w:rsid w:val="00B14EFE"/>
    <w:rsid w:val="00B15405"/>
    <w:rsid w:val="00B156EB"/>
    <w:rsid w:val="00B15DD1"/>
    <w:rsid w:val="00B15E3B"/>
    <w:rsid w:val="00B16D70"/>
    <w:rsid w:val="00B16F1B"/>
    <w:rsid w:val="00B175B1"/>
    <w:rsid w:val="00B203F4"/>
    <w:rsid w:val="00B21ACE"/>
    <w:rsid w:val="00B2212F"/>
    <w:rsid w:val="00B22595"/>
    <w:rsid w:val="00B2331D"/>
    <w:rsid w:val="00B23B86"/>
    <w:rsid w:val="00B23DDA"/>
    <w:rsid w:val="00B23F05"/>
    <w:rsid w:val="00B24173"/>
    <w:rsid w:val="00B241FA"/>
    <w:rsid w:val="00B24923"/>
    <w:rsid w:val="00B24996"/>
    <w:rsid w:val="00B25618"/>
    <w:rsid w:val="00B25AB6"/>
    <w:rsid w:val="00B25B1A"/>
    <w:rsid w:val="00B26075"/>
    <w:rsid w:val="00B269F2"/>
    <w:rsid w:val="00B27003"/>
    <w:rsid w:val="00B276F2"/>
    <w:rsid w:val="00B27ED8"/>
    <w:rsid w:val="00B30447"/>
    <w:rsid w:val="00B309C7"/>
    <w:rsid w:val="00B31F4D"/>
    <w:rsid w:val="00B32201"/>
    <w:rsid w:val="00B33710"/>
    <w:rsid w:val="00B3393C"/>
    <w:rsid w:val="00B34192"/>
    <w:rsid w:val="00B342A6"/>
    <w:rsid w:val="00B34C39"/>
    <w:rsid w:val="00B35EE7"/>
    <w:rsid w:val="00B35F11"/>
    <w:rsid w:val="00B37269"/>
    <w:rsid w:val="00B37352"/>
    <w:rsid w:val="00B4088D"/>
    <w:rsid w:val="00B40AC6"/>
    <w:rsid w:val="00B40E3B"/>
    <w:rsid w:val="00B413E1"/>
    <w:rsid w:val="00B41772"/>
    <w:rsid w:val="00B41A98"/>
    <w:rsid w:val="00B41EB9"/>
    <w:rsid w:val="00B41ECB"/>
    <w:rsid w:val="00B42794"/>
    <w:rsid w:val="00B42C92"/>
    <w:rsid w:val="00B42D7E"/>
    <w:rsid w:val="00B43634"/>
    <w:rsid w:val="00B439E6"/>
    <w:rsid w:val="00B4417F"/>
    <w:rsid w:val="00B44D33"/>
    <w:rsid w:val="00B452AE"/>
    <w:rsid w:val="00B45C5D"/>
    <w:rsid w:val="00B45EEA"/>
    <w:rsid w:val="00B46336"/>
    <w:rsid w:val="00B46DA0"/>
    <w:rsid w:val="00B46E68"/>
    <w:rsid w:val="00B4706B"/>
    <w:rsid w:val="00B47440"/>
    <w:rsid w:val="00B4753B"/>
    <w:rsid w:val="00B47C05"/>
    <w:rsid w:val="00B50716"/>
    <w:rsid w:val="00B50E07"/>
    <w:rsid w:val="00B50FDE"/>
    <w:rsid w:val="00B51D58"/>
    <w:rsid w:val="00B52286"/>
    <w:rsid w:val="00B52490"/>
    <w:rsid w:val="00B52E05"/>
    <w:rsid w:val="00B53224"/>
    <w:rsid w:val="00B533F3"/>
    <w:rsid w:val="00B5340F"/>
    <w:rsid w:val="00B54509"/>
    <w:rsid w:val="00B54891"/>
    <w:rsid w:val="00B548C8"/>
    <w:rsid w:val="00B54D49"/>
    <w:rsid w:val="00B54F38"/>
    <w:rsid w:val="00B551C2"/>
    <w:rsid w:val="00B55E21"/>
    <w:rsid w:val="00B56708"/>
    <w:rsid w:val="00B573A5"/>
    <w:rsid w:val="00B5748F"/>
    <w:rsid w:val="00B57863"/>
    <w:rsid w:val="00B57F00"/>
    <w:rsid w:val="00B60165"/>
    <w:rsid w:val="00B60B09"/>
    <w:rsid w:val="00B61A70"/>
    <w:rsid w:val="00B62002"/>
    <w:rsid w:val="00B634AF"/>
    <w:rsid w:val="00B639E3"/>
    <w:rsid w:val="00B63BC1"/>
    <w:rsid w:val="00B64926"/>
    <w:rsid w:val="00B64B0A"/>
    <w:rsid w:val="00B65658"/>
    <w:rsid w:val="00B65677"/>
    <w:rsid w:val="00B65DC8"/>
    <w:rsid w:val="00B6608E"/>
    <w:rsid w:val="00B660BD"/>
    <w:rsid w:val="00B6686E"/>
    <w:rsid w:val="00B668E8"/>
    <w:rsid w:val="00B66F38"/>
    <w:rsid w:val="00B6705F"/>
    <w:rsid w:val="00B706D6"/>
    <w:rsid w:val="00B708E7"/>
    <w:rsid w:val="00B71A87"/>
    <w:rsid w:val="00B71DFD"/>
    <w:rsid w:val="00B72D58"/>
    <w:rsid w:val="00B736B7"/>
    <w:rsid w:val="00B7439A"/>
    <w:rsid w:val="00B743E5"/>
    <w:rsid w:val="00B74B1E"/>
    <w:rsid w:val="00B7520B"/>
    <w:rsid w:val="00B75506"/>
    <w:rsid w:val="00B75522"/>
    <w:rsid w:val="00B755FD"/>
    <w:rsid w:val="00B758DA"/>
    <w:rsid w:val="00B75B9F"/>
    <w:rsid w:val="00B75C9C"/>
    <w:rsid w:val="00B75CF4"/>
    <w:rsid w:val="00B75DE8"/>
    <w:rsid w:val="00B768A0"/>
    <w:rsid w:val="00B76AB4"/>
    <w:rsid w:val="00B76DFA"/>
    <w:rsid w:val="00B777C1"/>
    <w:rsid w:val="00B77FC6"/>
    <w:rsid w:val="00B80088"/>
    <w:rsid w:val="00B800CE"/>
    <w:rsid w:val="00B80242"/>
    <w:rsid w:val="00B80724"/>
    <w:rsid w:val="00B8096A"/>
    <w:rsid w:val="00B80CDE"/>
    <w:rsid w:val="00B8110E"/>
    <w:rsid w:val="00B8126A"/>
    <w:rsid w:val="00B81683"/>
    <w:rsid w:val="00B81F1B"/>
    <w:rsid w:val="00B8245B"/>
    <w:rsid w:val="00B82B69"/>
    <w:rsid w:val="00B82F51"/>
    <w:rsid w:val="00B832CD"/>
    <w:rsid w:val="00B8352A"/>
    <w:rsid w:val="00B8400A"/>
    <w:rsid w:val="00B84368"/>
    <w:rsid w:val="00B845F1"/>
    <w:rsid w:val="00B848DA"/>
    <w:rsid w:val="00B851DC"/>
    <w:rsid w:val="00B85B15"/>
    <w:rsid w:val="00B85D2B"/>
    <w:rsid w:val="00B86041"/>
    <w:rsid w:val="00B8632E"/>
    <w:rsid w:val="00B8734F"/>
    <w:rsid w:val="00B873D4"/>
    <w:rsid w:val="00B8780B"/>
    <w:rsid w:val="00B87B08"/>
    <w:rsid w:val="00B90899"/>
    <w:rsid w:val="00B91B49"/>
    <w:rsid w:val="00B92FEE"/>
    <w:rsid w:val="00B93BE0"/>
    <w:rsid w:val="00B93C2A"/>
    <w:rsid w:val="00B94103"/>
    <w:rsid w:val="00B941EB"/>
    <w:rsid w:val="00B94C69"/>
    <w:rsid w:val="00B952DB"/>
    <w:rsid w:val="00B95CDA"/>
    <w:rsid w:val="00B96367"/>
    <w:rsid w:val="00B9699E"/>
    <w:rsid w:val="00B96B01"/>
    <w:rsid w:val="00B96EC6"/>
    <w:rsid w:val="00B979B7"/>
    <w:rsid w:val="00B97A43"/>
    <w:rsid w:val="00B97A4D"/>
    <w:rsid w:val="00B97C0F"/>
    <w:rsid w:val="00B97E30"/>
    <w:rsid w:val="00BA0339"/>
    <w:rsid w:val="00BA0508"/>
    <w:rsid w:val="00BA0A4C"/>
    <w:rsid w:val="00BA0E8E"/>
    <w:rsid w:val="00BA105E"/>
    <w:rsid w:val="00BA1BFB"/>
    <w:rsid w:val="00BA1DD5"/>
    <w:rsid w:val="00BA2214"/>
    <w:rsid w:val="00BA2A03"/>
    <w:rsid w:val="00BA3AC5"/>
    <w:rsid w:val="00BA40D3"/>
    <w:rsid w:val="00BA4788"/>
    <w:rsid w:val="00BA4BFB"/>
    <w:rsid w:val="00BA5442"/>
    <w:rsid w:val="00BA5768"/>
    <w:rsid w:val="00BA5B5F"/>
    <w:rsid w:val="00BA5C82"/>
    <w:rsid w:val="00BA6615"/>
    <w:rsid w:val="00BA6933"/>
    <w:rsid w:val="00BA70C8"/>
    <w:rsid w:val="00BA7507"/>
    <w:rsid w:val="00BA7521"/>
    <w:rsid w:val="00BA7FF4"/>
    <w:rsid w:val="00BB01DF"/>
    <w:rsid w:val="00BB043F"/>
    <w:rsid w:val="00BB0BEA"/>
    <w:rsid w:val="00BB0E63"/>
    <w:rsid w:val="00BB18E1"/>
    <w:rsid w:val="00BB1B1F"/>
    <w:rsid w:val="00BB231F"/>
    <w:rsid w:val="00BB233B"/>
    <w:rsid w:val="00BB2971"/>
    <w:rsid w:val="00BB3701"/>
    <w:rsid w:val="00BB37A7"/>
    <w:rsid w:val="00BB3C81"/>
    <w:rsid w:val="00BB4333"/>
    <w:rsid w:val="00BB44C5"/>
    <w:rsid w:val="00BB4748"/>
    <w:rsid w:val="00BB49CF"/>
    <w:rsid w:val="00BB4C93"/>
    <w:rsid w:val="00BB5155"/>
    <w:rsid w:val="00BB548E"/>
    <w:rsid w:val="00BB660B"/>
    <w:rsid w:val="00BB6D4D"/>
    <w:rsid w:val="00BB790D"/>
    <w:rsid w:val="00BB7C74"/>
    <w:rsid w:val="00BB7E80"/>
    <w:rsid w:val="00BC0A54"/>
    <w:rsid w:val="00BC2267"/>
    <w:rsid w:val="00BC2904"/>
    <w:rsid w:val="00BC30AA"/>
    <w:rsid w:val="00BC3318"/>
    <w:rsid w:val="00BC38CF"/>
    <w:rsid w:val="00BC396B"/>
    <w:rsid w:val="00BC4CC2"/>
    <w:rsid w:val="00BC5046"/>
    <w:rsid w:val="00BC5CE4"/>
    <w:rsid w:val="00BC6841"/>
    <w:rsid w:val="00BC7654"/>
    <w:rsid w:val="00BC7A6F"/>
    <w:rsid w:val="00BC7E24"/>
    <w:rsid w:val="00BD09D3"/>
    <w:rsid w:val="00BD10F7"/>
    <w:rsid w:val="00BD1EAC"/>
    <w:rsid w:val="00BD26CD"/>
    <w:rsid w:val="00BD3C32"/>
    <w:rsid w:val="00BD451C"/>
    <w:rsid w:val="00BD4712"/>
    <w:rsid w:val="00BD4F77"/>
    <w:rsid w:val="00BD5945"/>
    <w:rsid w:val="00BD599A"/>
    <w:rsid w:val="00BD5B37"/>
    <w:rsid w:val="00BD5C39"/>
    <w:rsid w:val="00BD629C"/>
    <w:rsid w:val="00BD640B"/>
    <w:rsid w:val="00BD6A94"/>
    <w:rsid w:val="00BD6EA9"/>
    <w:rsid w:val="00BD7316"/>
    <w:rsid w:val="00BD7486"/>
    <w:rsid w:val="00BD7675"/>
    <w:rsid w:val="00BD77A0"/>
    <w:rsid w:val="00BE0BD1"/>
    <w:rsid w:val="00BE0E80"/>
    <w:rsid w:val="00BE0F24"/>
    <w:rsid w:val="00BE1743"/>
    <w:rsid w:val="00BE1A09"/>
    <w:rsid w:val="00BE2A9C"/>
    <w:rsid w:val="00BE377E"/>
    <w:rsid w:val="00BE3AB8"/>
    <w:rsid w:val="00BE4F63"/>
    <w:rsid w:val="00BE514D"/>
    <w:rsid w:val="00BE5323"/>
    <w:rsid w:val="00BE591E"/>
    <w:rsid w:val="00BE62FA"/>
    <w:rsid w:val="00BE77DE"/>
    <w:rsid w:val="00BE7BA9"/>
    <w:rsid w:val="00BF04BF"/>
    <w:rsid w:val="00BF059F"/>
    <w:rsid w:val="00BF05F8"/>
    <w:rsid w:val="00BF129D"/>
    <w:rsid w:val="00BF17F6"/>
    <w:rsid w:val="00BF2C0A"/>
    <w:rsid w:val="00BF2E76"/>
    <w:rsid w:val="00BF362A"/>
    <w:rsid w:val="00BF3A2F"/>
    <w:rsid w:val="00BF3E96"/>
    <w:rsid w:val="00BF40F4"/>
    <w:rsid w:val="00BF5295"/>
    <w:rsid w:val="00BF532F"/>
    <w:rsid w:val="00BF5463"/>
    <w:rsid w:val="00BF557C"/>
    <w:rsid w:val="00BF6155"/>
    <w:rsid w:val="00BF636D"/>
    <w:rsid w:val="00BF6448"/>
    <w:rsid w:val="00BF656B"/>
    <w:rsid w:val="00BF6862"/>
    <w:rsid w:val="00BF7533"/>
    <w:rsid w:val="00BF7C12"/>
    <w:rsid w:val="00BF7C5E"/>
    <w:rsid w:val="00C00CE8"/>
    <w:rsid w:val="00C011D0"/>
    <w:rsid w:val="00C01FAD"/>
    <w:rsid w:val="00C022CD"/>
    <w:rsid w:val="00C02662"/>
    <w:rsid w:val="00C03284"/>
    <w:rsid w:val="00C032D0"/>
    <w:rsid w:val="00C03864"/>
    <w:rsid w:val="00C04256"/>
    <w:rsid w:val="00C042A4"/>
    <w:rsid w:val="00C053B0"/>
    <w:rsid w:val="00C0584E"/>
    <w:rsid w:val="00C05937"/>
    <w:rsid w:val="00C059AE"/>
    <w:rsid w:val="00C05B21"/>
    <w:rsid w:val="00C06331"/>
    <w:rsid w:val="00C0643D"/>
    <w:rsid w:val="00C06B1F"/>
    <w:rsid w:val="00C06E50"/>
    <w:rsid w:val="00C06FB5"/>
    <w:rsid w:val="00C07FC9"/>
    <w:rsid w:val="00C10B31"/>
    <w:rsid w:val="00C11A85"/>
    <w:rsid w:val="00C12380"/>
    <w:rsid w:val="00C12A12"/>
    <w:rsid w:val="00C12BAD"/>
    <w:rsid w:val="00C13497"/>
    <w:rsid w:val="00C13AA0"/>
    <w:rsid w:val="00C14605"/>
    <w:rsid w:val="00C147E3"/>
    <w:rsid w:val="00C148E8"/>
    <w:rsid w:val="00C1496E"/>
    <w:rsid w:val="00C14F87"/>
    <w:rsid w:val="00C152F4"/>
    <w:rsid w:val="00C16102"/>
    <w:rsid w:val="00C163AD"/>
    <w:rsid w:val="00C167C4"/>
    <w:rsid w:val="00C167F5"/>
    <w:rsid w:val="00C168C2"/>
    <w:rsid w:val="00C176F4"/>
    <w:rsid w:val="00C177DB"/>
    <w:rsid w:val="00C17920"/>
    <w:rsid w:val="00C17D64"/>
    <w:rsid w:val="00C17FBF"/>
    <w:rsid w:val="00C17FCF"/>
    <w:rsid w:val="00C20AD0"/>
    <w:rsid w:val="00C20DEE"/>
    <w:rsid w:val="00C2180E"/>
    <w:rsid w:val="00C21951"/>
    <w:rsid w:val="00C22785"/>
    <w:rsid w:val="00C22786"/>
    <w:rsid w:val="00C22A8F"/>
    <w:rsid w:val="00C22CD4"/>
    <w:rsid w:val="00C23E89"/>
    <w:rsid w:val="00C23F55"/>
    <w:rsid w:val="00C240C0"/>
    <w:rsid w:val="00C249D4"/>
    <w:rsid w:val="00C24EA5"/>
    <w:rsid w:val="00C24F55"/>
    <w:rsid w:val="00C250A4"/>
    <w:rsid w:val="00C25CB1"/>
    <w:rsid w:val="00C26EBF"/>
    <w:rsid w:val="00C27433"/>
    <w:rsid w:val="00C277E9"/>
    <w:rsid w:val="00C27AA5"/>
    <w:rsid w:val="00C27B10"/>
    <w:rsid w:val="00C27D93"/>
    <w:rsid w:val="00C319DE"/>
    <w:rsid w:val="00C31BAC"/>
    <w:rsid w:val="00C31E0E"/>
    <w:rsid w:val="00C32110"/>
    <w:rsid w:val="00C3220F"/>
    <w:rsid w:val="00C32230"/>
    <w:rsid w:val="00C32449"/>
    <w:rsid w:val="00C3261C"/>
    <w:rsid w:val="00C336BA"/>
    <w:rsid w:val="00C33AD7"/>
    <w:rsid w:val="00C3416D"/>
    <w:rsid w:val="00C347F9"/>
    <w:rsid w:val="00C34A01"/>
    <w:rsid w:val="00C34F89"/>
    <w:rsid w:val="00C355D3"/>
    <w:rsid w:val="00C357F5"/>
    <w:rsid w:val="00C35B22"/>
    <w:rsid w:val="00C35BDC"/>
    <w:rsid w:val="00C369BE"/>
    <w:rsid w:val="00C36B7A"/>
    <w:rsid w:val="00C37226"/>
    <w:rsid w:val="00C37DA1"/>
    <w:rsid w:val="00C40275"/>
    <w:rsid w:val="00C408CB"/>
    <w:rsid w:val="00C40A6C"/>
    <w:rsid w:val="00C40A8A"/>
    <w:rsid w:val="00C41ADD"/>
    <w:rsid w:val="00C41C38"/>
    <w:rsid w:val="00C421AC"/>
    <w:rsid w:val="00C42402"/>
    <w:rsid w:val="00C42B03"/>
    <w:rsid w:val="00C431F1"/>
    <w:rsid w:val="00C433FB"/>
    <w:rsid w:val="00C43C76"/>
    <w:rsid w:val="00C43FB1"/>
    <w:rsid w:val="00C449E9"/>
    <w:rsid w:val="00C45389"/>
    <w:rsid w:val="00C46E3C"/>
    <w:rsid w:val="00C479C3"/>
    <w:rsid w:val="00C47D0F"/>
    <w:rsid w:val="00C5011A"/>
    <w:rsid w:val="00C50364"/>
    <w:rsid w:val="00C5098E"/>
    <w:rsid w:val="00C50FC2"/>
    <w:rsid w:val="00C51BE6"/>
    <w:rsid w:val="00C5297D"/>
    <w:rsid w:val="00C529B2"/>
    <w:rsid w:val="00C53C15"/>
    <w:rsid w:val="00C5420E"/>
    <w:rsid w:val="00C543EC"/>
    <w:rsid w:val="00C54908"/>
    <w:rsid w:val="00C54D30"/>
    <w:rsid w:val="00C551ED"/>
    <w:rsid w:val="00C56100"/>
    <w:rsid w:val="00C56400"/>
    <w:rsid w:val="00C5699A"/>
    <w:rsid w:val="00C5729B"/>
    <w:rsid w:val="00C57554"/>
    <w:rsid w:val="00C60255"/>
    <w:rsid w:val="00C60684"/>
    <w:rsid w:val="00C60EF4"/>
    <w:rsid w:val="00C61452"/>
    <w:rsid w:val="00C61A03"/>
    <w:rsid w:val="00C61E31"/>
    <w:rsid w:val="00C61FB6"/>
    <w:rsid w:val="00C62216"/>
    <w:rsid w:val="00C623D9"/>
    <w:rsid w:val="00C625F0"/>
    <w:rsid w:val="00C62FDB"/>
    <w:rsid w:val="00C632D0"/>
    <w:rsid w:val="00C63782"/>
    <w:rsid w:val="00C63F63"/>
    <w:rsid w:val="00C64141"/>
    <w:rsid w:val="00C64D3D"/>
    <w:rsid w:val="00C654E5"/>
    <w:rsid w:val="00C656FF"/>
    <w:rsid w:val="00C6573C"/>
    <w:rsid w:val="00C65BED"/>
    <w:rsid w:val="00C65D71"/>
    <w:rsid w:val="00C662AC"/>
    <w:rsid w:val="00C6648A"/>
    <w:rsid w:val="00C66909"/>
    <w:rsid w:val="00C66D0D"/>
    <w:rsid w:val="00C66FEA"/>
    <w:rsid w:val="00C67650"/>
    <w:rsid w:val="00C67934"/>
    <w:rsid w:val="00C67B66"/>
    <w:rsid w:val="00C67E03"/>
    <w:rsid w:val="00C70515"/>
    <w:rsid w:val="00C70E6C"/>
    <w:rsid w:val="00C70FD5"/>
    <w:rsid w:val="00C7234C"/>
    <w:rsid w:val="00C72440"/>
    <w:rsid w:val="00C72848"/>
    <w:rsid w:val="00C72D25"/>
    <w:rsid w:val="00C7302C"/>
    <w:rsid w:val="00C73CD8"/>
    <w:rsid w:val="00C73EF3"/>
    <w:rsid w:val="00C75398"/>
    <w:rsid w:val="00C7627A"/>
    <w:rsid w:val="00C7629C"/>
    <w:rsid w:val="00C76351"/>
    <w:rsid w:val="00C76521"/>
    <w:rsid w:val="00C76901"/>
    <w:rsid w:val="00C77002"/>
    <w:rsid w:val="00C802EC"/>
    <w:rsid w:val="00C8064B"/>
    <w:rsid w:val="00C80FAA"/>
    <w:rsid w:val="00C81150"/>
    <w:rsid w:val="00C81DE5"/>
    <w:rsid w:val="00C82473"/>
    <w:rsid w:val="00C8363F"/>
    <w:rsid w:val="00C83668"/>
    <w:rsid w:val="00C83B2C"/>
    <w:rsid w:val="00C83B7A"/>
    <w:rsid w:val="00C843D8"/>
    <w:rsid w:val="00C86178"/>
    <w:rsid w:val="00C8641C"/>
    <w:rsid w:val="00C86DF2"/>
    <w:rsid w:val="00C87B59"/>
    <w:rsid w:val="00C9027E"/>
    <w:rsid w:val="00C9067E"/>
    <w:rsid w:val="00C90C33"/>
    <w:rsid w:val="00C90D72"/>
    <w:rsid w:val="00C90D8F"/>
    <w:rsid w:val="00C91AFD"/>
    <w:rsid w:val="00C92432"/>
    <w:rsid w:val="00C9291B"/>
    <w:rsid w:val="00C93138"/>
    <w:rsid w:val="00C93483"/>
    <w:rsid w:val="00C93C66"/>
    <w:rsid w:val="00C93CAB"/>
    <w:rsid w:val="00C94216"/>
    <w:rsid w:val="00C94555"/>
    <w:rsid w:val="00C94770"/>
    <w:rsid w:val="00C948BC"/>
    <w:rsid w:val="00C95693"/>
    <w:rsid w:val="00C95BA9"/>
    <w:rsid w:val="00C95DD1"/>
    <w:rsid w:val="00C96530"/>
    <w:rsid w:val="00C97710"/>
    <w:rsid w:val="00CA140D"/>
    <w:rsid w:val="00CA184A"/>
    <w:rsid w:val="00CA1E8A"/>
    <w:rsid w:val="00CA306E"/>
    <w:rsid w:val="00CA3127"/>
    <w:rsid w:val="00CA3A64"/>
    <w:rsid w:val="00CA4B38"/>
    <w:rsid w:val="00CA4C7F"/>
    <w:rsid w:val="00CA51A3"/>
    <w:rsid w:val="00CA528D"/>
    <w:rsid w:val="00CA5904"/>
    <w:rsid w:val="00CA5AFB"/>
    <w:rsid w:val="00CA5D35"/>
    <w:rsid w:val="00CA5E07"/>
    <w:rsid w:val="00CA621C"/>
    <w:rsid w:val="00CA635E"/>
    <w:rsid w:val="00CA64D2"/>
    <w:rsid w:val="00CA6857"/>
    <w:rsid w:val="00CA6F56"/>
    <w:rsid w:val="00CA6F5A"/>
    <w:rsid w:val="00CA7549"/>
    <w:rsid w:val="00CA77C0"/>
    <w:rsid w:val="00CB04AB"/>
    <w:rsid w:val="00CB0976"/>
    <w:rsid w:val="00CB0EB2"/>
    <w:rsid w:val="00CB1484"/>
    <w:rsid w:val="00CB15E6"/>
    <w:rsid w:val="00CB1F24"/>
    <w:rsid w:val="00CB2647"/>
    <w:rsid w:val="00CB2A02"/>
    <w:rsid w:val="00CB2BB9"/>
    <w:rsid w:val="00CB2E7C"/>
    <w:rsid w:val="00CB31AF"/>
    <w:rsid w:val="00CB32E6"/>
    <w:rsid w:val="00CB3B99"/>
    <w:rsid w:val="00CB3BC7"/>
    <w:rsid w:val="00CB4AE1"/>
    <w:rsid w:val="00CB5463"/>
    <w:rsid w:val="00CB56F1"/>
    <w:rsid w:val="00CB58F4"/>
    <w:rsid w:val="00CB5A36"/>
    <w:rsid w:val="00CB6C34"/>
    <w:rsid w:val="00CB6E04"/>
    <w:rsid w:val="00CB73BD"/>
    <w:rsid w:val="00CB742A"/>
    <w:rsid w:val="00CB797C"/>
    <w:rsid w:val="00CC1E9B"/>
    <w:rsid w:val="00CC2507"/>
    <w:rsid w:val="00CC28F3"/>
    <w:rsid w:val="00CC31A8"/>
    <w:rsid w:val="00CC3E59"/>
    <w:rsid w:val="00CC48F7"/>
    <w:rsid w:val="00CC4A5F"/>
    <w:rsid w:val="00CC4D3A"/>
    <w:rsid w:val="00CC62F5"/>
    <w:rsid w:val="00CC6474"/>
    <w:rsid w:val="00CC652D"/>
    <w:rsid w:val="00CC685B"/>
    <w:rsid w:val="00CC6EF1"/>
    <w:rsid w:val="00CC7B12"/>
    <w:rsid w:val="00CC7C67"/>
    <w:rsid w:val="00CD02AE"/>
    <w:rsid w:val="00CD0527"/>
    <w:rsid w:val="00CD05EA"/>
    <w:rsid w:val="00CD0C2D"/>
    <w:rsid w:val="00CD120B"/>
    <w:rsid w:val="00CD2158"/>
    <w:rsid w:val="00CD28DA"/>
    <w:rsid w:val="00CD2BCF"/>
    <w:rsid w:val="00CD3180"/>
    <w:rsid w:val="00CD36AD"/>
    <w:rsid w:val="00CD3739"/>
    <w:rsid w:val="00CD381D"/>
    <w:rsid w:val="00CD41CA"/>
    <w:rsid w:val="00CD44A4"/>
    <w:rsid w:val="00CD4614"/>
    <w:rsid w:val="00CD4BDA"/>
    <w:rsid w:val="00CD51CD"/>
    <w:rsid w:val="00CD59D9"/>
    <w:rsid w:val="00CD5BB1"/>
    <w:rsid w:val="00CD6353"/>
    <w:rsid w:val="00CD6684"/>
    <w:rsid w:val="00CD6C69"/>
    <w:rsid w:val="00CD744D"/>
    <w:rsid w:val="00CE22E2"/>
    <w:rsid w:val="00CE241C"/>
    <w:rsid w:val="00CE2F70"/>
    <w:rsid w:val="00CE33C9"/>
    <w:rsid w:val="00CE49CE"/>
    <w:rsid w:val="00CE4A85"/>
    <w:rsid w:val="00CE53F7"/>
    <w:rsid w:val="00CE5EFF"/>
    <w:rsid w:val="00CE656D"/>
    <w:rsid w:val="00CE70B1"/>
    <w:rsid w:val="00CE7752"/>
    <w:rsid w:val="00CE7874"/>
    <w:rsid w:val="00CF0CD2"/>
    <w:rsid w:val="00CF0EDF"/>
    <w:rsid w:val="00CF216F"/>
    <w:rsid w:val="00CF2514"/>
    <w:rsid w:val="00CF2879"/>
    <w:rsid w:val="00CF2D24"/>
    <w:rsid w:val="00CF378F"/>
    <w:rsid w:val="00CF38D5"/>
    <w:rsid w:val="00CF3A36"/>
    <w:rsid w:val="00CF3E90"/>
    <w:rsid w:val="00CF400E"/>
    <w:rsid w:val="00CF4210"/>
    <w:rsid w:val="00CF5287"/>
    <w:rsid w:val="00CF5EB8"/>
    <w:rsid w:val="00CF635C"/>
    <w:rsid w:val="00CF6C09"/>
    <w:rsid w:val="00D006A0"/>
    <w:rsid w:val="00D0089F"/>
    <w:rsid w:val="00D010F0"/>
    <w:rsid w:val="00D015A9"/>
    <w:rsid w:val="00D0162C"/>
    <w:rsid w:val="00D02779"/>
    <w:rsid w:val="00D0289B"/>
    <w:rsid w:val="00D02C44"/>
    <w:rsid w:val="00D03230"/>
    <w:rsid w:val="00D0380D"/>
    <w:rsid w:val="00D03EE9"/>
    <w:rsid w:val="00D0538B"/>
    <w:rsid w:val="00D05F48"/>
    <w:rsid w:val="00D05FD3"/>
    <w:rsid w:val="00D060C1"/>
    <w:rsid w:val="00D06523"/>
    <w:rsid w:val="00D07731"/>
    <w:rsid w:val="00D07AC7"/>
    <w:rsid w:val="00D102EF"/>
    <w:rsid w:val="00D1072E"/>
    <w:rsid w:val="00D117B8"/>
    <w:rsid w:val="00D11A4C"/>
    <w:rsid w:val="00D126CC"/>
    <w:rsid w:val="00D12A34"/>
    <w:rsid w:val="00D12FCB"/>
    <w:rsid w:val="00D149F1"/>
    <w:rsid w:val="00D14D5D"/>
    <w:rsid w:val="00D14F9E"/>
    <w:rsid w:val="00D15323"/>
    <w:rsid w:val="00D15516"/>
    <w:rsid w:val="00D157EE"/>
    <w:rsid w:val="00D157F6"/>
    <w:rsid w:val="00D15909"/>
    <w:rsid w:val="00D16CD9"/>
    <w:rsid w:val="00D16EEA"/>
    <w:rsid w:val="00D173C5"/>
    <w:rsid w:val="00D17598"/>
    <w:rsid w:val="00D17893"/>
    <w:rsid w:val="00D17E20"/>
    <w:rsid w:val="00D209EE"/>
    <w:rsid w:val="00D210F2"/>
    <w:rsid w:val="00D2194C"/>
    <w:rsid w:val="00D21F2D"/>
    <w:rsid w:val="00D227FD"/>
    <w:rsid w:val="00D228AC"/>
    <w:rsid w:val="00D2330C"/>
    <w:rsid w:val="00D23615"/>
    <w:rsid w:val="00D23A17"/>
    <w:rsid w:val="00D23C25"/>
    <w:rsid w:val="00D23D50"/>
    <w:rsid w:val="00D24185"/>
    <w:rsid w:val="00D24AB9"/>
    <w:rsid w:val="00D24BD3"/>
    <w:rsid w:val="00D25B2F"/>
    <w:rsid w:val="00D2612C"/>
    <w:rsid w:val="00D267E5"/>
    <w:rsid w:val="00D26A6F"/>
    <w:rsid w:val="00D26F90"/>
    <w:rsid w:val="00D27618"/>
    <w:rsid w:val="00D278CB"/>
    <w:rsid w:val="00D27B62"/>
    <w:rsid w:val="00D30763"/>
    <w:rsid w:val="00D31249"/>
    <w:rsid w:val="00D313C4"/>
    <w:rsid w:val="00D31404"/>
    <w:rsid w:val="00D3162C"/>
    <w:rsid w:val="00D31F22"/>
    <w:rsid w:val="00D32782"/>
    <w:rsid w:val="00D327B9"/>
    <w:rsid w:val="00D333E5"/>
    <w:rsid w:val="00D33F19"/>
    <w:rsid w:val="00D3403F"/>
    <w:rsid w:val="00D34228"/>
    <w:rsid w:val="00D34AF3"/>
    <w:rsid w:val="00D34D77"/>
    <w:rsid w:val="00D36480"/>
    <w:rsid w:val="00D36B71"/>
    <w:rsid w:val="00D3711E"/>
    <w:rsid w:val="00D37183"/>
    <w:rsid w:val="00D37D88"/>
    <w:rsid w:val="00D37D89"/>
    <w:rsid w:val="00D409ED"/>
    <w:rsid w:val="00D40D72"/>
    <w:rsid w:val="00D40E81"/>
    <w:rsid w:val="00D40E87"/>
    <w:rsid w:val="00D40FB1"/>
    <w:rsid w:val="00D4128D"/>
    <w:rsid w:val="00D41AF6"/>
    <w:rsid w:val="00D41FE9"/>
    <w:rsid w:val="00D43971"/>
    <w:rsid w:val="00D441EA"/>
    <w:rsid w:val="00D453D3"/>
    <w:rsid w:val="00D45904"/>
    <w:rsid w:val="00D45BF0"/>
    <w:rsid w:val="00D45D28"/>
    <w:rsid w:val="00D46582"/>
    <w:rsid w:val="00D46A7C"/>
    <w:rsid w:val="00D46AB6"/>
    <w:rsid w:val="00D46DAE"/>
    <w:rsid w:val="00D47148"/>
    <w:rsid w:val="00D475D6"/>
    <w:rsid w:val="00D5045D"/>
    <w:rsid w:val="00D5080B"/>
    <w:rsid w:val="00D5117D"/>
    <w:rsid w:val="00D5157B"/>
    <w:rsid w:val="00D51913"/>
    <w:rsid w:val="00D51B2B"/>
    <w:rsid w:val="00D521A5"/>
    <w:rsid w:val="00D524CF"/>
    <w:rsid w:val="00D52E9C"/>
    <w:rsid w:val="00D53042"/>
    <w:rsid w:val="00D53787"/>
    <w:rsid w:val="00D53A24"/>
    <w:rsid w:val="00D54E26"/>
    <w:rsid w:val="00D54E5E"/>
    <w:rsid w:val="00D55097"/>
    <w:rsid w:val="00D55A5D"/>
    <w:rsid w:val="00D55F6A"/>
    <w:rsid w:val="00D56988"/>
    <w:rsid w:val="00D569C5"/>
    <w:rsid w:val="00D56B79"/>
    <w:rsid w:val="00D57402"/>
    <w:rsid w:val="00D57721"/>
    <w:rsid w:val="00D577A5"/>
    <w:rsid w:val="00D577FD"/>
    <w:rsid w:val="00D57949"/>
    <w:rsid w:val="00D57BC7"/>
    <w:rsid w:val="00D57E2B"/>
    <w:rsid w:val="00D610A7"/>
    <w:rsid w:val="00D616DA"/>
    <w:rsid w:val="00D61B38"/>
    <w:rsid w:val="00D61C94"/>
    <w:rsid w:val="00D63620"/>
    <w:rsid w:val="00D6366F"/>
    <w:rsid w:val="00D636F9"/>
    <w:rsid w:val="00D6394B"/>
    <w:rsid w:val="00D6399F"/>
    <w:rsid w:val="00D63F5F"/>
    <w:rsid w:val="00D64041"/>
    <w:rsid w:val="00D70502"/>
    <w:rsid w:val="00D70B90"/>
    <w:rsid w:val="00D70E84"/>
    <w:rsid w:val="00D724AB"/>
    <w:rsid w:val="00D72C80"/>
    <w:rsid w:val="00D72C8E"/>
    <w:rsid w:val="00D72E2E"/>
    <w:rsid w:val="00D733B1"/>
    <w:rsid w:val="00D735E9"/>
    <w:rsid w:val="00D736E8"/>
    <w:rsid w:val="00D741BF"/>
    <w:rsid w:val="00D74DA5"/>
    <w:rsid w:val="00D755A6"/>
    <w:rsid w:val="00D75B79"/>
    <w:rsid w:val="00D76A29"/>
    <w:rsid w:val="00D76A66"/>
    <w:rsid w:val="00D777D2"/>
    <w:rsid w:val="00D777E9"/>
    <w:rsid w:val="00D77881"/>
    <w:rsid w:val="00D804EF"/>
    <w:rsid w:val="00D815C6"/>
    <w:rsid w:val="00D81BB8"/>
    <w:rsid w:val="00D81EC5"/>
    <w:rsid w:val="00D81FFD"/>
    <w:rsid w:val="00D8346F"/>
    <w:rsid w:val="00D83A35"/>
    <w:rsid w:val="00D85311"/>
    <w:rsid w:val="00D853A7"/>
    <w:rsid w:val="00D854B3"/>
    <w:rsid w:val="00D85A68"/>
    <w:rsid w:val="00D86224"/>
    <w:rsid w:val="00D86E2A"/>
    <w:rsid w:val="00D876AA"/>
    <w:rsid w:val="00D87BC5"/>
    <w:rsid w:val="00D908E1"/>
    <w:rsid w:val="00D9091D"/>
    <w:rsid w:val="00D90B79"/>
    <w:rsid w:val="00D90EE9"/>
    <w:rsid w:val="00D915C3"/>
    <w:rsid w:val="00D93063"/>
    <w:rsid w:val="00D94513"/>
    <w:rsid w:val="00D945AE"/>
    <w:rsid w:val="00D9478B"/>
    <w:rsid w:val="00D94878"/>
    <w:rsid w:val="00D948B6"/>
    <w:rsid w:val="00D94B3B"/>
    <w:rsid w:val="00D94C14"/>
    <w:rsid w:val="00D9510D"/>
    <w:rsid w:val="00D95549"/>
    <w:rsid w:val="00D955E2"/>
    <w:rsid w:val="00D95681"/>
    <w:rsid w:val="00D961EA"/>
    <w:rsid w:val="00D96443"/>
    <w:rsid w:val="00D9747B"/>
    <w:rsid w:val="00D97AD0"/>
    <w:rsid w:val="00D97C04"/>
    <w:rsid w:val="00D97D4E"/>
    <w:rsid w:val="00D97F50"/>
    <w:rsid w:val="00D97F53"/>
    <w:rsid w:val="00DA03CB"/>
    <w:rsid w:val="00DA04B2"/>
    <w:rsid w:val="00DA0A98"/>
    <w:rsid w:val="00DA1594"/>
    <w:rsid w:val="00DA1C6C"/>
    <w:rsid w:val="00DA2E78"/>
    <w:rsid w:val="00DA3109"/>
    <w:rsid w:val="00DA33E8"/>
    <w:rsid w:val="00DA3B05"/>
    <w:rsid w:val="00DA3F8E"/>
    <w:rsid w:val="00DA4942"/>
    <w:rsid w:val="00DA4E31"/>
    <w:rsid w:val="00DA5F89"/>
    <w:rsid w:val="00DA5F8E"/>
    <w:rsid w:val="00DA6084"/>
    <w:rsid w:val="00DA60D8"/>
    <w:rsid w:val="00DA61B4"/>
    <w:rsid w:val="00DA6995"/>
    <w:rsid w:val="00DA6E0D"/>
    <w:rsid w:val="00DA71CC"/>
    <w:rsid w:val="00DA76E8"/>
    <w:rsid w:val="00DA7EC2"/>
    <w:rsid w:val="00DB000A"/>
    <w:rsid w:val="00DB08EB"/>
    <w:rsid w:val="00DB09BA"/>
    <w:rsid w:val="00DB0DBA"/>
    <w:rsid w:val="00DB1814"/>
    <w:rsid w:val="00DB1B4C"/>
    <w:rsid w:val="00DB1FBE"/>
    <w:rsid w:val="00DB2736"/>
    <w:rsid w:val="00DB2F93"/>
    <w:rsid w:val="00DB32A8"/>
    <w:rsid w:val="00DB3480"/>
    <w:rsid w:val="00DB3E2F"/>
    <w:rsid w:val="00DB4C08"/>
    <w:rsid w:val="00DB5016"/>
    <w:rsid w:val="00DB5922"/>
    <w:rsid w:val="00DB5935"/>
    <w:rsid w:val="00DB6C67"/>
    <w:rsid w:val="00DB7124"/>
    <w:rsid w:val="00DB7F0E"/>
    <w:rsid w:val="00DB7F92"/>
    <w:rsid w:val="00DC00A1"/>
    <w:rsid w:val="00DC077E"/>
    <w:rsid w:val="00DC0A05"/>
    <w:rsid w:val="00DC0B96"/>
    <w:rsid w:val="00DC128D"/>
    <w:rsid w:val="00DC1464"/>
    <w:rsid w:val="00DC214A"/>
    <w:rsid w:val="00DC219B"/>
    <w:rsid w:val="00DC28E7"/>
    <w:rsid w:val="00DC2ACB"/>
    <w:rsid w:val="00DC3D6E"/>
    <w:rsid w:val="00DC4668"/>
    <w:rsid w:val="00DC4C6B"/>
    <w:rsid w:val="00DC4F4F"/>
    <w:rsid w:val="00DC5A2D"/>
    <w:rsid w:val="00DC5FCD"/>
    <w:rsid w:val="00DC62E2"/>
    <w:rsid w:val="00DC6823"/>
    <w:rsid w:val="00DC6EF4"/>
    <w:rsid w:val="00DC7351"/>
    <w:rsid w:val="00DC7CEB"/>
    <w:rsid w:val="00DC7D21"/>
    <w:rsid w:val="00DD007B"/>
    <w:rsid w:val="00DD0C10"/>
    <w:rsid w:val="00DD1E36"/>
    <w:rsid w:val="00DD2790"/>
    <w:rsid w:val="00DD34E4"/>
    <w:rsid w:val="00DD3F07"/>
    <w:rsid w:val="00DD4B71"/>
    <w:rsid w:val="00DD4E01"/>
    <w:rsid w:val="00DD5817"/>
    <w:rsid w:val="00DD59E2"/>
    <w:rsid w:val="00DD5DE4"/>
    <w:rsid w:val="00DD6202"/>
    <w:rsid w:val="00DD6829"/>
    <w:rsid w:val="00DD7D41"/>
    <w:rsid w:val="00DE0864"/>
    <w:rsid w:val="00DE08F4"/>
    <w:rsid w:val="00DE0B91"/>
    <w:rsid w:val="00DE0C6F"/>
    <w:rsid w:val="00DE0C77"/>
    <w:rsid w:val="00DE1BBA"/>
    <w:rsid w:val="00DE2210"/>
    <w:rsid w:val="00DE2C8D"/>
    <w:rsid w:val="00DE2DDC"/>
    <w:rsid w:val="00DE3056"/>
    <w:rsid w:val="00DE3596"/>
    <w:rsid w:val="00DE37A1"/>
    <w:rsid w:val="00DE3F1D"/>
    <w:rsid w:val="00DE4209"/>
    <w:rsid w:val="00DE42DE"/>
    <w:rsid w:val="00DE4739"/>
    <w:rsid w:val="00DE4AD5"/>
    <w:rsid w:val="00DE5227"/>
    <w:rsid w:val="00DE5242"/>
    <w:rsid w:val="00DE55C3"/>
    <w:rsid w:val="00DE67FA"/>
    <w:rsid w:val="00DE6E2B"/>
    <w:rsid w:val="00DE7792"/>
    <w:rsid w:val="00DE7F20"/>
    <w:rsid w:val="00DF02E2"/>
    <w:rsid w:val="00DF0436"/>
    <w:rsid w:val="00DF0B5C"/>
    <w:rsid w:val="00DF0E0E"/>
    <w:rsid w:val="00DF1964"/>
    <w:rsid w:val="00DF1B6F"/>
    <w:rsid w:val="00DF285F"/>
    <w:rsid w:val="00DF2CA7"/>
    <w:rsid w:val="00DF2F2F"/>
    <w:rsid w:val="00DF32E9"/>
    <w:rsid w:val="00DF33C9"/>
    <w:rsid w:val="00DF3D30"/>
    <w:rsid w:val="00DF4320"/>
    <w:rsid w:val="00DF4AEC"/>
    <w:rsid w:val="00DF4E67"/>
    <w:rsid w:val="00DF534A"/>
    <w:rsid w:val="00DF5B8F"/>
    <w:rsid w:val="00DF5F4A"/>
    <w:rsid w:val="00DF626E"/>
    <w:rsid w:val="00DF73EF"/>
    <w:rsid w:val="00DF74BB"/>
    <w:rsid w:val="00DF78ED"/>
    <w:rsid w:val="00E00F64"/>
    <w:rsid w:val="00E012D4"/>
    <w:rsid w:val="00E01529"/>
    <w:rsid w:val="00E0284D"/>
    <w:rsid w:val="00E02CF1"/>
    <w:rsid w:val="00E02E37"/>
    <w:rsid w:val="00E02EC4"/>
    <w:rsid w:val="00E02F9E"/>
    <w:rsid w:val="00E030B6"/>
    <w:rsid w:val="00E03993"/>
    <w:rsid w:val="00E03F66"/>
    <w:rsid w:val="00E04139"/>
    <w:rsid w:val="00E0418A"/>
    <w:rsid w:val="00E042B4"/>
    <w:rsid w:val="00E047CA"/>
    <w:rsid w:val="00E04AB2"/>
    <w:rsid w:val="00E04E77"/>
    <w:rsid w:val="00E05379"/>
    <w:rsid w:val="00E05BC3"/>
    <w:rsid w:val="00E0632F"/>
    <w:rsid w:val="00E06A64"/>
    <w:rsid w:val="00E07277"/>
    <w:rsid w:val="00E073EE"/>
    <w:rsid w:val="00E078CC"/>
    <w:rsid w:val="00E07AC9"/>
    <w:rsid w:val="00E07E6F"/>
    <w:rsid w:val="00E10633"/>
    <w:rsid w:val="00E10795"/>
    <w:rsid w:val="00E10D75"/>
    <w:rsid w:val="00E120C8"/>
    <w:rsid w:val="00E12462"/>
    <w:rsid w:val="00E127B6"/>
    <w:rsid w:val="00E12C19"/>
    <w:rsid w:val="00E131F3"/>
    <w:rsid w:val="00E144C9"/>
    <w:rsid w:val="00E14C8A"/>
    <w:rsid w:val="00E153B6"/>
    <w:rsid w:val="00E176BC"/>
    <w:rsid w:val="00E17892"/>
    <w:rsid w:val="00E17921"/>
    <w:rsid w:val="00E200AA"/>
    <w:rsid w:val="00E20B19"/>
    <w:rsid w:val="00E20D5A"/>
    <w:rsid w:val="00E2152C"/>
    <w:rsid w:val="00E216F0"/>
    <w:rsid w:val="00E21B43"/>
    <w:rsid w:val="00E21E1A"/>
    <w:rsid w:val="00E2244E"/>
    <w:rsid w:val="00E22BDE"/>
    <w:rsid w:val="00E23105"/>
    <w:rsid w:val="00E237F4"/>
    <w:rsid w:val="00E23A0B"/>
    <w:rsid w:val="00E23BAD"/>
    <w:rsid w:val="00E23EA2"/>
    <w:rsid w:val="00E24B1B"/>
    <w:rsid w:val="00E257BE"/>
    <w:rsid w:val="00E25891"/>
    <w:rsid w:val="00E25F03"/>
    <w:rsid w:val="00E26C3B"/>
    <w:rsid w:val="00E2796A"/>
    <w:rsid w:val="00E27B2B"/>
    <w:rsid w:val="00E27E6A"/>
    <w:rsid w:val="00E30D3B"/>
    <w:rsid w:val="00E3131F"/>
    <w:rsid w:val="00E31501"/>
    <w:rsid w:val="00E31772"/>
    <w:rsid w:val="00E3191A"/>
    <w:rsid w:val="00E32704"/>
    <w:rsid w:val="00E33262"/>
    <w:rsid w:val="00E3326A"/>
    <w:rsid w:val="00E33393"/>
    <w:rsid w:val="00E3383C"/>
    <w:rsid w:val="00E33D27"/>
    <w:rsid w:val="00E34FD0"/>
    <w:rsid w:val="00E3501F"/>
    <w:rsid w:val="00E35BD8"/>
    <w:rsid w:val="00E35C46"/>
    <w:rsid w:val="00E35C6E"/>
    <w:rsid w:val="00E35D29"/>
    <w:rsid w:val="00E36287"/>
    <w:rsid w:val="00E36596"/>
    <w:rsid w:val="00E369A2"/>
    <w:rsid w:val="00E374DA"/>
    <w:rsid w:val="00E376BC"/>
    <w:rsid w:val="00E37B9A"/>
    <w:rsid w:val="00E37CC7"/>
    <w:rsid w:val="00E37FD2"/>
    <w:rsid w:val="00E40D09"/>
    <w:rsid w:val="00E41E05"/>
    <w:rsid w:val="00E4222C"/>
    <w:rsid w:val="00E42473"/>
    <w:rsid w:val="00E4256A"/>
    <w:rsid w:val="00E4258F"/>
    <w:rsid w:val="00E43105"/>
    <w:rsid w:val="00E431B4"/>
    <w:rsid w:val="00E43BA6"/>
    <w:rsid w:val="00E4403A"/>
    <w:rsid w:val="00E4404A"/>
    <w:rsid w:val="00E450C3"/>
    <w:rsid w:val="00E4572C"/>
    <w:rsid w:val="00E4595E"/>
    <w:rsid w:val="00E45C20"/>
    <w:rsid w:val="00E4648D"/>
    <w:rsid w:val="00E46AF7"/>
    <w:rsid w:val="00E46BC1"/>
    <w:rsid w:val="00E47329"/>
    <w:rsid w:val="00E478B1"/>
    <w:rsid w:val="00E47B21"/>
    <w:rsid w:val="00E47C91"/>
    <w:rsid w:val="00E47F34"/>
    <w:rsid w:val="00E5058A"/>
    <w:rsid w:val="00E507FF"/>
    <w:rsid w:val="00E50B83"/>
    <w:rsid w:val="00E5181B"/>
    <w:rsid w:val="00E5229B"/>
    <w:rsid w:val="00E524CC"/>
    <w:rsid w:val="00E52965"/>
    <w:rsid w:val="00E5319F"/>
    <w:rsid w:val="00E53427"/>
    <w:rsid w:val="00E536CB"/>
    <w:rsid w:val="00E53763"/>
    <w:rsid w:val="00E53B20"/>
    <w:rsid w:val="00E53C0D"/>
    <w:rsid w:val="00E54209"/>
    <w:rsid w:val="00E543B0"/>
    <w:rsid w:val="00E55CA7"/>
    <w:rsid w:val="00E56100"/>
    <w:rsid w:val="00E5612D"/>
    <w:rsid w:val="00E56552"/>
    <w:rsid w:val="00E56BED"/>
    <w:rsid w:val="00E572AC"/>
    <w:rsid w:val="00E57645"/>
    <w:rsid w:val="00E57B7A"/>
    <w:rsid w:val="00E57D87"/>
    <w:rsid w:val="00E60401"/>
    <w:rsid w:val="00E608FE"/>
    <w:rsid w:val="00E61666"/>
    <w:rsid w:val="00E618DA"/>
    <w:rsid w:val="00E623C5"/>
    <w:rsid w:val="00E6272C"/>
    <w:rsid w:val="00E63E21"/>
    <w:rsid w:val="00E6461E"/>
    <w:rsid w:val="00E64D52"/>
    <w:rsid w:val="00E66A63"/>
    <w:rsid w:val="00E66D38"/>
    <w:rsid w:val="00E672A7"/>
    <w:rsid w:val="00E677AB"/>
    <w:rsid w:val="00E677C0"/>
    <w:rsid w:val="00E67972"/>
    <w:rsid w:val="00E70D31"/>
    <w:rsid w:val="00E7160E"/>
    <w:rsid w:val="00E7193B"/>
    <w:rsid w:val="00E71E2C"/>
    <w:rsid w:val="00E726A8"/>
    <w:rsid w:val="00E72AD9"/>
    <w:rsid w:val="00E737FA"/>
    <w:rsid w:val="00E73D3A"/>
    <w:rsid w:val="00E7414D"/>
    <w:rsid w:val="00E7501F"/>
    <w:rsid w:val="00E754EF"/>
    <w:rsid w:val="00E75888"/>
    <w:rsid w:val="00E76142"/>
    <w:rsid w:val="00E762B4"/>
    <w:rsid w:val="00E76578"/>
    <w:rsid w:val="00E76B2C"/>
    <w:rsid w:val="00E779ED"/>
    <w:rsid w:val="00E80155"/>
    <w:rsid w:val="00E80819"/>
    <w:rsid w:val="00E808D8"/>
    <w:rsid w:val="00E80C94"/>
    <w:rsid w:val="00E80E8F"/>
    <w:rsid w:val="00E81F6E"/>
    <w:rsid w:val="00E8206C"/>
    <w:rsid w:val="00E82D63"/>
    <w:rsid w:val="00E82FB3"/>
    <w:rsid w:val="00E83BE5"/>
    <w:rsid w:val="00E83FDC"/>
    <w:rsid w:val="00E8494F"/>
    <w:rsid w:val="00E84FD4"/>
    <w:rsid w:val="00E852FF"/>
    <w:rsid w:val="00E85810"/>
    <w:rsid w:val="00E8679D"/>
    <w:rsid w:val="00E87563"/>
    <w:rsid w:val="00E87B26"/>
    <w:rsid w:val="00E87F87"/>
    <w:rsid w:val="00E907EC"/>
    <w:rsid w:val="00E90900"/>
    <w:rsid w:val="00E90B0D"/>
    <w:rsid w:val="00E915E4"/>
    <w:rsid w:val="00E91D0B"/>
    <w:rsid w:val="00E921E3"/>
    <w:rsid w:val="00E929DB"/>
    <w:rsid w:val="00E92B0B"/>
    <w:rsid w:val="00E9364F"/>
    <w:rsid w:val="00E939E2"/>
    <w:rsid w:val="00E93BA5"/>
    <w:rsid w:val="00E93F22"/>
    <w:rsid w:val="00E9437A"/>
    <w:rsid w:val="00E94AD0"/>
    <w:rsid w:val="00E94EEF"/>
    <w:rsid w:val="00E961E9"/>
    <w:rsid w:val="00E9622B"/>
    <w:rsid w:val="00E96645"/>
    <w:rsid w:val="00E969C8"/>
    <w:rsid w:val="00E96B51"/>
    <w:rsid w:val="00E96C2F"/>
    <w:rsid w:val="00E97054"/>
    <w:rsid w:val="00E97445"/>
    <w:rsid w:val="00E977EB"/>
    <w:rsid w:val="00E97B1F"/>
    <w:rsid w:val="00EA0758"/>
    <w:rsid w:val="00EA0EA1"/>
    <w:rsid w:val="00EA182F"/>
    <w:rsid w:val="00EA1853"/>
    <w:rsid w:val="00EA1AF6"/>
    <w:rsid w:val="00EA2936"/>
    <w:rsid w:val="00EA2AFA"/>
    <w:rsid w:val="00EA4146"/>
    <w:rsid w:val="00EA44A8"/>
    <w:rsid w:val="00EA54BB"/>
    <w:rsid w:val="00EA54D0"/>
    <w:rsid w:val="00EA5B97"/>
    <w:rsid w:val="00EA5CC7"/>
    <w:rsid w:val="00EA70AA"/>
    <w:rsid w:val="00EA7D3E"/>
    <w:rsid w:val="00EA7D76"/>
    <w:rsid w:val="00EB04F6"/>
    <w:rsid w:val="00EB0631"/>
    <w:rsid w:val="00EB0701"/>
    <w:rsid w:val="00EB07B5"/>
    <w:rsid w:val="00EB092C"/>
    <w:rsid w:val="00EB096A"/>
    <w:rsid w:val="00EB0B9B"/>
    <w:rsid w:val="00EB16D4"/>
    <w:rsid w:val="00EB1719"/>
    <w:rsid w:val="00EB25C4"/>
    <w:rsid w:val="00EB2D32"/>
    <w:rsid w:val="00EB352C"/>
    <w:rsid w:val="00EB4D36"/>
    <w:rsid w:val="00EB55EA"/>
    <w:rsid w:val="00EB56E4"/>
    <w:rsid w:val="00EB5C15"/>
    <w:rsid w:val="00EB64CF"/>
    <w:rsid w:val="00EB6B44"/>
    <w:rsid w:val="00EB73A6"/>
    <w:rsid w:val="00EB780B"/>
    <w:rsid w:val="00EB7A40"/>
    <w:rsid w:val="00EC0DFD"/>
    <w:rsid w:val="00EC165D"/>
    <w:rsid w:val="00EC2826"/>
    <w:rsid w:val="00EC2B97"/>
    <w:rsid w:val="00EC2DDD"/>
    <w:rsid w:val="00EC3472"/>
    <w:rsid w:val="00EC3E7F"/>
    <w:rsid w:val="00EC3FF4"/>
    <w:rsid w:val="00EC4B55"/>
    <w:rsid w:val="00EC5800"/>
    <w:rsid w:val="00EC5A02"/>
    <w:rsid w:val="00EC5E12"/>
    <w:rsid w:val="00EC6789"/>
    <w:rsid w:val="00EC7707"/>
    <w:rsid w:val="00EC785E"/>
    <w:rsid w:val="00EC797E"/>
    <w:rsid w:val="00ED0365"/>
    <w:rsid w:val="00ED09C9"/>
    <w:rsid w:val="00ED1308"/>
    <w:rsid w:val="00ED156B"/>
    <w:rsid w:val="00ED164A"/>
    <w:rsid w:val="00ED19B0"/>
    <w:rsid w:val="00ED19C8"/>
    <w:rsid w:val="00ED1A43"/>
    <w:rsid w:val="00ED1C40"/>
    <w:rsid w:val="00ED1D0B"/>
    <w:rsid w:val="00ED2219"/>
    <w:rsid w:val="00ED2C46"/>
    <w:rsid w:val="00ED2CAF"/>
    <w:rsid w:val="00ED323C"/>
    <w:rsid w:val="00ED3AAE"/>
    <w:rsid w:val="00ED3B33"/>
    <w:rsid w:val="00ED3EE2"/>
    <w:rsid w:val="00ED4C57"/>
    <w:rsid w:val="00ED4CE8"/>
    <w:rsid w:val="00ED55E1"/>
    <w:rsid w:val="00ED5BA7"/>
    <w:rsid w:val="00ED65E8"/>
    <w:rsid w:val="00ED79E1"/>
    <w:rsid w:val="00ED7AF0"/>
    <w:rsid w:val="00ED7BF3"/>
    <w:rsid w:val="00EE0137"/>
    <w:rsid w:val="00EE0148"/>
    <w:rsid w:val="00EE059A"/>
    <w:rsid w:val="00EE16CD"/>
    <w:rsid w:val="00EE1E67"/>
    <w:rsid w:val="00EE2353"/>
    <w:rsid w:val="00EE3278"/>
    <w:rsid w:val="00EE3E4E"/>
    <w:rsid w:val="00EE4469"/>
    <w:rsid w:val="00EE459E"/>
    <w:rsid w:val="00EE4711"/>
    <w:rsid w:val="00EE48E0"/>
    <w:rsid w:val="00EE4959"/>
    <w:rsid w:val="00EE4CF5"/>
    <w:rsid w:val="00EE5991"/>
    <w:rsid w:val="00EE5A03"/>
    <w:rsid w:val="00EE5CE3"/>
    <w:rsid w:val="00EE5E96"/>
    <w:rsid w:val="00EE6506"/>
    <w:rsid w:val="00EE703E"/>
    <w:rsid w:val="00EE77C4"/>
    <w:rsid w:val="00EF0A2E"/>
    <w:rsid w:val="00EF0CF7"/>
    <w:rsid w:val="00EF1451"/>
    <w:rsid w:val="00EF1518"/>
    <w:rsid w:val="00EF1F1A"/>
    <w:rsid w:val="00EF2791"/>
    <w:rsid w:val="00EF293B"/>
    <w:rsid w:val="00EF320D"/>
    <w:rsid w:val="00EF36B1"/>
    <w:rsid w:val="00EF3C30"/>
    <w:rsid w:val="00EF47BF"/>
    <w:rsid w:val="00EF4822"/>
    <w:rsid w:val="00EF5109"/>
    <w:rsid w:val="00EF602B"/>
    <w:rsid w:val="00EF63C5"/>
    <w:rsid w:val="00EF63EA"/>
    <w:rsid w:val="00EF6AA4"/>
    <w:rsid w:val="00EF71B0"/>
    <w:rsid w:val="00EF72E4"/>
    <w:rsid w:val="00EF764E"/>
    <w:rsid w:val="00EF7CAD"/>
    <w:rsid w:val="00F000EA"/>
    <w:rsid w:val="00F008FD"/>
    <w:rsid w:val="00F00E8E"/>
    <w:rsid w:val="00F01B00"/>
    <w:rsid w:val="00F02383"/>
    <w:rsid w:val="00F0280B"/>
    <w:rsid w:val="00F03408"/>
    <w:rsid w:val="00F037DC"/>
    <w:rsid w:val="00F03F21"/>
    <w:rsid w:val="00F04B8D"/>
    <w:rsid w:val="00F04BD2"/>
    <w:rsid w:val="00F04D06"/>
    <w:rsid w:val="00F064EB"/>
    <w:rsid w:val="00F06868"/>
    <w:rsid w:val="00F0686D"/>
    <w:rsid w:val="00F06DD3"/>
    <w:rsid w:val="00F06EB2"/>
    <w:rsid w:val="00F06F57"/>
    <w:rsid w:val="00F0732D"/>
    <w:rsid w:val="00F07B99"/>
    <w:rsid w:val="00F07C22"/>
    <w:rsid w:val="00F07CD2"/>
    <w:rsid w:val="00F1037D"/>
    <w:rsid w:val="00F1050C"/>
    <w:rsid w:val="00F105F3"/>
    <w:rsid w:val="00F114EA"/>
    <w:rsid w:val="00F11CC7"/>
    <w:rsid w:val="00F13320"/>
    <w:rsid w:val="00F13E97"/>
    <w:rsid w:val="00F14946"/>
    <w:rsid w:val="00F14EBD"/>
    <w:rsid w:val="00F15402"/>
    <w:rsid w:val="00F156F2"/>
    <w:rsid w:val="00F15D63"/>
    <w:rsid w:val="00F161D3"/>
    <w:rsid w:val="00F16618"/>
    <w:rsid w:val="00F167D1"/>
    <w:rsid w:val="00F175B2"/>
    <w:rsid w:val="00F2045F"/>
    <w:rsid w:val="00F20A39"/>
    <w:rsid w:val="00F21B40"/>
    <w:rsid w:val="00F22737"/>
    <w:rsid w:val="00F23A6A"/>
    <w:rsid w:val="00F23ECD"/>
    <w:rsid w:val="00F24672"/>
    <w:rsid w:val="00F252FA"/>
    <w:rsid w:val="00F25453"/>
    <w:rsid w:val="00F255F0"/>
    <w:rsid w:val="00F25E56"/>
    <w:rsid w:val="00F26797"/>
    <w:rsid w:val="00F26BA5"/>
    <w:rsid w:val="00F26C94"/>
    <w:rsid w:val="00F27827"/>
    <w:rsid w:val="00F27B14"/>
    <w:rsid w:val="00F30AA0"/>
    <w:rsid w:val="00F313B4"/>
    <w:rsid w:val="00F31896"/>
    <w:rsid w:val="00F327C8"/>
    <w:rsid w:val="00F327E5"/>
    <w:rsid w:val="00F329DC"/>
    <w:rsid w:val="00F32EE9"/>
    <w:rsid w:val="00F3379B"/>
    <w:rsid w:val="00F33B26"/>
    <w:rsid w:val="00F33C11"/>
    <w:rsid w:val="00F34173"/>
    <w:rsid w:val="00F34DC6"/>
    <w:rsid w:val="00F35266"/>
    <w:rsid w:val="00F356A2"/>
    <w:rsid w:val="00F35AC2"/>
    <w:rsid w:val="00F35CC6"/>
    <w:rsid w:val="00F36B58"/>
    <w:rsid w:val="00F36B5F"/>
    <w:rsid w:val="00F370DD"/>
    <w:rsid w:val="00F373CD"/>
    <w:rsid w:val="00F37590"/>
    <w:rsid w:val="00F3763C"/>
    <w:rsid w:val="00F37870"/>
    <w:rsid w:val="00F37892"/>
    <w:rsid w:val="00F40235"/>
    <w:rsid w:val="00F40462"/>
    <w:rsid w:val="00F40984"/>
    <w:rsid w:val="00F41667"/>
    <w:rsid w:val="00F435FF"/>
    <w:rsid w:val="00F43A03"/>
    <w:rsid w:val="00F448A1"/>
    <w:rsid w:val="00F45089"/>
    <w:rsid w:val="00F453CD"/>
    <w:rsid w:val="00F45730"/>
    <w:rsid w:val="00F45859"/>
    <w:rsid w:val="00F46086"/>
    <w:rsid w:val="00F4635B"/>
    <w:rsid w:val="00F46829"/>
    <w:rsid w:val="00F46998"/>
    <w:rsid w:val="00F46A05"/>
    <w:rsid w:val="00F46FA5"/>
    <w:rsid w:val="00F474BB"/>
    <w:rsid w:val="00F478CA"/>
    <w:rsid w:val="00F47C8D"/>
    <w:rsid w:val="00F47DAE"/>
    <w:rsid w:val="00F47DCD"/>
    <w:rsid w:val="00F503BA"/>
    <w:rsid w:val="00F50753"/>
    <w:rsid w:val="00F518C8"/>
    <w:rsid w:val="00F51987"/>
    <w:rsid w:val="00F51C82"/>
    <w:rsid w:val="00F51D47"/>
    <w:rsid w:val="00F52439"/>
    <w:rsid w:val="00F52725"/>
    <w:rsid w:val="00F528C2"/>
    <w:rsid w:val="00F528C9"/>
    <w:rsid w:val="00F52AD9"/>
    <w:rsid w:val="00F53480"/>
    <w:rsid w:val="00F54747"/>
    <w:rsid w:val="00F54CBF"/>
    <w:rsid w:val="00F5512B"/>
    <w:rsid w:val="00F558AE"/>
    <w:rsid w:val="00F560DB"/>
    <w:rsid w:val="00F56299"/>
    <w:rsid w:val="00F56E7E"/>
    <w:rsid w:val="00F57AEB"/>
    <w:rsid w:val="00F57C32"/>
    <w:rsid w:val="00F60770"/>
    <w:rsid w:val="00F6154D"/>
    <w:rsid w:val="00F61B41"/>
    <w:rsid w:val="00F62207"/>
    <w:rsid w:val="00F6479C"/>
    <w:rsid w:val="00F648CC"/>
    <w:rsid w:val="00F64D82"/>
    <w:rsid w:val="00F64D94"/>
    <w:rsid w:val="00F64EB5"/>
    <w:rsid w:val="00F6541E"/>
    <w:rsid w:val="00F66181"/>
    <w:rsid w:val="00F66197"/>
    <w:rsid w:val="00F664B2"/>
    <w:rsid w:val="00F6666B"/>
    <w:rsid w:val="00F673FA"/>
    <w:rsid w:val="00F6761E"/>
    <w:rsid w:val="00F700A8"/>
    <w:rsid w:val="00F705E9"/>
    <w:rsid w:val="00F70D07"/>
    <w:rsid w:val="00F7162B"/>
    <w:rsid w:val="00F716CC"/>
    <w:rsid w:val="00F71F19"/>
    <w:rsid w:val="00F72743"/>
    <w:rsid w:val="00F72D77"/>
    <w:rsid w:val="00F72D83"/>
    <w:rsid w:val="00F73420"/>
    <w:rsid w:val="00F7358F"/>
    <w:rsid w:val="00F736D9"/>
    <w:rsid w:val="00F74249"/>
    <w:rsid w:val="00F7476F"/>
    <w:rsid w:val="00F747C0"/>
    <w:rsid w:val="00F755F9"/>
    <w:rsid w:val="00F756F5"/>
    <w:rsid w:val="00F75990"/>
    <w:rsid w:val="00F7703E"/>
    <w:rsid w:val="00F801C6"/>
    <w:rsid w:val="00F80349"/>
    <w:rsid w:val="00F8038D"/>
    <w:rsid w:val="00F80A5B"/>
    <w:rsid w:val="00F8101E"/>
    <w:rsid w:val="00F810D2"/>
    <w:rsid w:val="00F812C5"/>
    <w:rsid w:val="00F8182A"/>
    <w:rsid w:val="00F81C2A"/>
    <w:rsid w:val="00F82EFE"/>
    <w:rsid w:val="00F83332"/>
    <w:rsid w:val="00F83BFB"/>
    <w:rsid w:val="00F8453D"/>
    <w:rsid w:val="00F84D0A"/>
    <w:rsid w:val="00F8531F"/>
    <w:rsid w:val="00F8575D"/>
    <w:rsid w:val="00F85A88"/>
    <w:rsid w:val="00F85EBB"/>
    <w:rsid w:val="00F86506"/>
    <w:rsid w:val="00F871E5"/>
    <w:rsid w:val="00F879C3"/>
    <w:rsid w:val="00F90705"/>
    <w:rsid w:val="00F91180"/>
    <w:rsid w:val="00F911CB"/>
    <w:rsid w:val="00F91513"/>
    <w:rsid w:val="00F91531"/>
    <w:rsid w:val="00F9182C"/>
    <w:rsid w:val="00F92118"/>
    <w:rsid w:val="00F921F8"/>
    <w:rsid w:val="00F9230B"/>
    <w:rsid w:val="00F9245F"/>
    <w:rsid w:val="00F93381"/>
    <w:rsid w:val="00F94D3D"/>
    <w:rsid w:val="00F94DC4"/>
    <w:rsid w:val="00F95519"/>
    <w:rsid w:val="00F96DA2"/>
    <w:rsid w:val="00F96F43"/>
    <w:rsid w:val="00F9767B"/>
    <w:rsid w:val="00FA0882"/>
    <w:rsid w:val="00FA18B7"/>
    <w:rsid w:val="00FA2884"/>
    <w:rsid w:val="00FA2DC8"/>
    <w:rsid w:val="00FA2EF5"/>
    <w:rsid w:val="00FA36DF"/>
    <w:rsid w:val="00FA3D8F"/>
    <w:rsid w:val="00FA3DCF"/>
    <w:rsid w:val="00FA54C4"/>
    <w:rsid w:val="00FA6066"/>
    <w:rsid w:val="00FA61BA"/>
    <w:rsid w:val="00FA6442"/>
    <w:rsid w:val="00FA73B8"/>
    <w:rsid w:val="00FB01E0"/>
    <w:rsid w:val="00FB0250"/>
    <w:rsid w:val="00FB0A9F"/>
    <w:rsid w:val="00FB0D50"/>
    <w:rsid w:val="00FB11DE"/>
    <w:rsid w:val="00FB20E1"/>
    <w:rsid w:val="00FB21D4"/>
    <w:rsid w:val="00FB2E54"/>
    <w:rsid w:val="00FB31F9"/>
    <w:rsid w:val="00FB3A82"/>
    <w:rsid w:val="00FB3E90"/>
    <w:rsid w:val="00FB5039"/>
    <w:rsid w:val="00FB51E6"/>
    <w:rsid w:val="00FB7DD4"/>
    <w:rsid w:val="00FC0539"/>
    <w:rsid w:val="00FC0556"/>
    <w:rsid w:val="00FC0EB0"/>
    <w:rsid w:val="00FC1324"/>
    <w:rsid w:val="00FC2178"/>
    <w:rsid w:val="00FC23BB"/>
    <w:rsid w:val="00FC2EA5"/>
    <w:rsid w:val="00FC31EE"/>
    <w:rsid w:val="00FC3F67"/>
    <w:rsid w:val="00FC4BB3"/>
    <w:rsid w:val="00FC4E6F"/>
    <w:rsid w:val="00FC52C6"/>
    <w:rsid w:val="00FC5344"/>
    <w:rsid w:val="00FC53AC"/>
    <w:rsid w:val="00FC5945"/>
    <w:rsid w:val="00FC636E"/>
    <w:rsid w:val="00FC64FC"/>
    <w:rsid w:val="00FC6E67"/>
    <w:rsid w:val="00FC7360"/>
    <w:rsid w:val="00FC7C3B"/>
    <w:rsid w:val="00FD077A"/>
    <w:rsid w:val="00FD1030"/>
    <w:rsid w:val="00FD13C8"/>
    <w:rsid w:val="00FD161D"/>
    <w:rsid w:val="00FD1C05"/>
    <w:rsid w:val="00FD259A"/>
    <w:rsid w:val="00FD2AFF"/>
    <w:rsid w:val="00FD2E82"/>
    <w:rsid w:val="00FD3996"/>
    <w:rsid w:val="00FD3C6F"/>
    <w:rsid w:val="00FD41E0"/>
    <w:rsid w:val="00FD5260"/>
    <w:rsid w:val="00FD547D"/>
    <w:rsid w:val="00FD55DF"/>
    <w:rsid w:val="00FD578F"/>
    <w:rsid w:val="00FD5D36"/>
    <w:rsid w:val="00FD625E"/>
    <w:rsid w:val="00FD6370"/>
    <w:rsid w:val="00FD7074"/>
    <w:rsid w:val="00FD7285"/>
    <w:rsid w:val="00FD7C81"/>
    <w:rsid w:val="00FD7DEF"/>
    <w:rsid w:val="00FD7F0D"/>
    <w:rsid w:val="00FE08B9"/>
    <w:rsid w:val="00FE0CBC"/>
    <w:rsid w:val="00FE31C6"/>
    <w:rsid w:val="00FE5B68"/>
    <w:rsid w:val="00FE5CDD"/>
    <w:rsid w:val="00FE6129"/>
    <w:rsid w:val="00FE6DB1"/>
    <w:rsid w:val="00FE7A5C"/>
    <w:rsid w:val="00FE7B2D"/>
    <w:rsid w:val="00FF0164"/>
    <w:rsid w:val="00FF04E0"/>
    <w:rsid w:val="00FF07CB"/>
    <w:rsid w:val="00FF0AD9"/>
    <w:rsid w:val="00FF11DA"/>
    <w:rsid w:val="00FF16E9"/>
    <w:rsid w:val="00FF1A06"/>
    <w:rsid w:val="00FF1A28"/>
    <w:rsid w:val="00FF1D6F"/>
    <w:rsid w:val="00FF279C"/>
    <w:rsid w:val="00FF286B"/>
    <w:rsid w:val="00FF2C12"/>
    <w:rsid w:val="00FF3C16"/>
    <w:rsid w:val="00FF3D7F"/>
    <w:rsid w:val="00FF3EA6"/>
    <w:rsid w:val="00FF44B3"/>
    <w:rsid w:val="00FF4890"/>
    <w:rsid w:val="00FF4C1B"/>
    <w:rsid w:val="00FF4F1E"/>
    <w:rsid w:val="00FF533F"/>
    <w:rsid w:val="00FF5C92"/>
    <w:rsid w:val="00FF62FB"/>
    <w:rsid w:val="00FF70E1"/>
    <w:rsid w:val="00FF747E"/>
    <w:rsid w:val="00FF78D5"/>
    <w:rsid w:val="00FF7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B0A471"/>
  <w15:docId w15:val="{565B37BB-BC0D-407F-851C-450274AD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18B"/>
    <w:pPr>
      <w:widowControl w:val="0"/>
      <w:spacing w:line="240" w:lineRule="atLeast"/>
    </w:pPr>
    <w:rPr>
      <w:rFonts w:ascii="Verdana" w:eastAsia="PMingLiU" w:hAnsi="Verdana"/>
    </w:rPr>
  </w:style>
  <w:style w:type="paragraph" w:styleId="Heading1">
    <w:name w:val="heading 1"/>
    <w:aliases w:val="Heading 1 Char Char Char,Section,chaptertext,Heading1,Heading 1a,Heading"/>
    <w:basedOn w:val="Normal"/>
    <w:next w:val="Normal"/>
    <w:link w:val="Heading1Char"/>
    <w:qFormat/>
    <w:rsid w:val="0007218B"/>
    <w:pPr>
      <w:keepNext/>
      <w:spacing w:before="120" w:after="60"/>
      <w:outlineLvl w:val="0"/>
    </w:pPr>
    <w:rPr>
      <w:rFonts w:eastAsia="Times New Roman"/>
      <w:b/>
      <w:sz w:val="24"/>
    </w:rPr>
  </w:style>
  <w:style w:type="paragraph" w:styleId="Heading2">
    <w:name w:val="heading 2"/>
    <w:aliases w:val="Heading 2a,Heading 2 Hidden,H2,h2,2m,Opodo H2"/>
    <w:basedOn w:val="Heading1"/>
    <w:next w:val="Normal"/>
    <w:link w:val="Heading2Char"/>
    <w:qFormat/>
    <w:rsid w:val="0007218B"/>
    <w:pPr>
      <w:outlineLvl w:val="1"/>
    </w:pPr>
    <w:rPr>
      <w:sz w:val="20"/>
    </w:rPr>
  </w:style>
  <w:style w:type="paragraph" w:styleId="Heading3">
    <w:name w:val="heading 3"/>
    <w:aliases w:val="Heading 3 Char Char Char Char Char Char Char Char Char Char,Heading 3 Char Char Char Char Char Char Char Char Char Char Char Char Char Char Char,Heading 3a,h3,3m,H3,Head 3,Opodo H3"/>
    <w:basedOn w:val="Heading1"/>
    <w:next w:val="Normal"/>
    <w:link w:val="Heading3Char"/>
    <w:qFormat/>
    <w:rsid w:val="0007218B"/>
    <w:pPr>
      <w:outlineLvl w:val="2"/>
    </w:pPr>
    <w:rPr>
      <w:b w:val="0"/>
      <w:i/>
      <w:sz w:val="20"/>
    </w:rPr>
  </w:style>
  <w:style w:type="paragraph" w:styleId="Heading4">
    <w:name w:val="heading 4"/>
    <w:aliases w:val="Heading 4a,H4"/>
    <w:basedOn w:val="Heading1"/>
    <w:next w:val="Normal"/>
    <w:link w:val="Heading4Char"/>
    <w:qFormat/>
    <w:rsid w:val="0007218B"/>
    <w:pPr>
      <w:outlineLvl w:val="3"/>
    </w:pPr>
    <w:rPr>
      <w:rFonts w:ascii="Arial" w:hAnsi="Arial"/>
      <w:b w:val="0"/>
      <w:sz w:val="20"/>
    </w:rPr>
  </w:style>
  <w:style w:type="paragraph" w:styleId="Heading5">
    <w:name w:val="heading 5"/>
    <w:aliases w:val="Heading 5a"/>
    <w:basedOn w:val="Normal"/>
    <w:next w:val="Normal"/>
    <w:link w:val="Heading5Char"/>
    <w:qFormat/>
    <w:rsid w:val="0007218B"/>
    <w:pPr>
      <w:spacing w:before="240" w:after="60"/>
      <w:outlineLvl w:val="4"/>
    </w:pPr>
    <w:rPr>
      <w:rFonts w:eastAsia="Times New Roman"/>
    </w:rPr>
  </w:style>
  <w:style w:type="paragraph" w:styleId="Heading6">
    <w:name w:val="heading 6"/>
    <w:aliases w:val="Heading 6a"/>
    <w:basedOn w:val="Normal"/>
    <w:next w:val="Normal"/>
    <w:link w:val="Heading6Char"/>
    <w:uiPriority w:val="9"/>
    <w:qFormat/>
    <w:rsid w:val="0007218B"/>
    <w:pPr>
      <w:spacing w:before="240" w:after="60"/>
      <w:outlineLvl w:val="5"/>
    </w:pPr>
    <w:rPr>
      <w:rFonts w:ascii="Calibri" w:eastAsia="Times New Roman" w:hAnsi="Calibri"/>
      <w:b/>
      <w:bCs/>
    </w:rPr>
  </w:style>
  <w:style w:type="paragraph" w:styleId="Heading7">
    <w:name w:val="heading 7"/>
    <w:aliases w:val="Heading 7a"/>
    <w:basedOn w:val="Normal"/>
    <w:next w:val="Normal"/>
    <w:link w:val="Heading7Char"/>
    <w:qFormat/>
    <w:rsid w:val="0007218B"/>
    <w:pPr>
      <w:spacing w:before="240" w:after="60"/>
      <w:outlineLvl w:val="6"/>
    </w:pPr>
    <w:rPr>
      <w:rFonts w:ascii="Calibri" w:eastAsia="Times New Roman" w:hAnsi="Calibri"/>
      <w:sz w:val="24"/>
      <w:szCs w:val="24"/>
    </w:rPr>
  </w:style>
  <w:style w:type="paragraph" w:styleId="Heading8">
    <w:name w:val="heading 8"/>
    <w:aliases w:val="Heading 8a"/>
    <w:basedOn w:val="Normal"/>
    <w:next w:val="Normal"/>
    <w:link w:val="Heading8Char"/>
    <w:qFormat/>
    <w:rsid w:val="0007218B"/>
    <w:pPr>
      <w:spacing w:before="240" w:after="60"/>
      <w:outlineLvl w:val="7"/>
    </w:pPr>
    <w:rPr>
      <w:rFonts w:ascii="Calibri" w:eastAsia="Times New Roman" w:hAnsi="Calibri"/>
      <w:i/>
      <w:iCs/>
      <w:sz w:val="24"/>
      <w:szCs w:val="24"/>
    </w:rPr>
  </w:style>
  <w:style w:type="paragraph" w:styleId="Heading9">
    <w:name w:val="heading 9"/>
    <w:aliases w:val="Heading 9a"/>
    <w:basedOn w:val="Normal"/>
    <w:next w:val="Normal"/>
    <w:link w:val="Heading9Char"/>
    <w:qFormat/>
    <w:rsid w:val="0007218B"/>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Section Char,chaptertext Char,Heading1 Char,Heading 1a Char,Heading Char"/>
    <w:link w:val="Heading1"/>
    <w:uiPriority w:val="99"/>
    <w:locked/>
    <w:rsid w:val="0007218B"/>
    <w:rPr>
      <w:rFonts w:ascii="Verdana" w:hAnsi="Verdana"/>
      <w:b/>
      <w:sz w:val="24"/>
    </w:rPr>
  </w:style>
  <w:style w:type="character" w:customStyle="1" w:styleId="Heading2Char">
    <w:name w:val="Heading 2 Char"/>
    <w:aliases w:val="Heading 2a Char,Heading 2 Hidden Char,H2 Char,h2 Char,2m Char,Opodo H2 Char"/>
    <w:link w:val="Heading2"/>
    <w:uiPriority w:val="99"/>
    <w:locked/>
    <w:rsid w:val="0007218B"/>
    <w:rPr>
      <w:rFonts w:ascii="Verdana" w:hAnsi="Verdana"/>
      <w:b/>
    </w:rPr>
  </w:style>
  <w:style w:type="character" w:customStyle="1" w:styleId="Heading3Char">
    <w:name w:val="Heading 3 Char"/>
    <w:aliases w:val="Heading 3 Char Char Char Char Char Char Char Char Char Char Char,Heading 3 Char Char Char Char Char Char Char Char Char Char Char Char Char Char Char Char,Heading 3a Char,h3 Char,3m Char,H3 Char,Head 3 Char,Opodo H3 Char"/>
    <w:link w:val="Heading3"/>
    <w:locked/>
    <w:rsid w:val="0007218B"/>
    <w:rPr>
      <w:rFonts w:ascii="Verdana" w:hAnsi="Verdana"/>
      <w:i/>
    </w:rPr>
  </w:style>
  <w:style w:type="character" w:customStyle="1" w:styleId="Heading4Char">
    <w:name w:val="Heading 4 Char"/>
    <w:aliases w:val="Heading 4a Char,H4 Char"/>
    <w:link w:val="Heading4"/>
    <w:locked/>
    <w:rsid w:val="0007218B"/>
    <w:rPr>
      <w:rFonts w:ascii="Arial" w:hAnsi="Arial"/>
    </w:rPr>
  </w:style>
  <w:style w:type="character" w:customStyle="1" w:styleId="Heading5Char">
    <w:name w:val="Heading 5 Char"/>
    <w:aliases w:val="Heading 5a Char"/>
    <w:link w:val="Heading5"/>
    <w:uiPriority w:val="99"/>
    <w:locked/>
    <w:rsid w:val="0007218B"/>
    <w:rPr>
      <w:rFonts w:ascii="Verdana" w:hAnsi="Verdana"/>
    </w:rPr>
  </w:style>
  <w:style w:type="character" w:customStyle="1" w:styleId="Heading6Char">
    <w:name w:val="Heading 6 Char"/>
    <w:aliases w:val="Heading 6a Char"/>
    <w:link w:val="Heading6"/>
    <w:uiPriority w:val="9"/>
    <w:rsid w:val="0007218B"/>
    <w:rPr>
      <w:rFonts w:ascii="Calibri" w:hAnsi="Calibri"/>
      <w:b/>
      <w:bCs/>
    </w:rPr>
  </w:style>
  <w:style w:type="character" w:customStyle="1" w:styleId="Heading7Char">
    <w:name w:val="Heading 7 Char"/>
    <w:aliases w:val="Heading 7a Char"/>
    <w:link w:val="Heading7"/>
    <w:uiPriority w:val="9"/>
    <w:rsid w:val="0007218B"/>
    <w:rPr>
      <w:rFonts w:ascii="Calibri" w:hAnsi="Calibri"/>
      <w:sz w:val="24"/>
      <w:szCs w:val="24"/>
    </w:rPr>
  </w:style>
  <w:style w:type="character" w:customStyle="1" w:styleId="Heading8Char">
    <w:name w:val="Heading 8 Char"/>
    <w:aliases w:val="Heading 8a Char"/>
    <w:link w:val="Heading8"/>
    <w:uiPriority w:val="9"/>
    <w:rsid w:val="0007218B"/>
    <w:rPr>
      <w:rFonts w:ascii="Calibri" w:hAnsi="Calibri"/>
      <w:i/>
      <w:iCs/>
      <w:sz w:val="24"/>
      <w:szCs w:val="24"/>
    </w:rPr>
  </w:style>
  <w:style w:type="character" w:customStyle="1" w:styleId="Heading9Char">
    <w:name w:val="Heading 9 Char"/>
    <w:aliases w:val="Heading 9a Char"/>
    <w:link w:val="Heading9"/>
    <w:uiPriority w:val="9"/>
    <w:rsid w:val="0007218B"/>
    <w:rPr>
      <w:rFonts w:ascii="Cambria" w:hAnsi="Cambria"/>
    </w:rPr>
  </w:style>
  <w:style w:type="character" w:styleId="Hyperlink">
    <w:name w:val="Hyperlink"/>
    <w:uiPriority w:val="99"/>
    <w:rsid w:val="002603EE"/>
    <w:rPr>
      <w:rFonts w:cs="Times New Roman"/>
      <w:color w:val="0000FF"/>
      <w:u w:val="single"/>
    </w:rPr>
  </w:style>
  <w:style w:type="character" w:styleId="FollowedHyperlink">
    <w:name w:val="FollowedHyperlink"/>
    <w:uiPriority w:val="99"/>
    <w:rsid w:val="002603EE"/>
    <w:rPr>
      <w:rFonts w:cs="Times New Roman"/>
      <w:color w:val="800080"/>
      <w:u w:val="single"/>
    </w:rPr>
  </w:style>
  <w:style w:type="character" w:styleId="Strong">
    <w:name w:val="Strong"/>
    <w:uiPriority w:val="22"/>
    <w:qFormat/>
    <w:rsid w:val="0007218B"/>
    <w:rPr>
      <w:rFonts w:cs="Times New Roman"/>
      <w:b/>
    </w:rPr>
  </w:style>
  <w:style w:type="paragraph" w:styleId="TOC1">
    <w:name w:val="toc 1"/>
    <w:basedOn w:val="Normal"/>
    <w:next w:val="Normal"/>
    <w:uiPriority w:val="39"/>
    <w:rsid w:val="00CD41CA"/>
    <w:pPr>
      <w:tabs>
        <w:tab w:val="left" w:pos="600"/>
        <w:tab w:val="right" w:leader="dot" w:pos="9350"/>
      </w:tabs>
      <w:spacing w:before="120" w:after="120"/>
    </w:pPr>
    <w:rPr>
      <w:b/>
      <w:bCs/>
      <w:caps/>
      <w:noProof/>
    </w:rPr>
  </w:style>
  <w:style w:type="paragraph" w:styleId="TOC2">
    <w:name w:val="toc 2"/>
    <w:basedOn w:val="Normal"/>
    <w:next w:val="Normal"/>
    <w:uiPriority w:val="39"/>
    <w:rsid w:val="002603EE"/>
    <w:pPr>
      <w:ind w:left="200"/>
    </w:pPr>
    <w:rPr>
      <w:smallCaps/>
    </w:rPr>
  </w:style>
  <w:style w:type="paragraph" w:styleId="TOC3">
    <w:name w:val="toc 3"/>
    <w:basedOn w:val="Normal"/>
    <w:next w:val="Normal"/>
    <w:uiPriority w:val="39"/>
    <w:rsid w:val="002603EE"/>
    <w:pPr>
      <w:ind w:left="400"/>
    </w:pPr>
    <w:rPr>
      <w:i/>
      <w:iCs/>
    </w:rPr>
  </w:style>
  <w:style w:type="paragraph" w:styleId="TOC4">
    <w:name w:val="toc 4"/>
    <w:basedOn w:val="Normal"/>
    <w:next w:val="Normal"/>
    <w:autoRedefine/>
    <w:uiPriority w:val="39"/>
    <w:rsid w:val="002603EE"/>
    <w:pPr>
      <w:ind w:left="600"/>
    </w:pPr>
    <w:rPr>
      <w:sz w:val="18"/>
      <w:szCs w:val="18"/>
    </w:rPr>
  </w:style>
  <w:style w:type="paragraph" w:styleId="TOC5">
    <w:name w:val="toc 5"/>
    <w:basedOn w:val="Normal"/>
    <w:next w:val="Normal"/>
    <w:autoRedefine/>
    <w:uiPriority w:val="39"/>
    <w:rsid w:val="002603EE"/>
    <w:pPr>
      <w:ind w:left="800"/>
    </w:pPr>
    <w:rPr>
      <w:sz w:val="18"/>
      <w:szCs w:val="18"/>
    </w:rPr>
  </w:style>
  <w:style w:type="paragraph" w:styleId="TOC6">
    <w:name w:val="toc 6"/>
    <w:basedOn w:val="Normal"/>
    <w:next w:val="Normal"/>
    <w:autoRedefine/>
    <w:uiPriority w:val="39"/>
    <w:rsid w:val="002603EE"/>
    <w:pPr>
      <w:ind w:left="1000"/>
    </w:pPr>
    <w:rPr>
      <w:sz w:val="18"/>
      <w:szCs w:val="18"/>
    </w:rPr>
  </w:style>
  <w:style w:type="paragraph" w:styleId="TOC7">
    <w:name w:val="toc 7"/>
    <w:basedOn w:val="Normal"/>
    <w:next w:val="Normal"/>
    <w:autoRedefine/>
    <w:uiPriority w:val="39"/>
    <w:rsid w:val="002603EE"/>
    <w:pPr>
      <w:ind w:left="1200"/>
    </w:pPr>
    <w:rPr>
      <w:sz w:val="18"/>
      <w:szCs w:val="18"/>
    </w:rPr>
  </w:style>
  <w:style w:type="paragraph" w:styleId="TOC8">
    <w:name w:val="toc 8"/>
    <w:basedOn w:val="Normal"/>
    <w:next w:val="Normal"/>
    <w:autoRedefine/>
    <w:uiPriority w:val="39"/>
    <w:rsid w:val="002603EE"/>
    <w:pPr>
      <w:ind w:left="1400"/>
    </w:pPr>
    <w:rPr>
      <w:sz w:val="18"/>
      <w:szCs w:val="18"/>
    </w:rPr>
  </w:style>
  <w:style w:type="paragraph" w:styleId="TOC9">
    <w:name w:val="toc 9"/>
    <w:basedOn w:val="Normal"/>
    <w:next w:val="Normal"/>
    <w:autoRedefine/>
    <w:uiPriority w:val="39"/>
    <w:rsid w:val="002603EE"/>
    <w:pPr>
      <w:ind w:left="1600"/>
    </w:pPr>
    <w:rPr>
      <w:sz w:val="18"/>
      <w:szCs w:val="18"/>
    </w:rPr>
  </w:style>
  <w:style w:type="paragraph" w:styleId="NormalIndent">
    <w:name w:val="Normal Indent"/>
    <w:basedOn w:val="Normal"/>
    <w:uiPriority w:val="99"/>
    <w:rsid w:val="002603EE"/>
    <w:pPr>
      <w:ind w:left="900" w:hanging="900"/>
    </w:pPr>
  </w:style>
  <w:style w:type="paragraph" w:styleId="FootnoteText">
    <w:name w:val="footnote text"/>
    <w:basedOn w:val="Normal"/>
    <w:link w:val="FootnoteTextChar"/>
    <w:uiPriority w:val="99"/>
    <w:semiHidden/>
    <w:rsid w:val="002603E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812161"/>
    <w:rPr>
      <w:rFonts w:ascii="Verdana" w:eastAsia="PMingLiU" w:hAnsi="Verdana"/>
      <w:sz w:val="20"/>
      <w:szCs w:val="20"/>
      <w:lang w:val="en-US" w:eastAsia="en-US"/>
    </w:rPr>
  </w:style>
  <w:style w:type="paragraph" w:styleId="CommentText">
    <w:name w:val="annotation text"/>
    <w:basedOn w:val="Normal"/>
    <w:link w:val="CommentTextChar"/>
    <w:uiPriority w:val="99"/>
    <w:semiHidden/>
    <w:rsid w:val="002603EE"/>
  </w:style>
  <w:style w:type="character" w:customStyle="1" w:styleId="CommentTextChar">
    <w:name w:val="Comment Text Char"/>
    <w:link w:val="CommentText"/>
    <w:uiPriority w:val="99"/>
    <w:semiHidden/>
    <w:rsid w:val="00812161"/>
    <w:rPr>
      <w:rFonts w:ascii="Verdana" w:eastAsia="PMingLiU" w:hAnsi="Verdana"/>
      <w:sz w:val="20"/>
      <w:szCs w:val="20"/>
      <w:lang w:val="en-US" w:eastAsia="en-US"/>
    </w:rPr>
  </w:style>
  <w:style w:type="paragraph" w:styleId="Header">
    <w:name w:val="header"/>
    <w:basedOn w:val="Normal"/>
    <w:link w:val="HeaderChar"/>
    <w:rsid w:val="002603EE"/>
    <w:pPr>
      <w:tabs>
        <w:tab w:val="center" w:pos="4320"/>
        <w:tab w:val="right" w:pos="8640"/>
      </w:tabs>
    </w:pPr>
  </w:style>
  <w:style w:type="character" w:customStyle="1" w:styleId="HeaderChar">
    <w:name w:val="Header Char"/>
    <w:link w:val="Header"/>
    <w:uiPriority w:val="99"/>
    <w:semiHidden/>
    <w:rsid w:val="00812161"/>
    <w:rPr>
      <w:rFonts w:ascii="Verdana" w:eastAsia="PMingLiU" w:hAnsi="Verdana"/>
      <w:sz w:val="20"/>
      <w:szCs w:val="20"/>
      <w:lang w:val="en-US" w:eastAsia="en-US"/>
    </w:rPr>
  </w:style>
  <w:style w:type="paragraph" w:styleId="Footer">
    <w:name w:val="footer"/>
    <w:basedOn w:val="Normal"/>
    <w:link w:val="FooterChar"/>
    <w:rsid w:val="002603EE"/>
    <w:pPr>
      <w:tabs>
        <w:tab w:val="center" w:pos="4320"/>
        <w:tab w:val="right" w:pos="8640"/>
      </w:tabs>
    </w:pPr>
  </w:style>
  <w:style w:type="character" w:customStyle="1" w:styleId="FooterChar">
    <w:name w:val="Footer Char"/>
    <w:link w:val="Footer"/>
    <w:uiPriority w:val="99"/>
    <w:semiHidden/>
    <w:rsid w:val="00812161"/>
    <w:rPr>
      <w:rFonts w:ascii="Verdana" w:eastAsia="PMingLiU" w:hAnsi="Verdana"/>
      <w:sz w:val="20"/>
      <w:szCs w:val="20"/>
      <w:lang w:val="en-US" w:eastAsia="en-US"/>
    </w:rPr>
  </w:style>
  <w:style w:type="paragraph" w:styleId="Title">
    <w:name w:val="Title"/>
    <w:basedOn w:val="Normal"/>
    <w:next w:val="Normal"/>
    <w:link w:val="TitleChar"/>
    <w:uiPriority w:val="10"/>
    <w:qFormat/>
    <w:rsid w:val="0007218B"/>
    <w:pPr>
      <w:spacing w:line="240" w:lineRule="auto"/>
      <w:jc w:val="center"/>
    </w:pPr>
    <w:rPr>
      <w:rFonts w:ascii="Cambria" w:eastAsia="Times New Roman" w:hAnsi="Cambria"/>
      <w:b/>
      <w:bCs/>
      <w:kern w:val="28"/>
      <w:sz w:val="32"/>
      <w:szCs w:val="32"/>
    </w:rPr>
  </w:style>
  <w:style w:type="character" w:customStyle="1" w:styleId="TitleChar">
    <w:name w:val="Title Char"/>
    <w:link w:val="Title"/>
    <w:uiPriority w:val="10"/>
    <w:rsid w:val="0007218B"/>
    <w:rPr>
      <w:rFonts w:ascii="Cambria" w:hAnsi="Cambria"/>
      <w:b/>
      <w:bCs/>
      <w:kern w:val="28"/>
      <w:sz w:val="32"/>
      <w:szCs w:val="32"/>
    </w:rPr>
  </w:style>
  <w:style w:type="paragraph" w:styleId="BodyText">
    <w:name w:val="Body Text"/>
    <w:basedOn w:val="Normal"/>
    <w:link w:val="BodyTextChar"/>
    <w:rsid w:val="002603EE"/>
    <w:pPr>
      <w:keepLines/>
      <w:spacing w:after="120"/>
      <w:ind w:left="720"/>
    </w:pPr>
    <w:rPr>
      <w:lang w:val="en-GB" w:eastAsia="en-GB"/>
    </w:rPr>
  </w:style>
  <w:style w:type="character" w:customStyle="1" w:styleId="BodyTextChar">
    <w:name w:val="Body Text Char"/>
    <w:link w:val="BodyText"/>
    <w:uiPriority w:val="99"/>
    <w:locked/>
    <w:rsid w:val="006F74A6"/>
    <w:rPr>
      <w:rFonts w:ascii="Verdana" w:eastAsia="PMingLiU" w:hAnsi="Verdana"/>
    </w:rPr>
  </w:style>
  <w:style w:type="paragraph" w:styleId="BodyTextIndent">
    <w:name w:val="Body Text Indent"/>
    <w:basedOn w:val="Normal"/>
    <w:link w:val="BodyTextIndentChar"/>
    <w:uiPriority w:val="99"/>
    <w:rsid w:val="002603EE"/>
    <w:pPr>
      <w:ind w:left="720"/>
    </w:pPr>
    <w:rPr>
      <w:i/>
      <w:color w:val="0000FF"/>
      <w:u w:val="single"/>
    </w:rPr>
  </w:style>
  <w:style w:type="character" w:customStyle="1" w:styleId="BodyTextIndentChar">
    <w:name w:val="Body Text Indent Char"/>
    <w:link w:val="BodyTextIndent"/>
    <w:uiPriority w:val="99"/>
    <w:semiHidden/>
    <w:rsid w:val="00812161"/>
    <w:rPr>
      <w:rFonts w:ascii="Verdana" w:eastAsia="PMingLiU" w:hAnsi="Verdana"/>
      <w:sz w:val="20"/>
      <w:szCs w:val="20"/>
      <w:lang w:val="en-US" w:eastAsia="en-US"/>
    </w:rPr>
  </w:style>
  <w:style w:type="paragraph" w:styleId="Subtitle">
    <w:name w:val="Subtitle"/>
    <w:basedOn w:val="Normal"/>
    <w:link w:val="SubtitleChar"/>
    <w:uiPriority w:val="11"/>
    <w:qFormat/>
    <w:rsid w:val="0007218B"/>
    <w:pPr>
      <w:spacing w:after="60"/>
      <w:jc w:val="center"/>
    </w:pPr>
    <w:rPr>
      <w:rFonts w:ascii="Cambria" w:eastAsia="Times New Roman" w:hAnsi="Cambria"/>
      <w:sz w:val="24"/>
      <w:szCs w:val="24"/>
    </w:rPr>
  </w:style>
  <w:style w:type="character" w:customStyle="1" w:styleId="SubtitleChar">
    <w:name w:val="Subtitle Char"/>
    <w:link w:val="Subtitle"/>
    <w:uiPriority w:val="11"/>
    <w:rsid w:val="0007218B"/>
    <w:rPr>
      <w:rFonts w:ascii="Cambria" w:hAnsi="Cambria"/>
      <w:sz w:val="24"/>
      <w:szCs w:val="24"/>
    </w:rPr>
  </w:style>
  <w:style w:type="paragraph" w:styleId="BodyText2">
    <w:name w:val="Body Text 2"/>
    <w:basedOn w:val="Normal"/>
    <w:link w:val="BodyText2Char"/>
    <w:uiPriority w:val="99"/>
    <w:rsid w:val="002603EE"/>
    <w:rPr>
      <w:i/>
      <w:color w:val="0000FF"/>
    </w:rPr>
  </w:style>
  <w:style w:type="character" w:customStyle="1" w:styleId="BodyText2Char">
    <w:name w:val="Body Text 2 Char"/>
    <w:link w:val="BodyText2"/>
    <w:uiPriority w:val="99"/>
    <w:semiHidden/>
    <w:rsid w:val="00812161"/>
    <w:rPr>
      <w:rFonts w:ascii="Verdana" w:eastAsia="PMingLiU" w:hAnsi="Verdana"/>
      <w:sz w:val="20"/>
      <w:szCs w:val="20"/>
      <w:lang w:val="en-US" w:eastAsia="en-US"/>
    </w:rPr>
  </w:style>
  <w:style w:type="paragraph" w:styleId="DocumentMap">
    <w:name w:val="Document Map"/>
    <w:basedOn w:val="Normal"/>
    <w:link w:val="DocumentMapChar"/>
    <w:uiPriority w:val="99"/>
    <w:semiHidden/>
    <w:rsid w:val="002603EE"/>
    <w:pPr>
      <w:shd w:val="clear" w:color="auto" w:fill="000080"/>
    </w:pPr>
    <w:rPr>
      <w:rFonts w:ascii="Tahoma" w:hAnsi="Tahoma"/>
    </w:rPr>
  </w:style>
  <w:style w:type="character" w:customStyle="1" w:styleId="DocumentMapChar">
    <w:name w:val="Document Map Char"/>
    <w:link w:val="DocumentMap"/>
    <w:uiPriority w:val="99"/>
    <w:semiHidden/>
    <w:rsid w:val="00812161"/>
    <w:rPr>
      <w:rFonts w:eastAsia="PMingLiU"/>
      <w:sz w:val="0"/>
      <w:szCs w:val="0"/>
      <w:lang w:val="en-US" w:eastAsia="en-US"/>
    </w:rPr>
  </w:style>
  <w:style w:type="paragraph" w:styleId="CommentSubject">
    <w:name w:val="annotation subject"/>
    <w:basedOn w:val="CommentText"/>
    <w:next w:val="CommentText"/>
    <w:link w:val="CommentSubjectChar"/>
    <w:uiPriority w:val="99"/>
    <w:semiHidden/>
    <w:rsid w:val="002603EE"/>
    <w:rPr>
      <w:b/>
      <w:bCs/>
    </w:rPr>
  </w:style>
  <w:style w:type="character" w:customStyle="1" w:styleId="CommentSubjectChar">
    <w:name w:val="Comment Subject Char"/>
    <w:link w:val="CommentSubject"/>
    <w:uiPriority w:val="99"/>
    <w:semiHidden/>
    <w:rsid w:val="00812161"/>
    <w:rPr>
      <w:rFonts w:ascii="Verdana" w:eastAsia="PMingLiU" w:hAnsi="Verdana"/>
      <w:b/>
      <w:bCs/>
      <w:sz w:val="20"/>
      <w:szCs w:val="20"/>
      <w:lang w:val="en-US" w:eastAsia="en-US"/>
    </w:rPr>
  </w:style>
  <w:style w:type="paragraph" w:styleId="BalloonText">
    <w:name w:val="Balloon Text"/>
    <w:basedOn w:val="Normal"/>
    <w:link w:val="BalloonTextChar"/>
    <w:uiPriority w:val="99"/>
    <w:semiHidden/>
    <w:rsid w:val="002603EE"/>
    <w:rPr>
      <w:rFonts w:ascii="Tahoma" w:hAnsi="Tahoma" w:cs="Tahoma"/>
      <w:sz w:val="16"/>
      <w:szCs w:val="16"/>
    </w:rPr>
  </w:style>
  <w:style w:type="character" w:customStyle="1" w:styleId="BalloonTextChar">
    <w:name w:val="Balloon Text Char"/>
    <w:link w:val="BalloonText"/>
    <w:uiPriority w:val="99"/>
    <w:semiHidden/>
    <w:rsid w:val="00812161"/>
    <w:rPr>
      <w:rFonts w:eastAsia="PMingLiU"/>
      <w:sz w:val="0"/>
      <w:szCs w:val="0"/>
      <w:lang w:val="en-US" w:eastAsia="en-US"/>
    </w:rPr>
  </w:style>
  <w:style w:type="paragraph" w:customStyle="1" w:styleId="Paragraph2">
    <w:name w:val="Paragraph2"/>
    <w:basedOn w:val="Normal"/>
    <w:uiPriority w:val="99"/>
    <w:rsid w:val="002603EE"/>
    <w:pPr>
      <w:spacing w:before="80"/>
      <w:ind w:left="720"/>
      <w:jc w:val="both"/>
    </w:pPr>
    <w:rPr>
      <w:color w:val="000000"/>
      <w:lang w:val="en-AU"/>
    </w:rPr>
  </w:style>
  <w:style w:type="paragraph" w:customStyle="1" w:styleId="Bullet1">
    <w:name w:val="Bullet1"/>
    <w:basedOn w:val="Normal"/>
    <w:uiPriority w:val="99"/>
    <w:rsid w:val="002603EE"/>
    <w:pPr>
      <w:ind w:left="720" w:hanging="432"/>
    </w:pPr>
  </w:style>
  <w:style w:type="paragraph" w:customStyle="1" w:styleId="Bullet2">
    <w:name w:val="Bullet2"/>
    <w:basedOn w:val="Normal"/>
    <w:uiPriority w:val="99"/>
    <w:rsid w:val="002603EE"/>
    <w:pPr>
      <w:ind w:left="1440" w:hanging="360"/>
    </w:pPr>
    <w:rPr>
      <w:color w:val="000080"/>
    </w:rPr>
  </w:style>
  <w:style w:type="paragraph" w:customStyle="1" w:styleId="Tabletext">
    <w:name w:val="Tabletext"/>
    <w:basedOn w:val="Normal"/>
    <w:uiPriority w:val="99"/>
    <w:rsid w:val="002603EE"/>
    <w:pPr>
      <w:keepLines/>
      <w:spacing w:after="120"/>
    </w:pPr>
  </w:style>
  <w:style w:type="paragraph" w:customStyle="1" w:styleId="MainTitle">
    <w:name w:val="Main Title"/>
    <w:basedOn w:val="Normal"/>
    <w:uiPriority w:val="99"/>
    <w:rsid w:val="002603E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2603EE"/>
    <w:pPr>
      <w:spacing w:before="80" w:line="240" w:lineRule="auto"/>
      <w:jc w:val="both"/>
    </w:pPr>
  </w:style>
  <w:style w:type="paragraph" w:customStyle="1" w:styleId="Paragraph3">
    <w:name w:val="Paragraph3"/>
    <w:basedOn w:val="Normal"/>
    <w:uiPriority w:val="99"/>
    <w:rsid w:val="002603EE"/>
    <w:pPr>
      <w:spacing w:before="80" w:line="240" w:lineRule="auto"/>
      <w:ind w:left="1530"/>
      <w:jc w:val="both"/>
    </w:pPr>
  </w:style>
  <w:style w:type="paragraph" w:customStyle="1" w:styleId="Paragraph4">
    <w:name w:val="Paragraph4"/>
    <w:basedOn w:val="Normal"/>
    <w:uiPriority w:val="99"/>
    <w:rsid w:val="002603EE"/>
    <w:pPr>
      <w:spacing w:before="80" w:line="240" w:lineRule="auto"/>
      <w:ind w:left="2250"/>
      <w:jc w:val="both"/>
    </w:pPr>
  </w:style>
  <w:style w:type="paragraph" w:customStyle="1" w:styleId="Body">
    <w:name w:val="Body"/>
    <w:basedOn w:val="Normal"/>
    <w:uiPriority w:val="99"/>
    <w:rsid w:val="002603EE"/>
    <w:pPr>
      <w:widowControl/>
      <w:spacing w:before="120" w:line="240" w:lineRule="auto"/>
      <w:jc w:val="both"/>
    </w:pPr>
    <w:rPr>
      <w:rFonts w:ascii="Book Antiqua" w:hAnsi="Book Antiqua"/>
    </w:rPr>
  </w:style>
  <w:style w:type="paragraph" w:customStyle="1" w:styleId="Bullet">
    <w:name w:val="Bullet"/>
    <w:basedOn w:val="Normal"/>
    <w:link w:val="BulletChar"/>
    <w:uiPriority w:val="99"/>
    <w:rsid w:val="002603E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2603EE"/>
    <w:pPr>
      <w:spacing w:after="120"/>
      <w:ind w:left="720"/>
    </w:pPr>
    <w:rPr>
      <w:i/>
      <w:color w:val="0000FF"/>
    </w:rPr>
  </w:style>
  <w:style w:type="paragraph" w:customStyle="1" w:styleId="infoblue0">
    <w:name w:val="infoblue"/>
    <w:basedOn w:val="Normal"/>
    <w:uiPriority w:val="99"/>
    <w:rsid w:val="002603EE"/>
    <w:pPr>
      <w:widowControl/>
      <w:spacing w:after="120"/>
      <w:ind w:left="720"/>
    </w:pPr>
    <w:rPr>
      <w:rFonts w:eastAsia="Arial Unicode MS"/>
      <w:i/>
      <w:iCs/>
      <w:color w:val="0000FF"/>
    </w:rPr>
  </w:style>
  <w:style w:type="paragraph" w:customStyle="1" w:styleId="ContentsTitle">
    <w:name w:val="ContentsTitle"/>
    <w:basedOn w:val="Normal"/>
    <w:rsid w:val="002603EE"/>
    <w:pPr>
      <w:widowControl/>
      <w:spacing w:before="200" w:after="60" w:line="200" w:lineRule="atLeast"/>
      <w:jc w:val="center"/>
    </w:pPr>
    <w:rPr>
      <w:rFonts w:ascii="Arial" w:hAnsi="Arial"/>
      <w:b/>
      <w:sz w:val="36"/>
      <w:lang w:eastAsia="zh-CN"/>
    </w:rPr>
  </w:style>
  <w:style w:type="character" w:styleId="FootnoteReference">
    <w:name w:val="footnote reference"/>
    <w:uiPriority w:val="99"/>
    <w:semiHidden/>
    <w:rsid w:val="002603EE"/>
    <w:rPr>
      <w:rFonts w:cs="Times New Roman"/>
      <w:sz w:val="20"/>
      <w:vertAlign w:val="superscript"/>
    </w:rPr>
  </w:style>
  <w:style w:type="character" w:styleId="CommentReference">
    <w:name w:val="annotation reference"/>
    <w:uiPriority w:val="99"/>
    <w:semiHidden/>
    <w:rsid w:val="002603EE"/>
    <w:rPr>
      <w:rFonts w:cs="Times New Roman"/>
      <w:sz w:val="16"/>
      <w:szCs w:val="16"/>
    </w:rPr>
  </w:style>
  <w:style w:type="table" w:styleId="TableGrid1">
    <w:name w:val="Table Grid 1"/>
    <w:basedOn w:val="TableNormal"/>
    <w:uiPriority w:val="99"/>
    <w:rsid w:val="002603EE"/>
    <w:pPr>
      <w:widowControl w:val="0"/>
      <w:spacing w:line="240" w:lineRule="atLeast"/>
    </w:pPr>
    <w:rPr>
      <w:rFonts w:eastAsia="PMingLi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
    <w:name w:val="Table Grid"/>
    <w:basedOn w:val="TableNormal"/>
    <w:rsid w:val="002603E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603EE"/>
    <w:rPr>
      <w:rFonts w:cs="Times New Roman"/>
    </w:rPr>
  </w:style>
  <w:style w:type="paragraph" w:customStyle="1" w:styleId="blueheading">
    <w:name w:val="blueheading"/>
    <w:basedOn w:val="Normal"/>
    <w:next w:val="Normal"/>
    <w:link w:val="blueheadingChar"/>
    <w:uiPriority w:val="99"/>
    <w:pPr>
      <w:keepNext/>
      <w:widowControl/>
      <w:spacing w:before="60" w:line="240" w:lineRule="auto"/>
    </w:pPr>
    <w:rPr>
      <w:rFonts w:eastAsia="Times New Roman" w:cs="Verdana"/>
      <w:b/>
      <w:bCs/>
      <w:color w:val="0000FF"/>
      <w:kern w:val="28"/>
      <w:sz w:val="18"/>
    </w:rPr>
  </w:style>
  <w:style w:type="character" w:customStyle="1" w:styleId="blueheadingChar">
    <w:name w:val="blueheading Char"/>
    <w:link w:val="blueheading"/>
    <w:uiPriority w:val="99"/>
    <w:locked/>
    <w:rPr>
      <w:rFonts w:ascii="Verdana" w:hAnsi="Verdana" w:cs="Verdana"/>
      <w:b/>
      <w:bCs/>
      <w:color w:val="0000FF"/>
      <w:kern w:val="28"/>
      <w:sz w:val="18"/>
      <w:lang w:val="en-US" w:eastAsia="en-US" w:bidi="ar-SA"/>
    </w:rPr>
  </w:style>
  <w:style w:type="paragraph" w:customStyle="1" w:styleId="Desc">
    <w:name w:val="Desc"/>
    <w:link w:val="DescChar"/>
    <w:uiPriority w:val="99"/>
    <w:pPr>
      <w:spacing w:before="120"/>
    </w:pPr>
    <w:rPr>
      <w:rFonts w:ascii="Verdana" w:hAnsi="Verdana" w:cs="Verdana"/>
      <w:sz w:val="18"/>
      <w:szCs w:val="18"/>
    </w:rPr>
  </w:style>
  <w:style w:type="character" w:customStyle="1" w:styleId="DescChar">
    <w:name w:val="Desc Char"/>
    <w:link w:val="Desc"/>
    <w:uiPriority w:val="99"/>
    <w:locked/>
    <w:rPr>
      <w:rFonts w:ascii="Verdana" w:hAnsi="Verdana" w:cs="Verdana"/>
      <w:sz w:val="18"/>
      <w:szCs w:val="18"/>
      <w:lang w:val="en-US" w:eastAsia="en-US" w:bidi="ar-SA"/>
    </w:rPr>
  </w:style>
  <w:style w:type="table" w:styleId="LightGrid-Accent5">
    <w:name w:val="Light Grid Accent 5"/>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Grid-Accent11">
    <w:name w:val="Light Grid - Accent 11"/>
    <w:uiPriority w:val="99"/>
    <w:rPr>
      <w:rFonts w:ascii="Cambria" w:hAnsi="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Style1">
    <w:name w:val="Style1"/>
    <w:uiPriority w:val="99"/>
    <w:tblPr>
      <w:tblStyleRowBandSize w:val="1"/>
      <w:tblInd w:w="0" w:type="dxa"/>
      <w:tblCellMar>
        <w:top w:w="0" w:type="dxa"/>
        <w:left w:w="108" w:type="dxa"/>
        <w:bottom w:w="0" w:type="dxa"/>
        <w:right w:w="108" w:type="dxa"/>
      </w:tblCellMar>
    </w:tblPr>
    <w:tcPr>
      <w:shd w:val="clear" w:color="auto" w:fill="C6D9F1"/>
    </w:tcPr>
  </w:style>
  <w:style w:type="paragraph" w:styleId="Caption">
    <w:name w:val="caption"/>
    <w:basedOn w:val="Normal"/>
    <w:next w:val="Normal"/>
    <w:uiPriority w:val="99"/>
    <w:qFormat/>
    <w:rsid w:val="0007218B"/>
    <w:pPr>
      <w:jc w:val="center"/>
    </w:pPr>
    <w:rPr>
      <w:b/>
      <w:bCs/>
    </w:rPr>
  </w:style>
  <w:style w:type="paragraph" w:customStyle="1" w:styleId="ColorfulShading-Accent11">
    <w:name w:val="Colorful Shading - Accent 11"/>
    <w:hidden/>
    <w:uiPriority w:val="99"/>
    <w:rPr>
      <w:rFonts w:ascii="Verdana" w:eastAsia="PMingLiU" w:hAnsi="Verdana"/>
    </w:rPr>
  </w:style>
  <w:style w:type="table" w:styleId="MediumGrid2-Accent2">
    <w:name w:val="Medium Grid 2 Accent 2"/>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paragraph" w:styleId="ListParagraph">
    <w:name w:val="List Paragraph"/>
    <w:aliases w:val="3,POCG Table Text"/>
    <w:basedOn w:val="Normal"/>
    <w:link w:val="ListParagraphChar"/>
    <w:uiPriority w:val="34"/>
    <w:qFormat/>
    <w:rsid w:val="0007218B"/>
    <w:pPr>
      <w:ind w:left="720"/>
      <w:contextualSpacing/>
    </w:pPr>
  </w:style>
  <w:style w:type="paragraph" w:styleId="Revision">
    <w:name w:val="Revision"/>
    <w:hidden/>
    <w:uiPriority w:val="99"/>
    <w:semiHidden/>
    <w:rsid w:val="003C46A4"/>
    <w:rPr>
      <w:rFonts w:ascii="Verdana" w:eastAsia="PMingLiU" w:hAnsi="Verdana"/>
    </w:rPr>
  </w:style>
  <w:style w:type="character" w:customStyle="1" w:styleId="Style2Char">
    <w:name w:val="Style2 Char"/>
    <w:link w:val="Style2"/>
    <w:locked/>
    <w:rsid w:val="0007218B"/>
    <w:rPr>
      <w:rFonts w:ascii="Verdana" w:hAnsi="Verdana"/>
      <w:b/>
    </w:rPr>
  </w:style>
  <w:style w:type="paragraph" w:customStyle="1" w:styleId="Style2">
    <w:name w:val="Style2"/>
    <w:basedOn w:val="Heading2"/>
    <w:link w:val="Style2Char"/>
    <w:qFormat/>
    <w:rsid w:val="0007218B"/>
    <w:pPr>
      <w:tabs>
        <w:tab w:val="num" w:pos="0"/>
      </w:tabs>
    </w:pPr>
  </w:style>
  <w:style w:type="paragraph" w:styleId="NoSpacing">
    <w:name w:val="No Spacing"/>
    <w:uiPriority w:val="1"/>
    <w:qFormat/>
    <w:rsid w:val="0007218B"/>
    <w:rPr>
      <w:rFonts w:asciiTheme="minorHAnsi" w:eastAsiaTheme="minorHAnsi" w:hAnsiTheme="minorHAnsi" w:cstheme="minorBidi"/>
      <w:sz w:val="22"/>
      <w:szCs w:val="22"/>
    </w:rPr>
  </w:style>
  <w:style w:type="table" w:styleId="LightShading">
    <w:name w:val="Light Shading"/>
    <w:basedOn w:val="TableNormal"/>
    <w:uiPriority w:val="60"/>
    <w:rsid w:val="00A57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A578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DE08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903C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D45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5D28"/>
    <w:rPr>
      <w:rFonts w:ascii="Courier New" w:hAnsi="Courier New" w:cs="Courier New"/>
    </w:rPr>
  </w:style>
  <w:style w:type="character" w:customStyle="1" w:styleId="nu0">
    <w:name w:val="nu0"/>
    <w:basedOn w:val="DefaultParagraphFont"/>
    <w:rsid w:val="00D45D28"/>
  </w:style>
  <w:style w:type="character" w:customStyle="1" w:styleId="sy0">
    <w:name w:val="sy0"/>
    <w:basedOn w:val="DefaultParagraphFont"/>
    <w:rsid w:val="00D45D28"/>
  </w:style>
  <w:style w:type="character" w:customStyle="1" w:styleId="st">
    <w:name w:val="st"/>
    <w:basedOn w:val="DefaultParagraphFont"/>
    <w:rsid w:val="003B24AE"/>
  </w:style>
  <w:style w:type="character" w:customStyle="1" w:styleId="apple-converted-space">
    <w:name w:val="apple-converted-space"/>
    <w:basedOn w:val="DefaultParagraphFont"/>
    <w:rsid w:val="00F71F19"/>
  </w:style>
  <w:style w:type="character" w:styleId="HTMLSample">
    <w:name w:val="HTML Sample"/>
    <w:basedOn w:val="DefaultParagraphFont"/>
    <w:uiPriority w:val="99"/>
    <w:semiHidden/>
    <w:unhideWhenUsed/>
    <w:rsid w:val="007E2E0B"/>
    <w:rPr>
      <w:rFonts w:ascii="Courier New" w:eastAsia="Times New Roman" w:hAnsi="Courier New" w:cs="Courier New"/>
    </w:rPr>
  </w:style>
  <w:style w:type="character" w:styleId="HTMLTypewriter">
    <w:name w:val="HTML Typewriter"/>
    <w:basedOn w:val="DefaultParagraphFont"/>
    <w:uiPriority w:val="99"/>
    <w:semiHidden/>
    <w:unhideWhenUsed/>
    <w:rsid w:val="00F756F5"/>
    <w:rPr>
      <w:rFonts w:ascii="Courier New" w:eastAsia="Times New Roman" w:hAnsi="Courier New" w:cs="Courier New"/>
      <w:sz w:val="20"/>
      <w:szCs w:val="20"/>
    </w:rPr>
  </w:style>
  <w:style w:type="paragraph" w:customStyle="1" w:styleId="line891">
    <w:name w:val="line891"/>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paragraph" w:customStyle="1" w:styleId="line862">
    <w:name w:val="line862"/>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table" w:styleId="TableList4">
    <w:name w:val="Table List 4"/>
    <w:basedOn w:val="TableNormal"/>
    <w:rsid w:val="000E3E1A"/>
    <w:pPr>
      <w:widowControl w:val="0"/>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FC0EB0"/>
    <w:pPr>
      <w:widowControl/>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locked/>
    <w:rsid w:val="0007218B"/>
    <w:rPr>
      <w:i/>
      <w:iCs/>
    </w:rPr>
  </w:style>
  <w:style w:type="character" w:customStyle="1" w:styleId="gui">
    <w:name w:val="gui"/>
    <w:basedOn w:val="DefaultParagraphFont"/>
    <w:rsid w:val="003C3EE7"/>
  </w:style>
  <w:style w:type="character" w:customStyle="1" w:styleId="ListParagraphChar">
    <w:name w:val="List Paragraph Char"/>
    <w:aliases w:val="3 Char,POCG Table Text Char"/>
    <w:basedOn w:val="DefaultParagraphFont"/>
    <w:link w:val="ListParagraph"/>
    <w:uiPriority w:val="34"/>
    <w:locked/>
    <w:rsid w:val="0007218B"/>
    <w:rPr>
      <w:rFonts w:ascii="Verdana" w:eastAsia="PMingLiU" w:hAnsi="Verdana"/>
    </w:rPr>
  </w:style>
  <w:style w:type="paragraph" w:customStyle="1" w:styleId="a">
    <w:name w:val="表_本文 + 左揃え"/>
    <w:basedOn w:val="Normal"/>
    <w:rsid w:val="006446FB"/>
    <w:pPr>
      <w:tabs>
        <w:tab w:val="left" w:pos="360"/>
        <w:tab w:val="left" w:pos="720"/>
        <w:tab w:val="left" w:pos="1080"/>
      </w:tabs>
      <w:suppressAutoHyphens/>
      <w:overflowPunct w:val="0"/>
      <w:autoSpaceDE w:val="0"/>
      <w:snapToGrid w:val="0"/>
      <w:spacing w:line="240" w:lineRule="exact"/>
      <w:jc w:val="both"/>
      <w:textAlignment w:val="baseline"/>
    </w:pPr>
    <w:rPr>
      <w:rFonts w:ascii="Tahoma" w:eastAsia="MS PGothic" w:hAnsi="Tahoma" w:cs="MS Mincho"/>
      <w:color w:val="000000"/>
      <w:kern w:val="1"/>
      <w:sz w:val="16"/>
      <w:lang w:eastAsia="ja-JP" w:bidi="he-IL"/>
    </w:rPr>
  </w:style>
  <w:style w:type="paragraph" w:customStyle="1" w:styleId="L2-">
    <w:name w:val="L2-本文"/>
    <w:basedOn w:val="Normal"/>
    <w:rsid w:val="006446FB"/>
    <w:pPr>
      <w:suppressAutoHyphens/>
      <w:spacing w:line="240" w:lineRule="auto"/>
      <w:ind w:left="210" w:firstLine="210"/>
      <w:jc w:val="both"/>
    </w:pPr>
    <w:rPr>
      <w:rFonts w:ascii="Tahoma" w:eastAsia="MS PGothic" w:hAnsi="Tahoma" w:cs="MS Mincho"/>
      <w:color w:val="000000"/>
      <w:kern w:val="1"/>
      <w:sz w:val="21"/>
      <w:szCs w:val="21"/>
      <w:lang w:val="fr-FR" w:eastAsia="ja-JP"/>
    </w:rPr>
  </w:style>
  <w:style w:type="paragraph" w:customStyle="1" w:styleId="L3-Char">
    <w:name w:val="L3-本文 Char"/>
    <w:basedOn w:val="L2-"/>
    <w:rsid w:val="006446FB"/>
    <w:pPr>
      <w:ind w:left="718" w:firstLine="178"/>
    </w:pPr>
  </w:style>
  <w:style w:type="paragraph" w:styleId="PlainText">
    <w:name w:val="Plain Text"/>
    <w:basedOn w:val="Normal"/>
    <w:link w:val="PlainTextChar"/>
    <w:uiPriority w:val="99"/>
    <w:unhideWhenUsed/>
    <w:rsid w:val="00E6461E"/>
    <w:pPr>
      <w:widowControl/>
      <w:spacing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6461E"/>
    <w:rPr>
      <w:rFonts w:ascii="Consolas" w:eastAsiaTheme="minorHAnsi" w:hAnsi="Consolas" w:cs="Consolas"/>
      <w:sz w:val="21"/>
      <w:szCs w:val="21"/>
    </w:rPr>
  </w:style>
  <w:style w:type="paragraph" w:styleId="TOCHeading">
    <w:name w:val="TOC Heading"/>
    <w:basedOn w:val="Heading1"/>
    <w:next w:val="Normal"/>
    <w:uiPriority w:val="39"/>
    <w:unhideWhenUsed/>
    <w:qFormat/>
    <w:rsid w:val="0007218B"/>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ulletChar">
    <w:name w:val="Bullet Char"/>
    <w:link w:val="Bullet"/>
    <w:rsid w:val="002D1870"/>
    <w:rPr>
      <w:rFonts w:ascii="Book Antiqua" w:eastAsia="PMingLiU" w:hAnsi="Book Antiqua"/>
    </w:rPr>
  </w:style>
  <w:style w:type="table" w:customStyle="1" w:styleId="StandardTableFormat">
    <w:name w:val="Standard Table Format"/>
    <w:basedOn w:val="TableNormal"/>
    <w:rsid w:val="00A9084C"/>
    <w:pPr>
      <w:spacing w:before="40" w:after="40"/>
    </w:pPr>
    <w:rPr>
      <w:rFonts w:ascii="Arial" w:hAnsi="Arial"/>
    </w:rPr>
    <w:tblPr>
      <w:tblStyleRowBandSize w:val="1"/>
      <w:tblStyleColBandSize w:val="1"/>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0" w:type="dxa"/>
      </w:tblCellMar>
    </w:tblPr>
    <w:trPr>
      <w:cantSplit/>
    </w:trPr>
    <w:tblStylePr w:type="firstRow">
      <w:pPr>
        <w:wordWrap/>
        <w:spacing w:beforeLines="50" w:beforeAutospacing="0" w:afterLines="50" w:afterAutospacing="0"/>
      </w:pPr>
      <w:rPr>
        <w:rFonts w:ascii="Arial" w:hAnsi="Arial"/>
        <w:b/>
        <w:i w:val="0"/>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pPr>
        <w:wordWrap/>
        <w:spacing w:beforeLines="0" w:afterLines="0"/>
      </w:pPr>
      <w:rPr>
        <w:rFonts w:ascii="Arial" w:hAnsi="Arial"/>
        <w:sz w:val="21"/>
      </w:rPr>
    </w:tblStylePr>
    <w:tblStylePr w:type="band2Horz">
      <w:pPr>
        <w:wordWrap/>
        <w:spacing w:beforeLines="0" w:afterLines="0"/>
      </w:pPr>
      <w:rPr>
        <w:rFonts w:ascii="Arial" w:hAnsi="Arial"/>
        <w:sz w:val="21"/>
        <w:szCs w:val="20"/>
      </w:rPr>
    </w:tblStylePr>
  </w:style>
  <w:style w:type="table" w:styleId="MediumShading1-Accent1">
    <w:name w:val="Medium Shading 1 Accent 1"/>
    <w:basedOn w:val="TableNormal"/>
    <w:uiPriority w:val="63"/>
    <w:rsid w:val="00B079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5119D0"/>
    <w:pPr>
      <w:autoSpaceDE w:val="0"/>
      <w:autoSpaceDN w:val="0"/>
      <w:adjustRightInd w:val="0"/>
    </w:pPr>
    <w:rPr>
      <w:rFonts w:ascii="Calibri" w:hAnsi="Calibri" w:cs="Calibri"/>
      <w:color w:val="000000"/>
      <w:sz w:val="24"/>
      <w:szCs w:val="24"/>
    </w:rPr>
  </w:style>
  <w:style w:type="paragraph" w:customStyle="1" w:styleId="SapientBullet">
    <w:name w:val="Sapient Bullet"/>
    <w:basedOn w:val="Body"/>
    <w:qFormat/>
    <w:rsid w:val="0007218B"/>
    <w:pPr>
      <w:numPr>
        <w:numId w:val="2"/>
      </w:numPr>
      <w:spacing w:before="0"/>
      <w:ind w:right="216"/>
      <w:jc w:val="left"/>
    </w:pPr>
    <w:rPr>
      <w:rFonts w:ascii="Calibri" w:eastAsia="Times" w:hAnsi="Calibri"/>
      <w:snapToGrid w:val="0"/>
      <w:lang w:val="en-GB"/>
    </w:rPr>
  </w:style>
  <w:style w:type="character" w:customStyle="1" w:styleId="variablesproductname">
    <w:name w:val="variablesproductname"/>
    <w:basedOn w:val="DefaultParagraphFont"/>
    <w:rsid w:val="003B5222"/>
  </w:style>
  <w:style w:type="character" w:customStyle="1" w:styleId="uicontrol">
    <w:name w:val="uicontrol"/>
    <w:basedOn w:val="DefaultParagraphFont"/>
    <w:rsid w:val="003B5222"/>
  </w:style>
  <w:style w:type="character" w:styleId="HTMLCode">
    <w:name w:val="HTML Code"/>
    <w:basedOn w:val="DefaultParagraphFont"/>
    <w:uiPriority w:val="99"/>
    <w:semiHidden/>
    <w:unhideWhenUsed/>
    <w:rsid w:val="00E20B19"/>
    <w:rPr>
      <w:rFonts w:ascii="Courier New" w:eastAsia="Times New Roman" w:hAnsi="Courier New" w:cs="Courier New"/>
      <w:sz w:val="20"/>
      <w:szCs w:val="20"/>
    </w:rPr>
  </w:style>
  <w:style w:type="character" w:customStyle="1" w:styleId="variablesversion">
    <w:name w:val="variablesversion"/>
    <w:basedOn w:val="DefaultParagraphFont"/>
    <w:rsid w:val="00E20B19"/>
  </w:style>
  <w:style w:type="paragraph" w:customStyle="1" w:styleId="minitoc10">
    <w:name w:val="minitoc1_0"/>
    <w:basedOn w:val="Normal"/>
    <w:rsid w:val="00F64D82"/>
    <w:pPr>
      <w:widowControl/>
      <w:spacing w:before="100" w:beforeAutospacing="1" w:after="100" w:afterAutospacing="1" w:line="240" w:lineRule="auto"/>
    </w:pPr>
    <w:rPr>
      <w:rFonts w:ascii="Times New Roman" w:eastAsia="Times New Roman" w:hAnsi="Times New Roman"/>
      <w:sz w:val="24"/>
      <w:szCs w:val="24"/>
    </w:rPr>
  </w:style>
  <w:style w:type="paragraph" w:customStyle="1" w:styleId="smz-translated">
    <w:name w:val="smz-translated"/>
    <w:basedOn w:val="Normal"/>
    <w:rsid w:val="00ED2C46"/>
    <w:pPr>
      <w:widowControl/>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4256">
      <w:bodyDiv w:val="1"/>
      <w:marLeft w:val="0"/>
      <w:marRight w:val="0"/>
      <w:marTop w:val="0"/>
      <w:marBottom w:val="0"/>
      <w:divBdr>
        <w:top w:val="none" w:sz="0" w:space="0" w:color="auto"/>
        <w:left w:val="none" w:sz="0" w:space="0" w:color="auto"/>
        <w:bottom w:val="none" w:sz="0" w:space="0" w:color="auto"/>
        <w:right w:val="none" w:sz="0" w:space="0" w:color="auto"/>
      </w:divBdr>
    </w:div>
    <w:div w:id="35664082">
      <w:bodyDiv w:val="1"/>
      <w:marLeft w:val="0"/>
      <w:marRight w:val="0"/>
      <w:marTop w:val="0"/>
      <w:marBottom w:val="0"/>
      <w:divBdr>
        <w:top w:val="none" w:sz="0" w:space="0" w:color="auto"/>
        <w:left w:val="none" w:sz="0" w:space="0" w:color="auto"/>
        <w:bottom w:val="none" w:sz="0" w:space="0" w:color="auto"/>
        <w:right w:val="none" w:sz="0" w:space="0" w:color="auto"/>
      </w:divBdr>
    </w:div>
    <w:div w:id="41828468">
      <w:bodyDiv w:val="1"/>
      <w:marLeft w:val="0"/>
      <w:marRight w:val="0"/>
      <w:marTop w:val="0"/>
      <w:marBottom w:val="0"/>
      <w:divBdr>
        <w:top w:val="none" w:sz="0" w:space="0" w:color="auto"/>
        <w:left w:val="none" w:sz="0" w:space="0" w:color="auto"/>
        <w:bottom w:val="none" w:sz="0" w:space="0" w:color="auto"/>
        <w:right w:val="none" w:sz="0" w:space="0" w:color="auto"/>
      </w:divBdr>
      <w:divsChild>
        <w:div w:id="333344502">
          <w:marLeft w:val="360"/>
          <w:marRight w:val="0"/>
          <w:marTop w:val="120"/>
          <w:marBottom w:val="120"/>
          <w:divBdr>
            <w:top w:val="none" w:sz="0" w:space="0" w:color="auto"/>
            <w:left w:val="none" w:sz="0" w:space="0" w:color="auto"/>
            <w:bottom w:val="none" w:sz="0" w:space="0" w:color="auto"/>
            <w:right w:val="none" w:sz="0" w:space="0" w:color="auto"/>
          </w:divBdr>
        </w:div>
      </w:divsChild>
    </w:div>
    <w:div w:id="66920434">
      <w:bodyDiv w:val="1"/>
      <w:marLeft w:val="0"/>
      <w:marRight w:val="0"/>
      <w:marTop w:val="0"/>
      <w:marBottom w:val="0"/>
      <w:divBdr>
        <w:top w:val="none" w:sz="0" w:space="0" w:color="auto"/>
        <w:left w:val="none" w:sz="0" w:space="0" w:color="auto"/>
        <w:bottom w:val="none" w:sz="0" w:space="0" w:color="auto"/>
        <w:right w:val="none" w:sz="0" w:space="0" w:color="auto"/>
      </w:divBdr>
    </w:div>
    <w:div w:id="67115026">
      <w:bodyDiv w:val="1"/>
      <w:marLeft w:val="0"/>
      <w:marRight w:val="0"/>
      <w:marTop w:val="0"/>
      <w:marBottom w:val="0"/>
      <w:divBdr>
        <w:top w:val="none" w:sz="0" w:space="0" w:color="auto"/>
        <w:left w:val="none" w:sz="0" w:space="0" w:color="auto"/>
        <w:bottom w:val="none" w:sz="0" w:space="0" w:color="auto"/>
        <w:right w:val="none" w:sz="0" w:space="0" w:color="auto"/>
      </w:divBdr>
    </w:div>
    <w:div w:id="72702239">
      <w:bodyDiv w:val="1"/>
      <w:marLeft w:val="0"/>
      <w:marRight w:val="0"/>
      <w:marTop w:val="0"/>
      <w:marBottom w:val="0"/>
      <w:divBdr>
        <w:top w:val="none" w:sz="0" w:space="0" w:color="auto"/>
        <w:left w:val="none" w:sz="0" w:space="0" w:color="auto"/>
        <w:bottom w:val="none" w:sz="0" w:space="0" w:color="auto"/>
        <w:right w:val="none" w:sz="0" w:space="0" w:color="auto"/>
      </w:divBdr>
    </w:div>
    <w:div w:id="77681932">
      <w:bodyDiv w:val="1"/>
      <w:marLeft w:val="0"/>
      <w:marRight w:val="0"/>
      <w:marTop w:val="0"/>
      <w:marBottom w:val="0"/>
      <w:divBdr>
        <w:top w:val="none" w:sz="0" w:space="0" w:color="auto"/>
        <w:left w:val="none" w:sz="0" w:space="0" w:color="auto"/>
        <w:bottom w:val="none" w:sz="0" w:space="0" w:color="auto"/>
        <w:right w:val="none" w:sz="0" w:space="0" w:color="auto"/>
      </w:divBdr>
    </w:div>
    <w:div w:id="98063568">
      <w:bodyDiv w:val="1"/>
      <w:marLeft w:val="0"/>
      <w:marRight w:val="0"/>
      <w:marTop w:val="0"/>
      <w:marBottom w:val="0"/>
      <w:divBdr>
        <w:top w:val="none" w:sz="0" w:space="0" w:color="auto"/>
        <w:left w:val="none" w:sz="0" w:space="0" w:color="auto"/>
        <w:bottom w:val="none" w:sz="0" w:space="0" w:color="auto"/>
        <w:right w:val="none" w:sz="0" w:space="0" w:color="auto"/>
      </w:divBdr>
    </w:div>
    <w:div w:id="99879260">
      <w:bodyDiv w:val="1"/>
      <w:marLeft w:val="0"/>
      <w:marRight w:val="0"/>
      <w:marTop w:val="0"/>
      <w:marBottom w:val="0"/>
      <w:divBdr>
        <w:top w:val="none" w:sz="0" w:space="0" w:color="auto"/>
        <w:left w:val="none" w:sz="0" w:space="0" w:color="auto"/>
        <w:bottom w:val="none" w:sz="0" w:space="0" w:color="auto"/>
        <w:right w:val="none" w:sz="0" w:space="0" w:color="auto"/>
      </w:divBdr>
      <w:divsChild>
        <w:div w:id="830028320">
          <w:marLeft w:val="360"/>
          <w:marRight w:val="0"/>
          <w:marTop w:val="120"/>
          <w:marBottom w:val="120"/>
          <w:divBdr>
            <w:top w:val="none" w:sz="0" w:space="0" w:color="auto"/>
            <w:left w:val="none" w:sz="0" w:space="0" w:color="auto"/>
            <w:bottom w:val="none" w:sz="0" w:space="0" w:color="auto"/>
            <w:right w:val="none" w:sz="0" w:space="0" w:color="auto"/>
          </w:divBdr>
        </w:div>
      </w:divsChild>
    </w:div>
    <w:div w:id="108283547">
      <w:bodyDiv w:val="1"/>
      <w:marLeft w:val="0"/>
      <w:marRight w:val="0"/>
      <w:marTop w:val="0"/>
      <w:marBottom w:val="0"/>
      <w:divBdr>
        <w:top w:val="none" w:sz="0" w:space="0" w:color="auto"/>
        <w:left w:val="none" w:sz="0" w:space="0" w:color="auto"/>
        <w:bottom w:val="none" w:sz="0" w:space="0" w:color="auto"/>
        <w:right w:val="none" w:sz="0" w:space="0" w:color="auto"/>
      </w:divBdr>
    </w:div>
    <w:div w:id="111022576">
      <w:bodyDiv w:val="1"/>
      <w:marLeft w:val="0"/>
      <w:marRight w:val="0"/>
      <w:marTop w:val="0"/>
      <w:marBottom w:val="0"/>
      <w:divBdr>
        <w:top w:val="none" w:sz="0" w:space="0" w:color="auto"/>
        <w:left w:val="none" w:sz="0" w:space="0" w:color="auto"/>
        <w:bottom w:val="none" w:sz="0" w:space="0" w:color="auto"/>
        <w:right w:val="none" w:sz="0" w:space="0" w:color="auto"/>
      </w:divBdr>
      <w:divsChild>
        <w:div w:id="498932511">
          <w:marLeft w:val="360"/>
          <w:marRight w:val="0"/>
          <w:marTop w:val="120"/>
          <w:marBottom w:val="120"/>
          <w:divBdr>
            <w:top w:val="none" w:sz="0" w:space="0" w:color="auto"/>
            <w:left w:val="none" w:sz="0" w:space="0" w:color="auto"/>
            <w:bottom w:val="none" w:sz="0" w:space="0" w:color="auto"/>
            <w:right w:val="none" w:sz="0" w:space="0" w:color="auto"/>
          </w:divBdr>
        </w:div>
      </w:divsChild>
    </w:div>
    <w:div w:id="117645158">
      <w:bodyDiv w:val="1"/>
      <w:marLeft w:val="0"/>
      <w:marRight w:val="0"/>
      <w:marTop w:val="0"/>
      <w:marBottom w:val="0"/>
      <w:divBdr>
        <w:top w:val="none" w:sz="0" w:space="0" w:color="auto"/>
        <w:left w:val="none" w:sz="0" w:space="0" w:color="auto"/>
        <w:bottom w:val="none" w:sz="0" w:space="0" w:color="auto"/>
        <w:right w:val="none" w:sz="0" w:space="0" w:color="auto"/>
      </w:divBdr>
    </w:div>
    <w:div w:id="119501711">
      <w:bodyDiv w:val="1"/>
      <w:marLeft w:val="0"/>
      <w:marRight w:val="0"/>
      <w:marTop w:val="0"/>
      <w:marBottom w:val="0"/>
      <w:divBdr>
        <w:top w:val="none" w:sz="0" w:space="0" w:color="auto"/>
        <w:left w:val="none" w:sz="0" w:space="0" w:color="auto"/>
        <w:bottom w:val="none" w:sz="0" w:space="0" w:color="auto"/>
        <w:right w:val="none" w:sz="0" w:space="0" w:color="auto"/>
      </w:divBdr>
    </w:div>
    <w:div w:id="123621838">
      <w:bodyDiv w:val="1"/>
      <w:marLeft w:val="0"/>
      <w:marRight w:val="0"/>
      <w:marTop w:val="0"/>
      <w:marBottom w:val="0"/>
      <w:divBdr>
        <w:top w:val="none" w:sz="0" w:space="0" w:color="auto"/>
        <w:left w:val="none" w:sz="0" w:space="0" w:color="auto"/>
        <w:bottom w:val="none" w:sz="0" w:space="0" w:color="auto"/>
        <w:right w:val="none" w:sz="0" w:space="0" w:color="auto"/>
      </w:divBdr>
      <w:divsChild>
        <w:div w:id="484779696">
          <w:marLeft w:val="1080"/>
          <w:marRight w:val="0"/>
          <w:marTop w:val="40"/>
          <w:marBottom w:val="160"/>
          <w:divBdr>
            <w:top w:val="none" w:sz="0" w:space="0" w:color="auto"/>
            <w:left w:val="none" w:sz="0" w:space="0" w:color="auto"/>
            <w:bottom w:val="none" w:sz="0" w:space="0" w:color="auto"/>
            <w:right w:val="none" w:sz="0" w:space="0" w:color="auto"/>
          </w:divBdr>
        </w:div>
        <w:div w:id="1622953303">
          <w:marLeft w:val="1080"/>
          <w:marRight w:val="0"/>
          <w:marTop w:val="40"/>
          <w:marBottom w:val="160"/>
          <w:divBdr>
            <w:top w:val="none" w:sz="0" w:space="0" w:color="auto"/>
            <w:left w:val="none" w:sz="0" w:space="0" w:color="auto"/>
            <w:bottom w:val="none" w:sz="0" w:space="0" w:color="auto"/>
            <w:right w:val="none" w:sz="0" w:space="0" w:color="auto"/>
          </w:divBdr>
        </w:div>
        <w:div w:id="541014085">
          <w:marLeft w:val="1800"/>
          <w:marRight w:val="0"/>
          <w:marTop w:val="40"/>
          <w:marBottom w:val="160"/>
          <w:divBdr>
            <w:top w:val="none" w:sz="0" w:space="0" w:color="auto"/>
            <w:left w:val="none" w:sz="0" w:space="0" w:color="auto"/>
            <w:bottom w:val="none" w:sz="0" w:space="0" w:color="auto"/>
            <w:right w:val="none" w:sz="0" w:space="0" w:color="auto"/>
          </w:divBdr>
        </w:div>
        <w:div w:id="118694201">
          <w:marLeft w:val="1080"/>
          <w:marRight w:val="0"/>
          <w:marTop w:val="40"/>
          <w:marBottom w:val="160"/>
          <w:divBdr>
            <w:top w:val="none" w:sz="0" w:space="0" w:color="auto"/>
            <w:left w:val="none" w:sz="0" w:space="0" w:color="auto"/>
            <w:bottom w:val="none" w:sz="0" w:space="0" w:color="auto"/>
            <w:right w:val="none" w:sz="0" w:space="0" w:color="auto"/>
          </w:divBdr>
        </w:div>
      </w:divsChild>
    </w:div>
    <w:div w:id="146628447">
      <w:bodyDiv w:val="1"/>
      <w:marLeft w:val="0"/>
      <w:marRight w:val="0"/>
      <w:marTop w:val="0"/>
      <w:marBottom w:val="0"/>
      <w:divBdr>
        <w:top w:val="none" w:sz="0" w:space="0" w:color="auto"/>
        <w:left w:val="none" w:sz="0" w:space="0" w:color="auto"/>
        <w:bottom w:val="none" w:sz="0" w:space="0" w:color="auto"/>
        <w:right w:val="none" w:sz="0" w:space="0" w:color="auto"/>
      </w:divBdr>
    </w:div>
    <w:div w:id="166214023">
      <w:bodyDiv w:val="1"/>
      <w:marLeft w:val="0"/>
      <w:marRight w:val="0"/>
      <w:marTop w:val="0"/>
      <w:marBottom w:val="0"/>
      <w:divBdr>
        <w:top w:val="none" w:sz="0" w:space="0" w:color="auto"/>
        <w:left w:val="none" w:sz="0" w:space="0" w:color="auto"/>
        <w:bottom w:val="none" w:sz="0" w:space="0" w:color="auto"/>
        <w:right w:val="none" w:sz="0" w:space="0" w:color="auto"/>
      </w:divBdr>
    </w:div>
    <w:div w:id="166481726">
      <w:bodyDiv w:val="1"/>
      <w:marLeft w:val="0"/>
      <w:marRight w:val="0"/>
      <w:marTop w:val="0"/>
      <w:marBottom w:val="0"/>
      <w:divBdr>
        <w:top w:val="none" w:sz="0" w:space="0" w:color="auto"/>
        <w:left w:val="none" w:sz="0" w:space="0" w:color="auto"/>
        <w:bottom w:val="none" w:sz="0" w:space="0" w:color="auto"/>
        <w:right w:val="none" w:sz="0" w:space="0" w:color="auto"/>
      </w:divBdr>
    </w:div>
    <w:div w:id="181096644">
      <w:bodyDiv w:val="1"/>
      <w:marLeft w:val="0"/>
      <w:marRight w:val="0"/>
      <w:marTop w:val="0"/>
      <w:marBottom w:val="0"/>
      <w:divBdr>
        <w:top w:val="none" w:sz="0" w:space="0" w:color="auto"/>
        <w:left w:val="none" w:sz="0" w:space="0" w:color="auto"/>
        <w:bottom w:val="none" w:sz="0" w:space="0" w:color="auto"/>
        <w:right w:val="none" w:sz="0" w:space="0" w:color="auto"/>
      </w:divBdr>
    </w:div>
    <w:div w:id="181357394">
      <w:bodyDiv w:val="1"/>
      <w:marLeft w:val="0"/>
      <w:marRight w:val="0"/>
      <w:marTop w:val="0"/>
      <w:marBottom w:val="0"/>
      <w:divBdr>
        <w:top w:val="none" w:sz="0" w:space="0" w:color="auto"/>
        <w:left w:val="none" w:sz="0" w:space="0" w:color="auto"/>
        <w:bottom w:val="none" w:sz="0" w:space="0" w:color="auto"/>
        <w:right w:val="none" w:sz="0" w:space="0" w:color="auto"/>
      </w:divBdr>
    </w:div>
    <w:div w:id="189295665">
      <w:bodyDiv w:val="1"/>
      <w:marLeft w:val="0"/>
      <w:marRight w:val="0"/>
      <w:marTop w:val="0"/>
      <w:marBottom w:val="0"/>
      <w:divBdr>
        <w:top w:val="none" w:sz="0" w:space="0" w:color="auto"/>
        <w:left w:val="none" w:sz="0" w:space="0" w:color="auto"/>
        <w:bottom w:val="none" w:sz="0" w:space="0" w:color="auto"/>
        <w:right w:val="none" w:sz="0" w:space="0" w:color="auto"/>
      </w:divBdr>
      <w:divsChild>
        <w:div w:id="859272784">
          <w:marLeft w:val="360"/>
          <w:marRight w:val="0"/>
          <w:marTop w:val="120"/>
          <w:marBottom w:val="120"/>
          <w:divBdr>
            <w:top w:val="none" w:sz="0" w:space="0" w:color="auto"/>
            <w:left w:val="none" w:sz="0" w:space="0" w:color="auto"/>
            <w:bottom w:val="none" w:sz="0" w:space="0" w:color="auto"/>
            <w:right w:val="none" w:sz="0" w:space="0" w:color="auto"/>
          </w:divBdr>
        </w:div>
      </w:divsChild>
    </w:div>
    <w:div w:id="189758649">
      <w:bodyDiv w:val="1"/>
      <w:marLeft w:val="0"/>
      <w:marRight w:val="0"/>
      <w:marTop w:val="0"/>
      <w:marBottom w:val="0"/>
      <w:divBdr>
        <w:top w:val="none" w:sz="0" w:space="0" w:color="auto"/>
        <w:left w:val="none" w:sz="0" w:space="0" w:color="auto"/>
        <w:bottom w:val="none" w:sz="0" w:space="0" w:color="auto"/>
        <w:right w:val="none" w:sz="0" w:space="0" w:color="auto"/>
      </w:divBdr>
      <w:divsChild>
        <w:div w:id="1933976235">
          <w:marLeft w:val="0"/>
          <w:marRight w:val="0"/>
          <w:marTop w:val="0"/>
          <w:marBottom w:val="0"/>
          <w:divBdr>
            <w:top w:val="none" w:sz="0" w:space="0" w:color="auto"/>
            <w:left w:val="none" w:sz="0" w:space="0" w:color="auto"/>
            <w:bottom w:val="none" w:sz="0" w:space="0" w:color="auto"/>
            <w:right w:val="none" w:sz="0" w:space="0" w:color="auto"/>
          </w:divBdr>
        </w:div>
      </w:divsChild>
    </w:div>
    <w:div w:id="206573905">
      <w:bodyDiv w:val="1"/>
      <w:marLeft w:val="0"/>
      <w:marRight w:val="0"/>
      <w:marTop w:val="0"/>
      <w:marBottom w:val="0"/>
      <w:divBdr>
        <w:top w:val="none" w:sz="0" w:space="0" w:color="auto"/>
        <w:left w:val="none" w:sz="0" w:space="0" w:color="auto"/>
        <w:bottom w:val="none" w:sz="0" w:space="0" w:color="auto"/>
        <w:right w:val="none" w:sz="0" w:space="0" w:color="auto"/>
      </w:divBdr>
    </w:div>
    <w:div w:id="240452293">
      <w:bodyDiv w:val="1"/>
      <w:marLeft w:val="0"/>
      <w:marRight w:val="0"/>
      <w:marTop w:val="0"/>
      <w:marBottom w:val="0"/>
      <w:divBdr>
        <w:top w:val="none" w:sz="0" w:space="0" w:color="auto"/>
        <w:left w:val="none" w:sz="0" w:space="0" w:color="auto"/>
        <w:bottom w:val="none" w:sz="0" w:space="0" w:color="auto"/>
        <w:right w:val="none" w:sz="0" w:space="0" w:color="auto"/>
      </w:divBdr>
    </w:div>
    <w:div w:id="242955966">
      <w:bodyDiv w:val="1"/>
      <w:marLeft w:val="0"/>
      <w:marRight w:val="0"/>
      <w:marTop w:val="0"/>
      <w:marBottom w:val="0"/>
      <w:divBdr>
        <w:top w:val="none" w:sz="0" w:space="0" w:color="auto"/>
        <w:left w:val="none" w:sz="0" w:space="0" w:color="auto"/>
        <w:bottom w:val="none" w:sz="0" w:space="0" w:color="auto"/>
        <w:right w:val="none" w:sz="0" w:space="0" w:color="auto"/>
      </w:divBdr>
      <w:divsChild>
        <w:div w:id="1948074619">
          <w:marLeft w:val="0"/>
          <w:marRight w:val="0"/>
          <w:marTop w:val="0"/>
          <w:marBottom w:val="0"/>
          <w:divBdr>
            <w:top w:val="none" w:sz="0" w:space="0" w:color="auto"/>
            <w:left w:val="none" w:sz="0" w:space="0" w:color="auto"/>
            <w:bottom w:val="none" w:sz="0" w:space="0" w:color="auto"/>
            <w:right w:val="none" w:sz="0" w:space="0" w:color="auto"/>
          </w:divBdr>
        </w:div>
      </w:divsChild>
    </w:div>
    <w:div w:id="259991909">
      <w:bodyDiv w:val="1"/>
      <w:marLeft w:val="0"/>
      <w:marRight w:val="0"/>
      <w:marTop w:val="0"/>
      <w:marBottom w:val="0"/>
      <w:divBdr>
        <w:top w:val="none" w:sz="0" w:space="0" w:color="auto"/>
        <w:left w:val="none" w:sz="0" w:space="0" w:color="auto"/>
        <w:bottom w:val="none" w:sz="0" w:space="0" w:color="auto"/>
        <w:right w:val="none" w:sz="0" w:space="0" w:color="auto"/>
      </w:divBdr>
    </w:div>
    <w:div w:id="261770216">
      <w:bodyDiv w:val="1"/>
      <w:marLeft w:val="0"/>
      <w:marRight w:val="0"/>
      <w:marTop w:val="0"/>
      <w:marBottom w:val="0"/>
      <w:divBdr>
        <w:top w:val="none" w:sz="0" w:space="0" w:color="auto"/>
        <w:left w:val="none" w:sz="0" w:space="0" w:color="auto"/>
        <w:bottom w:val="none" w:sz="0" w:space="0" w:color="auto"/>
        <w:right w:val="none" w:sz="0" w:space="0" w:color="auto"/>
      </w:divBdr>
    </w:div>
    <w:div w:id="265625573">
      <w:bodyDiv w:val="1"/>
      <w:marLeft w:val="0"/>
      <w:marRight w:val="0"/>
      <w:marTop w:val="0"/>
      <w:marBottom w:val="0"/>
      <w:divBdr>
        <w:top w:val="none" w:sz="0" w:space="0" w:color="auto"/>
        <w:left w:val="none" w:sz="0" w:space="0" w:color="auto"/>
        <w:bottom w:val="none" w:sz="0" w:space="0" w:color="auto"/>
        <w:right w:val="none" w:sz="0" w:space="0" w:color="auto"/>
      </w:divBdr>
    </w:div>
    <w:div w:id="320044533">
      <w:bodyDiv w:val="1"/>
      <w:marLeft w:val="0"/>
      <w:marRight w:val="0"/>
      <w:marTop w:val="0"/>
      <w:marBottom w:val="0"/>
      <w:divBdr>
        <w:top w:val="none" w:sz="0" w:space="0" w:color="auto"/>
        <w:left w:val="none" w:sz="0" w:space="0" w:color="auto"/>
        <w:bottom w:val="none" w:sz="0" w:space="0" w:color="auto"/>
        <w:right w:val="none" w:sz="0" w:space="0" w:color="auto"/>
      </w:divBdr>
    </w:div>
    <w:div w:id="347566723">
      <w:bodyDiv w:val="1"/>
      <w:marLeft w:val="0"/>
      <w:marRight w:val="0"/>
      <w:marTop w:val="0"/>
      <w:marBottom w:val="0"/>
      <w:divBdr>
        <w:top w:val="none" w:sz="0" w:space="0" w:color="auto"/>
        <w:left w:val="none" w:sz="0" w:space="0" w:color="auto"/>
        <w:bottom w:val="none" w:sz="0" w:space="0" w:color="auto"/>
        <w:right w:val="none" w:sz="0" w:space="0" w:color="auto"/>
      </w:divBdr>
    </w:div>
    <w:div w:id="366879475">
      <w:bodyDiv w:val="1"/>
      <w:marLeft w:val="0"/>
      <w:marRight w:val="0"/>
      <w:marTop w:val="0"/>
      <w:marBottom w:val="0"/>
      <w:divBdr>
        <w:top w:val="none" w:sz="0" w:space="0" w:color="auto"/>
        <w:left w:val="none" w:sz="0" w:space="0" w:color="auto"/>
        <w:bottom w:val="none" w:sz="0" w:space="0" w:color="auto"/>
        <w:right w:val="none" w:sz="0" w:space="0" w:color="auto"/>
      </w:divBdr>
    </w:div>
    <w:div w:id="367293134">
      <w:bodyDiv w:val="1"/>
      <w:marLeft w:val="0"/>
      <w:marRight w:val="0"/>
      <w:marTop w:val="0"/>
      <w:marBottom w:val="0"/>
      <w:divBdr>
        <w:top w:val="none" w:sz="0" w:space="0" w:color="auto"/>
        <w:left w:val="none" w:sz="0" w:space="0" w:color="auto"/>
        <w:bottom w:val="none" w:sz="0" w:space="0" w:color="auto"/>
        <w:right w:val="none" w:sz="0" w:space="0" w:color="auto"/>
      </w:divBdr>
    </w:div>
    <w:div w:id="368531736">
      <w:bodyDiv w:val="1"/>
      <w:marLeft w:val="0"/>
      <w:marRight w:val="0"/>
      <w:marTop w:val="0"/>
      <w:marBottom w:val="0"/>
      <w:divBdr>
        <w:top w:val="none" w:sz="0" w:space="0" w:color="auto"/>
        <w:left w:val="none" w:sz="0" w:space="0" w:color="auto"/>
        <w:bottom w:val="none" w:sz="0" w:space="0" w:color="auto"/>
        <w:right w:val="none" w:sz="0" w:space="0" w:color="auto"/>
      </w:divBdr>
    </w:div>
    <w:div w:id="376702527">
      <w:bodyDiv w:val="1"/>
      <w:marLeft w:val="0"/>
      <w:marRight w:val="0"/>
      <w:marTop w:val="0"/>
      <w:marBottom w:val="0"/>
      <w:divBdr>
        <w:top w:val="none" w:sz="0" w:space="0" w:color="auto"/>
        <w:left w:val="none" w:sz="0" w:space="0" w:color="auto"/>
        <w:bottom w:val="none" w:sz="0" w:space="0" w:color="auto"/>
        <w:right w:val="none" w:sz="0" w:space="0" w:color="auto"/>
      </w:divBdr>
    </w:div>
    <w:div w:id="384372057">
      <w:bodyDiv w:val="1"/>
      <w:marLeft w:val="0"/>
      <w:marRight w:val="0"/>
      <w:marTop w:val="0"/>
      <w:marBottom w:val="0"/>
      <w:divBdr>
        <w:top w:val="none" w:sz="0" w:space="0" w:color="auto"/>
        <w:left w:val="none" w:sz="0" w:space="0" w:color="auto"/>
        <w:bottom w:val="none" w:sz="0" w:space="0" w:color="auto"/>
        <w:right w:val="none" w:sz="0" w:space="0" w:color="auto"/>
      </w:divBdr>
    </w:div>
    <w:div w:id="412898156">
      <w:bodyDiv w:val="1"/>
      <w:marLeft w:val="0"/>
      <w:marRight w:val="0"/>
      <w:marTop w:val="0"/>
      <w:marBottom w:val="0"/>
      <w:divBdr>
        <w:top w:val="none" w:sz="0" w:space="0" w:color="auto"/>
        <w:left w:val="none" w:sz="0" w:space="0" w:color="auto"/>
        <w:bottom w:val="none" w:sz="0" w:space="0" w:color="auto"/>
        <w:right w:val="none" w:sz="0" w:space="0" w:color="auto"/>
      </w:divBdr>
    </w:div>
    <w:div w:id="413209918">
      <w:bodyDiv w:val="1"/>
      <w:marLeft w:val="0"/>
      <w:marRight w:val="0"/>
      <w:marTop w:val="0"/>
      <w:marBottom w:val="0"/>
      <w:divBdr>
        <w:top w:val="none" w:sz="0" w:space="0" w:color="auto"/>
        <w:left w:val="none" w:sz="0" w:space="0" w:color="auto"/>
        <w:bottom w:val="none" w:sz="0" w:space="0" w:color="auto"/>
        <w:right w:val="none" w:sz="0" w:space="0" w:color="auto"/>
      </w:divBdr>
    </w:div>
    <w:div w:id="450586805">
      <w:bodyDiv w:val="1"/>
      <w:marLeft w:val="0"/>
      <w:marRight w:val="0"/>
      <w:marTop w:val="0"/>
      <w:marBottom w:val="0"/>
      <w:divBdr>
        <w:top w:val="none" w:sz="0" w:space="0" w:color="auto"/>
        <w:left w:val="none" w:sz="0" w:space="0" w:color="auto"/>
        <w:bottom w:val="none" w:sz="0" w:space="0" w:color="auto"/>
        <w:right w:val="none" w:sz="0" w:space="0" w:color="auto"/>
      </w:divBdr>
    </w:div>
    <w:div w:id="466971983">
      <w:bodyDiv w:val="1"/>
      <w:marLeft w:val="0"/>
      <w:marRight w:val="0"/>
      <w:marTop w:val="0"/>
      <w:marBottom w:val="0"/>
      <w:divBdr>
        <w:top w:val="none" w:sz="0" w:space="0" w:color="auto"/>
        <w:left w:val="none" w:sz="0" w:space="0" w:color="auto"/>
        <w:bottom w:val="none" w:sz="0" w:space="0" w:color="auto"/>
        <w:right w:val="none" w:sz="0" w:space="0" w:color="auto"/>
      </w:divBdr>
    </w:div>
    <w:div w:id="481166967">
      <w:bodyDiv w:val="1"/>
      <w:marLeft w:val="0"/>
      <w:marRight w:val="0"/>
      <w:marTop w:val="0"/>
      <w:marBottom w:val="0"/>
      <w:divBdr>
        <w:top w:val="none" w:sz="0" w:space="0" w:color="auto"/>
        <w:left w:val="none" w:sz="0" w:space="0" w:color="auto"/>
        <w:bottom w:val="none" w:sz="0" w:space="0" w:color="auto"/>
        <w:right w:val="none" w:sz="0" w:space="0" w:color="auto"/>
      </w:divBdr>
    </w:div>
    <w:div w:id="487751405">
      <w:bodyDiv w:val="1"/>
      <w:marLeft w:val="0"/>
      <w:marRight w:val="0"/>
      <w:marTop w:val="0"/>
      <w:marBottom w:val="0"/>
      <w:divBdr>
        <w:top w:val="none" w:sz="0" w:space="0" w:color="auto"/>
        <w:left w:val="none" w:sz="0" w:space="0" w:color="auto"/>
        <w:bottom w:val="none" w:sz="0" w:space="0" w:color="auto"/>
        <w:right w:val="none" w:sz="0" w:space="0" w:color="auto"/>
      </w:divBdr>
      <w:divsChild>
        <w:div w:id="1104574700">
          <w:marLeft w:val="0"/>
          <w:marRight w:val="0"/>
          <w:marTop w:val="0"/>
          <w:marBottom w:val="0"/>
          <w:divBdr>
            <w:top w:val="none" w:sz="0" w:space="0" w:color="auto"/>
            <w:left w:val="none" w:sz="0" w:space="0" w:color="auto"/>
            <w:bottom w:val="none" w:sz="0" w:space="0" w:color="auto"/>
            <w:right w:val="none" w:sz="0" w:space="0" w:color="auto"/>
          </w:divBdr>
        </w:div>
      </w:divsChild>
    </w:div>
    <w:div w:id="490604919">
      <w:bodyDiv w:val="1"/>
      <w:marLeft w:val="0"/>
      <w:marRight w:val="0"/>
      <w:marTop w:val="0"/>
      <w:marBottom w:val="0"/>
      <w:divBdr>
        <w:top w:val="none" w:sz="0" w:space="0" w:color="auto"/>
        <w:left w:val="none" w:sz="0" w:space="0" w:color="auto"/>
        <w:bottom w:val="none" w:sz="0" w:space="0" w:color="auto"/>
        <w:right w:val="none" w:sz="0" w:space="0" w:color="auto"/>
      </w:divBdr>
    </w:div>
    <w:div w:id="499396939">
      <w:bodyDiv w:val="1"/>
      <w:marLeft w:val="0"/>
      <w:marRight w:val="0"/>
      <w:marTop w:val="0"/>
      <w:marBottom w:val="0"/>
      <w:divBdr>
        <w:top w:val="none" w:sz="0" w:space="0" w:color="auto"/>
        <w:left w:val="none" w:sz="0" w:space="0" w:color="auto"/>
        <w:bottom w:val="none" w:sz="0" w:space="0" w:color="auto"/>
        <w:right w:val="none" w:sz="0" w:space="0" w:color="auto"/>
      </w:divBdr>
    </w:div>
    <w:div w:id="506480915">
      <w:bodyDiv w:val="1"/>
      <w:marLeft w:val="0"/>
      <w:marRight w:val="0"/>
      <w:marTop w:val="0"/>
      <w:marBottom w:val="0"/>
      <w:divBdr>
        <w:top w:val="none" w:sz="0" w:space="0" w:color="auto"/>
        <w:left w:val="none" w:sz="0" w:space="0" w:color="auto"/>
        <w:bottom w:val="none" w:sz="0" w:space="0" w:color="auto"/>
        <w:right w:val="none" w:sz="0" w:space="0" w:color="auto"/>
      </w:divBdr>
      <w:divsChild>
        <w:div w:id="441996678">
          <w:marLeft w:val="274"/>
          <w:marRight w:val="0"/>
          <w:marTop w:val="90"/>
          <w:marBottom w:val="30"/>
          <w:divBdr>
            <w:top w:val="none" w:sz="0" w:space="0" w:color="auto"/>
            <w:left w:val="none" w:sz="0" w:space="0" w:color="auto"/>
            <w:bottom w:val="none" w:sz="0" w:space="0" w:color="auto"/>
            <w:right w:val="none" w:sz="0" w:space="0" w:color="auto"/>
          </w:divBdr>
        </w:div>
      </w:divsChild>
    </w:div>
    <w:div w:id="523787897">
      <w:bodyDiv w:val="1"/>
      <w:marLeft w:val="0"/>
      <w:marRight w:val="0"/>
      <w:marTop w:val="0"/>
      <w:marBottom w:val="0"/>
      <w:divBdr>
        <w:top w:val="none" w:sz="0" w:space="0" w:color="auto"/>
        <w:left w:val="none" w:sz="0" w:space="0" w:color="auto"/>
        <w:bottom w:val="none" w:sz="0" w:space="0" w:color="auto"/>
        <w:right w:val="none" w:sz="0" w:space="0" w:color="auto"/>
      </w:divBdr>
    </w:div>
    <w:div w:id="546797436">
      <w:bodyDiv w:val="1"/>
      <w:marLeft w:val="0"/>
      <w:marRight w:val="0"/>
      <w:marTop w:val="0"/>
      <w:marBottom w:val="0"/>
      <w:divBdr>
        <w:top w:val="none" w:sz="0" w:space="0" w:color="auto"/>
        <w:left w:val="none" w:sz="0" w:space="0" w:color="auto"/>
        <w:bottom w:val="none" w:sz="0" w:space="0" w:color="auto"/>
        <w:right w:val="none" w:sz="0" w:space="0" w:color="auto"/>
      </w:divBdr>
    </w:div>
    <w:div w:id="559219186">
      <w:bodyDiv w:val="1"/>
      <w:marLeft w:val="0"/>
      <w:marRight w:val="0"/>
      <w:marTop w:val="0"/>
      <w:marBottom w:val="0"/>
      <w:divBdr>
        <w:top w:val="none" w:sz="0" w:space="0" w:color="auto"/>
        <w:left w:val="none" w:sz="0" w:space="0" w:color="auto"/>
        <w:bottom w:val="none" w:sz="0" w:space="0" w:color="auto"/>
        <w:right w:val="none" w:sz="0" w:space="0" w:color="auto"/>
      </w:divBdr>
      <w:divsChild>
        <w:div w:id="634216192">
          <w:marLeft w:val="1200"/>
          <w:marRight w:val="0"/>
          <w:marTop w:val="0"/>
          <w:marBottom w:val="0"/>
          <w:divBdr>
            <w:top w:val="none" w:sz="0" w:space="0" w:color="auto"/>
            <w:left w:val="none" w:sz="0" w:space="0" w:color="auto"/>
            <w:bottom w:val="none" w:sz="0" w:space="0" w:color="auto"/>
            <w:right w:val="none" w:sz="0" w:space="0" w:color="auto"/>
          </w:divBdr>
        </w:div>
        <w:div w:id="926033130">
          <w:marLeft w:val="600"/>
          <w:marRight w:val="0"/>
          <w:marTop w:val="0"/>
          <w:marBottom w:val="0"/>
          <w:divBdr>
            <w:top w:val="none" w:sz="0" w:space="0" w:color="auto"/>
            <w:left w:val="none" w:sz="0" w:space="0" w:color="auto"/>
            <w:bottom w:val="none" w:sz="0" w:space="0" w:color="auto"/>
            <w:right w:val="none" w:sz="0" w:space="0" w:color="auto"/>
          </w:divBdr>
        </w:div>
        <w:div w:id="1077678445">
          <w:marLeft w:val="1200"/>
          <w:marRight w:val="0"/>
          <w:marTop w:val="0"/>
          <w:marBottom w:val="0"/>
          <w:divBdr>
            <w:top w:val="none" w:sz="0" w:space="0" w:color="auto"/>
            <w:left w:val="none" w:sz="0" w:space="0" w:color="auto"/>
            <w:bottom w:val="none" w:sz="0" w:space="0" w:color="auto"/>
            <w:right w:val="none" w:sz="0" w:space="0" w:color="auto"/>
          </w:divBdr>
        </w:div>
        <w:div w:id="190188419">
          <w:marLeft w:val="1200"/>
          <w:marRight w:val="0"/>
          <w:marTop w:val="0"/>
          <w:marBottom w:val="0"/>
          <w:divBdr>
            <w:top w:val="none" w:sz="0" w:space="0" w:color="auto"/>
            <w:left w:val="none" w:sz="0" w:space="0" w:color="auto"/>
            <w:bottom w:val="none" w:sz="0" w:space="0" w:color="auto"/>
            <w:right w:val="none" w:sz="0" w:space="0" w:color="auto"/>
          </w:divBdr>
        </w:div>
      </w:divsChild>
    </w:div>
    <w:div w:id="563873560">
      <w:bodyDiv w:val="1"/>
      <w:marLeft w:val="0"/>
      <w:marRight w:val="0"/>
      <w:marTop w:val="0"/>
      <w:marBottom w:val="0"/>
      <w:divBdr>
        <w:top w:val="none" w:sz="0" w:space="0" w:color="auto"/>
        <w:left w:val="none" w:sz="0" w:space="0" w:color="auto"/>
        <w:bottom w:val="none" w:sz="0" w:space="0" w:color="auto"/>
        <w:right w:val="none" w:sz="0" w:space="0" w:color="auto"/>
      </w:divBdr>
    </w:div>
    <w:div w:id="566301181">
      <w:bodyDiv w:val="1"/>
      <w:marLeft w:val="0"/>
      <w:marRight w:val="0"/>
      <w:marTop w:val="0"/>
      <w:marBottom w:val="0"/>
      <w:divBdr>
        <w:top w:val="none" w:sz="0" w:space="0" w:color="auto"/>
        <w:left w:val="none" w:sz="0" w:space="0" w:color="auto"/>
        <w:bottom w:val="none" w:sz="0" w:space="0" w:color="auto"/>
        <w:right w:val="none" w:sz="0" w:space="0" w:color="auto"/>
      </w:divBdr>
    </w:div>
    <w:div w:id="568660710">
      <w:bodyDiv w:val="1"/>
      <w:marLeft w:val="0"/>
      <w:marRight w:val="0"/>
      <w:marTop w:val="0"/>
      <w:marBottom w:val="0"/>
      <w:divBdr>
        <w:top w:val="none" w:sz="0" w:space="0" w:color="auto"/>
        <w:left w:val="none" w:sz="0" w:space="0" w:color="auto"/>
        <w:bottom w:val="none" w:sz="0" w:space="0" w:color="auto"/>
        <w:right w:val="none" w:sz="0" w:space="0" w:color="auto"/>
      </w:divBdr>
    </w:div>
    <w:div w:id="597368685">
      <w:bodyDiv w:val="1"/>
      <w:marLeft w:val="0"/>
      <w:marRight w:val="0"/>
      <w:marTop w:val="0"/>
      <w:marBottom w:val="0"/>
      <w:divBdr>
        <w:top w:val="none" w:sz="0" w:space="0" w:color="auto"/>
        <w:left w:val="none" w:sz="0" w:space="0" w:color="auto"/>
        <w:bottom w:val="none" w:sz="0" w:space="0" w:color="auto"/>
        <w:right w:val="none" w:sz="0" w:space="0" w:color="auto"/>
      </w:divBdr>
      <w:divsChild>
        <w:div w:id="300304787">
          <w:marLeft w:val="446"/>
          <w:marRight w:val="0"/>
          <w:marTop w:val="0"/>
          <w:marBottom w:val="0"/>
          <w:divBdr>
            <w:top w:val="none" w:sz="0" w:space="0" w:color="auto"/>
            <w:left w:val="none" w:sz="0" w:space="0" w:color="auto"/>
            <w:bottom w:val="none" w:sz="0" w:space="0" w:color="auto"/>
            <w:right w:val="none" w:sz="0" w:space="0" w:color="auto"/>
          </w:divBdr>
        </w:div>
        <w:div w:id="1310786795">
          <w:marLeft w:val="446"/>
          <w:marRight w:val="0"/>
          <w:marTop w:val="0"/>
          <w:marBottom w:val="0"/>
          <w:divBdr>
            <w:top w:val="none" w:sz="0" w:space="0" w:color="auto"/>
            <w:left w:val="none" w:sz="0" w:space="0" w:color="auto"/>
            <w:bottom w:val="none" w:sz="0" w:space="0" w:color="auto"/>
            <w:right w:val="none" w:sz="0" w:space="0" w:color="auto"/>
          </w:divBdr>
        </w:div>
        <w:div w:id="1225917902">
          <w:marLeft w:val="446"/>
          <w:marRight w:val="0"/>
          <w:marTop w:val="0"/>
          <w:marBottom w:val="0"/>
          <w:divBdr>
            <w:top w:val="none" w:sz="0" w:space="0" w:color="auto"/>
            <w:left w:val="none" w:sz="0" w:space="0" w:color="auto"/>
            <w:bottom w:val="none" w:sz="0" w:space="0" w:color="auto"/>
            <w:right w:val="none" w:sz="0" w:space="0" w:color="auto"/>
          </w:divBdr>
        </w:div>
        <w:div w:id="928737518">
          <w:marLeft w:val="446"/>
          <w:marRight w:val="0"/>
          <w:marTop w:val="0"/>
          <w:marBottom w:val="0"/>
          <w:divBdr>
            <w:top w:val="none" w:sz="0" w:space="0" w:color="auto"/>
            <w:left w:val="none" w:sz="0" w:space="0" w:color="auto"/>
            <w:bottom w:val="none" w:sz="0" w:space="0" w:color="auto"/>
            <w:right w:val="none" w:sz="0" w:space="0" w:color="auto"/>
          </w:divBdr>
        </w:div>
        <w:div w:id="2110466494">
          <w:marLeft w:val="446"/>
          <w:marRight w:val="0"/>
          <w:marTop w:val="0"/>
          <w:marBottom w:val="0"/>
          <w:divBdr>
            <w:top w:val="none" w:sz="0" w:space="0" w:color="auto"/>
            <w:left w:val="none" w:sz="0" w:space="0" w:color="auto"/>
            <w:bottom w:val="none" w:sz="0" w:space="0" w:color="auto"/>
            <w:right w:val="none" w:sz="0" w:space="0" w:color="auto"/>
          </w:divBdr>
        </w:div>
        <w:div w:id="599335681">
          <w:marLeft w:val="446"/>
          <w:marRight w:val="0"/>
          <w:marTop w:val="0"/>
          <w:marBottom w:val="0"/>
          <w:divBdr>
            <w:top w:val="none" w:sz="0" w:space="0" w:color="auto"/>
            <w:left w:val="none" w:sz="0" w:space="0" w:color="auto"/>
            <w:bottom w:val="none" w:sz="0" w:space="0" w:color="auto"/>
            <w:right w:val="none" w:sz="0" w:space="0" w:color="auto"/>
          </w:divBdr>
        </w:div>
        <w:div w:id="1682468874">
          <w:marLeft w:val="446"/>
          <w:marRight w:val="0"/>
          <w:marTop w:val="0"/>
          <w:marBottom w:val="0"/>
          <w:divBdr>
            <w:top w:val="none" w:sz="0" w:space="0" w:color="auto"/>
            <w:left w:val="none" w:sz="0" w:space="0" w:color="auto"/>
            <w:bottom w:val="none" w:sz="0" w:space="0" w:color="auto"/>
            <w:right w:val="none" w:sz="0" w:space="0" w:color="auto"/>
          </w:divBdr>
        </w:div>
        <w:div w:id="1236283901">
          <w:marLeft w:val="446"/>
          <w:marRight w:val="0"/>
          <w:marTop w:val="0"/>
          <w:marBottom w:val="0"/>
          <w:divBdr>
            <w:top w:val="none" w:sz="0" w:space="0" w:color="auto"/>
            <w:left w:val="none" w:sz="0" w:space="0" w:color="auto"/>
            <w:bottom w:val="none" w:sz="0" w:space="0" w:color="auto"/>
            <w:right w:val="none" w:sz="0" w:space="0" w:color="auto"/>
          </w:divBdr>
        </w:div>
        <w:div w:id="2064207332">
          <w:marLeft w:val="446"/>
          <w:marRight w:val="0"/>
          <w:marTop w:val="0"/>
          <w:marBottom w:val="0"/>
          <w:divBdr>
            <w:top w:val="none" w:sz="0" w:space="0" w:color="auto"/>
            <w:left w:val="none" w:sz="0" w:space="0" w:color="auto"/>
            <w:bottom w:val="none" w:sz="0" w:space="0" w:color="auto"/>
            <w:right w:val="none" w:sz="0" w:space="0" w:color="auto"/>
          </w:divBdr>
        </w:div>
        <w:div w:id="596209230">
          <w:marLeft w:val="446"/>
          <w:marRight w:val="0"/>
          <w:marTop w:val="0"/>
          <w:marBottom w:val="0"/>
          <w:divBdr>
            <w:top w:val="none" w:sz="0" w:space="0" w:color="auto"/>
            <w:left w:val="none" w:sz="0" w:space="0" w:color="auto"/>
            <w:bottom w:val="none" w:sz="0" w:space="0" w:color="auto"/>
            <w:right w:val="none" w:sz="0" w:space="0" w:color="auto"/>
          </w:divBdr>
        </w:div>
        <w:div w:id="278073920">
          <w:marLeft w:val="446"/>
          <w:marRight w:val="0"/>
          <w:marTop w:val="0"/>
          <w:marBottom w:val="0"/>
          <w:divBdr>
            <w:top w:val="none" w:sz="0" w:space="0" w:color="auto"/>
            <w:left w:val="none" w:sz="0" w:space="0" w:color="auto"/>
            <w:bottom w:val="none" w:sz="0" w:space="0" w:color="auto"/>
            <w:right w:val="none" w:sz="0" w:space="0" w:color="auto"/>
          </w:divBdr>
        </w:div>
      </w:divsChild>
    </w:div>
    <w:div w:id="602496478">
      <w:bodyDiv w:val="1"/>
      <w:marLeft w:val="0"/>
      <w:marRight w:val="0"/>
      <w:marTop w:val="0"/>
      <w:marBottom w:val="0"/>
      <w:divBdr>
        <w:top w:val="none" w:sz="0" w:space="0" w:color="auto"/>
        <w:left w:val="none" w:sz="0" w:space="0" w:color="auto"/>
        <w:bottom w:val="none" w:sz="0" w:space="0" w:color="auto"/>
        <w:right w:val="none" w:sz="0" w:space="0" w:color="auto"/>
      </w:divBdr>
    </w:div>
    <w:div w:id="629481602">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696539431">
      <w:bodyDiv w:val="1"/>
      <w:marLeft w:val="0"/>
      <w:marRight w:val="0"/>
      <w:marTop w:val="0"/>
      <w:marBottom w:val="0"/>
      <w:divBdr>
        <w:top w:val="none" w:sz="0" w:space="0" w:color="auto"/>
        <w:left w:val="none" w:sz="0" w:space="0" w:color="auto"/>
        <w:bottom w:val="none" w:sz="0" w:space="0" w:color="auto"/>
        <w:right w:val="none" w:sz="0" w:space="0" w:color="auto"/>
      </w:divBdr>
    </w:div>
    <w:div w:id="698311385">
      <w:bodyDiv w:val="1"/>
      <w:marLeft w:val="0"/>
      <w:marRight w:val="0"/>
      <w:marTop w:val="0"/>
      <w:marBottom w:val="0"/>
      <w:divBdr>
        <w:top w:val="none" w:sz="0" w:space="0" w:color="auto"/>
        <w:left w:val="none" w:sz="0" w:space="0" w:color="auto"/>
        <w:bottom w:val="none" w:sz="0" w:space="0" w:color="auto"/>
        <w:right w:val="none" w:sz="0" w:space="0" w:color="auto"/>
      </w:divBdr>
    </w:div>
    <w:div w:id="716704580">
      <w:bodyDiv w:val="1"/>
      <w:marLeft w:val="0"/>
      <w:marRight w:val="0"/>
      <w:marTop w:val="0"/>
      <w:marBottom w:val="0"/>
      <w:divBdr>
        <w:top w:val="none" w:sz="0" w:space="0" w:color="auto"/>
        <w:left w:val="none" w:sz="0" w:space="0" w:color="auto"/>
        <w:bottom w:val="none" w:sz="0" w:space="0" w:color="auto"/>
        <w:right w:val="none" w:sz="0" w:space="0" w:color="auto"/>
      </w:divBdr>
    </w:div>
    <w:div w:id="718628390">
      <w:bodyDiv w:val="1"/>
      <w:marLeft w:val="0"/>
      <w:marRight w:val="0"/>
      <w:marTop w:val="0"/>
      <w:marBottom w:val="0"/>
      <w:divBdr>
        <w:top w:val="none" w:sz="0" w:space="0" w:color="auto"/>
        <w:left w:val="none" w:sz="0" w:space="0" w:color="auto"/>
        <w:bottom w:val="none" w:sz="0" w:space="0" w:color="auto"/>
        <w:right w:val="none" w:sz="0" w:space="0" w:color="auto"/>
      </w:divBdr>
    </w:div>
    <w:div w:id="719863061">
      <w:bodyDiv w:val="1"/>
      <w:marLeft w:val="0"/>
      <w:marRight w:val="0"/>
      <w:marTop w:val="0"/>
      <w:marBottom w:val="0"/>
      <w:divBdr>
        <w:top w:val="none" w:sz="0" w:space="0" w:color="auto"/>
        <w:left w:val="none" w:sz="0" w:space="0" w:color="auto"/>
        <w:bottom w:val="none" w:sz="0" w:space="0" w:color="auto"/>
        <w:right w:val="none" w:sz="0" w:space="0" w:color="auto"/>
      </w:divBdr>
    </w:div>
    <w:div w:id="744768668">
      <w:bodyDiv w:val="1"/>
      <w:marLeft w:val="0"/>
      <w:marRight w:val="0"/>
      <w:marTop w:val="0"/>
      <w:marBottom w:val="0"/>
      <w:divBdr>
        <w:top w:val="none" w:sz="0" w:space="0" w:color="auto"/>
        <w:left w:val="none" w:sz="0" w:space="0" w:color="auto"/>
        <w:bottom w:val="none" w:sz="0" w:space="0" w:color="auto"/>
        <w:right w:val="none" w:sz="0" w:space="0" w:color="auto"/>
      </w:divBdr>
    </w:div>
    <w:div w:id="767896573">
      <w:bodyDiv w:val="1"/>
      <w:marLeft w:val="0"/>
      <w:marRight w:val="0"/>
      <w:marTop w:val="0"/>
      <w:marBottom w:val="0"/>
      <w:divBdr>
        <w:top w:val="none" w:sz="0" w:space="0" w:color="auto"/>
        <w:left w:val="none" w:sz="0" w:space="0" w:color="auto"/>
        <w:bottom w:val="none" w:sz="0" w:space="0" w:color="auto"/>
        <w:right w:val="none" w:sz="0" w:space="0" w:color="auto"/>
      </w:divBdr>
      <w:divsChild>
        <w:div w:id="311099483">
          <w:marLeft w:val="0"/>
          <w:marRight w:val="0"/>
          <w:marTop w:val="0"/>
          <w:marBottom w:val="0"/>
          <w:divBdr>
            <w:top w:val="none" w:sz="0" w:space="0" w:color="auto"/>
            <w:left w:val="none" w:sz="0" w:space="0" w:color="auto"/>
            <w:bottom w:val="none" w:sz="0" w:space="0" w:color="auto"/>
            <w:right w:val="none" w:sz="0" w:space="0" w:color="auto"/>
          </w:divBdr>
        </w:div>
      </w:divsChild>
    </w:div>
    <w:div w:id="837188354">
      <w:bodyDiv w:val="1"/>
      <w:marLeft w:val="0"/>
      <w:marRight w:val="0"/>
      <w:marTop w:val="0"/>
      <w:marBottom w:val="0"/>
      <w:divBdr>
        <w:top w:val="none" w:sz="0" w:space="0" w:color="auto"/>
        <w:left w:val="none" w:sz="0" w:space="0" w:color="auto"/>
        <w:bottom w:val="none" w:sz="0" w:space="0" w:color="auto"/>
        <w:right w:val="none" w:sz="0" w:space="0" w:color="auto"/>
      </w:divBdr>
      <w:divsChild>
        <w:div w:id="472016968">
          <w:marLeft w:val="360"/>
          <w:marRight w:val="0"/>
          <w:marTop w:val="120"/>
          <w:marBottom w:val="120"/>
          <w:divBdr>
            <w:top w:val="none" w:sz="0" w:space="0" w:color="auto"/>
            <w:left w:val="none" w:sz="0" w:space="0" w:color="auto"/>
            <w:bottom w:val="none" w:sz="0" w:space="0" w:color="auto"/>
            <w:right w:val="none" w:sz="0" w:space="0" w:color="auto"/>
          </w:divBdr>
        </w:div>
      </w:divsChild>
    </w:div>
    <w:div w:id="850919767">
      <w:bodyDiv w:val="1"/>
      <w:marLeft w:val="0"/>
      <w:marRight w:val="0"/>
      <w:marTop w:val="0"/>
      <w:marBottom w:val="0"/>
      <w:divBdr>
        <w:top w:val="none" w:sz="0" w:space="0" w:color="auto"/>
        <w:left w:val="none" w:sz="0" w:space="0" w:color="auto"/>
        <w:bottom w:val="none" w:sz="0" w:space="0" w:color="auto"/>
        <w:right w:val="none" w:sz="0" w:space="0" w:color="auto"/>
      </w:divBdr>
    </w:div>
    <w:div w:id="856574626">
      <w:bodyDiv w:val="1"/>
      <w:marLeft w:val="0"/>
      <w:marRight w:val="0"/>
      <w:marTop w:val="0"/>
      <w:marBottom w:val="0"/>
      <w:divBdr>
        <w:top w:val="none" w:sz="0" w:space="0" w:color="auto"/>
        <w:left w:val="none" w:sz="0" w:space="0" w:color="auto"/>
        <w:bottom w:val="none" w:sz="0" w:space="0" w:color="auto"/>
        <w:right w:val="none" w:sz="0" w:space="0" w:color="auto"/>
      </w:divBdr>
    </w:div>
    <w:div w:id="896666386">
      <w:bodyDiv w:val="1"/>
      <w:marLeft w:val="0"/>
      <w:marRight w:val="0"/>
      <w:marTop w:val="0"/>
      <w:marBottom w:val="0"/>
      <w:divBdr>
        <w:top w:val="none" w:sz="0" w:space="0" w:color="auto"/>
        <w:left w:val="none" w:sz="0" w:space="0" w:color="auto"/>
        <w:bottom w:val="none" w:sz="0" w:space="0" w:color="auto"/>
        <w:right w:val="none" w:sz="0" w:space="0" w:color="auto"/>
      </w:divBdr>
    </w:div>
    <w:div w:id="902108319">
      <w:bodyDiv w:val="1"/>
      <w:marLeft w:val="0"/>
      <w:marRight w:val="0"/>
      <w:marTop w:val="0"/>
      <w:marBottom w:val="0"/>
      <w:divBdr>
        <w:top w:val="none" w:sz="0" w:space="0" w:color="auto"/>
        <w:left w:val="none" w:sz="0" w:space="0" w:color="auto"/>
        <w:bottom w:val="none" w:sz="0" w:space="0" w:color="auto"/>
        <w:right w:val="none" w:sz="0" w:space="0" w:color="auto"/>
      </w:divBdr>
      <w:divsChild>
        <w:div w:id="997266171">
          <w:marLeft w:val="0"/>
          <w:marRight w:val="0"/>
          <w:marTop w:val="0"/>
          <w:marBottom w:val="0"/>
          <w:divBdr>
            <w:top w:val="none" w:sz="0" w:space="0" w:color="auto"/>
            <w:left w:val="none" w:sz="0" w:space="0" w:color="auto"/>
            <w:bottom w:val="none" w:sz="0" w:space="0" w:color="auto"/>
            <w:right w:val="none" w:sz="0" w:space="0" w:color="auto"/>
          </w:divBdr>
        </w:div>
      </w:divsChild>
    </w:div>
    <w:div w:id="90776438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19">
          <w:marLeft w:val="0"/>
          <w:marRight w:val="0"/>
          <w:marTop w:val="0"/>
          <w:marBottom w:val="0"/>
          <w:divBdr>
            <w:top w:val="none" w:sz="0" w:space="0" w:color="auto"/>
            <w:left w:val="none" w:sz="0" w:space="0" w:color="auto"/>
            <w:bottom w:val="none" w:sz="0" w:space="0" w:color="auto"/>
            <w:right w:val="none" w:sz="0" w:space="0" w:color="auto"/>
          </w:divBdr>
        </w:div>
      </w:divsChild>
    </w:div>
    <w:div w:id="916331017">
      <w:bodyDiv w:val="1"/>
      <w:marLeft w:val="0"/>
      <w:marRight w:val="0"/>
      <w:marTop w:val="0"/>
      <w:marBottom w:val="0"/>
      <w:divBdr>
        <w:top w:val="none" w:sz="0" w:space="0" w:color="auto"/>
        <w:left w:val="none" w:sz="0" w:space="0" w:color="auto"/>
        <w:bottom w:val="none" w:sz="0" w:space="0" w:color="auto"/>
        <w:right w:val="none" w:sz="0" w:space="0" w:color="auto"/>
      </w:divBdr>
    </w:div>
    <w:div w:id="917901539">
      <w:bodyDiv w:val="1"/>
      <w:marLeft w:val="0"/>
      <w:marRight w:val="0"/>
      <w:marTop w:val="0"/>
      <w:marBottom w:val="0"/>
      <w:divBdr>
        <w:top w:val="none" w:sz="0" w:space="0" w:color="auto"/>
        <w:left w:val="none" w:sz="0" w:space="0" w:color="auto"/>
        <w:bottom w:val="none" w:sz="0" w:space="0" w:color="auto"/>
        <w:right w:val="none" w:sz="0" w:space="0" w:color="auto"/>
      </w:divBdr>
    </w:div>
    <w:div w:id="919631659">
      <w:bodyDiv w:val="1"/>
      <w:marLeft w:val="0"/>
      <w:marRight w:val="0"/>
      <w:marTop w:val="0"/>
      <w:marBottom w:val="0"/>
      <w:divBdr>
        <w:top w:val="none" w:sz="0" w:space="0" w:color="auto"/>
        <w:left w:val="none" w:sz="0" w:space="0" w:color="auto"/>
        <w:bottom w:val="none" w:sz="0" w:space="0" w:color="auto"/>
        <w:right w:val="none" w:sz="0" w:space="0" w:color="auto"/>
      </w:divBdr>
    </w:div>
    <w:div w:id="945118336">
      <w:bodyDiv w:val="1"/>
      <w:marLeft w:val="0"/>
      <w:marRight w:val="0"/>
      <w:marTop w:val="0"/>
      <w:marBottom w:val="0"/>
      <w:divBdr>
        <w:top w:val="none" w:sz="0" w:space="0" w:color="auto"/>
        <w:left w:val="none" w:sz="0" w:space="0" w:color="auto"/>
        <w:bottom w:val="none" w:sz="0" w:space="0" w:color="auto"/>
        <w:right w:val="none" w:sz="0" w:space="0" w:color="auto"/>
      </w:divBdr>
    </w:div>
    <w:div w:id="950236462">
      <w:bodyDiv w:val="1"/>
      <w:marLeft w:val="0"/>
      <w:marRight w:val="0"/>
      <w:marTop w:val="0"/>
      <w:marBottom w:val="0"/>
      <w:divBdr>
        <w:top w:val="none" w:sz="0" w:space="0" w:color="auto"/>
        <w:left w:val="none" w:sz="0" w:space="0" w:color="auto"/>
        <w:bottom w:val="none" w:sz="0" w:space="0" w:color="auto"/>
        <w:right w:val="none" w:sz="0" w:space="0" w:color="auto"/>
      </w:divBdr>
    </w:div>
    <w:div w:id="963272920">
      <w:bodyDiv w:val="1"/>
      <w:marLeft w:val="0"/>
      <w:marRight w:val="0"/>
      <w:marTop w:val="0"/>
      <w:marBottom w:val="0"/>
      <w:divBdr>
        <w:top w:val="none" w:sz="0" w:space="0" w:color="auto"/>
        <w:left w:val="none" w:sz="0" w:space="0" w:color="auto"/>
        <w:bottom w:val="none" w:sz="0" w:space="0" w:color="auto"/>
        <w:right w:val="none" w:sz="0" w:space="0" w:color="auto"/>
      </w:divBdr>
    </w:div>
    <w:div w:id="996113137">
      <w:bodyDiv w:val="1"/>
      <w:marLeft w:val="0"/>
      <w:marRight w:val="0"/>
      <w:marTop w:val="0"/>
      <w:marBottom w:val="0"/>
      <w:divBdr>
        <w:top w:val="none" w:sz="0" w:space="0" w:color="auto"/>
        <w:left w:val="none" w:sz="0" w:space="0" w:color="auto"/>
        <w:bottom w:val="none" w:sz="0" w:space="0" w:color="auto"/>
        <w:right w:val="none" w:sz="0" w:space="0" w:color="auto"/>
      </w:divBdr>
    </w:div>
    <w:div w:id="996615383">
      <w:bodyDiv w:val="1"/>
      <w:marLeft w:val="0"/>
      <w:marRight w:val="0"/>
      <w:marTop w:val="0"/>
      <w:marBottom w:val="0"/>
      <w:divBdr>
        <w:top w:val="none" w:sz="0" w:space="0" w:color="auto"/>
        <w:left w:val="none" w:sz="0" w:space="0" w:color="auto"/>
        <w:bottom w:val="none" w:sz="0" w:space="0" w:color="auto"/>
        <w:right w:val="none" w:sz="0" w:space="0" w:color="auto"/>
      </w:divBdr>
    </w:div>
    <w:div w:id="996803975">
      <w:bodyDiv w:val="1"/>
      <w:marLeft w:val="0"/>
      <w:marRight w:val="0"/>
      <w:marTop w:val="0"/>
      <w:marBottom w:val="0"/>
      <w:divBdr>
        <w:top w:val="none" w:sz="0" w:space="0" w:color="auto"/>
        <w:left w:val="none" w:sz="0" w:space="0" w:color="auto"/>
        <w:bottom w:val="none" w:sz="0" w:space="0" w:color="auto"/>
        <w:right w:val="none" w:sz="0" w:space="0" w:color="auto"/>
      </w:divBdr>
    </w:div>
    <w:div w:id="10410576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089">
          <w:marLeft w:val="0"/>
          <w:marRight w:val="0"/>
          <w:marTop w:val="0"/>
          <w:marBottom w:val="0"/>
          <w:divBdr>
            <w:top w:val="none" w:sz="0" w:space="0" w:color="auto"/>
            <w:left w:val="none" w:sz="0" w:space="0" w:color="auto"/>
            <w:bottom w:val="none" w:sz="0" w:space="0" w:color="auto"/>
            <w:right w:val="none" w:sz="0" w:space="0" w:color="auto"/>
          </w:divBdr>
        </w:div>
      </w:divsChild>
    </w:div>
    <w:div w:id="1043596609">
      <w:bodyDiv w:val="1"/>
      <w:marLeft w:val="0"/>
      <w:marRight w:val="0"/>
      <w:marTop w:val="0"/>
      <w:marBottom w:val="0"/>
      <w:divBdr>
        <w:top w:val="none" w:sz="0" w:space="0" w:color="auto"/>
        <w:left w:val="none" w:sz="0" w:space="0" w:color="auto"/>
        <w:bottom w:val="none" w:sz="0" w:space="0" w:color="auto"/>
        <w:right w:val="none" w:sz="0" w:space="0" w:color="auto"/>
      </w:divBdr>
    </w:div>
    <w:div w:id="1045300897">
      <w:bodyDiv w:val="1"/>
      <w:marLeft w:val="0"/>
      <w:marRight w:val="0"/>
      <w:marTop w:val="0"/>
      <w:marBottom w:val="0"/>
      <w:divBdr>
        <w:top w:val="none" w:sz="0" w:space="0" w:color="auto"/>
        <w:left w:val="none" w:sz="0" w:space="0" w:color="auto"/>
        <w:bottom w:val="none" w:sz="0" w:space="0" w:color="auto"/>
        <w:right w:val="none" w:sz="0" w:space="0" w:color="auto"/>
      </w:divBdr>
      <w:divsChild>
        <w:div w:id="1372993331">
          <w:marLeft w:val="446"/>
          <w:marRight w:val="0"/>
          <w:marTop w:val="0"/>
          <w:marBottom w:val="0"/>
          <w:divBdr>
            <w:top w:val="none" w:sz="0" w:space="0" w:color="auto"/>
            <w:left w:val="none" w:sz="0" w:space="0" w:color="auto"/>
            <w:bottom w:val="none" w:sz="0" w:space="0" w:color="auto"/>
            <w:right w:val="none" w:sz="0" w:space="0" w:color="auto"/>
          </w:divBdr>
        </w:div>
        <w:div w:id="781921302">
          <w:marLeft w:val="446"/>
          <w:marRight w:val="0"/>
          <w:marTop w:val="0"/>
          <w:marBottom w:val="0"/>
          <w:divBdr>
            <w:top w:val="none" w:sz="0" w:space="0" w:color="auto"/>
            <w:left w:val="none" w:sz="0" w:space="0" w:color="auto"/>
            <w:bottom w:val="none" w:sz="0" w:space="0" w:color="auto"/>
            <w:right w:val="none" w:sz="0" w:space="0" w:color="auto"/>
          </w:divBdr>
        </w:div>
        <w:div w:id="133958020">
          <w:marLeft w:val="446"/>
          <w:marRight w:val="0"/>
          <w:marTop w:val="0"/>
          <w:marBottom w:val="0"/>
          <w:divBdr>
            <w:top w:val="none" w:sz="0" w:space="0" w:color="auto"/>
            <w:left w:val="none" w:sz="0" w:space="0" w:color="auto"/>
            <w:bottom w:val="none" w:sz="0" w:space="0" w:color="auto"/>
            <w:right w:val="none" w:sz="0" w:space="0" w:color="auto"/>
          </w:divBdr>
        </w:div>
        <w:div w:id="976883701">
          <w:marLeft w:val="446"/>
          <w:marRight w:val="0"/>
          <w:marTop w:val="0"/>
          <w:marBottom w:val="0"/>
          <w:divBdr>
            <w:top w:val="none" w:sz="0" w:space="0" w:color="auto"/>
            <w:left w:val="none" w:sz="0" w:space="0" w:color="auto"/>
            <w:bottom w:val="none" w:sz="0" w:space="0" w:color="auto"/>
            <w:right w:val="none" w:sz="0" w:space="0" w:color="auto"/>
          </w:divBdr>
        </w:div>
        <w:div w:id="2637059">
          <w:marLeft w:val="446"/>
          <w:marRight w:val="0"/>
          <w:marTop w:val="0"/>
          <w:marBottom w:val="0"/>
          <w:divBdr>
            <w:top w:val="none" w:sz="0" w:space="0" w:color="auto"/>
            <w:left w:val="none" w:sz="0" w:space="0" w:color="auto"/>
            <w:bottom w:val="none" w:sz="0" w:space="0" w:color="auto"/>
            <w:right w:val="none" w:sz="0" w:space="0" w:color="auto"/>
          </w:divBdr>
        </w:div>
      </w:divsChild>
    </w:div>
    <w:div w:id="1074081839">
      <w:bodyDiv w:val="1"/>
      <w:marLeft w:val="0"/>
      <w:marRight w:val="0"/>
      <w:marTop w:val="0"/>
      <w:marBottom w:val="0"/>
      <w:divBdr>
        <w:top w:val="none" w:sz="0" w:space="0" w:color="auto"/>
        <w:left w:val="none" w:sz="0" w:space="0" w:color="auto"/>
        <w:bottom w:val="none" w:sz="0" w:space="0" w:color="auto"/>
        <w:right w:val="none" w:sz="0" w:space="0" w:color="auto"/>
      </w:divBdr>
      <w:divsChild>
        <w:div w:id="1957298605">
          <w:marLeft w:val="360"/>
          <w:marRight w:val="0"/>
          <w:marTop w:val="120"/>
          <w:marBottom w:val="120"/>
          <w:divBdr>
            <w:top w:val="none" w:sz="0" w:space="0" w:color="auto"/>
            <w:left w:val="none" w:sz="0" w:space="0" w:color="auto"/>
            <w:bottom w:val="none" w:sz="0" w:space="0" w:color="auto"/>
            <w:right w:val="none" w:sz="0" w:space="0" w:color="auto"/>
          </w:divBdr>
        </w:div>
      </w:divsChild>
    </w:div>
    <w:div w:id="1081606429">
      <w:bodyDiv w:val="1"/>
      <w:marLeft w:val="0"/>
      <w:marRight w:val="0"/>
      <w:marTop w:val="0"/>
      <w:marBottom w:val="0"/>
      <w:divBdr>
        <w:top w:val="none" w:sz="0" w:space="0" w:color="auto"/>
        <w:left w:val="none" w:sz="0" w:space="0" w:color="auto"/>
        <w:bottom w:val="none" w:sz="0" w:space="0" w:color="auto"/>
        <w:right w:val="none" w:sz="0" w:space="0" w:color="auto"/>
      </w:divBdr>
    </w:div>
    <w:div w:id="1082802172">
      <w:bodyDiv w:val="1"/>
      <w:marLeft w:val="0"/>
      <w:marRight w:val="0"/>
      <w:marTop w:val="0"/>
      <w:marBottom w:val="0"/>
      <w:divBdr>
        <w:top w:val="none" w:sz="0" w:space="0" w:color="auto"/>
        <w:left w:val="none" w:sz="0" w:space="0" w:color="auto"/>
        <w:bottom w:val="none" w:sz="0" w:space="0" w:color="auto"/>
        <w:right w:val="none" w:sz="0" w:space="0" w:color="auto"/>
      </w:divBdr>
      <w:divsChild>
        <w:div w:id="1826120479">
          <w:marLeft w:val="360"/>
          <w:marRight w:val="0"/>
          <w:marTop w:val="120"/>
          <w:marBottom w:val="120"/>
          <w:divBdr>
            <w:top w:val="none" w:sz="0" w:space="0" w:color="auto"/>
            <w:left w:val="none" w:sz="0" w:space="0" w:color="auto"/>
            <w:bottom w:val="none" w:sz="0" w:space="0" w:color="auto"/>
            <w:right w:val="none" w:sz="0" w:space="0" w:color="auto"/>
          </w:divBdr>
        </w:div>
      </w:divsChild>
    </w:div>
    <w:div w:id="1108164006">
      <w:marLeft w:val="0"/>
      <w:marRight w:val="0"/>
      <w:marTop w:val="0"/>
      <w:marBottom w:val="0"/>
      <w:divBdr>
        <w:top w:val="none" w:sz="0" w:space="0" w:color="auto"/>
        <w:left w:val="none" w:sz="0" w:space="0" w:color="auto"/>
        <w:bottom w:val="none" w:sz="0" w:space="0" w:color="auto"/>
        <w:right w:val="none" w:sz="0" w:space="0" w:color="auto"/>
      </w:divBdr>
    </w:div>
    <w:div w:id="1108164007">
      <w:marLeft w:val="1800"/>
      <w:marRight w:val="0"/>
      <w:marTop w:val="0"/>
      <w:marBottom w:val="0"/>
      <w:divBdr>
        <w:top w:val="none" w:sz="0" w:space="0" w:color="auto"/>
        <w:left w:val="none" w:sz="0" w:space="0" w:color="auto"/>
        <w:bottom w:val="none" w:sz="0" w:space="0" w:color="auto"/>
        <w:right w:val="none" w:sz="0" w:space="0" w:color="auto"/>
      </w:divBdr>
    </w:div>
    <w:div w:id="1108164008">
      <w:marLeft w:val="1166"/>
      <w:marRight w:val="0"/>
      <w:marTop w:val="0"/>
      <w:marBottom w:val="0"/>
      <w:divBdr>
        <w:top w:val="none" w:sz="0" w:space="0" w:color="auto"/>
        <w:left w:val="none" w:sz="0" w:space="0" w:color="auto"/>
        <w:bottom w:val="none" w:sz="0" w:space="0" w:color="auto"/>
        <w:right w:val="none" w:sz="0" w:space="0" w:color="auto"/>
      </w:divBdr>
    </w:div>
    <w:div w:id="1108164009">
      <w:marLeft w:val="0"/>
      <w:marRight w:val="0"/>
      <w:marTop w:val="0"/>
      <w:marBottom w:val="0"/>
      <w:divBdr>
        <w:top w:val="none" w:sz="0" w:space="0" w:color="auto"/>
        <w:left w:val="none" w:sz="0" w:space="0" w:color="auto"/>
        <w:bottom w:val="none" w:sz="0" w:space="0" w:color="auto"/>
        <w:right w:val="none" w:sz="0" w:space="0" w:color="auto"/>
      </w:divBdr>
    </w:div>
    <w:div w:id="1108164010">
      <w:marLeft w:val="0"/>
      <w:marRight w:val="0"/>
      <w:marTop w:val="0"/>
      <w:marBottom w:val="0"/>
      <w:divBdr>
        <w:top w:val="none" w:sz="0" w:space="0" w:color="auto"/>
        <w:left w:val="none" w:sz="0" w:space="0" w:color="auto"/>
        <w:bottom w:val="none" w:sz="0" w:space="0" w:color="auto"/>
        <w:right w:val="none" w:sz="0" w:space="0" w:color="auto"/>
      </w:divBdr>
    </w:div>
    <w:div w:id="1108164011">
      <w:marLeft w:val="0"/>
      <w:marRight w:val="0"/>
      <w:marTop w:val="0"/>
      <w:marBottom w:val="0"/>
      <w:divBdr>
        <w:top w:val="none" w:sz="0" w:space="0" w:color="auto"/>
        <w:left w:val="none" w:sz="0" w:space="0" w:color="auto"/>
        <w:bottom w:val="none" w:sz="0" w:space="0" w:color="auto"/>
        <w:right w:val="none" w:sz="0" w:space="0" w:color="auto"/>
      </w:divBdr>
    </w:div>
    <w:div w:id="1108164012">
      <w:marLeft w:val="0"/>
      <w:marRight w:val="0"/>
      <w:marTop w:val="0"/>
      <w:marBottom w:val="0"/>
      <w:divBdr>
        <w:top w:val="none" w:sz="0" w:space="0" w:color="auto"/>
        <w:left w:val="none" w:sz="0" w:space="0" w:color="auto"/>
        <w:bottom w:val="none" w:sz="0" w:space="0" w:color="auto"/>
        <w:right w:val="none" w:sz="0" w:space="0" w:color="auto"/>
      </w:divBdr>
    </w:div>
    <w:div w:id="1108164013">
      <w:marLeft w:val="0"/>
      <w:marRight w:val="0"/>
      <w:marTop w:val="0"/>
      <w:marBottom w:val="0"/>
      <w:divBdr>
        <w:top w:val="none" w:sz="0" w:space="0" w:color="auto"/>
        <w:left w:val="none" w:sz="0" w:space="0" w:color="auto"/>
        <w:bottom w:val="none" w:sz="0" w:space="0" w:color="auto"/>
        <w:right w:val="none" w:sz="0" w:space="0" w:color="auto"/>
      </w:divBdr>
    </w:div>
    <w:div w:id="1108164014">
      <w:marLeft w:val="0"/>
      <w:marRight w:val="0"/>
      <w:marTop w:val="0"/>
      <w:marBottom w:val="0"/>
      <w:divBdr>
        <w:top w:val="none" w:sz="0" w:space="0" w:color="auto"/>
        <w:left w:val="none" w:sz="0" w:space="0" w:color="auto"/>
        <w:bottom w:val="none" w:sz="0" w:space="0" w:color="auto"/>
        <w:right w:val="none" w:sz="0" w:space="0" w:color="auto"/>
      </w:divBdr>
    </w:div>
    <w:div w:id="1108164015">
      <w:marLeft w:val="0"/>
      <w:marRight w:val="0"/>
      <w:marTop w:val="0"/>
      <w:marBottom w:val="0"/>
      <w:divBdr>
        <w:top w:val="none" w:sz="0" w:space="0" w:color="auto"/>
        <w:left w:val="none" w:sz="0" w:space="0" w:color="auto"/>
        <w:bottom w:val="none" w:sz="0" w:space="0" w:color="auto"/>
        <w:right w:val="none" w:sz="0" w:space="0" w:color="auto"/>
      </w:divBdr>
    </w:div>
    <w:div w:id="1108164017">
      <w:marLeft w:val="0"/>
      <w:marRight w:val="0"/>
      <w:marTop w:val="0"/>
      <w:marBottom w:val="0"/>
      <w:divBdr>
        <w:top w:val="none" w:sz="0" w:space="0" w:color="auto"/>
        <w:left w:val="none" w:sz="0" w:space="0" w:color="auto"/>
        <w:bottom w:val="none" w:sz="0" w:space="0" w:color="auto"/>
        <w:right w:val="none" w:sz="0" w:space="0" w:color="auto"/>
      </w:divBdr>
    </w:div>
    <w:div w:id="1108164018">
      <w:marLeft w:val="0"/>
      <w:marRight w:val="0"/>
      <w:marTop w:val="0"/>
      <w:marBottom w:val="0"/>
      <w:divBdr>
        <w:top w:val="none" w:sz="0" w:space="0" w:color="auto"/>
        <w:left w:val="none" w:sz="0" w:space="0" w:color="auto"/>
        <w:bottom w:val="none" w:sz="0" w:space="0" w:color="auto"/>
        <w:right w:val="none" w:sz="0" w:space="0" w:color="auto"/>
      </w:divBdr>
    </w:div>
    <w:div w:id="1108164019">
      <w:marLeft w:val="1166"/>
      <w:marRight w:val="0"/>
      <w:marTop w:val="0"/>
      <w:marBottom w:val="0"/>
      <w:divBdr>
        <w:top w:val="none" w:sz="0" w:space="0" w:color="auto"/>
        <w:left w:val="none" w:sz="0" w:space="0" w:color="auto"/>
        <w:bottom w:val="none" w:sz="0" w:space="0" w:color="auto"/>
        <w:right w:val="none" w:sz="0" w:space="0" w:color="auto"/>
      </w:divBdr>
    </w:div>
    <w:div w:id="1108164020">
      <w:marLeft w:val="0"/>
      <w:marRight w:val="0"/>
      <w:marTop w:val="0"/>
      <w:marBottom w:val="0"/>
      <w:divBdr>
        <w:top w:val="none" w:sz="0" w:space="0" w:color="auto"/>
        <w:left w:val="none" w:sz="0" w:space="0" w:color="auto"/>
        <w:bottom w:val="none" w:sz="0" w:space="0" w:color="auto"/>
        <w:right w:val="none" w:sz="0" w:space="0" w:color="auto"/>
      </w:divBdr>
    </w:div>
    <w:div w:id="1108164021">
      <w:marLeft w:val="0"/>
      <w:marRight w:val="0"/>
      <w:marTop w:val="0"/>
      <w:marBottom w:val="0"/>
      <w:divBdr>
        <w:top w:val="none" w:sz="0" w:space="0" w:color="auto"/>
        <w:left w:val="none" w:sz="0" w:space="0" w:color="auto"/>
        <w:bottom w:val="none" w:sz="0" w:space="0" w:color="auto"/>
        <w:right w:val="none" w:sz="0" w:space="0" w:color="auto"/>
      </w:divBdr>
    </w:div>
    <w:div w:id="1108164022">
      <w:marLeft w:val="0"/>
      <w:marRight w:val="0"/>
      <w:marTop w:val="0"/>
      <w:marBottom w:val="0"/>
      <w:divBdr>
        <w:top w:val="none" w:sz="0" w:space="0" w:color="auto"/>
        <w:left w:val="none" w:sz="0" w:space="0" w:color="auto"/>
        <w:bottom w:val="none" w:sz="0" w:space="0" w:color="auto"/>
        <w:right w:val="none" w:sz="0" w:space="0" w:color="auto"/>
      </w:divBdr>
    </w:div>
    <w:div w:id="1108164023">
      <w:marLeft w:val="0"/>
      <w:marRight w:val="0"/>
      <w:marTop w:val="0"/>
      <w:marBottom w:val="0"/>
      <w:divBdr>
        <w:top w:val="none" w:sz="0" w:space="0" w:color="auto"/>
        <w:left w:val="none" w:sz="0" w:space="0" w:color="auto"/>
        <w:bottom w:val="none" w:sz="0" w:space="0" w:color="auto"/>
        <w:right w:val="none" w:sz="0" w:space="0" w:color="auto"/>
      </w:divBdr>
    </w:div>
    <w:div w:id="1108164024">
      <w:marLeft w:val="1800"/>
      <w:marRight w:val="0"/>
      <w:marTop w:val="0"/>
      <w:marBottom w:val="0"/>
      <w:divBdr>
        <w:top w:val="none" w:sz="0" w:space="0" w:color="auto"/>
        <w:left w:val="none" w:sz="0" w:space="0" w:color="auto"/>
        <w:bottom w:val="none" w:sz="0" w:space="0" w:color="auto"/>
        <w:right w:val="none" w:sz="0" w:space="0" w:color="auto"/>
      </w:divBdr>
    </w:div>
    <w:div w:id="1108164025">
      <w:marLeft w:val="0"/>
      <w:marRight w:val="0"/>
      <w:marTop w:val="0"/>
      <w:marBottom w:val="0"/>
      <w:divBdr>
        <w:top w:val="none" w:sz="0" w:space="0" w:color="auto"/>
        <w:left w:val="none" w:sz="0" w:space="0" w:color="auto"/>
        <w:bottom w:val="none" w:sz="0" w:space="0" w:color="auto"/>
        <w:right w:val="none" w:sz="0" w:space="0" w:color="auto"/>
      </w:divBdr>
    </w:div>
    <w:div w:id="1108164026">
      <w:marLeft w:val="446"/>
      <w:marRight w:val="0"/>
      <w:marTop w:val="0"/>
      <w:marBottom w:val="0"/>
      <w:divBdr>
        <w:top w:val="none" w:sz="0" w:space="0" w:color="auto"/>
        <w:left w:val="none" w:sz="0" w:space="0" w:color="auto"/>
        <w:bottom w:val="none" w:sz="0" w:space="0" w:color="auto"/>
        <w:right w:val="none" w:sz="0" w:space="0" w:color="auto"/>
      </w:divBdr>
    </w:div>
    <w:div w:id="1108164027">
      <w:marLeft w:val="1800"/>
      <w:marRight w:val="0"/>
      <w:marTop w:val="0"/>
      <w:marBottom w:val="0"/>
      <w:divBdr>
        <w:top w:val="none" w:sz="0" w:space="0" w:color="auto"/>
        <w:left w:val="none" w:sz="0" w:space="0" w:color="auto"/>
        <w:bottom w:val="none" w:sz="0" w:space="0" w:color="auto"/>
        <w:right w:val="none" w:sz="0" w:space="0" w:color="auto"/>
      </w:divBdr>
    </w:div>
    <w:div w:id="1108164028">
      <w:marLeft w:val="0"/>
      <w:marRight w:val="0"/>
      <w:marTop w:val="0"/>
      <w:marBottom w:val="0"/>
      <w:divBdr>
        <w:top w:val="none" w:sz="0" w:space="0" w:color="auto"/>
        <w:left w:val="none" w:sz="0" w:space="0" w:color="auto"/>
        <w:bottom w:val="none" w:sz="0" w:space="0" w:color="auto"/>
        <w:right w:val="none" w:sz="0" w:space="0" w:color="auto"/>
      </w:divBdr>
    </w:div>
    <w:div w:id="1108164029">
      <w:marLeft w:val="1166"/>
      <w:marRight w:val="0"/>
      <w:marTop w:val="0"/>
      <w:marBottom w:val="0"/>
      <w:divBdr>
        <w:top w:val="none" w:sz="0" w:space="0" w:color="auto"/>
        <w:left w:val="none" w:sz="0" w:space="0" w:color="auto"/>
        <w:bottom w:val="none" w:sz="0" w:space="0" w:color="auto"/>
        <w:right w:val="none" w:sz="0" w:space="0" w:color="auto"/>
      </w:divBdr>
    </w:div>
    <w:div w:id="1108164030">
      <w:marLeft w:val="0"/>
      <w:marRight w:val="0"/>
      <w:marTop w:val="0"/>
      <w:marBottom w:val="0"/>
      <w:divBdr>
        <w:top w:val="none" w:sz="0" w:space="0" w:color="auto"/>
        <w:left w:val="none" w:sz="0" w:space="0" w:color="auto"/>
        <w:bottom w:val="none" w:sz="0" w:space="0" w:color="auto"/>
        <w:right w:val="none" w:sz="0" w:space="0" w:color="auto"/>
      </w:divBdr>
    </w:div>
    <w:div w:id="1108164031">
      <w:marLeft w:val="0"/>
      <w:marRight w:val="0"/>
      <w:marTop w:val="0"/>
      <w:marBottom w:val="0"/>
      <w:divBdr>
        <w:top w:val="none" w:sz="0" w:space="0" w:color="auto"/>
        <w:left w:val="none" w:sz="0" w:space="0" w:color="auto"/>
        <w:bottom w:val="none" w:sz="0" w:space="0" w:color="auto"/>
        <w:right w:val="none" w:sz="0" w:space="0" w:color="auto"/>
      </w:divBdr>
    </w:div>
    <w:div w:id="1108164032">
      <w:marLeft w:val="1800"/>
      <w:marRight w:val="0"/>
      <w:marTop w:val="0"/>
      <w:marBottom w:val="0"/>
      <w:divBdr>
        <w:top w:val="none" w:sz="0" w:space="0" w:color="auto"/>
        <w:left w:val="none" w:sz="0" w:space="0" w:color="auto"/>
        <w:bottom w:val="none" w:sz="0" w:space="0" w:color="auto"/>
        <w:right w:val="none" w:sz="0" w:space="0" w:color="auto"/>
      </w:divBdr>
    </w:div>
    <w:div w:id="1108164033">
      <w:marLeft w:val="0"/>
      <w:marRight w:val="0"/>
      <w:marTop w:val="0"/>
      <w:marBottom w:val="0"/>
      <w:divBdr>
        <w:top w:val="none" w:sz="0" w:space="0" w:color="auto"/>
        <w:left w:val="none" w:sz="0" w:space="0" w:color="auto"/>
        <w:bottom w:val="none" w:sz="0" w:space="0" w:color="auto"/>
        <w:right w:val="none" w:sz="0" w:space="0" w:color="auto"/>
      </w:divBdr>
    </w:div>
    <w:div w:id="1108164034">
      <w:marLeft w:val="0"/>
      <w:marRight w:val="0"/>
      <w:marTop w:val="0"/>
      <w:marBottom w:val="0"/>
      <w:divBdr>
        <w:top w:val="none" w:sz="0" w:space="0" w:color="auto"/>
        <w:left w:val="none" w:sz="0" w:space="0" w:color="auto"/>
        <w:bottom w:val="none" w:sz="0" w:space="0" w:color="auto"/>
        <w:right w:val="none" w:sz="0" w:space="0" w:color="auto"/>
      </w:divBdr>
    </w:div>
    <w:div w:id="1108164035">
      <w:marLeft w:val="0"/>
      <w:marRight w:val="0"/>
      <w:marTop w:val="0"/>
      <w:marBottom w:val="0"/>
      <w:divBdr>
        <w:top w:val="none" w:sz="0" w:space="0" w:color="auto"/>
        <w:left w:val="none" w:sz="0" w:space="0" w:color="auto"/>
        <w:bottom w:val="none" w:sz="0" w:space="0" w:color="auto"/>
        <w:right w:val="none" w:sz="0" w:space="0" w:color="auto"/>
      </w:divBdr>
      <w:divsChild>
        <w:div w:id="1108164088">
          <w:marLeft w:val="0"/>
          <w:marRight w:val="0"/>
          <w:marTop w:val="0"/>
          <w:marBottom w:val="0"/>
          <w:divBdr>
            <w:top w:val="none" w:sz="0" w:space="0" w:color="auto"/>
            <w:left w:val="none" w:sz="0" w:space="0" w:color="auto"/>
            <w:bottom w:val="none" w:sz="0" w:space="0" w:color="auto"/>
            <w:right w:val="none" w:sz="0" w:space="0" w:color="auto"/>
          </w:divBdr>
          <w:divsChild>
            <w:div w:id="1108164052">
              <w:marLeft w:val="0"/>
              <w:marRight w:val="0"/>
              <w:marTop w:val="0"/>
              <w:marBottom w:val="0"/>
              <w:divBdr>
                <w:top w:val="none" w:sz="0" w:space="0" w:color="auto"/>
                <w:left w:val="none" w:sz="0" w:space="0" w:color="auto"/>
                <w:bottom w:val="none" w:sz="0" w:space="0" w:color="auto"/>
                <w:right w:val="none" w:sz="0" w:space="0" w:color="auto"/>
              </w:divBdr>
            </w:div>
            <w:div w:id="11081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36">
      <w:marLeft w:val="0"/>
      <w:marRight w:val="0"/>
      <w:marTop w:val="0"/>
      <w:marBottom w:val="0"/>
      <w:divBdr>
        <w:top w:val="none" w:sz="0" w:space="0" w:color="auto"/>
        <w:left w:val="none" w:sz="0" w:space="0" w:color="auto"/>
        <w:bottom w:val="none" w:sz="0" w:space="0" w:color="auto"/>
        <w:right w:val="none" w:sz="0" w:space="0" w:color="auto"/>
      </w:divBdr>
    </w:div>
    <w:div w:id="1108164037">
      <w:marLeft w:val="0"/>
      <w:marRight w:val="0"/>
      <w:marTop w:val="0"/>
      <w:marBottom w:val="0"/>
      <w:divBdr>
        <w:top w:val="none" w:sz="0" w:space="0" w:color="auto"/>
        <w:left w:val="none" w:sz="0" w:space="0" w:color="auto"/>
        <w:bottom w:val="none" w:sz="0" w:space="0" w:color="auto"/>
        <w:right w:val="none" w:sz="0" w:space="0" w:color="auto"/>
      </w:divBdr>
    </w:div>
    <w:div w:id="1108164038">
      <w:marLeft w:val="0"/>
      <w:marRight w:val="0"/>
      <w:marTop w:val="0"/>
      <w:marBottom w:val="0"/>
      <w:divBdr>
        <w:top w:val="none" w:sz="0" w:space="0" w:color="auto"/>
        <w:left w:val="none" w:sz="0" w:space="0" w:color="auto"/>
        <w:bottom w:val="none" w:sz="0" w:space="0" w:color="auto"/>
        <w:right w:val="none" w:sz="0" w:space="0" w:color="auto"/>
      </w:divBdr>
    </w:div>
    <w:div w:id="1108164039">
      <w:marLeft w:val="0"/>
      <w:marRight w:val="0"/>
      <w:marTop w:val="0"/>
      <w:marBottom w:val="0"/>
      <w:divBdr>
        <w:top w:val="none" w:sz="0" w:space="0" w:color="auto"/>
        <w:left w:val="none" w:sz="0" w:space="0" w:color="auto"/>
        <w:bottom w:val="none" w:sz="0" w:space="0" w:color="auto"/>
        <w:right w:val="none" w:sz="0" w:space="0" w:color="auto"/>
      </w:divBdr>
    </w:div>
    <w:div w:id="1108164040">
      <w:marLeft w:val="0"/>
      <w:marRight w:val="0"/>
      <w:marTop w:val="0"/>
      <w:marBottom w:val="0"/>
      <w:divBdr>
        <w:top w:val="none" w:sz="0" w:space="0" w:color="auto"/>
        <w:left w:val="none" w:sz="0" w:space="0" w:color="auto"/>
        <w:bottom w:val="none" w:sz="0" w:space="0" w:color="auto"/>
        <w:right w:val="none" w:sz="0" w:space="0" w:color="auto"/>
      </w:divBdr>
    </w:div>
    <w:div w:id="1108164041">
      <w:marLeft w:val="0"/>
      <w:marRight w:val="0"/>
      <w:marTop w:val="0"/>
      <w:marBottom w:val="0"/>
      <w:divBdr>
        <w:top w:val="none" w:sz="0" w:space="0" w:color="auto"/>
        <w:left w:val="none" w:sz="0" w:space="0" w:color="auto"/>
        <w:bottom w:val="none" w:sz="0" w:space="0" w:color="auto"/>
        <w:right w:val="none" w:sz="0" w:space="0" w:color="auto"/>
      </w:divBdr>
    </w:div>
    <w:div w:id="1108164042">
      <w:marLeft w:val="0"/>
      <w:marRight w:val="0"/>
      <w:marTop w:val="0"/>
      <w:marBottom w:val="0"/>
      <w:divBdr>
        <w:top w:val="none" w:sz="0" w:space="0" w:color="auto"/>
        <w:left w:val="none" w:sz="0" w:space="0" w:color="auto"/>
        <w:bottom w:val="none" w:sz="0" w:space="0" w:color="auto"/>
        <w:right w:val="none" w:sz="0" w:space="0" w:color="auto"/>
      </w:divBdr>
    </w:div>
    <w:div w:id="1108164043">
      <w:marLeft w:val="0"/>
      <w:marRight w:val="0"/>
      <w:marTop w:val="0"/>
      <w:marBottom w:val="0"/>
      <w:divBdr>
        <w:top w:val="none" w:sz="0" w:space="0" w:color="auto"/>
        <w:left w:val="none" w:sz="0" w:space="0" w:color="auto"/>
        <w:bottom w:val="none" w:sz="0" w:space="0" w:color="auto"/>
        <w:right w:val="none" w:sz="0" w:space="0" w:color="auto"/>
      </w:divBdr>
    </w:div>
    <w:div w:id="1108164044">
      <w:marLeft w:val="0"/>
      <w:marRight w:val="0"/>
      <w:marTop w:val="0"/>
      <w:marBottom w:val="0"/>
      <w:divBdr>
        <w:top w:val="none" w:sz="0" w:space="0" w:color="auto"/>
        <w:left w:val="none" w:sz="0" w:space="0" w:color="auto"/>
        <w:bottom w:val="none" w:sz="0" w:space="0" w:color="auto"/>
        <w:right w:val="none" w:sz="0" w:space="0" w:color="auto"/>
      </w:divBdr>
    </w:div>
    <w:div w:id="1108164045">
      <w:marLeft w:val="0"/>
      <w:marRight w:val="0"/>
      <w:marTop w:val="0"/>
      <w:marBottom w:val="0"/>
      <w:divBdr>
        <w:top w:val="none" w:sz="0" w:space="0" w:color="auto"/>
        <w:left w:val="none" w:sz="0" w:space="0" w:color="auto"/>
        <w:bottom w:val="none" w:sz="0" w:space="0" w:color="auto"/>
        <w:right w:val="none" w:sz="0" w:space="0" w:color="auto"/>
      </w:divBdr>
    </w:div>
    <w:div w:id="1108164046">
      <w:marLeft w:val="1166"/>
      <w:marRight w:val="0"/>
      <w:marTop w:val="0"/>
      <w:marBottom w:val="0"/>
      <w:divBdr>
        <w:top w:val="none" w:sz="0" w:space="0" w:color="auto"/>
        <w:left w:val="none" w:sz="0" w:space="0" w:color="auto"/>
        <w:bottom w:val="none" w:sz="0" w:space="0" w:color="auto"/>
        <w:right w:val="none" w:sz="0" w:space="0" w:color="auto"/>
      </w:divBdr>
    </w:div>
    <w:div w:id="1108164047">
      <w:marLeft w:val="0"/>
      <w:marRight w:val="0"/>
      <w:marTop w:val="0"/>
      <w:marBottom w:val="0"/>
      <w:divBdr>
        <w:top w:val="none" w:sz="0" w:space="0" w:color="auto"/>
        <w:left w:val="none" w:sz="0" w:space="0" w:color="auto"/>
        <w:bottom w:val="none" w:sz="0" w:space="0" w:color="auto"/>
        <w:right w:val="none" w:sz="0" w:space="0" w:color="auto"/>
      </w:divBdr>
    </w:div>
    <w:div w:id="1108164048">
      <w:marLeft w:val="0"/>
      <w:marRight w:val="0"/>
      <w:marTop w:val="0"/>
      <w:marBottom w:val="0"/>
      <w:divBdr>
        <w:top w:val="none" w:sz="0" w:space="0" w:color="auto"/>
        <w:left w:val="none" w:sz="0" w:space="0" w:color="auto"/>
        <w:bottom w:val="none" w:sz="0" w:space="0" w:color="auto"/>
        <w:right w:val="none" w:sz="0" w:space="0" w:color="auto"/>
      </w:divBdr>
      <w:divsChild>
        <w:div w:id="1108164062">
          <w:marLeft w:val="0"/>
          <w:marRight w:val="0"/>
          <w:marTop w:val="0"/>
          <w:marBottom w:val="0"/>
          <w:divBdr>
            <w:top w:val="none" w:sz="0" w:space="0" w:color="auto"/>
            <w:left w:val="none" w:sz="0" w:space="0" w:color="auto"/>
            <w:bottom w:val="none" w:sz="0" w:space="0" w:color="auto"/>
            <w:right w:val="none" w:sz="0" w:space="0" w:color="auto"/>
          </w:divBdr>
          <w:divsChild>
            <w:div w:id="1108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49">
      <w:marLeft w:val="0"/>
      <w:marRight w:val="0"/>
      <w:marTop w:val="0"/>
      <w:marBottom w:val="0"/>
      <w:divBdr>
        <w:top w:val="none" w:sz="0" w:space="0" w:color="auto"/>
        <w:left w:val="none" w:sz="0" w:space="0" w:color="auto"/>
        <w:bottom w:val="none" w:sz="0" w:space="0" w:color="auto"/>
        <w:right w:val="none" w:sz="0" w:space="0" w:color="auto"/>
      </w:divBdr>
    </w:div>
    <w:div w:id="1108164050">
      <w:marLeft w:val="0"/>
      <w:marRight w:val="0"/>
      <w:marTop w:val="0"/>
      <w:marBottom w:val="0"/>
      <w:divBdr>
        <w:top w:val="none" w:sz="0" w:space="0" w:color="auto"/>
        <w:left w:val="none" w:sz="0" w:space="0" w:color="auto"/>
        <w:bottom w:val="none" w:sz="0" w:space="0" w:color="auto"/>
        <w:right w:val="none" w:sz="0" w:space="0" w:color="auto"/>
      </w:divBdr>
    </w:div>
    <w:div w:id="1108164051">
      <w:marLeft w:val="0"/>
      <w:marRight w:val="0"/>
      <w:marTop w:val="0"/>
      <w:marBottom w:val="0"/>
      <w:divBdr>
        <w:top w:val="none" w:sz="0" w:space="0" w:color="auto"/>
        <w:left w:val="none" w:sz="0" w:space="0" w:color="auto"/>
        <w:bottom w:val="none" w:sz="0" w:space="0" w:color="auto"/>
        <w:right w:val="none" w:sz="0" w:space="0" w:color="auto"/>
      </w:divBdr>
    </w:div>
    <w:div w:id="1108164053">
      <w:marLeft w:val="0"/>
      <w:marRight w:val="0"/>
      <w:marTop w:val="0"/>
      <w:marBottom w:val="0"/>
      <w:divBdr>
        <w:top w:val="none" w:sz="0" w:space="0" w:color="auto"/>
        <w:left w:val="none" w:sz="0" w:space="0" w:color="auto"/>
        <w:bottom w:val="none" w:sz="0" w:space="0" w:color="auto"/>
        <w:right w:val="none" w:sz="0" w:space="0" w:color="auto"/>
      </w:divBdr>
    </w:div>
    <w:div w:id="1108164054">
      <w:marLeft w:val="1800"/>
      <w:marRight w:val="0"/>
      <w:marTop w:val="0"/>
      <w:marBottom w:val="0"/>
      <w:divBdr>
        <w:top w:val="none" w:sz="0" w:space="0" w:color="auto"/>
        <w:left w:val="none" w:sz="0" w:space="0" w:color="auto"/>
        <w:bottom w:val="none" w:sz="0" w:space="0" w:color="auto"/>
        <w:right w:val="none" w:sz="0" w:space="0" w:color="auto"/>
      </w:divBdr>
    </w:div>
    <w:div w:id="1108164055">
      <w:marLeft w:val="0"/>
      <w:marRight w:val="0"/>
      <w:marTop w:val="0"/>
      <w:marBottom w:val="0"/>
      <w:divBdr>
        <w:top w:val="none" w:sz="0" w:space="0" w:color="auto"/>
        <w:left w:val="none" w:sz="0" w:space="0" w:color="auto"/>
        <w:bottom w:val="none" w:sz="0" w:space="0" w:color="auto"/>
        <w:right w:val="none" w:sz="0" w:space="0" w:color="auto"/>
      </w:divBdr>
    </w:div>
    <w:div w:id="1108164056">
      <w:marLeft w:val="0"/>
      <w:marRight w:val="0"/>
      <w:marTop w:val="0"/>
      <w:marBottom w:val="0"/>
      <w:divBdr>
        <w:top w:val="none" w:sz="0" w:space="0" w:color="auto"/>
        <w:left w:val="none" w:sz="0" w:space="0" w:color="auto"/>
        <w:bottom w:val="none" w:sz="0" w:space="0" w:color="auto"/>
        <w:right w:val="none" w:sz="0" w:space="0" w:color="auto"/>
      </w:divBdr>
    </w:div>
    <w:div w:id="1108164057">
      <w:marLeft w:val="1800"/>
      <w:marRight w:val="0"/>
      <w:marTop w:val="0"/>
      <w:marBottom w:val="0"/>
      <w:divBdr>
        <w:top w:val="none" w:sz="0" w:space="0" w:color="auto"/>
        <w:left w:val="none" w:sz="0" w:space="0" w:color="auto"/>
        <w:bottom w:val="none" w:sz="0" w:space="0" w:color="auto"/>
        <w:right w:val="none" w:sz="0" w:space="0" w:color="auto"/>
      </w:divBdr>
    </w:div>
    <w:div w:id="1108164058">
      <w:marLeft w:val="0"/>
      <w:marRight w:val="0"/>
      <w:marTop w:val="0"/>
      <w:marBottom w:val="0"/>
      <w:divBdr>
        <w:top w:val="none" w:sz="0" w:space="0" w:color="auto"/>
        <w:left w:val="none" w:sz="0" w:space="0" w:color="auto"/>
        <w:bottom w:val="none" w:sz="0" w:space="0" w:color="auto"/>
        <w:right w:val="none" w:sz="0" w:space="0" w:color="auto"/>
      </w:divBdr>
    </w:div>
    <w:div w:id="1108164059">
      <w:marLeft w:val="0"/>
      <w:marRight w:val="0"/>
      <w:marTop w:val="0"/>
      <w:marBottom w:val="0"/>
      <w:divBdr>
        <w:top w:val="none" w:sz="0" w:space="0" w:color="auto"/>
        <w:left w:val="none" w:sz="0" w:space="0" w:color="auto"/>
        <w:bottom w:val="none" w:sz="0" w:space="0" w:color="auto"/>
        <w:right w:val="none" w:sz="0" w:space="0" w:color="auto"/>
      </w:divBdr>
    </w:div>
    <w:div w:id="1108164060">
      <w:marLeft w:val="0"/>
      <w:marRight w:val="0"/>
      <w:marTop w:val="0"/>
      <w:marBottom w:val="0"/>
      <w:divBdr>
        <w:top w:val="none" w:sz="0" w:space="0" w:color="auto"/>
        <w:left w:val="none" w:sz="0" w:space="0" w:color="auto"/>
        <w:bottom w:val="none" w:sz="0" w:space="0" w:color="auto"/>
        <w:right w:val="none" w:sz="0" w:space="0" w:color="auto"/>
      </w:divBdr>
    </w:div>
    <w:div w:id="1108164061">
      <w:marLeft w:val="0"/>
      <w:marRight w:val="0"/>
      <w:marTop w:val="0"/>
      <w:marBottom w:val="0"/>
      <w:divBdr>
        <w:top w:val="none" w:sz="0" w:space="0" w:color="auto"/>
        <w:left w:val="none" w:sz="0" w:space="0" w:color="auto"/>
        <w:bottom w:val="none" w:sz="0" w:space="0" w:color="auto"/>
        <w:right w:val="none" w:sz="0" w:space="0" w:color="auto"/>
      </w:divBdr>
    </w:div>
    <w:div w:id="1108164063">
      <w:marLeft w:val="1166"/>
      <w:marRight w:val="0"/>
      <w:marTop w:val="0"/>
      <w:marBottom w:val="0"/>
      <w:divBdr>
        <w:top w:val="none" w:sz="0" w:space="0" w:color="auto"/>
        <w:left w:val="none" w:sz="0" w:space="0" w:color="auto"/>
        <w:bottom w:val="none" w:sz="0" w:space="0" w:color="auto"/>
        <w:right w:val="none" w:sz="0" w:space="0" w:color="auto"/>
      </w:divBdr>
    </w:div>
    <w:div w:id="1108164064">
      <w:marLeft w:val="0"/>
      <w:marRight w:val="0"/>
      <w:marTop w:val="0"/>
      <w:marBottom w:val="0"/>
      <w:divBdr>
        <w:top w:val="none" w:sz="0" w:space="0" w:color="auto"/>
        <w:left w:val="none" w:sz="0" w:space="0" w:color="auto"/>
        <w:bottom w:val="none" w:sz="0" w:space="0" w:color="auto"/>
        <w:right w:val="none" w:sz="0" w:space="0" w:color="auto"/>
      </w:divBdr>
    </w:div>
    <w:div w:id="1108164065">
      <w:marLeft w:val="1800"/>
      <w:marRight w:val="0"/>
      <w:marTop w:val="0"/>
      <w:marBottom w:val="0"/>
      <w:divBdr>
        <w:top w:val="none" w:sz="0" w:space="0" w:color="auto"/>
        <w:left w:val="none" w:sz="0" w:space="0" w:color="auto"/>
        <w:bottom w:val="none" w:sz="0" w:space="0" w:color="auto"/>
        <w:right w:val="none" w:sz="0" w:space="0" w:color="auto"/>
      </w:divBdr>
    </w:div>
    <w:div w:id="1108164066">
      <w:marLeft w:val="0"/>
      <w:marRight w:val="0"/>
      <w:marTop w:val="0"/>
      <w:marBottom w:val="0"/>
      <w:divBdr>
        <w:top w:val="none" w:sz="0" w:space="0" w:color="auto"/>
        <w:left w:val="none" w:sz="0" w:space="0" w:color="auto"/>
        <w:bottom w:val="none" w:sz="0" w:space="0" w:color="auto"/>
        <w:right w:val="none" w:sz="0" w:space="0" w:color="auto"/>
      </w:divBdr>
    </w:div>
    <w:div w:id="1108164067">
      <w:marLeft w:val="1800"/>
      <w:marRight w:val="0"/>
      <w:marTop w:val="0"/>
      <w:marBottom w:val="0"/>
      <w:divBdr>
        <w:top w:val="none" w:sz="0" w:space="0" w:color="auto"/>
        <w:left w:val="none" w:sz="0" w:space="0" w:color="auto"/>
        <w:bottom w:val="none" w:sz="0" w:space="0" w:color="auto"/>
        <w:right w:val="none" w:sz="0" w:space="0" w:color="auto"/>
      </w:divBdr>
    </w:div>
    <w:div w:id="1108164068">
      <w:marLeft w:val="1800"/>
      <w:marRight w:val="0"/>
      <w:marTop w:val="0"/>
      <w:marBottom w:val="0"/>
      <w:divBdr>
        <w:top w:val="none" w:sz="0" w:space="0" w:color="auto"/>
        <w:left w:val="none" w:sz="0" w:space="0" w:color="auto"/>
        <w:bottom w:val="none" w:sz="0" w:space="0" w:color="auto"/>
        <w:right w:val="none" w:sz="0" w:space="0" w:color="auto"/>
      </w:divBdr>
    </w:div>
    <w:div w:id="1108164069">
      <w:marLeft w:val="0"/>
      <w:marRight w:val="0"/>
      <w:marTop w:val="0"/>
      <w:marBottom w:val="0"/>
      <w:divBdr>
        <w:top w:val="none" w:sz="0" w:space="0" w:color="auto"/>
        <w:left w:val="none" w:sz="0" w:space="0" w:color="auto"/>
        <w:bottom w:val="none" w:sz="0" w:space="0" w:color="auto"/>
        <w:right w:val="none" w:sz="0" w:space="0" w:color="auto"/>
      </w:divBdr>
    </w:div>
    <w:div w:id="1108164070">
      <w:marLeft w:val="0"/>
      <w:marRight w:val="0"/>
      <w:marTop w:val="0"/>
      <w:marBottom w:val="0"/>
      <w:divBdr>
        <w:top w:val="none" w:sz="0" w:space="0" w:color="auto"/>
        <w:left w:val="none" w:sz="0" w:space="0" w:color="auto"/>
        <w:bottom w:val="none" w:sz="0" w:space="0" w:color="auto"/>
        <w:right w:val="none" w:sz="0" w:space="0" w:color="auto"/>
      </w:divBdr>
    </w:div>
    <w:div w:id="1108164071">
      <w:marLeft w:val="0"/>
      <w:marRight w:val="0"/>
      <w:marTop w:val="0"/>
      <w:marBottom w:val="0"/>
      <w:divBdr>
        <w:top w:val="none" w:sz="0" w:space="0" w:color="auto"/>
        <w:left w:val="none" w:sz="0" w:space="0" w:color="auto"/>
        <w:bottom w:val="none" w:sz="0" w:space="0" w:color="auto"/>
        <w:right w:val="none" w:sz="0" w:space="0" w:color="auto"/>
      </w:divBdr>
    </w:div>
    <w:div w:id="1108164072">
      <w:marLeft w:val="0"/>
      <w:marRight w:val="0"/>
      <w:marTop w:val="0"/>
      <w:marBottom w:val="0"/>
      <w:divBdr>
        <w:top w:val="none" w:sz="0" w:space="0" w:color="auto"/>
        <w:left w:val="none" w:sz="0" w:space="0" w:color="auto"/>
        <w:bottom w:val="none" w:sz="0" w:space="0" w:color="auto"/>
        <w:right w:val="none" w:sz="0" w:space="0" w:color="auto"/>
      </w:divBdr>
    </w:div>
    <w:div w:id="1108164073">
      <w:marLeft w:val="0"/>
      <w:marRight w:val="0"/>
      <w:marTop w:val="0"/>
      <w:marBottom w:val="0"/>
      <w:divBdr>
        <w:top w:val="none" w:sz="0" w:space="0" w:color="auto"/>
        <w:left w:val="none" w:sz="0" w:space="0" w:color="auto"/>
        <w:bottom w:val="none" w:sz="0" w:space="0" w:color="auto"/>
        <w:right w:val="none" w:sz="0" w:space="0" w:color="auto"/>
      </w:divBdr>
    </w:div>
    <w:div w:id="1108164074">
      <w:marLeft w:val="0"/>
      <w:marRight w:val="0"/>
      <w:marTop w:val="0"/>
      <w:marBottom w:val="0"/>
      <w:divBdr>
        <w:top w:val="none" w:sz="0" w:space="0" w:color="auto"/>
        <w:left w:val="none" w:sz="0" w:space="0" w:color="auto"/>
        <w:bottom w:val="none" w:sz="0" w:space="0" w:color="auto"/>
        <w:right w:val="none" w:sz="0" w:space="0" w:color="auto"/>
      </w:divBdr>
    </w:div>
    <w:div w:id="1108164075">
      <w:marLeft w:val="1166"/>
      <w:marRight w:val="0"/>
      <w:marTop w:val="0"/>
      <w:marBottom w:val="0"/>
      <w:divBdr>
        <w:top w:val="none" w:sz="0" w:space="0" w:color="auto"/>
        <w:left w:val="none" w:sz="0" w:space="0" w:color="auto"/>
        <w:bottom w:val="none" w:sz="0" w:space="0" w:color="auto"/>
        <w:right w:val="none" w:sz="0" w:space="0" w:color="auto"/>
      </w:divBdr>
    </w:div>
    <w:div w:id="1108164076">
      <w:marLeft w:val="0"/>
      <w:marRight w:val="0"/>
      <w:marTop w:val="0"/>
      <w:marBottom w:val="0"/>
      <w:divBdr>
        <w:top w:val="none" w:sz="0" w:space="0" w:color="auto"/>
        <w:left w:val="none" w:sz="0" w:space="0" w:color="auto"/>
        <w:bottom w:val="none" w:sz="0" w:space="0" w:color="auto"/>
        <w:right w:val="none" w:sz="0" w:space="0" w:color="auto"/>
      </w:divBdr>
    </w:div>
    <w:div w:id="1108164078">
      <w:marLeft w:val="0"/>
      <w:marRight w:val="0"/>
      <w:marTop w:val="0"/>
      <w:marBottom w:val="0"/>
      <w:divBdr>
        <w:top w:val="none" w:sz="0" w:space="0" w:color="auto"/>
        <w:left w:val="none" w:sz="0" w:space="0" w:color="auto"/>
        <w:bottom w:val="none" w:sz="0" w:space="0" w:color="auto"/>
        <w:right w:val="none" w:sz="0" w:space="0" w:color="auto"/>
      </w:divBdr>
    </w:div>
    <w:div w:id="1108164080">
      <w:marLeft w:val="0"/>
      <w:marRight w:val="0"/>
      <w:marTop w:val="0"/>
      <w:marBottom w:val="0"/>
      <w:divBdr>
        <w:top w:val="none" w:sz="0" w:space="0" w:color="auto"/>
        <w:left w:val="none" w:sz="0" w:space="0" w:color="auto"/>
        <w:bottom w:val="none" w:sz="0" w:space="0" w:color="auto"/>
        <w:right w:val="none" w:sz="0" w:space="0" w:color="auto"/>
      </w:divBdr>
    </w:div>
    <w:div w:id="1108164081">
      <w:marLeft w:val="0"/>
      <w:marRight w:val="0"/>
      <w:marTop w:val="0"/>
      <w:marBottom w:val="0"/>
      <w:divBdr>
        <w:top w:val="none" w:sz="0" w:space="0" w:color="auto"/>
        <w:left w:val="none" w:sz="0" w:space="0" w:color="auto"/>
        <w:bottom w:val="none" w:sz="0" w:space="0" w:color="auto"/>
        <w:right w:val="none" w:sz="0" w:space="0" w:color="auto"/>
      </w:divBdr>
    </w:div>
    <w:div w:id="1108164082">
      <w:marLeft w:val="0"/>
      <w:marRight w:val="0"/>
      <w:marTop w:val="0"/>
      <w:marBottom w:val="0"/>
      <w:divBdr>
        <w:top w:val="none" w:sz="0" w:space="0" w:color="auto"/>
        <w:left w:val="none" w:sz="0" w:space="0" w:color="auto"/>
        <w:bottom w:val="none" w:sz="0" w:space="0" w:color="auto"/>
        <w:right w:val="none" w:sz="0" w:space="0" w:color="auto"/>
      </w:divBdr>
    </w:div>
    <w:div w:id="1108164083">
      <w:marLeft w:val="1800"/>
      <w:marRight w:val="0"/>
      <w:marTop w:val="0"/>
      <w:marBottom w:val="0"/>
      <w:divBdr>
        <w:top w:val="none" w:sz="0" w:space="0" w:color="auto"/>
        <w:left w:val="none" w:sz="0" w:space="0" w:color="auto"/>
        <w:bottom w:val="none" w:sz="0" w:space="0" w:color="auto"/>
        <w:right w:val="none" w:sz="0" w:space="0" w:color="auto"/>
      </w:divBdr>
    </w:div>
    <w:div w:id="1108164084">
      <w:marLeft w:val="1166"/>
      <w:marRight w:val="0"/>
      <w:marTop w:val="0"/>
      <w:marBottom w:val="0"/>
      <w:divBdr>
        <w:top w:val="none" w:sz="0" w:space="0" w:color="auto"/>
        <w:left w:val="none" w:sz="0" w:space="0" w:color="auto"/>
        <w:bottom w:val="none" w:sz="0" w:space="0" w:color="auto"/>
        <w:right w:val="none" w:sz="0" w:space="0" w:color="auto"/>
      </w:divBdr>
    </w:div>
    <w:div w:id="1108164085">
      <w:marLeft w:val="0"/>
      <w:marRight w:val="0"/>
      <w:marTop w:val="0"/>
      <w:marBottom w:val="0"/>
      <w:divBdr>
        <w:top w:val="none" w:sz="0" w:space="0" w:color="auto"/>
        <w:left w:val="none" w:sz="0" w:space="0" w:color="auto"/>
        <w:bottom w:val="none" w:sz="0" w:space="0" w:color="auto"/>
        <w:right w:val="none" w:sz="0" w:space="0" w:color="auto"/>
      </w:divBdr>
    </w:div>
    <w:div w:id="1108164086">
      <w:marLeft w:val="0"/>
      <w:marRight w:val="0"/>
      <w:marTop w:val="0"/>
      <w:marBottom w:val="0"/>
      <w:divBdr>
        <w:top w:val="none" w:sz="0" w:space="0" w:color="auto"/>
        <w:left w:val="none" w:sz="0" w:space="0" w:color="auto"/>
        <w:bottom w:val="none" w:sz="0" w:space="0" w:color="auto"/>
        <w:right w:val="none" w:sz="0" w:space="0" w:color="auto"/>
      </w:divBdr>
    </w:div>
    <w:div w:id="1108164087">
      <w:marLeft w:val="0"/>
      <w:marRight w:val="0"/>
      <w:marTop w:val="0"/>
      <w:marBottom w:val="0"/>
      <w:divBdr>
        <w:top w:val="none" w:sz="0" w:space="0" w:color="auto"/>
        <w:left w:val="none" w:sz="0" w:space="0" w:color="auto"/>
        <w:bottom w:val="none" w:sz="0" w:space="0" w:color="auto"/>
        <w:right w:val="none" w:sz="0" w:space="0" w:color="auto"/>
      </w:divBdr>
    </w:div>
    <w:div w:id="1108164089">
      <w:marLeft w:val="0"/>
      <w:marRight w:val="0"/>
      <w:marTop w:val="0"/>
      <w:marBottom w:val="0"/>
      <w:divBdr>
        <w:top w:val="none" w:sz="0" w:space="0" w:color="auto"/>
        <w:left w:val="none" w:sz="0" w:space="0" w:color="auto"/>
        <w:bottom w:val="none" w:sz="0" w:space="0" w:color="auto"/>
        <w:right w:val="none" w:sz="0" w:space="0" w:color="auto"/>
      </w:divBdr>
    </w:div>
    <w:div w:id="1108164090">
      <w:marLeft w:val="0"/>
      <w:marRight w:val="0"/>
      <w:marTop w:val="0"/>
      <w:marBottom w:val="0"/>
      <w:divBdr>
        <w:top w:val="none" w:sz="0" w:space="0" w:color="auto"/>
        <w:left w:val="none" w:sz="0" w:space="0" w:color="auto"/>
        <w:bottom w:val="none" w:sz="0" w:space="0" w:color="auto"/>
        <w:right w:val="none" w:sz="0" w:space="0" w:color="auto"/>
      </w:divBdr>
    </w:div>
    <w:div w:id="1108164091">
      <w:marLeft w:val="0"/>
      <w:marRight w:val="0"/>
      <w:marTop w:val="0"/>
      <w:marBottom w:val="0"/>
      <w:divBdr>
        <w:top w:val="none" w:sz="0" w:space="0" w:color="auto"/>
        <w:left w:val="none" w:sz="0" w:space="0" w:color="auto"/>
        <w:bottom w:val="none" w:sz="0" w:space="0" w:color="auto"/>
        <w:right w:val="none" w:sz="0" w:space="0" w:color="auto"/>
      </w:divBdr>
      <w:divsChild>
        <w:div w:id="1108164079">
          <w:marLeft w:val="0"/>
          <w:marRight w:val="0"/>
          <w:marTop w:val="0"/>
          <w:marBottom w:val="0"/>
          <w:divBdr>
            <w:top w:val="none" w:sz="0" w:space="0" w:color="auto"/>
            <w:left w:val="none" w:sz="0" w:space="0" w:color="auto"/>
            <w:bottom w:val="none" w:sz="0" w:space="0" w:color="auto"/>
            <w:right w:val="none" w:sz="0" w:space="0" w:color="auto"/>
          </w:divBdr>
          <w:divsChild>
            <w:div w:id="1108164077">
              <w:marLeft w:val="0"/>
              <w:marRight w:val="0"/>
              <w:marTop w:val="0"/>
              <w:marBottom w:val="0"/>
              <w:divBdr>
                <w:top w:val="none" w:sz="0" w:space="0" w:color="auto"/>
                <w:left w:val="none" w:sz="0" w:space="0" w:color="auto"/>
                <w:bottom w:val="none" w:sz="0" w:space="0" w:color="auto"/>
                <w:right w:val="none" w:sz="0" w:space="0" w:color="auto"/>
              </w:divBdr>
            </w:div>
            <w:div w:id="11081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92">
      <w:marLeft w:val="0"/>
      <w:marRight w:val="0"/>
      <w:marTop w:val="0"/>
      <w:marBottom w:val="0"/>
      <w:divBdr>
        <w:top w:val="none" w:sz="0" w:space="0" w:color="auto"/>
        <w:left w:val="none" w:sz="0" w:space="0" w:color="auto"/>
        <w:bottom w:val="none" w:sz="0" w:space="0" w:color="auto"/>
        <w:right w:val="none" w:sz="0" w:space="0" w:color="auto"/>
      </w:divBdr>
    </w:div>
    <w:div w:id="1108164094">
      <w:marLeft w:val="1800"/>
      <w:marRight w:val="0"/>
      <w:marTop w:val="0"/>
      <w:marBottom w:val="0"/>
      <w:divBdr>
        <w:top w:val="none" w:sz="0" w:space="0" w:color="auto"/>
        <w:left w:val="none" w:sz="0" w:space="0" w:color="auto"/>
        <w:bottom w:val="none" w:sz="0" w:space="0" w:color="auto"/>
        <w:right w:val="none" w:sz="0" w:space="0" w:color="auto"/>
      </w:divBdr>
    </w:div>
    <w:div w:id="1108164095">
      <w:marLeft w:val="0"/>
      <w:marRight w:val="0"/>
      <w:marTop w:val="0"/>
      <w:marBottom w:val="0"/>
      <w:divBdr>
        <w:top w:val="none" w:sz="0" w:space="0" w:color="auto"/>
        <w:left w:val="none" w:sz="0" w:space="0" w:color="auto"/>
        <w:bottom w:val="none" w:sz="0" w:space="0" w:color="auto"/>
        <w:right w:val="none" w:sz="0" w:space="0" w:color="auto"/>
      </w:divBdr>
    </w:div>
    <w:div w:id="1108164096">
      <w:marLeft w:val="0"/>
      <w:marRight w:val="0"/>
      <w:marTop w:val="0"/>
      <w:marBottom w:val="0"/>
      <w:divBdr>
        <w:top w:val="none" w:sz="0" w:space="0" w:color="auto"/>
        <w:left w:val="none" w:sz="0" w:space="0" w:color="auto"/>
        <w:bottom w:val="none" w:sz="0" w:space="0" w:color="auto"/>
        <w:right w:val="none" w:sz="0" w:space="0" w:color="auto"/>
      </w:divBdr>
    </w:div>
    <w:div w:id="1108164097">
      <w:marLeft w:val="0"/>
      <w:marRight w:val="0"/>
      <w:marTop w:val="0"/>
      <w:marBottom w:val="0"/>
      <w:divBdr>
        <w:top w:val="none" w:sz="0" w:space="0" w:color="auto"/>
        <w:left w:val="none" w:sz="0" w:space="0" w:color="auto"/>
        <w:bottom w:val="none" w:sz="0" w:space="0" w:color="auto"/>
        <w:right w:val="none" w:sz="0" w:space="0" w:color="auto"/>
      </w:divBdr>
    </w:div>
    <w:div w:id="1108164099">
      <w:marLeft w:val="0"/>
      <w:marRight w:val="0"/>
      <w:marTop w:val="0"/>
      <w:marBottom w:val="0"/>
      <w:divBdr>
        <w:top w:val="none" w:sz="0" w:space="0" w:color="auto"/>
        <w:left w:val="none" w:sz="0" w:space="0" w:color="auto"/>
        <w:bottom w:val="none" w:sz="0" w:space="0" w:color="auto"/>
        <w:right w:val="none" w:sz="0" w:space="0" w:color="auto"/>
      </w:divBdr>
    </w:div>
    <w:div w:id="1108164100">
      <w:marLeft w:val="0"/>
      <w:marRight w:val="0"/>
      <w:marTop w:val="0"/>
      <w:marBottom w:val="0"/>
      <w:divBdr>
        <w:top w:val="none" w:sz="0" w:space="0" w:color="auto"/>
        <w:left w:val="none" w:sz="0" w:space="0" w:color="auto"/>
        <w:bottom w:val="none" w:sz="0" w:space="0" w:color="auto"/>
        <w:right w:val="none" w:sz="0" w:space="0" w:color="auto"/>
      </w:divBdr>
    </w:div>
    <w:div w:id="1123887466">
      <w:bodyDiv w:val="1"/>
      <w:marLeft w:val="0"/>
      <w:marRight w:val="0"/>
      <w:marTop w:val="0"/>
      <w:marBottom w:val="0"/>
      <w:divBdr>
        <w:top w:val="none" w:sz="0" w:space="0" w:color="auto"/>
        <w:left w:val="none" w:sz="0" w:space="0" w:color="auto"/>
        <w:bottom w:val="none" w:sz="0" w:space="0" w:color="auto"/>
        <w:right w:val="none" w:sz="0" w:space="0" w:color="auto"/>
      </w:divBdr>
    </w:div>
    <w:div w:id="1129513935">
      <w:bodyDiv w:val="1"/>
      <w:marLeft w:val="0"/>
      <w:marRight w:val="0"/>
      <w:marTop w:val="0"/>
      <w:marBottom w:val="0"/>
      <w:divBdr>
        <w:top w:val="none" w:sz="0" w:space="0" w:color="auto"/>
        <w:left w:val="none" w:sz="0" w:space="0" w:color="auto"/>
        <w:bottom w:val="none" w:sz="0" w:space="0" w:color="auto"/>
        <w:right w:val="none" w:sz="0" w:space="0" w:color="auto"/>
      </w:divBdr>
    </w:div>
    <w:div w:id="1137338850">
      <w:bodyDiv w:val="1"/>
      <w:marLeft w:val="0"/>
      <w:marRight w:val="0"/>
      <w:marTop w:val="0"/>
      <w:marBottom w:val="0"/>
      <w:divBdr>
        <w:top w:val="none" w:sz="0" w:space="0" w:color="auto"/>
        <w:left w:val="none" w:sz="0" w:space="0" w:color="auto"/>
        <w:bottom w:val="none" w:sz="0" w:space="0" w:color="auto"/>
        <w:right w:val="none" w:sz="0" w:space="0" w:color="auto"/>
      </w:divBdr>
    </w:div>
    <w:div w:id="1154832013">
      <w:bodyDiv w:val="1"/>
      <w:marLeft w:val="0"/>
      <w:marRight w:val="0"/>
      <w:marTop w:val="0"/>
      <w:marBottom w:val="0"/>
      <w:divBdr>
        <w:top w:val="none" w:sz="0" w:space="0" w:color="auto"/>
        <w:left w:val="none" w:sz="0" w:space="0" w:color="auto"/>
        <w:bottom w:val="none" w:sz="0" w:space="0" w:color="auto"/>
        <w:right w:val="none" w:sz="0" w:space="0" w:color="auto"/>
      </w:divBdr>
      <w:divsChild>
        <w:div w:id="500049719">
          <w:marLeft w:val="446"/>
          <w:marRight w:val="0"/>
          <w:marTop w:val="0"/>
          <w:marBottom w:val="160"/>
          <w:divBdr>
            <w:top w:val="none" w:sz="0" w:space="0" w:color="auto"/>
            <w:left w:val="none" w:sz="0" w:space="0" w:color="auto"/>
            <w:bottom w:val="none" w:sz="0" w:space="0" w:color="auto"/>
            <w:right w:val="none" w:sz="0" w:space="0" w:color="auto"/>
          </w:divBdr>
        </w:div>
        <w:div w:id="1827554180">
          <w:marLeft w:val="720"/>
          <w:marRight w:val="0"/>
          <w:marTop w:val="0"/>
          <w:marBottom w:val="160"/>
          <w:divBdr>
            <w:top w:val="none" w:sz="0" w:space="0" w:color="auto"/>
            <w:left w:val="none" w:sz="0" w:space="0" w:color="auto"/>
            <w:bottom w:val="none" w:sz="0" w:space="0" w:color="auto"/>
            <w:right w:val="none" w:sz="0" w:space="0" w:color="auto"/>
          </w:divBdr>
        </w:div>
      </w:divsChild>
    </w:div>
    <w:div w:id="1155802475">
      <w:bodyDiv w:val="1"/>
      <w:marLeft w:val="0"/>
      <w:marRight w:val="0"/>
      <w:marTop w:val="0"/>
      <w:marBottom w:val="0"/>
      <w:divBdr>
        <w:top w:val="none" w:sz="0" w:space="0" w:color="auto"/>
        <w:left w:val="none" w:sz="0" w:space="0" w:color="auto"/>
        <w:bottom w:val="none" w:sz="0" w:space="0" w:color="auto"/>
        <w:right w:val="none" w:sz="0" w:space="0" w:color="auto"/>
      </w:divBdr>
    </w:div>
    <w:div w:id="1165053599">
      <w:bodyDiv w:val="1"/>
      <w:marLeft w:val="0"/>
      <w:marRight w:val="0"/>
      <w:marTop w:val="0"/>
      <w:marBottom w:val="0"/>
      <w:divBdr>
        <w:top w:val="none" w:sz="0" w:space="0" w:color="auto"/>
        <w:left w:val="none" w:sz="0" w:space="0" w:color="auto"/>
        <w:bottom w:val="none" w:sz="0" w:space="0" w:color="auto"/>
        <w:right w:val="none" w:sz="0" w:space="0" w:color="auto"/>
      </w:divBdr>
    </w:div>
    <w:div w:id="1165517098">
      <w:bodyDiv w:val="1"/>
      <w:marLeft w:val="0"/>
      <w:marRight w:val="0"/>
      <w:marTop w:val="0"/>
      <w:marBottom w:val="0"/>
      <w:divBdr>
        <w:top w:val="none" w:sz="0" w:space="0" w:color="auto"/>
        <w:left w:val="none" w:sz="0" w:space="0" w:color="auto"/>
        <w:bottom w:val="none" w:sz="0" w:space="0" w:color="auto"/>
        <w:right w:val="none" w:sz="0" w:space="0" w:color="auto"/>
      </w:divBdr>
    </w:div>
    <w:div w:id="1191921277">
      <w:bodyDiv w:val="1"/>
      <w:marLeft w:val="0"/>
      <w:marRight w:val="0"/>
      <w:marTop w:val="0"/>
      <w:marBottom w:val="0"/>
      <w:divBdr>
        <w:top w:val="none" w:sz="0" w:space="0" w:color="auto"/>
        <w:left w:val="none" w:sz="0" w:space="0" w:color="auto"/>
        <w:bottom w:val="none" w:sz="0" w:space="0" w:color="auto"/>
        <w:right w:val="none" w:sz="0" w:space="0" w:color="auto"/>
      </w:divBdr>
    </w:div>
    <w:div w:id="1192694687">
      <w:bodyDiv w:val="1"/>
      <w:marLeft w:val="0"/>
      <w:marRight w:val="0"/>
      <w:marTop w:val="0"/>
      <w:marBottom w:val="0"/>
      <w:divBdr>
        <w:top w:val="none" w:sz="0" w:space="0" w:color="auto"/>
        <w:left w:val="none" w:sz="0" w:space="0" w:color="auto"/>
        <w:bottom w:val="none" w:sz="0" w:space="0" w:color="auto"/>
        <w:right w:val="none" w:sz="0" w:space="0" w:color="auto"/>
      </w:divBdr>
    </w:div>
    <w:div w:id="1252618870">
      <w:bodyDiv w:val="1"/>
      <w:marLeft w:val="0"/>
      <w:marRight w:val="0"/>
      <w:marTop w:val="0"/>
      <w:marBottom w:val="0"/>
      <w:divBdr>
        <w:top w:val="none" w:sz="0" w:space="0" w:color="auto"/>
        <w:left w:val="none" w:sz="0" w:space="0" w:color="auto"/>
        <w:bottom w:val="none" w:sz="0" w:space="0" w:color="auto"/>
        <w:right w:val="none" w:sz="0" w:space="0" w:color="auto"/>
      </w:divBdr>
    </w:div>
    <w:div w:id="1276447145">
      <w:bodyDiv w:val="1"/>
      <w:marLeft w:val="0"/>
      <w:marRight w:val="0"/>
      <w:marTop w:val="0"/>
      <w:marBottom w:val="0"/>
      <w:divBdr>
        <w:top w:val="none" w:sz="0" w:space="0" w:color="auto"/>
        <w:left w:val="none" w:sz="0" w:space="0" w:color="auto"/>
        <w:bottom w:val="none" w:sz="0" w:space="0" w:color="auto"/>
        <w:right w:val="none" w:sz="0" w:space="0" w:color="auto"/>
      </w:divBdr>
    </w:div>
    <w:div w:id="1278173791">
      <w:bodyDiv w:val="1"/>
      <w:marLeft w:val="0"/>
      <w:marRight w:val="0"/>
      <w:marTop w:val="0"/>
      <w:marBottom w:val="0"/>
      <w:divBdr>
        <w:top w:val="none" w:sz="0" w:space="0" w:color="auto"/>
        <w:left w:val="none" w:sz="0" w:space="0" w:color="auto"/>
        <w:bottom w:val="none" w:sz="0" w:space="0" w:color="auto"/>
        <w:right w:val="none" w:sz="0" w:space="0" w:color="auto"/>
      </w:divBdr>
    </w:div>
    <w:div w:id="1294678823">
      <w:bodyDiv w:val="1"/>
      <w:marLeft w:val="0"/>
      <w:marRight w:val="0"/>
      <w:marTop w:val="0"/>
      <w:marBottom w:val="0"/>
      <w:divBdr>
        <w:top w:val="none" w:sz="0" w:space="0" w:color="auto"/>
        <w:left w:val="none" w:sz="0" w:space="0" w:color="auto"/>
        <w:bottom w:val="none" w:sz="0" w:space="0" w:color="auto"/>
        <w:right w:val="none" w:sz="0" w:space="0" w:color="auto"/>
      </w:divBdr>
    </w:div>
    <w:div w:id="1319378512">
      <w:bodyDiv w:val="1"/>
      <w:marLeft w:val="0"/>
      <w:marRight w:val="0"/>
      <w:marTop w:val="0"/>
      <w:marBottom w:val="0"/>
      <w:divBdr>
        <w:top w:val="none" w:sz="0" w:space="0" w:color="auto"/>
        <w:left w:val="none" w:sz="0" w:space="0" w:color="auto"/>
        <w:bottom w:val="none" w:sz="0" w:space="0" w:color="auto"/>
        <w:right w:val="none" w:sz="0" w:space="0" w:color="auto"/>
      </w:divBdr>
    </w:div>
    <w:div w:id="1336884434">
      <w:bodyDiv w:val="1"/>
      <w:marLeft w:val="0"/>
      <w:marRight w:val="0"/>
      <w:marTop w:val="0"/>
      <w:marBottom w:val="0"/>
      <w:divBdr>
        <w:top w:val="none" w:sz="0" w:space="0" w:color="auto"/>
        <w:left w:val="none" w:sz="0" w:space="0" w:color="auto"/>
        <w:bottom w:val="none" w:sz="0" w:space="0" w:color="auto"/>
        <w:right w:val="none" w:sz="0" w:space="0" w:color="auto"/>
      </w:divBdr>
    </w:div>
    <w:div w:id="1353609658">
      <w:bodyDiv w:val="1"/>
      <w:marLeft w:val="0"/>
      <w:marRight w:val="0"/>
      <w:marTop w:val="0"/>
      <w:marBottom w:val="0"/>
      <w:divBdr>
        <w:top w:val="none" w:sz="0" w:space="0" w:color="auto"/>
        <w:left w:val="none" w:sz="0" w:space="0" w:color="auto"/>
        <w:bottom w:val="none" w:sz="0" w:space="0" w:color="auto"/>
        <w:right w:val="none" w:sz="0" w:space="0" w:color="auto"/>
      </w:divBdr>
    </w:div>
    <w:div w:id="1354334172">
      <w:bodyDiv w:val="1"/>
      <w:marLeft w:val="0"/>
      <w:marRight w:val="0"/>
      <w:marTop w:val="0"/>
      <w:marBottom w:val="0"/>
      <w:divBdr>
        <w:top w:val="none" w:sz="0" w:space="0" w:color="auto"/>
        <w:left w:val="none" w:sz="0" w:space="0" w:color="auto"/>
        <w:bottom w:val="none" w:sz="0" w:space="0" w:color="auto"/>
        <w:right w:val="none" w:sz="0" w:space="0" w:color="auto"/>
      </w:divBdr>
    </w:div>
    <w:div w:id="1412118381">
      <w:bodyDiv w:val="1"/>
      <w:marLeft w:val="0"/>
      <w:marRight w:val="0"/>
      <w:marTop w:val="0"/>
      <w:marBottom w:val="0"/>
      <w:divBdr>
        <w:top w:val="none" w:sz="0" w:space="0" w:color="auto"/>
        <w:left w:val="none" w:sz="0" w:space="0" w:color="auto"/>
        <w:bottom w:val="none" w:sz="0" w:space="0" w:color="auto"/>
        <w:right w:val="none" w:sz="0" w:space="0" w:color="auto"/>
      </w:divBdr>
    </w:div>
    <w:div w:id="1428960076">
      <w:bodyDiv w:val="1"/>
      <w:marLeft w:val="0"/>
      <w:marRight w:val="0"/>
      <w:marTop w:val="0"/>
      <w:marBottom w:val="0"/>
      <w:divBdr>
        <w:top w:val="none" w:sz="0" w:space="0" w:color="auto"/>
        <w:left w:val="none" w:sz="0" w:space="0" w:color="auto"/>
        <w:bottom w:val="none" w:sz="0" w:space="0" w:color="auto"/>
        <w:right w:val="none" w:sz="0" w:space="0" w:color="auto"/>
      </w:divBdr>
    </w:div>
    <w:div w:id="1437411424">
      <w:bodyDiv w:val="1"/>
      <w:marLeft w:val="0"/>
      <w:marRight w:val="0"/>
      <w:marTop w:val="0"/>
      <w:marBottom w:val="0"/>
      <w:divBdr>
        <w:top w:val="none" w:sz="0" w:space="0" w:color="auto"/>
        <w:left w:val="none" w:sz="0" w:space="0" w:color="auto"/>
        <w:bottom w:val="none" w:sz="0" w:space="0" w:color="auto"/>
        <w:right w:val="none" w:sz="0" w:space="0" w:color="auto"/>
      </w:divBdr>
      <w:divsChild>
        <w:div w:id="1561591890">
          <w:marLeft w:val="360"/>
          <w:marRight w:val="0"/>
          <w:marTop w:val="120"/>
          <w:marBottom w:val="120"/>
          <w:divBdr>
            <w:top w:val="none" w:sz="0" w:space="0" w:color="auto"/>
            <w:left w:val="none" w:sz="0" w:space="0" w:color="auto"/>
            <w:bottom w:val="none" w:sz="0" w:space="0" w:color="auto"/>
            <w:right w:val="none" w:sz="0" w:space="0" w:color="auto"/>
          </w:divBdr>
        </w:div>
      </w:divsChild>
    </w:div>
    <w:div w:id="1451968847">
      <w:bodyDiv w:val="1"/>
      <w:marLeft w:val="0"/>
      <w:marRight w:val="0"/>
      <w:marTop w:val="0"/>
      <w:marBottom w:val="0"/>
      <w:divBdr>
        <w:top w:val="none" w:sz="0" w:space="0" w:color="auto"/>
        <w:left w:val="none" w:sz="0" w:space="0" w:color="auto"/>
        <w:bottom w:val="none" w:sz="0" w:space="0" w:color="auto"/>
        <w:right w:val="none" w:sz="0" w:space="0" w:color="auto"/>
      </w:divBdr>
    </w:div>
    <w:div w:id="1525361886">
      <w:bodyDiv w:val="1"/>
      <w:marLeft w:val="0"/>
      <w:marRight w:val="0"/>
      <w:marTop w:val="0"/>
      <w:marBottom w:val="0"/>
      <w:divBdr>
        <w:top w:val="none" w:sz="0" w:space="0" w:color="auto"/>
        <w:left w:val="none" w:sz="0" w:space="0" w:color="auto"/>
        <w:bottom w:val="none" w:sz="0" w:space="0" w:color="auto"/>
        <w:right w:val="none" w:sz="0" w:space="0" w:color="auto"/>
      </w:divBdr>
    </w:div>
    <w:div w:id="1530945800">
      <w:bodyDiv w:val="1"/>
      <w:marLeft w:val="0"/>
      <w:marRight w:val="0"/>
      <w:marTop w:val="0"/>
      <w:marBottom w:val="0"/>
      <w:divBdr>
        <w:top w:val="none" w:sz="0" w:space="0" w:color="auto"/>
        <w:left w:val="none" w:sz="0" w:space="0" w:color="auto"/>
        <w:bottom w:val="none" w:sz="0" w:space="0" w:color="auto"/>
        <w:right w:val="none" w:sz="0" w:space="0" w:color="auto"/>
      </w:divBdr>
    </w:div>
    <w:div w:id="1552575701">
      <w:bodyDiv w:val="1"/>
      <w:marLeft w:val="0"/>
      <w:marRight w:val="0"/>
      <w:marTop w:val="0"/>
      <w:marBottom w:val="0"/>
      <w:divBdr>
        <w:top w:val="none" w:sz="0" w:space="0" w:color="auto"/>
        <w:left w:val="none" w:sz="0" w:space="0" w:color="auto"/>
        <w:bottom w:val="none" w:sz="0" w:space="0" w:color="auto"/>
        <w:right w:val="none" w:sz="0" w:space="0" w:color="auto"/>
      </w:divBdr>
    </w:div>
    <w:div w:id="1559590249">
      <w:bodyDiv w:val="1"/>
      <w:marLeft w:val="0"/>
      <w:marRight w:val="0"/>
      <w:marTop w:val="0"/>
      <w:marBottom w:val="0"/>
      <w:divBdr>
        <w:top w:val="none" w:sz="0" w:space="0" w:color="auto"/>
        <w:left w:val="none" w:sz="0" w:space="0" w:color="auto"/>
        <w:bottom w:val="none" w:sz="0" w:space="0" w:color="auto"/>
        <w:right w:val="none" w:sz="0" w:space="0" w:color="auto"/>
      </w:divBdr>
    </w:div>
    <w:div w:id="1560822249">
      <w:bodyDiv w:val="1"/>
      <w:marLeft w:val="0"/>
      <w:marRight w:val="0"/>
      <w:marTop w:val="0"/>
      <w:marBottom w:val="0"/>
      <w:divBdr>
        <w:top w:val="none" w:sz="0" w:space="0" w:color="auto"/>
        <w:left w:val="none" w:sz="0" w:space="0" w:color="auto"/>
        <w:bottom w:val="none" w:sz="0" w:space="0" w:color="auto"/>
        <w:right w:val="none" w:sz="0" w:space="0" w:color="auto"/>
      </w:divBdr>
    </w:div>
    <w:div w:id="1583834471">
      <w:bodyDiv w:val="1"/>
      <w:marLeft w:val="0"/>
      <w:marRight w:val="0"/>
      <w:marTop w:val="0"/>
      <w:marBottom w:val="0"/>
      <w:divBdr>
        <w:top w:val="none" w:sz="0" w:space="0" w:color="auto"/>
        <w:left w:val="none" w:sz="0" w:space="0" w:color="auto"/>
        <w:bottom w:val="none" w:sz="0" w:space="0" w:color="auto"/>
        <w:right w:val="none" w:sz="0" w:space="0" w:color="auto"/>
      </w:divBdr>
    </w:div>
    <w:div w:id="1585990300">
      <w:bodyDiv w:val="1"/>
      <w:marLeft w:val="0"/>
      <w:marRight w:val="0"/>
      <w:marTop w:val="0"/>
      <w:marBottom w:val="0"/>
      <w:divBdr>
        <w:top w:val="none" w:sz="0" w:space="0" w:color="auto"/>
        <w:left w:val="none" w:sz="0" w:space="0" w:color="auto"/>
        <w:bottom w:val="none" w:sz="0" w:space="0" w:color="auto"/>
        <w:right w:val="none" w:sz="0" w:space="0" w:color="auto"/>
      </w:divBdr>
    </w:div>
    <w:div w:id="1621494126">
      <w:bodyDiv w:val="1"/>
      <w:marLeft w:val="0"/>
      <w:marRight w:val="0"/>
      <w:marTop w:val="0"/>
      <w:marBottom w:val="0"/>
      <w:divBdr>
        <w:top w:val="none" w:sz="0" w:space="0" w:color="auto"/>
        <w:left w:val="none" w:sz="0" w:space="0" w:color="auto"/>
        <w:bottom w:val="none" w:sz="0" w:space="0" w:color="auto"/>
        <w:right w:val="none" w:sz="0" w:space="0" w:color="auto"/>
      </w:divBdr>
    </w:div>
    <w:div w:id="1629821693">
      <w:bodyDiv w:val="1"/>
      <w:marLeft w:val="0"/>
      <w:marRight w:val="0"/>
      <w:marTop w:val="0"/>
      <w:marBottom w:val="0"/>
      <w:divBdr>
        <w:top w:val="none" w:sz="0" w:space="0" w:color="auto"/>
        <w:left w:val="none" w:sz="0" w:space="0" w:color="auto"/>
        <w:bottom w:val="none" w:sz="0" w:space="0" w:color="auto"/>
        <w:right w:val="none" w:sz="0" w:space="0" w:color="auto"/>
      </w:divBdr>
    </w:div>
    <w:div w:id="1651789626">
      <w:bodyDiv w:val="1"/>
      <w:marLeft w:val="0"/>
      <w:marRight w:val="0"/>
      <w:marTop w:val="0"/>
      <w:marBottom w:val="0"/>
      <w:divBdr>
        <w:top w:val="none" w:sz="0" w:space="0" w:color="auto"/>
        <w:left w:val="none" w:sz="0" w:space="0" w:color="auto"/>
        <w:bottom w:val="none" w:sz="0" w:space="0" w:color="auto"/>
        <w:right w:val="none" w:sz="0" w:space="0" w:color="auto"/>
      </w:divBdr>
    </w:div>
    <w:div w:id="1653409349">
      <w:bodyDiv w:val="1"/>
      <w:marLeft w:val="0"/>
      <w:marRight w:val="0"/>
      <w:marTop w:val="0"/>
      <w:marBottom w:val="0"/>
      <w:divBdr>
        <w:top w:val="none" w:sz="0" w:space="0" w:color="auto"/>
        <w:left w:val="none" w:sz="0" w:space="0" w:color="auto"/>
        <w:bottom w:val="none" w:sz="0" w:space="0" w:color="auto"/>
        <w:right w:val="none" w:sz="0" w:space="0" w:color="auto"/>
      </w:divBdr>
    </w:div>
    <w:div w:id="1654874145">
      <w:bodyDiv w:val="1"/>
      <w:marLeft w:val="0"/>
      <w:marRight w:val="0"/>
      <w:marTop w:val="0"/>
      <w:marBottom w:val="0"/>
      <w:divBdr>
        <w:top w:val="none" w:sz="0" w:space="0" w:color="auto"/>
        <w:left w:val="none" w:sz="0" w:space="0" w:color="auto"/>
        <w:bottom w:val="none" w:sz="0" w:space="0" w:color="auto"/>
        <w:right w:val="none" w:sz="0" w:space="0" w:color="auto"/>
      </w:divBdr>
    </w:div>
    <w:div w:id="1656566112">
      <w:bodyDiv w:val="1"/>
      <w:marLeft w:val="0"/>
      <w:marRight w:val="0"/>
      <w:marTop w:val="0"/>
      <w:marBottom w:val="0"/>
      <w:divBdr>
        <w:top w:val="none" w:sz="0" w:space="0" w:color="auto"/>
        <w:left w:val="none" w:sz="0" w:space="0" w:color="auto"/>
        <w:bottom w:val="none" w:sz="0" w:space="0" w:color="auto"/>
        <w:right w:val="none" w:sz="0" w:space="0" w:color="auto"/>
      </w:divBdr>
    </w:div>
    <w:div w:id="1669943878">
      <w:bodyDiv w:val="1"/>
      <w:marLeft w:val="0"/>
      <w:marRight w:val="0"/>
      <w:marTop w:val="0"/>
      <w:marBottom w:val="0"/>
      <w:divBdr>
        <w:top w:val="none" w:sz="0" w:space="0" w:color="auto"/>
        <w:left w:val="none" w:sz="0" w:space="0" w:color="auto"/>
        <w:bottom w:val="none" w:sz="0" w:space="0" w:color="auto"/>
        <w:right w:val="none" w:sz="0" w:space="0" w:color="auto"/>
      </w:divBdr>
      <w:divsChild>
        <w:div w:id="340621373">
          <w:marLeft w:val="734"/>
          <w:marRight w:val="0"/>
          <w:marTop w:val="120"/>
          <w:marBottom w:val="120"/>
          <w:divBdr>
            <w:top w:val="none" w:sz="0" w:space="0" w:color="auto"/>
            <w:left w:val="none" w:sz="0" w:space="0" w:color="auto"/>
            <w:bottom w:val="none" w:sz="0" w:space="0" w:color="auto"/>
            <w:right w:val="none" w:sz="0" w:space="0" w:color="auto"/>
          </w:divBdr>
        </w:div>
        <w:div w:id="468282723">
          <w:marLeft w:val="360"/>
          <w:marRight w:val="0"/>
          <w:marTop w:val="120"/>
          <w:marBottom w:val="120"/>
          <w:divBdr>
            <w:top w:val="none" w:sz="0" w:space="0" w:color="auto"/>
            <w:left w:val="none" w:sz="0" w:space="0" w:color="auto"/>
            <w:bottom w:val="none" w:sz="0" w:space="0" w:color="auto"/>
            <w:right w:val="none" w:sz="0" w:space="0" w:color="auto"/>
          </w:divBdr>
        </w:div>
        <w:div w:id="812215199">
          <w:marLeft w:val="734"/>
          <w:marRight w:val="0"/>
          <w:marTop w:val="120"/>
          <w:marBottom w:val="120"/>
          <w:divBdr>
            <w:top w:val="none" w:sz="0" w:space="0" w:color="auto"/>
            <w:left w:val="none" w:sz="0" w:space="0" w:color="auto"/>
            <w:bottom w:val="none" w:sz="0" w:space="0" w:color="auto"/>
            <w:right w:val="none" w:sz="0" w:space="0" w:color="auto"/>
          </w:divBdr>
        </w:div>
        <w:div w:id="954562173">
          <w:marLeft w:val="734"/>
          <w:marRight w:val="0"/>
          <w:marTop w:val="120"/>
          <w:marBottom w:val="120"/>
          <w:divBdr>
            <w:top w:val="none" w:sz="0" w:space="0" w:color="auto"/>
            <w:left w:val="none" w:sz="0" w:space="0" w:color="auto"/>
            <w:bottom w:val="none" w:sz="0" w:space="0" w:color="auto"/>
            <w:right w:val="none" w:sz="0" w:space="0" w:color="auto"/>
          </w:divBdr>
        </w:div>
        <w:div w:id="1388798392">
          <w:marLeft w:val="734"/>
          <w:marRight w:val="0"/>
          <w:marTop w:val="120"/>
          <w:marBottom w:val="120"/>
          <w:divBdr>
            <w:top w:val="none" w:sz="0" w:space="0" w:color="auto"/>
            <w:left w:val="none" w:sz="0" w:space="0" w:color="auto"/>
            <w:bottom w:val="none" w:sz="0" w:space="0" w:color="auto"/>
            <w:right w:val="none" w:sz="0" w:space="0" w:color="auto"/>
          </w:divBdr>
        </w:div>
        <w:div w:id="1616131189">
          <w:marLeft w:val="734"/>
          <w:marRight w:val="0"/>
          <w:marTop w:val="120"/>
          <w:marBottom w:val="120"/>
          <w:divBdr>
            <w:top w:val="none" w:sz="0" w:space="0" w:color="auto"/>
            <w:left w:val="none" w:sz="0" w:space="0" w:color="auto"/>
            <w:bottom w:val="none" w:sz="0" w:space="0" w:color="auto"/>
            <w:right w:val="none" w:sz="0" w:space="0" w:color="auto"/>
          </w:divBdr>
        </w:div>
        <w:div w:id="2043968521">
          <w:marLeft w:val="734"/>
          <w:marRight w:val="0"/>
          <w:marTop w:val="120"/>
          <w:marBottom w:val="120"/>
          <w:divBdr>
            <w:top w:val="none" w:sz="0" w:space="0" w:color="auto"/>
            <w:left w:val="none" w:sz="0" w:space="0" w:color="auto"/>
            <w:bottom w:val="none" w:sz="0" w:space="0" w:color="auto"/>
            <w:right w:val="none" w:sz="0" w:space="0" w:color="auto"/>
          </w:divBdr>
        </w:div>
      </w:divsChild>
    </w:div>
    <w:div w:id="1674726332">
      <w:bodyDiv w:val="1"/>
      <w:marLeft w:val="0"/>
      <w:marRight w:val="0"/>
      <w:marTop w:val="0"/>
      <w:marBottom w:val="0"/>
      <w:divBdr>
        <w:top w:val="none" w:sz="0" w:space="0" w:color="auto"/>
        <w:left w:val="none" w:sz="0" w:space="0" w:color="auto"/>
        <w:bottom w:val="none" w:sz="0" w:space="0" w:color="auto"/>
        <w:right w:val="none" w:sz="0" w:space="0" w:color="auto"/>
      </w:divBdr>
    </w:div>
    <w:div w:id="1678190676">
      <w:bodyDiv w:val="1"/>
      <w:marLeft w:val="0"/>
      <w:marRight w:val="0"/>
      <w:marTop w:val="0"/>
      <w:marBottom w:val="0"/>
      <w:divBdr>
        <w:top w:val="none" w:sz="0" w:space="0" w:color="auto"/>
        <w:left w:val="none" w:sz="0" w:space="0" w:color="auto"/>
        <w:bottom w:val="none" w:sz="0" w:space="0" w:color="auto"/>
        <w:right w:val="none" w:sz="0" w:space="0" w:color="auto"/>
      </w:divBdr>
    </w:div>
    <w:div w:id="1687052344">
      <w:bodyDiv w:val="1"/>
      <w:marLeft w:val="0"/>
      <w:marRight w:val="0"/>
      <w:marTop w:val="0"/>
      <w:marBottom w:val="0"/>
      <w:divBdr>
        <w:top w:val="none" w:sz="0" w:space="0" w:color="auto"/>
        <w:left w:val="none" w:sz="0" w:space="0" w:color="auto"/>
        <w:bottom w:val="none" w:sz="0" w:space="0" w:color="auto"/>
        <w:right w:val="none" w:sz="0" w:space="0" w:color="auto"/>
      </w:divBdr>
    </w:div>
    <w:div w:id="1700932528">
      <w:bodyDiv w:val="1"/>
      <w:marLeft w:val="0"/>
      <w:marRight w:val="0"/>
      <w:marTop w:val="0"/>
      <w:marBottom w:val="0"/>
      <w:divBdr>
        <w:top w:val="none" w:sz="0" w:space="0" w:color="auto"/>
        <w:left w:val="none" w:sz="0" w:space="0" w:color="auto"/>
        <w:bottom w:val="none" w:sz="0" w:space="0" w:color="auto"/>
        <w:right w:val="none" w:sz="0" w:space="0" w:color="auto"/>
      </w:divBdr>
    </w:div>
    <w:div w:id="1709986992">
      <w:bodyDiv w:val="1"/>
      <w:marLeft w:val="0"/>
      <w:marRight w:val="0"/>
      <w:marTop w:val="0"/>
      <w:marBottom w:val="0"/>
      <w:divBdr>
        <w:top w:val="none" w:sz="0" w:space="0" w:color="auto"/>
        <w:left w:val="none" w:sz="0" w:space="0" w:color="auto"/>
        <w:bottom w:val="none" w:sz="0" w:space="0" w:color="auto"/>
        <w:right w:val="none" w:sz="0" w:space="0" w:color="auto"/>
      </w:divBdr>
    </w:div>
    <w:div w:id="1712341530">
      <w:bodyDiv w:val="1"/>
      <w:marLeft w:val="0"/>
      <w:marRight w:val="0"/>
      <w:marTop w:val="0"/>
      <w:marBottom w:val="0"/>
      <w:divBdr>
        <w:top w:val="none" w:sz="0" w:space="0" w:color="auto"/>
        <w:left w:val="none" w:sz="0" w:space="0" w:color="auto"/>
        <w:bottom w:val="none" w:sz="0" w:space="0" w:color="auto"/>
        <w:right w:val="none" w:sz="0" w:space="0" w:color="auto"/>
      </w:divBdr>
    </w:div>
    <w:div w:id="1716080652">
      <w:bodyDiv w:val="1"/>
      <w:marLeft w:val="0"/>
      <w:marRight w:val="0"/>
      <w:marTop w:val="0"/>
      <w:marBottom w:val="0"/>
      <w:divBdr>
        <w:top w:val="none" w:sz="0" w:space="0" w:color="auto"/>
        <w:left w:val="none" w:sz="0" w:space="0" w:color="auto"/>
        <w:bottom w:val="none" w:sz="0" w:space="0" w:color="auto"/>
        <w:right w:val="none" w:sz="0" w:space="0" w:color="auto"/>
      </w:divBdr>
    </w:div>
    <w:div w:id="1726181320">
      <w:bodyDiv w:val="1"/>
      <w:marLeft w:val="0"/>
      <w:marRight w:val="0"/>
      <w:marTop w:val="0"/>
      <w:marBottom w:val="0"/>
      <w:divBdr>
        <w:top w:val="none" w:sz="0" w:space="0" w:color="auto"/>
        <w:left w:val="none" w:sz="0" w:space="0" w:color="auto"/>
        <w:bottom w:val="none" w:sz="0" w:space="0" w:color="auto"/>
        <w:right w:val="none" w:sz="0" w:space="0" w:color="auto"/>
      </w:divBdr>
    </w:div>
    <w:div w:id="1731727146">
      <w:bodyDiv w:val="1"/>
      <w:marLeft w:val="0"/>
      <w:marRight w:val="0"/>
      <w:marTop w:val="0"/>
      <w:marBottom w:val="0"/>
      <w:divBdr>
        <w:top w:val="none" w:sz="0" w:space="0" w:color="auto"/>
        <w:left w:val="none" w:sz="0" w:space="0" w:color="auto"/>
        <w:bottom w:val="none" w:sz="0" w:space="0" w:color="auto"/>
        <w:right w:val="none" w:sz="0" w:space="0" w:color="auto"/>
      </w:divBdr>
    </w:div>
    <w:div w:id="1783576884">
      <w:bodyDiv w:val="1"/>
      <w:marLeft w:val="0"/>
      <w:marRight w:val="0"/>
      <w:marTop w:val="0"/>
      <w:marBottom w:val="0"/>
      <w:divBdr>
        <w:top w:val="none" w:sz="0" w:space="0" w:color="auto"/>
        <w:left w:val="none" w:sz="0" w:space="0" w:color="auto"/>
        <w:bottom w:val="none" w:sz="0" w:space="0" w:color="auto"/>
        <w:right w:val="none" w:sz="0" w:space="0" w:color="auto"/>
      </w:divBdr>
      <w:divsChild>
        <w:div w:id="677004662">
          <w:marLeft w:val="0"/>
          <w:marRight w:val="0"/>
          <w:marTop w:val="0"/>
          <w:marBottom w:val="0"/>
          <w:divBdr>
            <w:top w:val="none" w:sz="0" w:space="0" w:color="auto"/>
            <w:left w:val="none" w:sz="0" w:space="0" w:color="auto"/>
            <w:bottom w:val="none" w:sz="0" w:space="0" w:color="auto"/>
            <w:right w:val="none" w:sz="0" w:space="0" w:color="auto"/>
          </w:divBdr>
        </w:div>
      </w:divsChild>
    </w:div>
    <w:div w:id="1785954002">
      <w:bodyDiv w:val="1"/>
      <w:marLeft w:val="0"/>
      <w:marRight w:val="0"/>
      <w:marTop w:val="0"/>
      <w:marBottom w:val="0"/>
      <w:divBdr>
        <w:top w:val="none" w:sz="0" w:space="0" w:color="auto"/>
        <w:left w:val="none" w:sz="0" w:space="0" w:color="auto"/>
        <w:bottom w:val="none" w:sz="0" w:space="0" w:color="auto"/>
        <w:right w:val="none" w:sz="0" w:space="0" w:color="auto"/>
      </w:divBdr>
      <w:divsChild>
        <w:div w:id="1964575603">
          <w:marLeft w:val="446"/>
          <w:marRight w:val="0"/>
          <w:marTop w:val="0"/>
          <w:marBottom w:val="160"/>
          <w:divBdr>
            <w:top w:val="none" w:sz="0" w:space="0" w:color="auto"/>
            <w:left w:val="none" w:sz="0" w:space="0" w:color="auto"/>
            <w:bottom w:val="none" w:sz="0" w:space="0" w:color="auto"/>
            <w:right w:val="none" w:sz="0" w:space="0" w:color="auto"/>
          </w:divBdr>
        </w:div>
        <w:div w:id="780958574">
          <w:marLeft w:val="720"/>
          <w:marRight w:val="0"/>
          <w:marTop w:val="0"/>
          <w:marBottom w:val="160"/>
          <w:divBdr>
            <w:top w:val="none" w:sz="0" w:space="0" w:color="auto"/>
            <w:left w:val="none" w:sz="0" w:space="0" w:color="auto"/>
            <w:bottom w:val="none" w:sz="0" w:space="0" w:color="auto"/>
            <w:right w:val="none" w:sz="0" w:space="0" w:color="auto"/>
          </w:divBdr>
        </w:div>
      </w:divsChild>
    </w:div>
    <w:div w:id="1789857372">
      <w:bodyDiv w:val="1"/>
      <w:marLeft w:val="0"/>
      <w:marRight w:val="0"/>
      <w:marTop w:val="0"/>
      <w:marBottom w:val="0"/>
      <w:divBdr>
        <w:top w:val="none" w:sz="0" w:space="0" w:color="auto"/>
        <w:left w:val="none" w:sz="0" w:space="0" w:color="auto"/>
        <w:bottom w:val="none" w:sz="0" w:space="0" w:color="auto"/>
        <w:right w:val="none" w:sz="0" w:space="0" w:color="auto"/>
      </w:divBdr>
    </w:div>
    <w:div w:id="1804500192">
      <w:bodyDiv w:val="1"/>
      <w:marLeft w:val="0"/>
      <w:marRight w:val="0"/>
      <w:marTop w:val="0"/>
      <w:marBottom w:val="0"/>
      <w:divBdr>
        <w:top w:val="none" w:sz="0" w:space="0" w:color="auto"/>
        <w:left w:val="none" w:sz="0" w:space="0" w:color="auto"/>
        <w:bottom w:val="none" w:sz="0" w:space="0" w:color="auto"/>
        <w:right w:val="none" w:sz="0" w:space="0" w:color="auto"/>
      </w:divBdr>
    </w:div>
    <w:div w:id="1844707636">
      <w:bodyDiv w:val="1"/>
      <w:marLeft w:val="0"/>
      <w:marRight w:val="0"/>
      <w:marTop w:val="0"/>
      <w:marBottom w:val="0"/>
      <w:divBdr>
        <w:top w:val="none" w:sz="0" w:space="0" w:color="auto"/>
        <w:left w:val="none" w:sz="0" w:space="0" w:color="auto"/>
        <w:bottom w:val="none" w:sz="0" w:space="0" w:color="auto"/>
        <w:right w:val="none" w:sz="0" w:space="0" w:color="auto"/>
      </w:divBdr>
    </w:div>
    <w:div w:id="1844860290">
      <w:bodyDiv w:val="1"/>
      <w:marLeft w:val="0"/>
      <w:marRight w:val="0"/>
      <w:marTop w:val="0"/>
      <w:marBottom w:val="0"/>
      <w:divBdr>
        <w:top w:val="none" w:sz="0" w:space="0" w:color="auto"/>
        <w:left w:val="none" w:sz="0" w:space="0" w:color="auto"/>
        <w:bottom w:val="none" w:sz="0" w:space="0" w:color="auto"/>
        <w:right w:val="none" w:sz="0" w:space="0" w:color="auto"/>
      </w:divBdr>
    </w:div>
    <w:div w:id="1846359055">
      <w:bodyDiv w:val="1"/>
      <w:marLeft w:val="0"/>
      <w:marRight w:val="0"/>
      <w:marTop w:val="0"/>
      <w:marBottom w:val="0"/>
      <w:divBdr>
        <w:top w:val="none" w:sz="0" w:space="0" w:color="auto"/>
        <w:left w:val="none" w:sz="0" w:space="0" w:color="auto"/>
        <w:bottom w:val="none" w:sz="0" w:space="0" w:color="auto"/>
        <w:right w:val="none" w:sz="0" w:space="0" w:color="auto"/>
      </w:divBdr>
    </w:div>
    <w:div w:id="1851094328">
      <w:bodyDiv w:val="1"/>
      <w:marLeft w:val="0"/>
      <w:marRight w:val="0"/>
      <w:marTop w:val="0"/>
      <w:marBottom w:val="0"/>
      <w:divBdr>
        <w:top w:val="none" w:sz="0" w:space="0" w:color="auto"/>
        <w:left w:val="none" w:sz="0" w:space="0" w:color="auto"/>
        <w:bottom w:val="none" w:sz="0" w:space="0" w:color="auto"/>
        <w:right w:val="none" w:sz="0" w:space="0" w:color="auto"/>
      </w:divBdr>
      <w:divsChild>
        <w:div w:id="1484345462">
          <w:marLeft w:val="0"/>
          <w:marRight w:val="0"/>
          <w:marTop w:val="360"/>
          <w:marBottom w:val="0"/>
          <w:divBdr>
            <w:top w:val="none" w:sz="0" w:space="0" w:color="auto"/>
            <w:left w:val="none" w:sz="0" w:space="0" w:color="auto"/>
            <w:bottom w:val="none" w:sz="0" w:space="0" w:color="auto"/>
            <w:right w:val="none" w:sz="0" w:space="0" w:color="auto"/>
          </w:divBdr>
        </w:div>
      </w:divsChild>
    </w:div>
    <w:div w:id="1852523204">
      <w:bodyDiv w:val="1"/>
      <w:marLeft w:val="0"/>
      <w:marRight w:val="0"/>
      <w:marTop w:val="0"/>
      <w:marBottom w:val="0"/>
      <w:divBdr>
        <w:top w:val="none" w:sz="0" w:space="0" w:color="auto"/>
        <w:left w:val="none" w:sz="0" w:space="0" w:color="auto"/>
        <w:bottom w:val="none" w:sz="0" w:space="0" w:color="auto"/>
        <w:right w:val="none" w:sz="0" w:space="0" w:color="auto"/>
      </w:divBdr>
      <w:divsChild>
        <w:div w:id="1714304014">
          <w:marLeft w:val="274"/>
          <w:marRight w:val="0"/>
          <w:marTop w:val="90"/>
          <w:marBottom w:val="30"/>
          <w:divBdr>
            <w:top w:val="none" w:sz="0" w:space="0" w:color="auto"/>
            <w:left w:val="none" w:sz="0" w:space="0" w:color="auto"/>
            <w:bottom w:val="none" w:sz="0" w:space="0" w:color="auto"/>
            <w:right w:val="none" w:sz="0" w:space="0" w:color="auto"/>
          </w:divBdr>
        </w:div>
        <w:div w:id="1352878271">
          <w:marLeft w:val="274"/>
          <w:marRight w:val="0"/>
          <w:marTop w:val="90"/>
          <w:marBottom w:val="30"/>
          <w:divBdr>
            <w:top w:val="none" w:sz="0" w:space="0" w:color="auto"/>
            <w:left w:val="none" w:sz="0" w:space="0" w:color="auto"/>
            <w:bottom w:val="none" w:sz="0" w:space="0" w:color="auto"/>
            <w:right w:val="none" w:sz="0" w:space="0" w:color="auto"/>
          </w:divBdr>
        </w:div>
        <w:div w:id="1590848058">
          <w:marLeft w:val="274"/>
          <w:marRight w:val="0"/>
          <w:marTop w:val="90"/>
          <w:marBottom w:val="30"/>
          <w:divBdr>
            <w:top w:val="none" w:sz="0" w:space="0" w:color="auto"/>
            <w:left w:val="none" w:sz="0" w:space="0" w:color="auto"/>
            <w:bottom w:val="none" w:sz="0" w:space="0" w:color="auto"/>
            <w:right w:val="none" w:sz="0" w:space="0" w:color="auto"/>
          </w:divBdr>
        </w:div>
        <w:div w:id="1255170348">
          <w:marLeft w:val="274"/>
          <w:marRight w:val="0"/>
          <w:marTop w:val="90"/>
          <w:marBottom w:val="30"/>
          <w:divBdr>
            <w:top w:val="none" w:sz="0" w:space="0" w:color="auto"/>
            <w:left w:val="none" w:sz="0" w:space="0" w:color="auto"/>
            <w:bottom w:val="none" w:sz="0" w:space="0" w:color="auto"/>
            <w:right w:val="none" w:sz="0" w:space="0" w:color="auto"/>
          </w:divBdr>
        </w:div>
        <w:div w:id="471140846">
          <w:marLeft w:val="274"/>
          <w:marRight w:val="0"/>
          <w:marTop w:val="90"/>
          <w:marBottom w:val="30"/>
          <w:divBdr>
            <w:top w:val="none" w:sz="0" w:space="0" w:color="auto"/>
            <w:left w:val="none" w:sz="0" w:space="0" w:color="auto"/>
            <w:bottom w:val="none" w:sz="0" w:space="0" w:color="auto"/>
            <w:right w:val="none" w:sz="0" w:space="0" w:color="auto"/>
          </w:divBdr>
        </w:div>
        <w:div w:id="2144495974">
          <w:marLeft w:val="274"/>
          <w:marRight w:val="0"/>
          <w:marTop w:val="90"/>
          <w:marBottom w:val="30"/>
          <w:divBdr>
            <w:top w:val="none" w:sz="0" w:space="0" w:color="auto"/>
            <w:left w:val="none" w:sz="0" w:space="0" w:color="auto"/>
            <w:bottom w:val="none" w:sz="0" w:space="0" w:color="auto"/>
            <w:right w:val="none" w:sz="0" w:space="0" w:color="auto"/>
          </w:divBdr>
        </w:div>
        <w:div w:id="1401249454">
          <w:marLeft w:val="274"/>
          <w:marRight w:val="0"/>
          <w:marTop w:val="90"/>
          <w:marBottom w:val="30"/>
          <w:divBdr>
            <w:top w:val="none" w:sz="0" w:space="0" w:color="auto"/>
            <w:left w:val="none" w:sz="0" w:space="0" w:color="auto"/>
            <w:bottom w:val="none" w:sz="0" w:space="0" w:color="auto"/>
            <w:right w:val="none" w:sz="0" w:space="0" w:color="auto"/>
          </w:divBdr>
        </w:div>
        <w:div w:id="1707752702">
          <w:marLeft w:val="274"/>
          <w:marRight w:val="0"/>
          <w:marTop w:val="90"/>
          <w:marBottom w:val="30"/>
          <w:divBdr>
            <w:top w:val="none" w:sz="0" w:space="0" w:color="auto"/>
            <w:left w:val="none" w:sz="0" w:space="0" w:color="auto"/>
            <w:bottom w:val="none" w:sz="0" w:space="0" w:color="auto"/>
            <w:right w:val="none" w:sz="0" w:space="0" w:color="auto"/>
          </w:divBdr>
        </w:div>
      </w:divsChild>
    </w:div>
    <w:div w:id="1884095019">
      <w:bodyDiv w:val="1"/>
      <w:marLeft w:val="0"/>
      <w:marRight w:val="0"/>
      <w:marTop w:val="0"/>
      <w:marBottom w:val="0"/>
      <w:divBdr>
        <w:top w:val="none" w:sz="0" w:space="0" w:color="auto"/>
        <w:left w:val="none" w:sz="0" w:space="0" w:color="auto"/>
        <w:bottom w:val="none" w:sz="0" w:space="0" w:color="auto"/>
        <w:right w:val="none" w:sz="0" w:space="0" w:color="auto"/>
      </w:divBdr>
    </w:div>
    <w:div w:id="1886481459">
      <w:bodyDiv w:val="1"/>
      <w:marLeft w:val="0"/>
      <w:marRight w:val="0"/>
      <w:marTop w:val="0"/>
      <w:marBottom w:val="0"/>
      <w:divBdr>
        <w:top w:val="none" w:sz="0" w:space="0" w:color="auto"/>
        <w:left w:val="none" w:sz="0" w:space="0" w:color="auto"/>
        <w:bottom w:val="none" w:sz="0" w:space="0" w:color="auto"/>
        <w:right w:val="none" w:sz="0" w:space="0" w:color="auto"/>
      </w:divBdr>
      <w:divsChild>
        <w:div w:id="1968853601">
          <w:marLeft w:val="0"/>
          <w:marRight w:val="0"/>
          <w:marTop w:val="0"/>
          <w:marBottom w:val="0"/>
          <w:divBdr>
            <w:top w:val="none" w:sz="0" w:space="0" w:color="auto"/>
            <w:left w:val="none" w:sz="0" w:space="0" w:color="auto"/>
            <w:bottom w:val="none" w:sz="0" w:space="0" w:color="auto"/>
            <w:right w:val="none" w:sz="0" w:space="0" w:color="auto"/>
          </w:divBdr>
        </w:div>
      </w:divsChild>
    </w:div>
    <w:div w:id="1887256542">
      <w:bodyDiv w:val="1"/>
      <w:marLeft w:val="0"/>
      <w:marRight w:val="0"/>
      <w:marTop w:val="0"/>
      <w:marBottom w:val="0"/>
      <w:divBdr>
        <w:top w:val="none" w:sz="0" w:space="0" w:color="auto"/>
        <w:left w:val="none" w:sz="0" w:space="0" w:color="auto"/>
        <w:bottom w:val="none" w:sz="0" w:space="0" w:color="auto"/>
        <w:right w:val="none" w:sz="0" w:space="0" w:color="auto"/>
      </w:divBdr>
    </w:div>
    <w:div w:id="1912889948">
      <w:bodyDiv w:val="1"/>
      <w:marLeft w:val="0"/>
      <w:marRight w:val="0"/>
      <w:marTop w:val="0"/>
      <w:marBottom w:val="0"/>
      <w:divBdr>
        <w:top w:val="none" w:sz="0" w:space="0" w:color="auto"/>
        <w:left w:val="none" w:sz="0" w:space="0" w:color="auto"/>
        <w:bottom w:val="none" w:sz="0" w:space="0" w:color="auto"/>
        <w:right w:val="none" w:sz="0" w:space="0" w:color="auto"/>
      </w:divBdr>
    </w:div>
    <w:div w:id="1917547353">
      <w:bodyDiv w:val="1"/>
      <w:marLeft w:val="0"/>
      <w:marRight w:val="0"/>
      <w:marTop w:val="0"/>
      <w:marBottom w:val="0"/>
      <w:divBdr>
        <w:top w:val="none" w:sz="0" w:space="0" w:color="auto"/>
        <w:left w:val="none" w:sz="0" w:space="0" w:color="auto"/>
        <w:bottom w:val="none" w:sz="0" w:space="0" w:color="auto"/>
        <w:right w:val="none" w:sz="0" w:space="0" w:color="auto"/>
      </w:divBdr>
    </w:div>
    <w:div w:id="1918245993">
      <w:bodyDiv w:val="1"/>
      <w:marLeft w:val="0"/>
      <w:marRight w:val="0"/>
      <w:marTop w:val="0"/>
      <w:marBottom w:val="0"/>
      <w:divBdr>
        <w:top w:val="none" w:sz="0" w:space="0" w:color="auto"/>
        <w:left w:val="none" w:sz="0" w:space="0" w:color="auto"/>
        <w:bottom w:val="none" w:sz="0" w:space="0" w:color="auto"/>
        <w:right w:val="none" w:sz="0" w:space="0" w:color="auto"/>
      </w:divBdr>
    </w:div>
    <w:div w:id="1945845151">
      <w:bodyDiv w:val="1"/>
      <w:marLeft w:val="0"/>
      <w:marRight w:val="0"/>
      <w:marTop w:val="0"/>
      <w:marBottom w:val="0"/>
      <w:divBdr>
        <w:top w:val="none" w:sz="0" w:space="0" w:color="auto"/>
        <w:left w:val="none" w:sz="0" w:space="0" w:color="auto"/>
        <w:bottom w:val="none" w:sz="0" w:space="0" w:color="auto"/>
        <w:right w:val="none" w:sz="0" w:space="0" w:color="auto"/>
      </w:divBdr>
    </w:div>
    <w:div w:id="1958948845">
      <w:bodyDiv w:val="1"/>
      <w:marLeft w:val="0"/>
      <w:marRight w:val="0"/>
      <w:marTop w:val="0"/>
      <w:marBottom w:val="0"/>
      <w:divBdr>
        <w:top w:val="none" w:sz="0" w:space="0" w:color="auto"/>
        <w:left w:val="none" w:sz="0" w:space="0" w:color="auto"/>
        <w:bottom w:val="none" w:sz="0" w:space="0" w:color="auto"/>
        <w:right w:val="none" w:sz="0" w:space="0" w:color="auto"/>
      </w:divBdr>
      <w:divsChild>
        <w:div w:id="426850287">
          <w:marLeft w:val="360"/>
          <w:marRight w:val="0"/>
          <w:marTop w:val="120"/>
          <w:marBottom w:val="120"/>
          <w:divBdr>
            <w:top w:val="none" w:sz="0" w:space="0" w:color="auto"/>
            <w:left w:val="none" w:sz="0" w:space="0" w:color="auto"/>
            <w:bottom w:val="none" w:sz="0" w:space="0" w:color="auto"/>
            <w:right w:val="none" w:sz="0" w:space="0" w:color="auto"/>
          </w:divBdr>
        </w:div>
      </w:divsChild>
    </w:div>
    <w:div w:id="1978801616">
      <w:bodyDiv w:val="1"/>
      <w:marLeft w:val="0"/>
      <w:marRight w:val="0"/>
      <w:marTop w:val="0"/>
      <w:marBottom w:val="0"/>
      <w:divBdr>
        <w:top w:val="none" w:sz="0" w:space="0" w:color="auto"/>
        <w:left w:val="none" w:sz="0" w:space="0" w:color="auto"/>
        <w:bottom w:val="none" w:sz="0" w:space="0" w:color="auto"/>
        <w:right w:val="none" w:sz="0" w:space="0" w:color="auto"/>
      </w:divBdr>
    </w:div>
    <w:div w:id="1978803779">
      <w:bodyDiv w:val="1"/>
      <w:marLeft w:val="0"/>
      <w:marRight w:val="0"/>
      <w:marTop w:val="0"/>
      <w:marBottom w:val="0"/>
      <w:divBdr>
        <w:top w:val="none" w:sz="0" w:space="0" w:color="auto"/>
        <w:left w:val="none" w:sz="0" w:space="0" w:color="auto"/>
        <w:bottom w:val="none" w:sz="0" w:space="0" w:color="auto"/>
        <w:right w:val="none" w:sz="0" w:space="0" w:color="auto"/>
      </w:divBdr>
    </w:div>
    <w:div w:id="1987933180">
      <w:bodyDiv w:val="1"/>
      <w:marLeft w:val="0"/>
      <w:marRight w:val="0"/>
      <w:marTop w:val="0"/>
      <w:marBottom w:val="0"/>
      <w:divBdr>
        <w:top w:val="none" w:sz="0" w:space="0" w:color="auto"/>
        <w:left w:val="none" w:sz="0" w:space="0" w:color="auto"/>
        <w:bottom w:val="none" w:sz="0" w:space="0" w:color="auto"/>
        <w:right w:val="none" w:sz="0" w:space="0" w:color="auto"/>
      </w:divBdr>
    </w:div>
    <w:div w:id="1990792294">
      <w:bodyDiv w:val="1"/>
      <w:marLeft w:val="0"/>
      <w:marRight w:val="0"/>
      <w:marTop w:val="0"/>
      <w:marBottom w:val="0"/>
      <w:divBdr>
        <w:top w:val="none" w:sz="0" w:space="0" w:color="auto"/>
        <w:left w:val="none" w:sz="0" w:space="0" w:color="auto"/>
        <w:bottom w:val="none" w:sz="0" w:space="0" w:color="auto"/>
        <w:right w:val="none" w:sz="0" w:space="0" w:color="auto"/>
      </w:divBdr>
    </w:div>
    <w:div w:id="2000883847">
      <w:bodyDiv w:val="1"/>
      <w:marLeft w:val="0"/>
      <w:marRight w:val="0"/>
      <w:marTop w:val="0"/>
      <w:marBottom w:val="0"/>
      <w:divBdr>
        <w:top w:val="none" w:sz="0" w:space="0" w:color="auto"/>
        <w:left w:val="none" w:sz="0" w:space="0" w:color="auto"/>
        <w:bottom w:val="none" w:sz="0" w:space="0" w:color="auto"/>
        <w:right w:val="none" w:sz="0" w:space="0" w:color="auto"/>
      </w:divBdr>
    </w:div>
    <w:div w:id="2021856842">
      <w:bodyDiv w:val="1"/>
      <w:marLeft w:val="0"/>
      <w:marRight w:val="0"/>
      <w:marTop w:val="0"/>
      <w:marBottom w:val="0"/>
      <w:divBdr>
        <w:top w:val="none" w:sz="0" w:space="0" w:color="auto"/>
        <w:left w:val="none" w:sz="0" w:space="0" w:color="auto"/>
        <w:bottom w:val="none" w:sz="0" w:space="0" w:color="auto"/>
        <w:right w:val="none" w:sz="0" w:space="0" w:color="auto"/>
      </w:divBdr>
    </w:div>
    <w:div w:id="2038236252">
      <w:bodyDiv w:val="1"/>
      <w:marLeft w:val="0"/>
      <w:marRight w:val="0"/>
      <w:marTop w:val="0"/>
      <w:marBottom w:val="0"/>
      <w:divBdr>
        <w:top w:val="none" w:sz="0" w:space="0" w:color="auto"/>
        <w:left w:val="none" w:sz="0" w:space="0" w:color="auto"/>
        <w:bottom w:val="none" w:sz="0" w:space="0" w:color="auto"/>
        <w:right w:val="none" w:sz="0" w:space="0" w:color="auto"/>
      </w:divBdr>
    </w:div>
    <w:div w:id="2044402040">
      <w:bodyDiv w:val="1"/>
      <w:marLeft w:val="0"/>
      <w:marRight w:val="0"/>
      <w:marTop w:val="0"/>
      <w:marBottom w:val="0"/>
      <w:divBdr>
        <w:top w:val="none" w:sz="0" w:space="0" w:color="auto"/>
        <w:left w:val="none" w:sz="0" w:space="0" w:color="auto"/>
        <w:bottom w:val="none" w:sz="0" w:space="0" w:color="auto"/>
        <w:right w:val="none" w:sz="0" w:space="0" w:color="auto"/>
      </w:divBdr>
    </w:div>
    <w:div w:id="2046325614">
      <w:bodyDiv w:val="1"/>
      <w:marLeft w:val="0"/>
      <w:marRight w:val="0"/>
      <w:marTop w:val="0"/>
      <w:marBottom w:val="0"/>
      <w:divBdr>
        <w:top w:val="none" w:sz="0" w:space="0" w:color="auto"/>
        <w:left w:val="none" w:sz="0" w:space="0" w:color="auto"/>
        <w:bottom w:val="none" w:sz="0" w:space="0" w:color="auto"/>
        <w:right w:val="none" w:sz="0" w:space="0" w:color="auto"/>
      </w:divBdr>
    </w:div>
    <w:div w:id="2088575425">
      <w:bodyDiv w:val="1"/>
      <w:marLeft w:val="0"/>
      <w:marRight w:val="0"/>
      <w:marTop w:val="0"/>
      <w:marBottom w:val="0"/>
      <w:divBdr>
        <w:top w:val="none" w:sz="0" w:space="0" w:color="auto"/>
        <w:left w:val="none" w:sz="0" w:space="0" w:color="auto"/>
        <w:bottom w:val="none" w:sz="0" w:space="0" w:color="auto"/>
        <w:right w:val="none" w:sz="0" w:space="0" w:color="auto"/>
      </w:divBdr>
      <w:divsChild>
        <w:div w:id="118496011">
          <w:marLeft w:val="0"/>
          <w:marRight w:val="0"/>
          <w:marTop w:val="0"/>
          <w:marBottom w:val="0"/>
          <w:divBdr>
            <w:top w:val="none" w:sz="0" w:space="0" w:color="auto"/>
            <w:left w:val="none" w:sz="0" w:space="0" w:color="auto"/>
            <w:bottom w:val="none" w:sz="0" w:space="0" w:color="auto"/>
            <w:right w:val="none" w:sz="0" w:space="0" w:color="auto"/>
          </w:divBdr>
        </w:div>
      </w:divsChild>
    </w:div>
    <w:div w:id="2108689795">
      <w:bodyDiv w:val="1"/>
      <w:marLeft w:val="0"/>
      <w:marRight w:val="0"/>
      <w:marTop w:val="0"/>
      <w:marBottom w:val="0"/>
      <w:divBdr>
        <w:top w:val="none" w:sz="0" w:space="0" w:color="auto"/>
        <w:left w:val="none" w:sz="0" w:space="0" w:color="auto"/>
        <w:bottom w:val="none" w:sz="0" w:space="0" w:color="auto"/>
        <w:right w:val="none" w:sz="0" w:space="0" w:color="auto"/>
      </w:divBdr>
    </w:div>
    <w:div w:id="2126608431">
      <w:bodyDiv w:val="1"/>
      <w:marLeft w:val="0"/>
      <w:marRight w:val="0"/>
      <w:marTop w:val="0"/>
      <w:marBottom w:val="0"/>
      <w:divBdr>
        <w:top w:val="none" w:sz="0" w:space="0" w:color="auto"/>
        <w:left w:val="none" w:sz="0" w:space="0" w:color="auto"/>
        <w:bottom w:val="none" w:sz="0" w:space="0" w:color="auto"/>
        <w:right w:val="none" w:sz="0" w:space="0" w:color="auto"/>
      </w:divBdr>
    </w:div>
    <w:div w:id="2138209850">
      <w:bodyDiv w:val="1"/>
      <w:marLeft w:val="0"/>
      <w:marRight w:val="0"/>
      <w:marTop w:val="0"/>
      <w:marBottom w:val="0"/>
      <w:divBdr>
        <w:top w:val="none" w:sz="0" w:space="0" w:color="auto"/>
        <w:left w:val="none" w:sz="0" w:space="0" w:color="auto"/>
        <w:bottom w:val="none" w:sz="0" w:space="0" w:color="auto"/>
        <w:right w:val="none" w:sz="0" w:space="0" w:color="auto"/>
      </w:divBdr>
      <w:divsChild>
        <w:div w:id="120465464">
          <w:marLeft w:val="0"/>
          <w:marRight w:val="0"/>
          <w:marTop w:val="0"/>
          <w:marBottom w:val="0"/>
          <w:divBdr>
            <w:top w:val="none" w:sz="0" w:space="0" w:color="auto"/>
            <w:left w:val="none" w:sz="0" w:space="0" w:color="auto"/>
            <w:bottom w:val="none" w:sz="0" w:space="0" w:color="auto"/>
            <w:right w:val="none" w:sz="0" w:space="0" w:color="auto"/>
          </w:divBdr>
        </w:div>
      </w:divsChild>
    </w:div>
    <w:div w:id="21463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jpe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1.%09http:/benchmark.ini.rub.de/?section=gtsrb&amp;subsection=datase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rofiles.udacity.com/p/u183059"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Work\Live%20Tv\LiveTV%20-%20Docs\Process_Management\Templates\LiveTV_Word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10255-F100-456C-9FC9-289916238FDA}">
  <ds:schemaRefs>
    <ds:schemaRef ds:uri="http://schemas.openxmlformats.org/officeDocument/2006/bibliography"/>
  </ds:schemaRefs>
</ds:datastoreItem>
</file>

<file path=customXml/itemProps2.xml><?xml version="1.0" encoding="utf-8"?>
<ds:datastoreItem xmlns:ds="http://schemas.openxmlformats.org/officeDocument/2006/customXml" ds:itemID="{C5EDDB7D-159D-4429-8185-854A789DDB14}">
  <ds:schemaRefs>
    <ds:schemaRef ds:uri="http://schemas.openxmlformats.org/officeDocument/2006/bibliography"/>
  </ds:schemaRefs>
</ds:datastoreItem>
</file>

<file path=customXml/itemProps3.xml><?xml version="1.0" encoding="utf-8"?>
<ds:datastoreItem xmlns:ds="http://schemas.openxmlformats.org/officeDocument/2006/customXml" ds:itemID="{AD9B3914-E696-42BD-84C3-573153FC4769}">
  <ds:schemaRefs>
    <ds:schemaRef ds:uri="http://schemas.openxmlformats.org/officeDocument/2006/bibliography"/>
  </ds:schemaRefs>
</ds:datastoreItem>
</file>

<file path=customXml/itemProps4.xml><?xml version="1.0" encoding="utf-8"?>
<ds:datastoreItem xmlns:ds="http://schemas.openxmlformats.org/officeDocument/2006/customXml" ds:itemID="{C2C9E9C2-F234-422C-94E8-91A603BC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LiveTV_Word_Document_Template.dotx</Template>
  <TotalTime>4941</TotalTime>
  <Pages>12</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Architecture Definition Document</vt:lpstr>
    </vt:vector>
  </TitlesOfParts>
  <Company>Sapient</Company>
  <LinksUpToDate>false</LinksUpToDate>
  <CharactersWithSpaces>13057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dc:title>
  <dc:subject>eCommerce Initiative</dc:subject>
  <dc:creator>Harpreet Singh</dc:creator>
  <cp:lastModifiedBy>Saurabh Nutan Sohoni</cp:lastModifiedBy>
  <cp:revision>17</cp:revision>
  <cp:lastPrinted>2017-04-27T14:10:00Z</cp:lastPrinted>
  <dcterms:created xsi:type="dcterms:W3CDTF">2017-04-16T11:32:00Z</dcterms:created>
  <dcterms:modified xsi:type="dcterms:W3CDTF">2017-04-27T14:10:00Z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