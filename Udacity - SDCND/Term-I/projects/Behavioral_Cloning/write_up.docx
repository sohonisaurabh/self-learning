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FFD0A" w14:textId="37E01D39" w:rsidR="00A4200C" w:rsidRDefault="00A4200C" w:rsidP="001B6D8A">
      <w:pPr>
        <w:pStyle w:val="Title"/>
        <w:pBdr>
          <w:bottom w:val="single" w:sz="6" w:space="18" w:color="auto"/>
        </w:pBdr>
        <w:jc w:val="right"/>
        <w:rPr>
          <w:rFonts w:ascii="Verdana" w:hAnsi="Verdana" w:cs="Arial"/>
        </w:rPr>
      </w:pPr>
      <w:r>
        <w:rPr>
          <w:rFonts w:ascii="Verdana" w:hAnsi="Verdana" w:cs="Arial"/>
        </w:rPr>
        <w:t xml:space="preserve">    </w:t>
      </w:r>
      <w:r>
        <w:rPr>
          <w:rFonts w:ascii="Verdana" w:hAnsi="Verdana" w:cs="Arial"/>
        </w:rPr>
        <w:tab/>
        <w:t xml:space="preserve">Udacity Self Driving Car Nanodegree </w:t>
      </w:r>
      <w:r w:rsidR="00DE55C3">
        <w:rPr>
          <w:rFonts w:ascii="Verdana" w:hAnsi="Verdana" w:cs="Arial"/>
        </w:rPr>
        <w:t>–</w:t>
      </w:r>
      <w:r w:rsidR="00DE55C3" w:rsidRPr="00470C02">
        <w:rPr>
          <w:rFonts w:ascii="Verdana" w:hAnsi="Verdana" w:cs="Arial"/>
        </w:rPr>
        <w:t xml:space="preserve"> </w:t>
      </w:r>
    </w:p>
    <w:p w14:paraId="6DD41C76" w14:textId="208B9F6F" w:rsidR="004528D4" w:rsidRPr="001B6D8A" w:rsidRDefault="00A4200C" w:rsidP="001B6D8A">
      <w:pPr>
        <w:pStyle w:val="Title"/>
        <w:pBdr>
          <w:bottom w:val="single" w:sz="6" w:space="18" w:color="auto"/>
        </w:pBdr>
        <w:jc w:val="right"/>
        <w:rPr>
          <w:rFonts w:ascii="Verdana" w:hAnsi="Verdana" w:cs="Arial"/>
        </w:rPr>
      </w:pPr>
      <w:r>
        <w:rPr>
          <w:rFonts w:ascii="Verdana" w:hAnsi="Verdana" w:cs="Arial"/>
        </w:rPr>
        <w:t>Project: Behavioral Cloning</w:t>
      </w:r>
    </w:p>
    <w:p w14:paraId="7D54DAC4" w14:textId="77777777" w:rsidR="004528D4" w:rsidRDefault="004528D4" w:rsidP="001B6D8A">
      <w:pPr>
        <w:rPr>
          <w:rFonts w:cs="Arial"/>
          <w:b/>
          <w:bCs/>
          <w:sz w:val="28"/>
        </w:rPr>
      </w:pPr>
    </w:p>
    <w:p w14:paraId="3B5993CE" w14:textId="77777777" w:rsidR="004528D4" w:rsidRPr="006960FF" w:rsidRDefault="004528D4" w:rsidP="004528D4">
      <w:pPr>
        <w:rPr>
          <w:rFonts w:cs="Arial"/>
          <w:lang w:eastAsia="zh-TW"/>
        </w:rPr>
      </w:pPr>
    </w:p>
    <w:p w14:paraId="5CE99BE7" w14:textId="77777777" w:rsidR="004528D4" w:rsidRPr="006960FF" w:rsidRDefault="004528D4" w:rsidP="004528D4">
      <w:pPr>
        <w:rPr>
          <w:rFonts w:cs="Arial"/>
          <w:lang w:eastAsia="zh-TW"/>
        </w:rPr>
      </w:pPr>
    </w:p>
    <w:p w14:paraId="090EC32A" w14:textId="77777777" w:rsidR="004528D4" w:rsidRPr="006960FF" w:rsidRDefault="004528D4" w:rsidP="004528D4">
      <w:pPr>
        <w:rPr>
          <w:rFonts w:cs="Arial"/>
          <w:lang w:eastAsia="zh-TW"/>
        </w:rPr>
      </w:pPr>
    </w:p>
    <w:p w14:paraId="7DC357B0" w14:textId="77777777" w:rsidR="004747E0" w:rsidRPr="006960FF" w:rsidRDefault="004747E0" w:rsidP="004747E0">
      <w:pPr>
        <w:rPr>
          <w:rFonts w:cs="Arial"/>
          <w:lang w:eastAsia="zh-TW"/>
        </w:rPr>
      </w:pPr>
    </w:p>
    <w:p w14:paraId="4A07E3D6" w14:textId="289DA766" w:rsidR="004747E0" w:rsidRPr="00E06EEC" w:rsidRDefault="001B6D8A" w:rsidP="004747E0">
      <w:pPr>
        <w:pStyle w:val="ContentsTitle"/>
        <w:tabs>
          <w:tab w:val="left" w:pos="8640"/>
        </w:tabs>
        <w:jc w:val="right"/>
        <w:rPr>
          <w:rFonts w:ascii="Verdana" w:hAnsi="Verdana" w:cs="Arial"/>
          <w:sz w:val="24"/>
          <w:szCs w:val="24"/>
        </w:rPr>
      </w:pPr>
      <w:r>
        <w:rPr>
          <w:rFonts w:ascii="Verdana" w:hAnsi="Verdana" w:cs="Arial"/>
          <w:sz w:val="24"/>
          <w:szCs w:val="24"/>
        </w:rPr>
        <w:t>By:</w:t>
      </w:r>
    </w:p>
    <w:p w14:paraId="2BBC6DF9" w14:textId="5035C3A4" w:rsidR="004747E0" w:rsidRDefault="001B6D8A" w:rsidP="004747E0">
      <w:pPr>
        <w:pStyle w:val="ContentsTitle"/>
        <w:tabs>
          <w:tab w:val="left" w:pos="8640"/>
        </w:tabs>
        <w:ind w:left="720"/>
        <w:jc w:val="right"/>
        <w:rPr>
          <w:rFonts w:ascii="Verdana" w:hAnsi="Verdana" w:cs="Arial"/>
          <w:sz w:val="24"/>
          <w:szCs w:val="24"/>
        </w:rPr>
      </w:pPr>
      <w:r>
        <w:rPr>
          <w:rFonts w:ascii="Verdana" w:hAnsi="Verdana" w:cs="Arial"/>
          <w:sz w:val="24"/>
          <w:szCs w:val="24"/>
        </w:rPr>
        <w:t>Saurabh Sohoni</w:t>
      </w:r>
    </w:p>
    <w:p w14:paraId="76D3AC24" w14:textId="7506539A" w:rsidR="004747E0" w:rsidRPr="00373EEE" w:rsidRDefault="001B6D8A" w:rsidP="001B6D8A">
      <w:pPr>
        <w:pStyle w:val="ContentsTitle"/>
        <w:tabs>
          <w:tab w:val="left" w:pos="8640"/>
        </w:tabs>
        <w:ind w:left="720"/>
        <w:jc w:val="right"/>
        <w:rPr>
          <w:rFonts w:ascii="Verdana" w:hAnsi="Verdana" w:cs="Arial"/>
          <w:sz w:val="24"/>
          <w:szCs w:val="24"/>
        </w:rPr>
        <w:sectPr w:rsidR="004747E0" w:rsidRPr="00373EEE" w:rsidSect="004B0FFC">
          <w:headerReference w:type="default" r:id="rId11"/>
          <w:footerReference w:type="even" r:id="rId12"/>
          <w:footerReference w:type="default" r:id="rId13"/>
          <w:footerReference w:type="first" r:id="rId14"/>
          <w:pgSz w:w="12240" w:h="15840"/>
          <w:pgMar w:top="1440" w:right="1440" w:bottom="1440" w:left="1440" w:header="720" w:footer="720" w:gutter="0"/>
          <w:pgNumType w:start="1"/>
          <w:cols w:space="720"/>
          <w:vAlign w:val="center"/>
          <w:titlePg/>
          <w:docGrid w:linePitch="360"/>
        </w:sectPr>
      </w:pPr>
      <w:r>
        <w:rPr>
          <w:rFonts w:ascii="Verdana" w:hAnsi="Verdana" w:cs="Arial"/>
          <w:sz w:val="24"/>
          <w:szCs w:val="24"/>
        </w:rPr>
        <w:t xml:space="preserve">Udacity profile: </w:t>
      </w:r>
      <w:hyperlink r:id="rId15" w:history="1">
        <w:r w:rsidRPr="007516FD">
          <w:rPr>
            <w:rStyle w:val="Hyperlink"/>
            <w:rFonts w:ascii="Verdana" w:hAnsi="Verdana" w:cs="Arial"/>
            <w:sz w:val="24"/>
            <w:szCs w:val="24"/>
          </w:rPr>
          <w:t>https://profiles.udacity.com/p/u183059</w:t>
        </w:r>
      </w:hyperlink>
    </w:p>
    <w:p w14:paraId="01FBECC5" w14:textId="77777777" w:rsidR="0018219E" w:rsidRPr="00C67E03" w:rsidRDefault="0018219E" w:rsidP="0018219E">
      <w:pPr>
        <w:pStyle w:val="TOCHeading"/>
        <w:rPr>
          <w:rFonts w:ascii="Verdana" w:hAnsi="Verdana" w:cs="Arial"/>
          <w:sz w:val="22"/>
          <w:szCs w:val="20"/>
        </w:rPr>
      </w:pPr>
      <w:bookmarkStart w:id="0" w:name="_Toc289684146"/>
      <w:bookmarkStart w:id="1" w:name="_Toc359599266"/>
      <w:bookmarkStart w:id="2" w:name="_Toc409696614"/>
      <w:bookmarkStart w:id="3" w:name="_Toc424213270"/>
      <w:r w:rsidRPr="00C67E03">
        <w:rPr>
          <w:rFonts w:ascii="Verdana" w:hAnsi="Verdana" w:cs="Arial"/>
          <w:sz w:val="22"/>
          <w:szCs w:val="20"/>
        </w:rPr>
        <w:lastRenderedPageBreak/>
        <w:t>Contents</w:t>
      </w:r>
    </w:p>
    <w:p w14:paraId="7AA78F74" w14:textId="77777777" w:rsidR="00F9245F" w:rsidRDefault="0035624E">
      <w:pPr>
        <w:pStyle w:val="TOC1"/>
        <w:rPr>
          <w:rFonts w:asciiTheme="minorHAnsi" w:eastAsiaTheme="minorEastAsia" w:hAnsiTheme="minorHAnsi" w:cstheme="minorBidi"/>
          <w:b w:val="0"/>
          <w:bCs w:val="0"/>
          <w:caps w:val="0"/>
          <w:sz w:val="22"/>
          <w:szCs w:val="22"/>
        </w:rPr>
      </w:pPr>
      <w:r>
        <w:rPr>
          <w:rFonts w:cs="Arial"/>
          <w:bCs w:val="0"/>
          <w:caps w:val="0"/>
        </w:rPr>
        <w:fldChar w:fldCharType="begin"/>
      </w:r>
      <w:r>
        <w:rPr>
          <w:rFonts w:cs="Arial"/>
          <w:bCs w:val="0"/>
          <w:caps w:val="0"/>
        </w:rPr>
        <w:instrText xml:space="preserve"> TOC \o "1-3" \u </w:instrText>
      </w:r>
      <w:r>
        <w:rPr>
          <w:rFonts w:cs="Arial"/>
          <w:bCs w:val="0"/>
          <w:caps w:val="0"/>
        </w:rPr>
        <w:fldChar w:fldCharType="separate"/>
      </w:r>
      <w:r w:rsidR="00F9245F">
        <w:t>1.</w:t>
      </w:r>
      <w:r w:rsidR="00F9245F">
        <w:rPr>
          <w:rFonts w:asciiTheme="minorHAnsi" w:eastAsiaTheme="minorEastAsia" w:hAnsiTheme="minorHAnsi" w:cstheme="minorBidi"/>
          <w:b w:val="0"/>
          <w:bCs w:val="0"/>
          <w:caps w:val="0"/>
          <w:sz w:val="22"/>
          <w:szCs w:val="22"/>
        </w:rPr>
        <w:tab/>
      </w:r>
      <w:r w:rsidR="00F9245F" w:rsidRPr="00925E0B">
        <w:rPr>
          <w:rFonts w:cs="Arial"/>
        </w:rPr>
        <w:t>Introduction</w:t>
      </w:r>
      <w:r w:rsidR="00F9245F">
        <w:tab/>
      </w:r>
      <w:r w:rsidR="00F9245F">
        <w:fldChar w:fldCharType="begin"/>
      </w:r>
      <w:r w:rsidR="00F9245F">
        <w:instrText xml:space="preserve"> PAGEREF _Toc480671430 \h </w:instrText>
      </w:r>
      <w:r w:rsidR="00F9245F">
        <w:fldChar w:fldCharType="separate"/>
      </w:r>
      <w:r w:rsidR="00F9245F">
        <w:t>2</w:t>
      </w:r>
      <w:r w:rsidR="00F9245F">
        <w:fldChar w:fldCharType="end"/>
      </w:r>
    </w:p>
    <w:p w14:paraId="093752CD" w14:textId="77777777" w:rsidR="00F9245F" w:rsidRDefault="00F9245F">
      <w:pPr>
        <w:pStyle w:val="TOC1"/>
        <w:rPr>
          <w:rFonts w:asciiTheme="minorHAnsi" w:eastAsiaTheme="minorEastAsia" w:hAnsiTheme="minorHAnsi" w:cstheme="minorBidi"/>
          <w:b w:val="0"/>
          <w:bCs w:val="0"/>
          <w:caps w:val="0"/>
          <w:sz w:val="22"/>
          <w:szCs w:val="22"/>
        </w:rPr>
      </w:pPr>
      <w:r>
        <w:t>2.</w:t>
      </w:r>
      <w:r>
        <w:rPr>
          <w:rFonts w:asciiTheme="minorHAnsi" w:eastAsiaTheme="minorEastAsia" w:hAnsiTheme="minorHAnsi" w:cstheme="minorBidi"/>
          <w:b w:val="0"/>
          <w:bCs w:val="0"/>
          <w:caps w:val="0"/>
          <w:sz w:val="22"/>
          <w:szCs w:val="22"/>
        </w:rPr>
        <w:tab/>
      </w:r>
      <w:r w:rsidRPr="00925E0B">
        <w:rPr>
          <w:rFonts w:cs="Arial"/>
        </w:rPr>
        <w:t>Project Goals</w:t>
      </w:r>
      <w:r>
        <w:tab/>
      </w:r>
      <w:r>
        <w:fldChar w:fldCharType="begin"/>
      </w:r>
      <w:r>
        <w:instrText xml:space="preserve"> PAGEREF _Toc480671431 \h </w:instrText>
      </w:r>
      <w:r>
        <w:fldChar w:fldCharType="separate"/>
      </w:r>
      <w:r>
        <w:t>3</w:t>
      </w:r>
      <w:r>
        <w:fldChar w:fldCharType="end"/>
      </w:r>
    </w:p>
    <w:p w14:paraId="2A70271D" w14:textId="77777777" w:rsidR="00F9245F" w:rsidRDefault="00F9245F">
      <w:pPr>
        <w:pStyle w:val="TOC1"/>
        <w:rPr>
          <w:rFonts w:asciiTheme="minorHAnsi" w:eastAsiaTheme="minorEastAsia" w:hAnsiTheme="minorHAnsi" w:cstheme="minorBidi"/>
          <w:b w:val="0"/>
          <w:bCs w:val="0"/>
          <w:caps w:val="0"/>
          <w:sz w:val="22"/>
          <w:szCs w:val="22"/>
        </w:rPr>
      </w:pPr>
      <w:r>
        <w:t>3.</w:t>
      </w:r>
      <w:r>
        <w:rPr>
          <w:rFonts w:asciiTheme="minorHAnsi" w:eastAsiaTheme="minorEastAsia" w:hAnsiTheme="minorHAnsi" w:cstheme="minorBidi"/>
          <w:b w:val="0"/>
          <w:bCs w:val="0"/>
          <w:caps w:val="0"/>
          <w:sz w:val="22"/>
          <w:szCs w:val="22"/>
        </w:rPr>
        <w:tab/>
      </w:r>
      <w:r w:rsidRPr="00925E0B">
        <w:rPr>
          <w:rFonts w:cs="Arial"/>
        </w:rPr>
        <w:t>Implementation of Project Rubric Points</w:t>
      </w:r>
      <w:r>
        <w:tab/>
      </w:r>
      <w:r>
        <w:fldChar w:fldCharType="begin"/>
      </w:r>
      <w:r>
        <w:instrText xml:space="preserve"> PAGEREF _Toc480671432 \h </w:instrText>
      </w:r>
      <w:r>
        <w:fldChar w:fldCharType="separate"/>
      </w:r>
      <w:r>
        <w:t>3</w:t>
      </w:r>
      <w:r>
        <w:fldChar w:fldCharType="end"/>
      </w:r>
    </w:p>
    <w:p w14:paraId="2B99568F" w14:textId="77777777" w:rsidR="00F9245F" w:rsidRDefault="00F9245F">
      <w:pPr>
        <w:pStyle w:val="TOC2"/>
        <w:tabs>
          <w:tab w:val="left" w:pos="800"/>
          <w:tab w:val="right" w:leader="dot" w:pos="9350"/>
        </w:tabs>
        <w:rPr>
          <w:rFonts w:asciiTheme="minorHAnsi" w:eastAsiaTheme="minorEastAsia" w:hAnsiTheme="minorHAnsi" w:cstheme="minorBidi"/>
          <w:smallCaps w:val="0"/>
          <w:noProof/>
          <w:sz w:val="22"/>
          <w:szCs w:val="22"/>
        </w:rPr>
      </w:pPr>
      <w:r w:rsidRPr="00925E0B">
        <w:rPr>
          <w:rFonts w:cs="Arial"/>
          <w:noProof/>
        </w:rPr>
        <w:t>3.1</w:t>
      </w:r>
      <w:r>
        <w:rPr>
          <w:rFonts w:asciiTheme="minorHAnsi" w:eastAsiaTheme="minorEastAsia" w:hAnsiTheme="minorHAnsi" w:cstheme="minorBidi"/>
          <w:smallCaps w:val="0"/>
          <w:noProof/>
          <w:sz w:val="22"/>
          <w:szCs w:val="22"/>
        </w:rPr>
        <w:tab/>
      </w:r>
      <w:r w:rsidRPr="00925E0B">
        <w:rPr>
          <w:rFonts w:cs="Arial"/>
          <w:noProof/>
        </w:rPr>
        <w:t>Submission of code and output files</w:t>
      </w:r>
      <w:r>
        <w:rPr>
          <w:noProof/>
        </w:rPr>
        <w:tab/>
      </w:r>
      <w:r>
        <w:rPr>
          <w:noProof/>
        </w:rPr>
        <w:fldChar w:fldCharType="begin"/>
      </w:r>
      <w:r>
        <w:rPr>
          <w:noProof/>
        </w:rPr>
        <w:instrText xml:space="preserve"> PAGEREF _Toc480671433 \h </w:instrText>
      </w:r>
      <w:r>
        <w:rPr>
          <w:noProof/>
        </w:rPr>
      </w:r>
      <w:r>
        <w:rPr>
          <w:noProof/>
        </w:rPr>
        <w:fldChar w:fldCharType="separate"/>
      </w:r>
      <w:r>
        <w:rPr>
          <w:noProof/>
        </w:rPr>
        <w:t>3</w:t>
      </w:r>
      <w:r>
        <w:rPr>
          <w:noProof/>
        </w:rPr>
        <w:fldChar w:fldCharType="end"/>
      </w:r>
    </w:p>
    <w:p w14:paraId="349A6951" w14:textId="77777777" w:rsidR="00F9245F" w:rsidRDefault="00F9245F">
      <w:pPr>
        <w:pStyle w:val="TOC2"/>
        <w:tabs>
          <w:tab w:val="left" w:pos="800"/>
          <w:tab w:val="right" w:leader="dot" w:pos="9350"/>
        </w:tabs>
        <w:rPr>
          <w:rFonts w:asciiTheme="minorHAnsi" w:eastAsiaTheme="minorEastAsia" w:hAnsiTheme="minorHAnsi" w:cstheme="minorBidi"/>
          <w:smallCaps w:val="0"/>
          <w:noProof/>
          <w:sz w:val="22"/>
          <w:szCs w:val="22"/>
        </w:rPr>
      </w:pPr>
      <w:r w:rsidRPr="00925E0B">
        <w:rPr>
          <w:rFonts w:cs="Arial"/>
          <w:noProof/>
        </w:rPr>
        <w:t>3.2</w:t>
      </w:r>
      <w:r>
        <w:rPr>
          <w:rFonts w:asciiTheme="minorHAnsi" w:eastAsiaTheme="minorEastAsia" w:hAnsiTheme="minorHAnsi" w:cstheme="minorBidi"/>
          <w:smallCaps w:val="0"/>
          <w:noProof/>
          <w:sz w:val="22"/>
          <w:szCs w:val="22"/>
        </w:rPr>
        <w:tab/>
      </w:r>
      <w:r w:rsidRPr="00925E0B">
        <w:rPr>
          <w:rFonts w:cs="Arial"/>
          <w:noProof/>
        </w:rPr>
        <w:t>Functional Python code</w:t>
      </w:r>
      <w:r>
        <w:rPr>
          <w:noProof/>
        </w:rPr>
        <w:tab/>
      </w:r>
      <w:r>
        <w:rPr>
          <w:noProof/>
        </w:rPr>
        <w:fldChar w:fldCharType="begin"/>
      </w:r>
      <w:r>
        <w:rPr>
          <w:noProof/>
        </w:rPr>
        <w:instrText xml:space="preserve"> PAGEREF _Toc480671434 \h </w:instrText>
      </w:r>
      <w:r>
        <w:rPr>
          <w:noProof/>
        </w:rPr>
      </w:r>
      <w:r>
        <w:rPr>
          <w:noProof/>
        </w:rPr>
        <w:fldChar w:fldCharType="separate"/>
      </w:r>
      <w:r>
        <w:rPr>
          <w:noProof/>
        </w:rPr>
        <w:t>3</w:t>
      </w:r>
      <w:r>
        <w:rPr>
          <w:noProof/>
        </w:rPr>
        <w:fldChar w:fldCharType="end"/>
      </w:r>
    </w:p>
    <w:p w14:paraId="22C71933" w14:textId="77777777" w:rsidR="00F9245F" w:rsidRDefault="00F9245F">
      <w:pPr>
        <w:pStyle w:val="TOC2"/>
        <w:tabs>
          <w:tab w:val="left" w:pos="800"/>
          <w:tab w:val="right" w:leader="dot" w:pos="9350"/>
        </w:tabs>
        <w:rPr>
          <w:rFonts w:asciiTheme="minorHAnsi" w:eastAsiaTheme="minorEastAsia" w:hAnsiTheme="minorHAnsi" w:cstheme="minorBidi"/>
          <w:smallCaps w:val="0"/>
          <w:noProof/>
          <w:sz w:val="22"/>
          <w:szCs w:val="22"/>
        </w:rPr>
      </w:pPr>
      <w:r w:rsidRPr="00925E0B">
        <w:rPr>
          <w:rFonts w:cs="Arial"/>
          <w:noProof/>
        </w:rPr>
        <w:t>3.3</w:t>
      </w:r>
      <w:r>
        <w:rPr>
          <w:rFonts w:asciiTheme="minorHAnsi" w:eastAsiaTheme="minorEastAsia" w:hAnsiTheme="minorHAnsi" w:cstheme="minorBidi"/>
          <w:smallCaps w:val="0"/>
          <w:noProof/>
          <w:sz w:val="22"/>
          <w:szCs w:val="22"/>
        </w:rPr>
        <w:tab/>
      </w:r>
      <w:r w:rsidRPr="00925E0B">
        <w:rPr>
          <w:rFonts w:cs="Arial"/>
          <w:noProof/>
        </w:rPr>
        <w:t>Model Architecture and Training Strategy</w:t>
      </w:r>
      <w:r>
        <w:rPr>
          <w:noProof/>
        </w:rPr>
        <w:tab/>
      </w:r>
      <w:r>
        <w:rPr>
          <w:noProof/>
        </w:rPr>
        <w:fldChar w:fldCharType="begin"/>
      </w:r>
      <w:r>
        <w:rPr>
          <w:noProof/>
        </w:rPr>
        <w:instrText xml:space="preserve"> PAGEREF _Toc480671435 \h </w:instrText>
      </w:r>
      <w:r>
        <w:rPr>
          <w:noProof/>
        </w:rPr>
      </w:r>
      <w:r>
        <w:rPr>
          <w:noProof/>
        </w:rPr>
        <w:fldChar w:fldCharType="separate"/>
      </w:r>
      <w:r>
        <w:rPr>
          <w:noProof/>
        </w:rPr>
        <w:t>4</w:t>
      </w:r>
      <w:r>
        <w:rPr>
          <w:noProof/>
        </w:rPr>
        <w:fldChar w:fldCharType="end"/>
      </w:r>
    </w:p>
    <w:p w14:paraId="4B1E8C06" w14:textId="77777777" w:rsidR="00F9245F" w:rsidRDefault="00F9245F">
      <w:pPr>
        <w:pStyle w:val="TOC2"/>
        <w:tabs>
          <w:tab w:val="left" w:pos="800"/>
          <w:tab w:val="right" w:leader="dot" w:pos="9350"/>
        </w:tabs>
        <w:rPr>
          <w:rFonts w:asciiTheme="minorHAnsi" w:eastAsiaTheme="minorEastAsia" w:hAnsiTheme="minorHAnsi" w:cstheme="minorBidi"/>
          <w:smallCaps w:val="0"/>
          <w:noProof/>
          <w:sz w:val="22"/>
          <w:szCs w:val="22"/>
        </w:rPr>
      </w:pPr>
      <w:r w:rsidRPr="00925E0B">
        <w:rPr>
          <w:rFonts w:cs="Arial"/>
          <w:noProof/>
        </w:rPr>
        <w:t>3.4</w:t>
      </w:r>
      <w:r>
        <w:rPr>
          <w:rFonts w:asciiTheme="minorHAnsi" w:eastAsiaTheme="minorEastAsia" w:hAnsiTheme="minorHAnsi" w:cstheme="minorBidi"/>
          <w:smallCaps w:val="0"/>
          <w:noProof/>
          <w:sz w:val="22"/>
          <w:szCs w:val="22"/>
        </w:rPr>
        <w:tab/>
      </w:r>
      <w:r w:rsidRPr="00925E0B">
        <w:rPr>
          <w:rFonts w:cs="Arial"/>
          <w:noProof/>
        </w:rPr>
        <w:t>Low level analysis of network and training</w:t>
      </w:r>
      <w:r>
        <w:rPr>
          <w:noProof/>
        </w:rPr>
        <w:tab/>
      </w:r>
      <w:r>
        <w:rPr>
          <w:noProof/>
        </w:rPr>
        <w:fldChar w:fldCharType="begin"/>
      </w:r>
      <w:r>
        <w:rPr>
          <w:noProof/>
        </w:rPr>
        <w:instrText xml:space="preserve"> PAGEREF _Toc480671436 \h </w:instrText>
      </w:r>
      <w:r>
        <w:rPr>
          <w:noProof/>
        </w:rPr>
      </w:r>
      <w:r>
        <w:rPr>
          <w:noProof/>
        </w:rPr>
        <w:fldChar w:fldCharType="separate"/>
      </w:r>
      <w:r>
        <w:rPr>
          <w:noProof/>
        </w:rPr>
        <w:t>5</w:t>
      </w:r>
      <w:r>
        <w:rPr>
          <w:noProof/>
        </w:rPr>
        <w:fldChar w:fldCharType="end"/>
      </w:r>
    </w:p>
    <w:p w14:paraId="6DEE9B7E" w14:textId="77777777" w:rsidR="00F9245F" w:rsidRDefault="00F9245F">
      <w:pPr>
        <w:pStyle w:val="TOC1"/>
        <w:rPr>
          <w:rFonts w:asciiTheme="minorHAnsi" w:eastAsiaTheme="minorEastAsia" w:hAnsiTheme="minorHAnsi" w:cstheme="minorBidi"/>
          <w:b w:val="0"/>
          <w:bCs w:val="0"/>
          <w:caps w:val="0"/>
          <w:sz w:val="22"/>
          <w:szCs w:val="22"/>
        </w:rPr>
      </w:pPr>
      <w:r>
        <w:t>4.</w:t>
      </w:r>
      <w:r>
        <w:rPr>
          <w:rFonts w:asciiTheme="minorHAnsi" w:eastAsiaTheme="minorEastAsia" w:hAnsiTheme="minorHAnsi" w:cstheme="minorBidi"/>
          <w:b w:val="0"/>
          <w:bCs w:val="0"/>
          <w:caps w:val="0"/>
          <w:sz w:val="22"/>
          <w:szCs w:val="22"/>
        </w:rPr>
        <w:tab/>
      </w:r>
      <w:r>
        <w:t>References</w:t>
      </w:r>
      <w:r>
        <w:tab/>
      </w:r>
      <w:r>
        <w:fldChar w:fldCharType="begin"/>
      </w:r>
      <w:r>
        <w:instrText xml:space="preserve"> PAGEREF _Toc480671437 \h </w:instrText>
      </w:r>
      <w:r>
        <w:fldChar w:fldCharType="separate"/>
      </w:r>
      <w:r>
        <w:t>8</w:t>
      </w:r>
      <w:r>
        <w:fldChar w:fldCharType="end"/>
      </w:r>
    </w:p>
    <w:p w14:paraId="5C039650" w14:textId="17BCB17D" w:rsidR="00985073" w:rsidRDefault="0035624E" w:rsidP="0018219E">
      <w:pPr>
        <w:pStyle w:val="Heading1"/>
        <w:rPr>
          <w:rFonts w:cs="Arial"/>
        </w:rPr>
      </w:pPr>
      <w:r>
        <w:rPr>
          <w:rFonts w:eastAsia="PMingLiU" w:cs="Arial"/>
          <w:bCs/>
          <w:caps/>
          <w:noProof/>
          <w:sz w:val="20"/>
        </w:rPr>
        <w:fldChar w:fldCharType="end"/>
      </w:r>
    </w:p>
    <w:p w14:paraId="10AA7460" w14:textId="77777777" w:rsidR="00737E64" w:rsidRPr="00737E64" w:rsidRDefault="00737E64" w:rsidP="00737E64"/>
    <w:p w14:paraId="763F3D45" w14:textId="77777777" w:rsidR="0018219E" w:rsidRDefault="0018219E" w:rsidP="0018219E"/>
    <w:p w14:paraId="731E7B52" w14:textId="77777777" w:rsidR="0018219E" w:rsidRDefault="0018219E" w:rsidP="0018219E"/>
    <w:p w14:paraId="736DF159" w14:textId="77777777" w:rsidR="0018219E" w:rsidRDefault="0018219E" w:rsidP="0018219E"/>
    <w:p w14:paraId="5BD0C736" w14:textId="77777777" w:rsidR="0018219E" w:rsidRDefault="0018219E" w:rsidP="0018219E"/>
    <w:p w14:paraId="73774166" w14:textId="77777777" w:rsidR="0018219E" w:rsidRDefault="0018219E" w:rsidP="0018219E"/>
    <w:p w14:paraId="4114DDA4" w14:textId="77777777" w:rsidR="0018219E" w:rsidRDefault="0018219E" w:rsidP="0018219E"/>
    <w:p w14:paraId="5887B285" w14:textId="77777777" w:rsidR="00400380" w:rsidRDefault="00400380" w:rsidP="0018219E"/>
    <w:p w14:paraId="68D87F44" w14:textId="77777777" w:rsidR="00400380" w:rsidRDefault="00400380" w:rsidP="0018219E"/>
    <w:p w14:paraId="54974392" w14:textId="77777777" w:rsidR="00400380" w:rsidRDefault="00400380" w:rsidP="0018219E"/>
    <w:p w14:paraId="4A081925" w14:textId="77777777" w:rsidR="00400380" w:rsidRDefault="00400380" w:rsidP="0018219E"/>
    <w:p w14:paraId="33B989DE" w14:textId="77777777" w:rsidR="00400380" w:rsidRDefault="00400380" w:rsidP="0018219E"/>
    <w:p w14:paraId="6FEAD2ED" w14:textId="77777777" w:rsidR="0018219E" w:rsidRDefault="0018219E" w:rsidP="0018219E"/>
    <w:p w14:paraId="31D722B3" w14:textId="77777777" w:rsidR="0035624E" w:rsidRDefault="0035624E" w:rsidP="0018219E"/>
    <w:p w14:paraId="255B08F7" w14:textId="77777777" w:rsidR="0035624E" w:rsidRDefault="0035624E" w:rsidP="0018219E"/>
    <w:p w14:paraId="3073C0B3" w14:textId="77777777" w:rsidR="0035624E" w:rsidRDefault="0035624E" w:rsidP="0018219E"/>
    <w:p w14:paraId="63C77A42" w14:textId="77777777" w:rsidR="00754417" w:rsidRDefault="00754417" w:rsidP="0018219E"/>
    <w:p w14:paraId="63B46C1D" w14:textId="77777777" w:rsidR="0035624E" w:rsidRDefault="0035624E" w:rsidP="0018219E"/>
    <w:p w14:paraId="1BA4939E" w14:textId="77777777" w:rsidR="0035624E" w:rsidRDefault="0035624E" w:rsidP="0018219E"/>
    <w:p w14:paraId="13BFCA46" w14:textId="77777777" w:rsidR="0035624E" w:rsidRDefault="0035624E" w:rsidP="0018219E"/>
    <w:p w14:paraId="3FBFA9E9" w14:textId="77777777" w:rsidR="0035624E" w:rsidRDefault="0035624E" w:rsidP="0018219E"/>
    <w:p w14:paraId="36E61840" w14:textId="77777777" w:rsidR="0035624E" w:rsidRDefault="0035624E" w:rsidP="0018219E"/>
    <w:p w14:paraId="343D2977" w14:textId="77777777" w:rsidR="0035624E" w:rsidRDefault="0035624E" w:rsidP="0018219E"/>
    <w:p w14:paraId="296C8862" w14:textId="77777777" w:rsidR="0035624E" w:rsidRDefault="0035624E" w:rsidP="0018219E"/>
    <w:p w14:paraId="43B8DC63" w14:textId="77777777" w:rsidR="0035624E" w:rsidRDefault="0035624E" w:rsidP="0018219E"/>
    <w:p w14:paraId="25EB9211" w14:textId="77777777" w:rsidR="0035624E" w:rsidRDefault="0035624E" w:rsidP="0018219E"/>
    <w:p w14:paraId="75D01E64" w14:textId="77777777" w:rsidR="00F9245F" w:rsidRDefault="00F9245F" w:rsidP="0018219E"/>
    <w:p w14:paraId="1BEB17F6" w14:textId="77777777" w:rsidR="00F9245F" w:rsidRDefault="00F9245F" w:rsidP="0018219E"/>
    <w:p w14:paraId="2502F762" w14:textId="77777777" w:rsidR="00F9245F" w:rsidRDefault="00F9245F" w:rsidP="0018219E"/>
    <w:p w14:paraId="7DD93B39" w14:textId="77777777" w:rsidR="00F9245F" w:rsidRDefault="00F9245F" w:rsidP="0018219E"/>
    <w:p w14:paraId="11C1E4A2" w14:textId="77777777" w:rsidR="00F9245F" w:rsidRDefault="00F9245F" w:rsidP="0018219E"/>
    <w:p w14:paraId="566CD61E" w14:textId="77777777" w:rsidR="00F9245F" w:rsidRDefault="00F9245F" w:rsidP="0018219E"/>
    <w:p w14:paraId="594F5052" w14:textId="77777777" w:rsidR="0035624E" w:rsidRDefault="0035624E" w:rsidP="0018219E"/>
    <w:p w14:paraId="57DAE99B" w14:textId="77777777" w:rsidR="007A4E1D" w:rsidRDefault="007A4E1D" w:rsidP="0018219E"/>
    <w:p w14:paraId="0B1FBB84" w14:textId="38AABF2D" w:rsidR="00BD451C" w:rsidRPr="005B6990" w:rsidRDefault="005B6990" w:rsidP="00BD451C">
      <w:pPr>
        <w:pStyle w:val="Heading1"/>
        <w:numPr>
          <w:ilvl w:val="0"/>
          <w:numId w:val="1"/>
        </w:numPr>
        <w:tabs>
          <w:tab w:val="clear" w:pos="270"/>
          <w:tab w:val="num" w:pos="180"/>
        </w:tabs>
        <w:spacing w:before="300" w:after="300"/>
        <w:rPr>
          <w:rFonts w:cs="Arial"/>
          <w:szCs w:val="24"/>
        </w:rPr>
      </w:pPr>
      <w:bookmarkStart w:id="4" w:name="_Toc243993735"/>
      <w:bookmarkStart w:id="5" w:name="_Toc480671430"/>
      <w:bookmarkEnd w:id="0"/>
      <w:bookmarkEnd w:id="1"/>
      <w:bookmarkEnd w:id="2"/>
      <w:bookmarkEnd w:id="3"/>
      <w:r>
        <w:rPr>
          <w:rFonts w:cs="Arial"/>
          <w:szCs w:val="24"/>
        </w:rPr>
        <w:lastRenderedPageBreak/>
        <w:t>Introduction</w:t>
      </w:r>
      <w:bookmarkEnd w:id="5"/>
    </w:p>
    <w:p w14:paraId="2F85B1B3" w14:textId="7381A182" w:rsidR="00C82473" w:rsidRDefault="00172B3B" w:rsidP="000F2F3B">
      <w:r>
        <w:t>This document acts in support with code and output files created in order to implement ‘Behavioral Cloning’ project. In this project, driving behavior of a human is imitated by an autonomou</w:t>
      </w:r>
      <w:r w:rsidR="008F5DE2">
        <w:t>s system to drive a car around the</w:t>
      </w:r>
      <w:bookmarkStart w:id="6" w:name="_GoBack"/>
      <w:bookmarkEnd w:id="6"/>
      <w:r>
        <w:t xml:space="preserve"> </w:t>
      </w:r>
      <w:r w:rsidR="0088418A">
        <w:t xml:space="preserve">Udacity </w:t>
      </w:r>
      <w:r>
        <w:t>simulator track.</w:t>
      </w:r>
    </w:p>
    <w:p w14:paraId="0F362A54" w14:textId="7DD154BA" w:rsidR="00C82473" w:rsidRDefault="00172B3B" w:rsidP="00C82473">
      <w:pPr>
        <w:pStyle w:val="Heading1"/>
        <w:numPr>
          <w:ilvl w:val="0"/>
          <w:numId w:val="1"/>
        </w:numPr>
        <w:tabs>
          <w:tab w:val="clear" w:pos="270"/>
          <w:tab w:val="num" w:pos="180"/>
        </w:tabs>
        <w:spacing w:before="300" w:after="300"/>
        <w:rPr>
          <w:rFonts w:cs="Arial"/>
          <w:szCs w:val="24"/>
        </w:rPr>
      </w:pPr>
      <w:bookmarkStart w:id="7" w:name="_Toc480671431"/>
      <w:r>
        <w:rPr>
          <w:rFonts w:cs="Arial"/>
          <w:szCs w:val="24"/>
        </w:rPr>
        <w:t>Project Goals</w:t>
      </w:r>
      <w:bookmarkEnd w:id="7"/>
    </w:p>
    <w:p w14:paraId="43F9F65A" w14:textId="52D414B7" w:rsidR="005B6990" w:rsidRDefault="00172B3B" w:rsidP="000F2F3B">
      <w:r>
        <w:t>Following were the goals of this project:</w:t>
      </w:r>
    </w:p>
    <w:p w14:paraId="2EA38939" w14:textId="77777777" w:rsidR="00172B3B" w:rsidRDefault="00172B3B" w:rsidP="000F2F3B"/>
    <w:p w14:paraId="2829AFF0" w14:textId="72F3B3D4" w:rsidR="00172B3B" w:rsidRDefault="00172B3B" w:rsidP="00FF62FB">
      <w:pPr>
        <w:pStyle w:val="ListParagraph"/>
        <w:numPr>
          <w:ilvl w:val="0"/>
          <w:numId w:val="3"/>
        </w:numPr>
      </w:pPr>
      <w:r>
        <w:t>Use a simulator to record driving behavior of a human on sample round track. The recorded data consists of images taken from cameras mounted on the hood of the car. A steering angle</w:t>
      </w:r>
      <w:r w:rsidR="00DA2E78">
        <w:t xml:space="preserve"> measurement</w:t>
      </w:r>
      <w:r>
        <w:t xml:space="preserve"> </w:t>
      </w:r>
      <w:r w:rsidR="00DA2E78">
        <w:t>is captured for corresponding image.</w:t>
      </w:r>
    </w:p>
    <w:p w14:paraId="364E3FD6" w14:textId="07DFCD5C" w:rsidR="00DA2E78" w:rsidRDefault="00DA2E78" w:rsidP="00FF62FB">
      <w:pPr>
        <w:pStyle w:val="ListParagraph"/>
        <w:numPr>
          <w:ilvl w:val="0"/>
          <w:numId w:val="3"/>
        </w:numPr>
      </w:pPr>
      <w:r>
        <w:t>Build and create a convolutional neural network (</w:t>
      </w:r>
      <w:r w:rsidR="00E37FD2">
        <w:t xml:space="preserve">referred as </w:t>
      </w:r>
      <w:r>
        <w:t>CNN</w:t>
      </w:r>
      <w:r w:rsidR="00E37FD2">
        <w:t>, hereafter</w:t>
      </w:r>
      <w:r>
        <w:t>) which leverages use of deep learning methodologies for training a model on captured data set. Implementation this CNN in Keras.</w:t>
      </w:r>
    </w:p>
    <w:p w14:paraId="588532A1" w14:textId="22FC4BC5" w:rsidR="00DA2E78" w:rsidRDefault="00DA2E78" w:rsidP="00FF62FB">
      <w:pPr>
        <w:pStyle w:val="ListParagraph"/>
        <w:numPr>
          <w:ilvl w:val="0"/>
          <w:numId w:val="3"/>
        </w:numPr>
      </w:pPr>
      <w:r>
        <w:t>Predict steering angle for a new image passed to the CNN with the help of model created from training data.</w:t>
      </w:r>
    </w:p>
    <w:p w14:paraId="45888FAA" w14:textId="2929B45E" w:rsidR="00DA2E78" w:rsidRDefault="00DA2E78" w:rsidP="00FF62FB">
      <w:pPr>
        <w:pStyle w:val="ListParagraph"/>
        <w:numPr>
          <w:ilvl w:val="0"/>
          <w:numId w:val="3"/>
        </w:numPr>
      </w:pPr>
      <w:r>
        <w:t>Test the model to drive the car in ‘Autonomous mode’ of simulator ensuring that the car doesn’t leave any part of the track.</w:t>
      </w:r>
    </w:p>
    <w:p w14:paraId="3FF940A8" w14:textId="1B658FBB" w:rsidR="00DA2E78" w:rsidRDefault="00DA2E78" w:rsidP="00FF62FB">
      <w:pPr>
        <w:pStyle w:val="ListParagraph"/>
        <w:numPr>
          <w:ilvl w:val="0"/>
          <w:numId w:val="3"/>
        </w:numPr>
      </w:pPr>
      <w:r>
        <w:t>Summarize the approach and results in a report</w:t>
      </w:r>
    </w:p>
    <w:p w14:paraId="22B34D90" w14:textId="4B2E3673" w:rsidR="005B6990" w:rsidRDefault="00DA2E78" w:rsidP="005B6990">
      <w:pPr>
        <w:pStyle w:val="Heading1"/>
        <w:numPr>
          <w:ilvl w:val="0"/>
          <w:numId w:val="1"/>
        </w:numPr>
        <w:tabs>
          <w:tab w:val="clear" w:pos="270"/>
          <w:tab w:val="num" w:pos="180"/>
        </w:tabs>
        <w:spacing w:before="300" w:after="300"/>
        <w:rPr>
          <w:rFonts w:cs="Arial"/>
          <w:szCs w:val="24"/>
        </w:rPr>
      </w:pPr>
      <w:bookmarkStart w:id="8" w:name="_Toc480671432"/>
      <w:r>
        <w:rPr>
          <w:rFonts w:cs="Arial"/>
          <w:szCs w:val="24"/>
        </w:rPr>
        <w:t>Implementation of Project Rubric Points</w:t>
      </w:r>
      <w:bookmarkEnd w:id="8"/>
    </w:p>
    <w:p w14:paraId="44D56626" w14:textId="4B083F32" w:rsidR="00DA2E78" w:rsidRDefault="00DA2E78" w:rsidP="00DA2E78">
      <w:r>
        <w:t>Following section lists down various rubric points for this project and also details out the implementation strategy followed:</w:t>
      </w:r>
    </w:p>
    <w:bookmarkEnd w:id="4"/>
    <w:p w14:paraId="16505700" w14:textId="77777777" w:rsidR="00C67E03" w:rsidRPr="00C67E03" w:rsidRDefault="00C67E03" w:rsidP="00C67E03"/>
    <w:p w14:paraId="6DBD989C" w14:textId="6DB49028" w:rsidR="003838C1" w:rsidRDefault="00DA2E78" w:rsidP="0007218B">
      <w:pPr>
        <w:pStyle w:val="Heading2"/>
        <w:numPr>
          <w:ilvl w:val="1"/>
          <w:numId w:val="1"/>
        </w:numPr>
        <w:tabs>
          <w:tab w:val="num" w:pos="990"/>
          <w:tab w:val="num" w:pos="1530"/>
          <w:tab w:val="num" w:pos="1656"/>
        </w:tabs>
        <w:spacing w:line="240" w:lineRule="auto"/>
        <w:ind w:left="900" w:hanging="576"/>
        <w:jc w:val="both"/>
        <w:rPr>
          <w:rFonts w:cs="Arial"/>
          <w:sz w:val="22"/>
          <w:szCs w:val="22"/>
        </w:rPr>
      </w:pPr>
      <w:bookmarkStart w:id="9" w:name="_Toc480671433"/>
      <w:r>
        <w:rPr>
          <w:rFonts w:cs="Arial"/>
          <w:sz w:val="22"/>
          <w:szCs w:val="22"/>
        </w:rPr>
        <w:t>Submission of code and output files</w:t>
      </w:r>
      <w:bookmarkEnd w:id="9"/>
    </w:p>
    <w:p w14:paraId="197BC6C4" w14:textId="77777777" w:rsidR="00DA2E78" w:rsidRPr="00DA2E78" w:rsidRDefault="00DA2E78" w:rsidP="00DA2E78"/>
    <w:p w14:paraId="781D9A87" w14:textId="205095F2" w:rsidR="00A90263" w:rsidRDefault="006C32F7" w:rsidP="006C32F7">
      <w:pPr>
        <w:ind w:left="324"/>
      </w:pPr>
      <w:r>
        <w:t>The submission includes following files:</w:t>
      </w:r>
    </w:p>
    <w:p w14:paraId="5707A695" w14:textId="77777777" w:rsidR="006C32F7" w:rsidRDefault="006C32F7" w:rsidP="006C32F7">
      <w:pPr>
        <w:ind w:left="324"/>
      </w:pPr>
    </w:p>
    <w:p w14:paraId="5B8E881B" w14:textId="388BBD6C" w:rsidR="006C32F7" w:rsidRDefault="006C32F7" w:rsidP="00FF62FB">
      <w:pPr>
        <w:pStyle w:val="ListParagraph"/>
        <w:numPr>
          <w:ilvl w:val="0"/>
          <w:numId w:val="4"/>
        </w:numPr>
      </w:pPr>
      <w:r>
        <w:t>model.py – This python file contains code to build CNN and train the model of recorded data set.</w:t>
      </w:r>
    </w:p>
    <w:p w14:paraId="1441BA10" w14:textId="3C3EACD8" w:rsidR="006C32F7" w:rsidRDefault="006C32F7" w:rsidP="00FF62FB">
      <w:pPr>
        <w:pStyle w:val="ListParagraph"/>
        <w:numPr>
          <w:ilvl w:val="0"/>
          <w:numId w:val="4"/>
        </w:numPr>
      </w:pPr>
      <w:r>
        <w:t>model.h5 – This file contains the Keras model of built by using CNN implemented in model.py.</w:t>
      </w:r>
    </w:p>
    <w:p w14:paraId="42E0919B" w14:textId="386FBBD1" w:rsidR="006C32F7" w:rsidRDefault="006C32F7" w:rsidP="00FF62FB">
      <w:pPr>
        <w:pStyle w:val="ListParagraph"/>
        <w:numPr>
          <w:ilvl w:val="0"/>
          <w:numId w:val="4"/>
        </w:numPr>
      </w:pPr>
      <w:r>
        <w:t>drive.py – This python file contains code for running the simulator in autonomous mode. Methods in this file take the image and the trained model and predicts steering angle. This steering angle is then passed to the simulator to control steering of the car</w:t>
      </w:r>
    </w:p>
    <w:p w14:paraId="42E0919B" w14:textId="386FBBD1" w:rsidR="006C32F7" w:rsidRDefault="006C32F7" w:rsidP="00FF62FB">
      <w:pPr>
        <w:pStyle w:val="ListParagraph"/>
        <w:numPr>
          <w:ilvl w:val="0"/>
          <w:numId w:val="4"/>
        </w:numPr>
      </w:pPr>
      <w:r>
        <w:t>video.mp4 – Video recording of the car successfully running one lap on the track provided in the simulator.</w:t>
      </w:r>
      <w:r w:rsidR="0088418A">
        <w:t xml:space="preserve"> The simulation was run in 512 x 384 resolution with graphics quality set to fastest.</w:t>
      </w:r>
    </w:p>
    <w:p w14:paraId="3E0A70E5" w14:textId="2F654421" w:rsidR="006C32F7" w:rsidRDefault="006C32F7" w:rsidP="00FF62FB">
      <w:pPr>
        <w:pStyle w:val="ListParagraph"/>
        <w:numPr>
          <w:ilvl w:val="0"/>
          <w:numId w:val="4"/>
        </w:numPr>
      </w:pPr>
      <w:r>
        <w:t>writeup_report.pdf – Current file summarizing about the project goals and strategies implemented.</w:t>
      </w:r>
    </w:p>
    <w:p w14:paraId="26297EAA" w14:textId="77777777" w:rsidR="00F9245F" w:rsidRDefault="00F9245F" w:rsidP="006C32F7"/>
    <w:p w14:paraId="46D2649F" w14:textId="27814EFE" w:rsidR="006C32F7" w:rsidRDefault="006C32F7" w:rsidP="006C32F7">
      <w:pPr>
        <w:pStyle w:val="Heading2"/>
        <w:numPr>
          <w:ilvl w:val="1"/>
          <w:numId w:val="1"/>
        </w:numPr>
        <w:tabs>
          <w:tab w:val="num" w:pos="990"/>
          <w:tab w:val="num" w:pos="1530"/>
          <w:tab w:val="num" w:pos="1656"/>
        </w:tabs>
        <w:spacing w:line="240" w:lineRule="auto"/>
        <w:ind w:left="900" w:hanging="576"/>
        <w:jc w:val="both"/>
        <w:rPr>
          <w:rFonts w:cs="Arial"/>
          <w:sz w:val="22"/>
          <w:szCs w:val="22"/>
        </w:rPr>
      </w:pPr>
      <w:bookmarkStart w:id="10" w:name="_Toc480671434"/>
      <w:r>
        <w:rPr>
          <w:rFonts w:cs="Arial"/>
          <w:sz w:val="22"/>
          <w:szCs w:val="22"/>
        </w:rPr>
        <w:t>Functional Python code</w:t>
      </w:r>
      <w:bookmarkEnd w:id="10"/>
    </w:p>
    <w:p w14:paraId="7628D01D" w14:textId="77777777" w:rsidR="006C32F7" w:rsidRDefault="006C32F7" w:rsidP="0088418A">
      <w:pPr>
        <w:ind w:left="324"/>
      </w:pPr>
    </w:p>
    <w:p w14:paraId="31851DC3" w14:textId="5BC4B978" w:rsidR="0088418A" w:rsidRDefault="0088418A" w:rsidP="00FF62FB">
      <w:pPr>
        <w:pStyle w:val="ListParagraph"/>
        <w:numPr>
          <w:ilvl w:val="0"/>
          <w:numId w:val="5"/>
        </w:numPr>
      </w:pPr>
      <w:r>
        <w:t xml:space="preserve">With the help of trained model saved in model.h5 and drive.py, car in the Udacity simulator track was driven in autonomous mode around the selected </w:t>
      </w:r>
      <w:r>
        <w:lastRenderedPageBreak/>
        <w:t>track by using following command in the terminal:</w:t>
      </w:r>
    </w:p>
    <w:p w14:paraId="39FDE19B" w14:textId="77777777" w:rsidR="0088418A" w:rsidRDefault="0088418A" w:rsidP="0088418A">
      <w:pPr>
        <w:ind w:left="720"/>
      </w:pPr>
    </w:p>
    <w:p w14:paraId="250C1958" w14:textId="0CF50787" w:rsidR="0088418A" w:rsidRDefault="0088418A" w:rsidP="0088418A">
      <w:pPr>
        <w:ind w:left="720" w:firstLine="720"/>
      </w:pPr>
      <w:r>
        <w:t>python drive.py model.h5</w:t>
      </w:r>
    </w:p>
    <w:p w14:paraId="0F6CA2DF" w14:textId="77777777" w:rsidR="0088418A" w:rsidRDefault="0088418A" w:rsidP="0088418A">
      <w:pPr>
        <w:ind w:left="720" w:firstLine="720"/>
      </w:pPr>
    </w:p>
    <w:p w14:paraId="7F36024A" w14:textId="498CA476" w:rsidR="0088418A" w:rsidRDefault="0088418A" w:rsidP="00FF62FB">
      <w:pPr>
        <w:pStyle w:val="ListParagraph"/>
        <w:numPr>
          <w:ilvl w:val="0"/>
          <w:numId w:val="5"/>
        </w:numPr>
      </w:pPr>
      <w:r>
        <w:t xml:space="preserve">CNN model was built in model.py. The python code was divided into modules by devising different methods for different functionality. It also followed the following coding approach: </w:t>
      </w:r>
    </w:p>
    <w:p w14:paraId="5DC1A122" w14:textId="77777777" w:rsidR="0088418A" w:rsidRDefault="0088418A" w:rsidP="0088418A">
      <w:pPr>
        <w:pStyle w:val="ListParagraph"/>
        <w:ind w:left="1440"/>
      </w:pPr>
    </w:p>
    <w:p w14:paraId="338E1570" w14:textId="4B14F6AD" w:rsidR="0088418A" w:rsidRDefault="0088418A" w:rsidP="00FF62FB">
      <w:pPr>
        <w:pStyle w:val="ListParagraph"/>
        <w:numPr>
          <w:ilvl w:val="1"/>
          <w:numId w:val="5"/>
        </w:numPr>
      </w:pPr>
      <w:r>
        <w:t>Import of external libraries</w:t>
      </w:r>
    </w:p>
    <w:p w14:paraId="43A5CF78" w14:textId="6D5D77DD" w:rsidR="0088418A" w:rsidRDefault="0088418A" w:rsidP="00FF62FB">
      <w:pPr>
        <w:pStyle w:val="ListParagraph"/>
        <w:numPr>
          <w:ilvl w:val="1"/>
          <w:numId w:val="5"/>
        </w:numPr>
      </w:pPr>
      <w:r>
        <w:t>Declaration and initialization of global variables</w:t>
      </w:r>
    </w:p>
    <w:p w14:paraId="35CC56F1" w14:textId="0143E89C" w:rsidR="0088418A" w:rsidRDefault="0088418A" w:rsidP="00FF62FB">
      <w:pPr>
        <w:pStyle w:val="ListParagraph"/>
        <w:numPr>
          <w:ilvl w:val="1"/>
          <w:numId w:val="5"/>
        </w:numPr>
      </w:pPr>
      <w:r>
        <w:t>Declaration of Utility methods</w:t>
      </w:r>
    </w:p>
    <w:p w14:paraId="7B30268D" w14:textId="0C3A5E69" w:rsidR="0088418A" w:rsidRDefault="0088418A" w:rsidP="00FF62FB">
      <w:pPr>
        <w:pStyle w:val="ListParagraph"/>
        <w:numPr>
          <w:ilvl w:val="1"/>
          <w:numId w:val="5"/>
        </w:numPr>
      </w:pPr>
      <w:r>
        <w:t>Declaration of methods used in data pre-processing</w:t>
      </w:r>
    </w:p>
    <w:p w14:paraId="253F660A" w14:textId="364499C8" w:rsidR="0088418A" w:rsidRDefault="0088418A" w:rsidP="00FF62FB">
      <w:pPr>
        <w:pStyle w:val="ListParagraph"/>
        <w:numPr>
          <w:ilvl w:val="1"/>
          <w:numId w:val="5"/>
        </w:numPr>
      </w:pPr>
      <w:r>
        <w:t>Definition of Keras generator and CNN model architecture</w:t>
      </w:r>
    </w:p>
    <w:p w14:paraId="00CC4F43" w14:textId="45DA2B72" w:rsidR="0088418A" w:rsidRDefault="0088418A" w:rsidP="00FF62FB">
      <w:pPr>
        <w:pStyle w:val="ListParagraph"/>
        <w:numPr>
          <w:ilvl w:val="1"/>
          <w:numId w:val="5"/>
        </w:numPr>
      </w:pPr>
      <w:r>
        <w:t>main() method used for training the model on recorded data set and exporting it to model.h5</w:t>
      </w:r>
    </w:p>
    <w:p w14:paraId="4DA2775B" w14:textId="77777777" w:rsidR="0088418A" w:rsidRDefault="0088418A" w:rsidP="0088418A"/>
    <w:p w14:paraId="631A8F36" w14:textId="456EC6A7" w:rsidR="0088418A" w:rsidRDefault="0088418A" w:rsidP="0088418A">
      <w:pPr>
        <w:ind w:left="1440"/>
      </w:pPr>
      <w:r>
        <w:t>All methods were provided with code comment blocks to brief on the processing done inside the method.</w:t>
      </w:r>
    </w:p>
    <w:p w14:paraId="49013DCF" w14:textId="77777777" w:rsidR="00CD3739" w:rsidRDefault="00CD3739" w:rsidP="00CD3739"/>
    <w:p w14:paraId="3F4A9494" w14:textId="53BD2D61" w:rsidR="00CD3739" w:rsidRDefault="00CD3739" w:rsidP="00CD3739">
      <w:pPr>
        <w:pStyle w:val="Heading2"/>
        <w:numPr>
          <w:ilvl w:val="1"/>
          <w:numId w:val="1"/>
        </w:numPr>
        <w:tabs>
          <w:tab w:val="num" w:pos="990"/>
          <w:tab w:val="num" w:pos="1530"/>
          <w:tab w:val="num" w:pos="1656"/>
        </w:tabs>
        <w:spacing w:line="240" w:lineRule="auto"/>
        <w:ind w:left="900" w:hanging="576"/>
        <w:jc w:val="both"/>
        <w:rPr>
          <w:rFonts w:cs="Arial"/>
          <w:sz w:val="22"/>
          <w:szCs w:val="22"/>
        </w:rPr>
      </w:pPr>
      <w:bookmarkStart w:id="11" w:name="_Toc480671435"/>
      <w:r>
        <w:rPr>
          <w:rFonts w:cs="Arial"/>
          <w:sz w:val="22"/>
          <w:szCs w:val="22"/>
        </w:rPr>
        <w:t>Model Architecture and Training Strategy</w:t>
      </w:r>
      <w:bookmarkEnd w:id="11"/>
    </w:p>
    <w:p w14:paraId="4FAD1D51" w14:textId="77777777" w:rsidR="00CD3739" w:rsidRDefault="00CD3739" w:rsidP="00CD3739">
      <w:pPr>
        <w:ind w:left="324"/>
      </w:pPr>
    </w:p>
    <w:p w14:paraId="2482D4A9" w14:textId="66ADB7BA" w:rsidR="00544308" w:rsidRDefault="00544308" w:rsidP="00544308">
      <w:pPr>
        <w:ind w:left="324"/>
      </w:pPr>
      <w:r>
        <w:t>M</w:t>
      </w:r>
      <w:r w:rsidR="00CD3739">
        <w:t>odel published by the team at NVIDIA Corporation in the paper ‘End to End Learning for Self-Driving Cars’</w:t>
      </w:r>
      <w:r>
        <w:t xml:space="preserve"> was perfect for training a car to drive itself.</w:t>
      </w:r>
      <w:r w:rsidR="00CD3739">
        <w:t xml:space="preserve"> </w:t>
      </w:r>
      <w:r>
        <w:t>The layers used in this model are shown below:</w:t>
      </w:r>
    </w:p>
    <w:p w14:paraId="39513224" w14:textId="77777777" w:rsidR="00544308" w:rsidRDefault="00544308" w:rsidP="00544308">
      <w:pPr>
        <w:keepNext/>
        <w:ind w:left="324"/>
      </w:pPr>
      <w:r>
        <w:rPr>
          <w:noProof/>
        </w:rPr>
        <w:drawing>
          <wp:inline distT="0" distB="0" distL="0" distR="0" wp14:anchorId="4B93AC8A" wp14:editId="7B4F1919">
            <wp:extent cx="3514725" cy="415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4725" cy="4152900"/>
                    </a:xfrm>
                    <a:prstGeom prst="rect">
                      <a:avLst/>
                    </a:prstGeom>
                  </pic:spPr>
                </pic:pic>
              </a:graphicData>
            </a:graphic>
          </wp:inline>
        </w:drawing>
      </w:r>
    </w:p>
    <w:p w14:paraId="0A8C5594" w14:textId="56168A47" w:rsidR="00544308" w:rsidRDefault="00544308" w:rsidP="00544308">
      <w:pPr>
        <w:pStyle w:val="Caption"/>
        <w:jc w:val="left"/>
      </w:pPr>
      <w:r>
        <w:t xml:space="preserve">Figure </w:t>
      </w:r>
      <w:r>
        <w:fldChar w:fldCharType="begin"/>
      </w:r>
      <w:r>
        <w:instrText xml:space="preserve"> SEQ Figure \* ARABIC </w:instrText>
      </w:r>
      <w:r>
        <w:fldChar w:fldCharType="separate"/>
      </w:r>
      <w:r w:rsidR="009A513F">
        <w:rPr>
          <w:noProof/>
        </w:rPr>
        <w:t>1</w:t>
      </w:r>
      <w:r>
        <w:fldChar w:fldCharType="end"/>
      </w:r>
      <w:r>
        <w:t xml:space="preserve">: Model architecture proposed by team at NVIDIA. Image from original </w:t>
      </w:r>
      <w:r>
        <w:lastRenderedPageBreak/>
        <w:t>paper published under the name ‘End to End Learning for Self-Driving Cars’</w:t>
      </w:r>
    </w:p>
    <w:p w14:paraId="39C3BBCE" w14:textId="77777777" w:rsidR="00544308" w:rsidRDefault="00544308" w:rsidP="00544308"/>
    <w:p w14:paraId="0001AE39" w14:textId="5B85620C" w:rsidR="00544308" w:rsidRDefault="00544308" w:rsidP="00544308">
      <w:r>
        <w:t>The architecture used in this project is a clone of the one described above. The dimensions for image vector at the input layer was different (160 x 80 for this project) than the one used by team at NVIDIA. This is due to image re-sizing applied in one of the pre-processing techniques.</w:t>
      </w:r>
    </w:p>
    <w:p w14:paraId="0B2CCF6A" w14:textId="0654F883" w:rsidR="00544308" w:rsidRDefault="00544308" w:rsidP="00544308">
      <w:r>
        <w:t>The architecture was modified to include dropout layers and the final architecture devised for this project had following features:</w:t>
      </w:r>
    </w:p>
    <w:p w14:paraId="4B4A8ECC" w14:textId="77777777" w:rsidR="00544308" w:rsidRDefault="00544308" w:rsidP="00544308"/>
    <w:p w14:paraId="04CE6940" w14:textId="68FFA238" w:rsidR="00544308" w:rsidRDefault="00544308" w:rsidP="00FF62FB">
      <w:pPr>
        <w:pStyle w:val="ListParagraph"/>
        <w:numPr>
          <w:ilvl w:val="0"/>
          <w:numId w:val="7"/>
        </w:numPr>
      </w:pPr>
      <w:r>
        <w:t>Input layer accepting images of size 160 x 80 x 3 (3 planes for colored images).</w:t>
      </w:r>
    </w:p>
    <w:p w14:paraId="20ED060B" w14:textId="77777777" w:rsidR="00F9245F" w:rsidRDefault="00F9245F" w:rsidP="00F9245F"/>
    <w:p w14:paraId="76D1C857" w14:textId="7A8334B9" w:rsidR="00544308" w:rsidRDefault="00544308" w:rsidP="00FF62FB">
      <w:pPr>
        <w:pStyle w:val="ListParagraph"/>
        <w:numPr>
          <w:ilvl w:val="0"/>
          <w:numId w:val="7"/>
        </w:numPr>
      </w:pPr>
      <w:r>
        <w:t>Batch Normalization layer just after Input layer to normalize the dataset</w:t>
      </w:r>
      <w:r w:rsidR="00F9245F">
        <w:t>.</w:t>
      </w:r>
    </w:p>
    <w:p w14:paraId="441BEFF3" w14:textId="77777777" w:rsidR="00F9245F" w:rsidRDefault="00F9245F" w:rsidP="00F9245F"/>
    <w:p w14:paraId="31FF3ED9" w14:textId="5D15BE60" w:rsidR="00544308" w:rsidRDefault="00544308" w:rsidP="00FF62FB">
      <w:pPr>
        <w:pStyle w:val="ListParagraph"/>
        <w:numPr>
          <w:ilvl w:val="0"/>
          <w:numId w:val="7"/>
        </w:numPr>
      </w:pPr>
      <w:r>
        <w:t xml:space="preserve">Three convolutional layers </w:t>
      </w:r>
      <w:r w:rsidR="00CF400E">
        <w:t>with 5 x 5 filter kernel, each layer followed by a ReLU (Rectified Linear Units) activation to introduce non-linearity.</w:t>
      </w:r>
    </w:p>
    <w:p w14:paraId="48D9F259" w14:textId="77777777" w:rsidR="00F9245F" w:rsidRDefault="00F9245F" w:rsidP="00F9245F"/>
    <w:p w14:paraId="08346510" w14:textId="1730437A" w:rsidR="00CF400E" w:rsidRDefault="00CF400E" w:rsidP="00FF62FB">
      <w:pPr>
        <w:pStyle w:val="ListParagraph"/>
        <w:numPr>
          <w:ilvl w:val="0"/>
          <w:numId w:val="7"/>
        </w:numPr>
      </w:pPr>
      <w:r>
        <w:t>Two convolutional layers with 3 x 3 filter kernel, each layer followed by a ReLU (Rectified Linear Units) activation.</w:t>
      </w:r>
    </w:p>
    <w:p w14:paraId="6E19C84F" w14:textId="77777777" w:rsidR="00F9245F" w:rsidRDefault="00F9245F" w:rsidP="00F9245F"/>
    <w:p w14:paraId="1B4A9484" w14:textId="52EAC76D" w:rsidR="00CF400E" w:rsidRDefault="00CF400E" w:rsidP="00FF62FB">
      <w:pPr>
        <w:pStyle w:val="ListParagraph"/>
        <w:numPr>
          <w:ilvl w:val="0"/>
          <w:numId w:val="7"/>
        </w:numPr>
      </w:pPr>
      <w:r>
        <w:t>Vector space was flattened to run fully connected layers here after.</w:t>
      </w:r>
    </w:p>
    <w:p w14:paraId="34E54B70" w14:textId="77777777" w:rsidR="00F9245F" w:rsidRDefault="00F9245F" w:rsidP="00F9245F"/>
    <w:p w14:paraId="1D6F53B3" w14:textId="746E5C10" w:rsidR="00CF400E" w:rsidRDefault="00CF400E" w:rsidP="00FF62FB">
      <w:pPr>
        <w:pStyle w:val="ListParagraph"/>
        <w:numPr>
          <w:ilvl w:val="0"/>
          <w:numId w:val="7"/>
        </w:numPr>
      </w:pPr>
      <w:r>
        <w:t>Two fully connected layers, each followed by a ReLU activation and a dropout layer with 50% as keep probability.</w:t>
      </w:r>
    </w:p>
    <w:p w14:paraId="3800BDE8" w14:textId="77777777" w:rsidR="00F9245F" w:rsidRDefault="00F9245F" w:rsidP="00F9245F"/>
    <w:p w14:paraId="48CECD85" w14:textId="4E03C9BC" w:rsidR="00CF400E" w:rsidRDefault="00CF400E" w:rsidP="00FF62FB">
      <w:pPr>
        <w:pStyle w:val="ListParagraph"/>
        <w:numPr>
          <w:ilvl w:val="0"/>
          <w:numId w:val="7"/>
        </w:numPr>
      </w:pPr>
      <w:r>
        <w:t>This problem being a regression problem, last fully connected layer with 1 x 1 output predicting the steering angle measurement was employed at the output node.</w:t>
      </w:r>
    </w:p>
    <w:p w14:paraId="64B7892E" w14:textId="77777777" w:rsidR="00CF400E" w:rsidRPr="00544308" w:rsidRDefault="00CF400E" w:rsidP="00CF400E"/>
    <w:p w14:paraId="2F2E71A7" w14:textId="4C9C3EA0" w:rsidR="0088418A" w:rsidRDefault="00CF400E" w:rsidP="00CF400E">
      <w:r>
        <w:t>The next section explains functionality of each layer in detail.</w:t>
      </w:r>
    </w:p>
    <w:p w14:paraId="01C062D5" w14:textId="77777777" w:rsidR="00CF400E" w:rsidRDefault="00CF400E" w:rsidP="00CF400E"/>
    <w:p w14:paraId="1B2D97CF" w14:textId="735F5E6C" w:rsidR="00CF400E" w:rsidRDefault="00F9245F" w:rsidP="00CF400E">
      <w:pPr>
        <w:pStyle w:val="Heading2"/>
        <w:numPr>
          <w:ilvl w:val="1"/>
          <w:numId w:val="1"/>
        </w:numPr>
        <w:tabs>
          <w:tab w:val="num" w:pos="1530"/>
          <w:tab w:val="num" w:pos="1656"/>
        </w:tabs>
        <w:spacing w:line="240" w:lineRule="auto"/>
        <w:ind w:left="900" w:hanging="576"/>
        <w:jc w:val="both"/>
        <w:rPr>
          <w:rFonts w:cs="Arial"/>
          <w:sz w:val="22"/>
          <w:szCs w:val="22"/>
        </w:rPr>
      </w:pPr>
      <w:bookmarkStart w:id="12" w:name="_Toc480671436"/>
      <w:r>
        <w:rPr>
          <w:rFonts w:cs="Arial"/>
          <w:sz w:val="22"/>
          <w:szCs w:val="22"/>
        </w:rPr>
        <w:t>L</w:t>
      </w:r>
      <w:r w:rsidR="00CF400E">
        <w:rPr>
          <w:rFonts w:cs="Arial"/>
          <w:sz w:val="22"/>
          <w:szCs w:val="22"/>
        </w:rPr>
        <w:t>ow level analysis</w:t>
      </w:r>
      <w:r>
        <w:rPr>
          <w:rFonts w:cs="Arial"/>
          <w:sz w:val="22"/>
          <w:szCs w:val="22"/>
        </w:rPr>
        <w:t xml:space="preserve"> of network and training</w:t>
      </w:r>
      <w:bookmarkEnd w:id="12"/>
    </w:p>
    <w:p w14:paraId="1D98DF0C" w14:textId="77777777" w:rsidR="00CF400E" w:rsidRPr="00CF400E" w:rsidRDefault="00CF400E" w:rsidP="00CF400E"/>
    <w:p w14:paraId="1C67CF3F" w14:textId="0E9F1D3E" w:rsidR="00CF400E" w:rsidRDefault="00CF400E" w:rsidP="00CF400E">
      <w:r>
        <w:t>This section details out key features of different layers used in the model architecture.</w:t>
      </w:r>
    </w:p>
    <w:p w14:paraId="19DECBB4" w14:textId="77777777" w:rsidR="006C31E1" w:rsidRDefault="006C31E1" w:rsidP="00CF400E"/>
    <w:p w14:paraId="2133240D" w14:textId="4B1F2431" w:rsidR="006C31E1" w:rsidRDefault="006C31E1" w:rsidP="006C31E1">
      <w:pPr>
        <w:pStyle w:val="Heading4"/>
        <w:ind w:left="720"/>
        <w:rPr>
          <w:rFonts w:ascii="Verdana" w:hAnsi="Verdana"/>
          <w:b/>
        </w:rPr>
      </w:pPr>
      <w:r>
        <w:rPr>
          <w:rFonts w:ascii="Verdana" w:hAnsi="Verdana"/>
          <w:b/>
        </w:rPr>
        <w:t xml:space="preserve">3.4.1 Data </w:t>
      </w:r>
      <w:r>
        <w:rPr>
          <w:rFonts w:ascii="Verdana" w:hAnsi="Verdana"/>
          <w:b/>
        </w:rPr>
        <w:t>Capture</w:t>
      </w:r>
      <w:r>
        <w:rPr>
          <w:rFonts w:ascii="Verdana" w:hAnsi="Verdana"/>
          <w:b/>
        </w:rPr>
        <w:t>:</w:t>
      </w:r>
    </w:p>
    <w:p w14:paraId="1339886B" w14:textId="04BC3888" w:rsidR="006C31E1" w:rsidRDefault="006C31E1" w:rsidP="00CF400E">
      <w:r>
        <w:tab/>
      </w:r>
    </w:p>
    <w:p w14:paraId="43D16CE2" w14:textId="6FEBE93B" w:rsidR="006C31E1" w:rsidRDefault="006C31E1" w:rsidP="006C31E1">
      <w:pPr>
        <w:ind w:left="720"/>
      </w:pPr>
      <w:r>
        <w:t>Udacity had provided a dataset comprising of roughly 24000 images corresponding for little more than one lap of manual driving. This dataset was enhanced with left and right lane recovery data captured specifically to bring back the car to center of lane recovering from any unexpected deviation. Also, the car seemed to wobble when approaching the bridge for a couple of times and was fixed with more data recorded around the bridge. After summing up, a total of roughly 35,000 images were available just from training samples.</w:t>
      </w:r>
    </w:p>
    <w:p w14:paraId="091BE7FA" w14:textId="77777777" w:rsidR="00CF400E" w:rsidRDefault="00CF400E" w:rsidP="00CF400E"/>
    <w:p w14:paraId="14CC0552" w14:textId="019A9753" w:rsidR="00CF400E" w:rsidRDefault="006C31E1" w:rsidP="00CF400E">
      <w:pPr>
        <w:pStyle w:val="Heading4"/>
        <w:ind w:left="720"/>
        <w:rPr>
          <w:rFonts w:ascii="Verdana" w:hAnsi="Verdana"/>
          <w:b/>
        </w:rPr>
      </w:pPr>
      <w:r>
        <w:rPr>
          <w:rFonts w:ascii="Verdana" w:hAnsi="Verdana"/>
          <w:b/>
        </w:rPr>
        <w:t>3.4.2</w:t>
      </w:r>
      <w:r w:rsidR="00CF400E">
        <w:rPr>
          <w:rFonts w:ascii="Verdana" w:hAnsi="Verdana"/>
          <w:b/>
        </w:rPr>
        <w:t xml:space="preserve"> Data Pre-processing:</w:t>
      </w:r>
    </w:p>
    <w:p w14:paraId="6E3F60BD" w14:textId="77777777" w:rsidR="00CF400E" w:rsidRDefault="00CF400E" w:rsidP="00CF400E">
      <w:pPr>
        <w:pStyle w:val="ListParagraph"/>
      </w:pPr>
    </w:p>
    <w:p w14:paraId="02232619" w14:textId="7D96C1E7" w:rsidR="00E37FD2" w:rsidRDefault="00E37FD2" w:rsidP="00CF400E">
      <w:pPr>
        <w:pStyle w:val="ListParagraph"/>
      </w:pPr>
      <w:r>
        <w:t>Following pre-processing techniques were applied before feeding the data to CNN:</w:t>
      </w:r>
    </w:p>
    <w:p w14:paraId="19794428" w14:textId="7AA38477" w:rsidR="00E37FD2" w:rsidRDefault="00E37FD2" w:rsidP="00F9245F"/>
    <w:p w14:paraId="7A1F311A" w14:textId="77777777" w:rsidR="00F9245F" w:rsidRDefault="00F9245F" w:rsidP="00F9245F"/>
    <w:p w14:paraId="5C38796A" w14:textId="42FB30B4" w:rsidR="00E37FD2" w:rsidRDefault="00E37FD2" w:rsidP="00FF62FB">
      <w:pPr>
        <w:pStyle w:val="ListParagraph"/>
        <w:numPr>
          <w:ilvl w:val="0"/>
          <w:numId w:val="8"/>
        </w:numPr>
      </w:pPr>
      <w:r>
        <w:lastRenderedPageBreak/>
        <w:t>Cropping of images to discard features in top portion of image:</w:t>
      </w:r>
    </w:p>
    <w:p w14:paraId="125E341E" w14:textId="5D237CA2" w:rsidR="00E37FD2" w:rsidRDefault="00E37FD2" w:rsidP="00E37FD2"/>
    <w:p w14:paraId="430212B4" w14:textId="1B3B2A21" w:rsidR="00E37FD2" w:rsidRDefault="00F82EFE" w:rsidP="00E37FD2">
      <w:pPr>
        <w:ind w:left="1440"/>
      </w:pPr>
      <w:r>
        <w:rPr>
          <w:noProof/>
        </w:rPr>
        <mc:AlternateContent>
          <mc:Choice Requires="wps">
            <w:drawing>
              <wp:anchor distT="0" distB="0" distL="114300" distR="114300" simplePos="0" relativeHeight="251663360" behindDoc="1" locked="0" layoutInCell="1" allowOverlap="1" wp14:anchorId="35D0770C" wp14:editId="75DD21FE">
                <wp:simplePos x="0" y="0"/>
                <wp:positionH relativeFrom="column">
                  <wp:posOffset>3267075</wp:posOffset>
                </wp:positionH>
                <wp:positionV relativeFrom="paragraph">
                  <wp:posOffset>2256155</wp:posOffset>
                </wp:positionV>
                <wp:extent cx="3467100" cy="635"/>
                <wp:effectExtent l="0" t="0" r="0" b="0"/>
                <wp:wrapTight wrapText="bothSides">
                  <wp:wrapPolygon edited="0">
                    <wp:start x="0" y="0"/>
                    <wp:lineTo x="0" y="20000"/>
                    <wp:lineTo x="21481" y="20000"/>
                    <wp:lineTo x="21481"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a:effectLst/>
                      </wps:spPr>
                      <wps:txbx>
                        <w:txbxContent>
                          <w:p w14:paraId="6F96B6A9" w14:textId="4E039B7E" w:rsidR="00F82EFE" w:rsidRPr="000246C0" w:rsidRDefault="00F82EFE" w:rsidP="00F82EFE">
                            <w:pPr>
                              <w:pStyle w:val="Caption"/>
                              <w:rPr>
                                <w:noProof/>
                              </w:rPr>
                            </w:pPr>
                            <w:r>
                              <w:t xml:space="preserve">Figure </w:t>
                            </w:r>
                            <w:r>
                              <w:fldChar w:fldCharType="begin"/>
                            </w:r>
                            <w:r>
                              <w:instrText xml:space="preserve"> SEQ Figure \* ARABIC </w:instrText>
                            </w:r>
                            <w:r>
                              <w:fldChar w:fldCharType="separate"/>
                            </w:r>
                            <w:r w:rsidR="009A513F">
                              <w:rPr>
                                <w:noProof/>
                              </w:rPr>
                              <w:t>2</w:t>
                            </w:r>
                            <w:r>
                              <w:fldChar w:fldCharType="end"/>
                            </w:r>
                            <w:r>
                              <w:t>b: Image with top portion sliced to remove background interference</w:t>
                            </w:r>
                            <w:r w:rsidR="009A513F">
                              <w:t xml:space="preserve"> [2b]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5D0770C" id="_x0000_t202" coordsize="21600,21600" o:spt="202" path="m,l,21600r21600,l21600,xe">
                <v:stroke joinstyle="miter"/>
                <v:path gradientshapeok="t" o:connecttype="rect"/>
              </v:shapetype>
              <v:shape id="Text Box 17" o:spid="_x0000_s1026" type="#_x0000_t202" style="position:absolute;left:0;text-align:left;margin-left:257.25pt;margin-top:177.65pt;width:273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" stroked="f">
                <v:textbox style="mso-fit-shape-to-text:t" inset="0,0,0,0">
                  <w:txbxContent>
                    <w:p w14:paraId="6F96B6A9" w14:textId="4E039B7E" w:rsidR="00F82EFE" w:rsidRPr="000246C0" w:rsidRDefault="00F82EFE" w:rsidP="00F82EFE">
                      <w:pPr>
                        <w:pStyle w:val="Caption"/>
                        <w:rPr>
                          <w:noProof/>
                        </w:rPr>
                      </w:pPr>
                      <w:r>
                        <w:t xml:space="preserve">Figure </w:t>
                      </w:r>
                      <w:r>
                        <w:fldChar w:fldCharType="begin"/>
                      </w:r>
                      <w:r>
                        <w:instrText xml:space="preserve"> SEQ Figure \* ARABIC </w:instrText>
                      </w:r>
                      <w:r>
                        <w:fldChar w:fldCharType="separate"/>
                      </w:r>
                      <w:r w:rsidR="009A513F">
                        <w:rPr>
                          <w:noProof/>
                        </w:rPr>
                        <w:t>2</w:t>
                      </w:r>
                      <w:r>
                        <w:fldChar w:fldCharType="end"/>
                      </w:r>
                      <w:r>
                        <w:t>b: Image with top portion sliced to remove background interference</w:t>
                      </w:r>
                      <w:r w:rsidR="009A513F">
                        <w:t xml:space="preserve"> [2b]</w:t>
                      </w:r>
                    </w:p>
                  </w:txbxContent>
                </v:textbox>
                <w10:wrap type="tight"/>
              </v:shape>
            </w:pict>
          </mc:Fallback>
        </mc:AlternateContent>
      </w:r>
      <w:r>
        <w:rPr>
          <w:noProof/>
        </w:rPr>
        <w:drawing>
          <wp:anchor distT="0" distB="0" distL="114300" distR="114300" simplePos="0" relativeHeight="251658240" behindDoc="1" locked="0" layoutInCell="1" allowOverlap="1" wp14:anchorId="759D5727" wp14:editId="55FA1C83">
            <wp:simplePos x="0" y="0"/>
            <wp:positionH relativeFrom="column">
              <wp:posOffset>3057525</wp:posOffset>
            </wp:positionH>
            <wp:positionV relativeFrom="paragraph">
              <wp:posOffset>217805</wp:posOffset>
            </wp:positionV>
            <wp:extent cx="3676650" cy="2019300"/>
            <wp:effectExtent l="0" t="0" r="0" b="0"/>
            <wp:wrapTight wrapText="bothSides">
              <wp:wrapPolygon edited="0">
                <wp:start x="0" y="0"/>
                <wp:lineTo x="0" y="21396"/>
                <wp:lineTo x="21488" y="21396"/>
                <wp:lineTo x="2148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76650" cy="2019300"/>
                    </a:xfrm>
                    <a:prstGeom prst="rect">
                      <a:avLst/>
                    </a:prstGeom>
                  </pic:spPr>
                </pic:pic>
              </a:graphicData>
            </a:graphic>
            <wp14:sizeRelH relativeFrom="page">
              <wp14:pctWidth>0</wp14:pctWidth>
            </wp14:sizeRelH>
            <wp14:sizeRelV relativeFrom="page">
              <wp14:pctHeight>0</wp14:pctHeight>
            </wp14:sizeRelV>
          </wp:anchor>
        </w:drawing>
      </w:r>
      <w:r w:rsidR="00E37FD2">
        <w:t>An example is shown below:</w:t>
      </w:r>
      <w:r w:rsidR="00E37FD2" w:rsidRPr="00E37FD2">
        <w:rPr>
          <w:noProof/>
        </w:rPr>
        <w:t xml:space="preserve"> </w:t>
      </w:r>
    </w:p>
    <w:p w14:paraId="23E2C463" w14:textId="3305FEE2" w:rsidR="00E37FD2" w:rsidRDefault="00F82EFE" w:rsidP="00E37FD2">
      <w:pPr>
        <w:ind w:left="1440"/>
      </w:pPr>
      <w:r>
        <w:rPr>
          <w:noProof/>
        </w:rPr>
        <w:drawing>
          <wp:anchor distT="0" distB="0" distL="114300" distR="114300" simplePos="0" relativeHeight="251659264" behindDoc="1" locked="0" layoutInCell="1" allowOverlap="1" wp14:anchorId="34516713" wp14:editId="6890B817">
            <wp:simplePos x="0" y="0"/>
            <wp:positionH relativeFrom="margin">
              <wp:posOffset>-714375</wp:posOffset>
            </wp:positionH>
            <wp:positionV relativeFrom="paragraph">
              <wp:posOffset>161925</wp:posOffset>
            </wp:positionV>
            <wp:extent cx="3676650" cy="2019300"/>
            <wp:effectExtent l="0" t="0" r="0" b="0"/>
            <wp:wrapTight wrapText="bothSides">
              <wp:wrapPolygon edited="0">
                <wp:start x="0" y="0"/>
                <wp:lineTo x="0" y="21396"/>
                <wp:lineTo x="21488" y="21396"/>
                <wp:lineTo x="2148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76650" cy="20193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1" locked="0" layoutInCell="1" allowOverlap="1" wp14:anchorId="5E08DD4D" wp14:editId="794E4A9E">
                <wp:simplePos x="0" y="0"/>
                <wp:positionH relativeFrom="column">
                  <wp:posOffset>-657225</wp:posOffset>
                </wp:positionH>
                <wp:positionV relativeFrom="paragraph">
                  <wp:posOffset>2104390</wp:posOffset>
                </wp:positionV>
                <wp:extent cx="367665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a:effectLst/>
                      </wps:spPr>
                      <wps:txbx>
                        <w:txbxContent>
                          <w:p w14:paraId="623731D1" w14:textId="6362527E" w:rsidR="00F82EFE" w:rsidRPr="00FB236B" w:rsidRDefault="00F82EFE" w:rsidP="00F82EFE">
                            <w:pPr>
                              <w:pStyle w:val="Caption"/>
                              <w:rPr>
                                <w:noProof/>
                              </w:rPr>
                            </w:pPr>
                            <w:r>
                              <w:t>Figure 2a: Original image captured by center camera</w:t>
                            </w:r>
                            <w:r w:rsidR="009A513F">
                              <w:t xml:space="preserve"> [2a]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08DD4D" id="Text Box 16" o:spid="_x0000_s1027" type="#_x0000_t202" style="position:absolute;left:0;text-align:left;margin-left:-51.75pt;margin-top:165.7pt;width:289.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" stroked="f">
                <v:textbox style="mso-fit-shape-to-text:t" inset="0,0,0,0">
                  <w:txbxContent>
                    <w:p w14:paraId="623731D1" w14:textId="6362527E" w:rsidR="00F82EFE" w:rsidRPr="00FB236B" w:rsidRDefault="00F82EFE" w:rsidP="00F82EFE">
                      <w:pPr>
                        <w:pStyle w:val="Caption"/>
                        <w:rPr>
                          <w:noProof/>
                        </w:rPr>
                      </w:pPr>
                      <w:r>
                        <w:t>Figure 2a: Original image captured by center camera</w:t>
                      </w:r>
                      <w:r w:rsidR="009A513F">
                        <w:t xml:space="preserve"> [2a]</w:t>
                      </w:r>
                    </w:p>
                  </w:txbxContent>
                </v:textbox>
                <w10:wrap type="tight"/>
              </v:shape>
            </w:pict>
          </mc:Fallback>
        </mc:AlternateContent>
      </w:r>
    </w:p>
    <w:p w14:paraId="19ABA7C9" w14:textId="77777777" w:rsidR="00F9245F" w:rsidRDefault="00F9245F" w:rsidP="00F82EFE">
      <w:pPr>
        <w:pStyle w:val="ListParagraph"/>
        <w:ind w:left="1440"/>
      </w:pPr>
    </w:p>
    <w:p w14:paraId="69508EE0" w14:textId="77777777" w:rsidR="00F9245F" w:rsidRDefault="00F9245F" w:rsidP="00F82EFE">
      <w:pPr>
        <w:pStyle w:val="ListParagraph"/>
        <w:ind w:left="1440"/>
      </w:pPr>
    </w:p>
    <w:p w14:paraId="08FEC5C7" w14:textId="2412566B" w:rsidR="00F82EFE" w:rsidRDefault="00F82EFE" w:rsidP="00F82EFE">
      <w:pPr>
        <w:pStyle w:val="ListParagraph"/>
        <w:ind w:left="1440"/>
      </w:pPr>
      <w:r>
        <w:t>Since lanes line lie in roughly bottom 55% of the image in vertical axis, upper portion was removed to avoid interference of scenic features in training of model. The upper cropped portion was replaced with black colored pixels.</w:t>
      </w:r>
    </w:p>
    <w:p w14:paraId="4FB2C995" w14:textId="77777777" w:rsidR="00F82EFE" w:rsidRDefault="00F82EFE" w:rsidP="00F82EFE">
      <w:pPr>
        <w:pStyle w:val="ListParagraph"/>
        <w:ind w:left="1440"/>
      </w:pPr>
    </w:p>
    <w:p w14:paraId="1EE29648" w14:textId="3B51C466" w:rsidR="00F82EFE" w:rsidRDefault="00F82EFE" w:rsidP="00FF62FB">
      <w:pPr>
        <w:pStyle w:val="ListParagraph"/>
        <w:numPr>
          <w:ilvl w:val="0"/>
          <w:numId w:val="8"/>
        </w:numPr>
      </w:pPr>
      <w:r>
        <w:t>Image resizing:</w:t>
      </w:r>
    </w:p>
    <w:p w14:paraId="18EC464D" w14:textId="77777777" w:rsidR="00F82EFE" w:rsidRDefault="00F82EFE" w:rsidP="00F82EFE">
      <w:pPr>
        <w:ind w:left="1440"/>
      </w:pPr>
    </w:p>
    <w:p w14:paraId="57668587" w14:textId="77777777" w:rsidR="00F82EFE" w:rsidRDefault="00F82EFE" w:rsidP="00F82EFE">
      <w:pPr>
        <w:ind w:left="1440"/>
      </w:pPr>
      <w:r>
        <w:t xml:space="preserve">All cropped images were resized from 320 x 160 to 160 x 80 (dimensions are width x height) as shown below: </w:t>
      </w:r>
    </w:p>
    <w:p w14:paraId="02E1C2DC" w14:textId="001AC030" w:rsidR="00F82EFE" w:rsidRDefault="00040171" w:rsidP="00F82EFE">
      <w:pPr>
        <w:ind w:left="1440"/>
      </w:pPr>
      <w:r>
        <w:rPr>
          <w:noProof/>
        </w:rPr>
        <w:drawing>
          <wp:anchor distT="0" distB="0" distL="114300" distR="114300" simplePos="0" relativeHeight="251671552" behindDoc="1" locked="0" layoutInCell="1" allowOverlap="1" wp14:anchorId="3F35F476" wp14:editId="79ECBC85">
            <wp:simplePos x="0" y="0"/>
            <wp:positionH relativeFrom="column">
              <wp:posOffset>2876550</wp:posOffset>
            </wp:positionH>
            <wp:positionV relativeFrom="paragraph">
              <wp:posOffset>212725</wp:posOffset>
            </wp:positionV>
            <wp:extent cx="3638550" cy="1981200"/>
            <wp:effectExtent l="0" t="0" r="0" b="0"/>
            <wp:wrapTight wrapText="bothSides">
              <wp:wrapPolygon edited="0">
                <wp:start x="0" y="0"/>
                <wp:lineTo x="0" y="21392"/>
                <wp:lineTo x="21487" y="21392"/>
                <wp:lineTo x="2148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38550" cy="1981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1" allowOverlap="1" wp14:anchorId="713450E7" wp14:editId="1D4BAD3C">
            <wp:simplePos x="0" y="0"/>
            <wp:positionH relativeFrom="column">
              <wp:posOffset>-771525</wp:posOffset>
            </wp:positionH>
            <wp:positionV relativeFrom="paragraph">
              <wp:posOffset>212725</wp:posOffset>
            </wp:positionV>
            <wp:extent cx="3676650" cy="2019300"/>
            <wp:effectExtent l="0" t="0" r="0" b="0"/>
            <wp:wrapTight wrapText="bothSides">
              <wp:wrapPolygon edited="0">
                <wp:start x="0" y="0"/>
                <wp:lineTo x="0" y="21396"/>
                <wp:lineTo x="21488" y="21396"/>
                <wp:lineTo x="2148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76650" cy="20193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1" locked="0" layoutInCell="1" allowOverlap="1" wp14:anchorId="0C8E9337" wp14:editId="16FB120E">
                <wp:simplePos x="0" y="0"/>
                <wp:positionH relativeFrom="column">
                  <wp:posOffset>2990850</wp:posOffset>
                </wp:positionH>
                <wp:positionV relativeFrom="paragraph">
                  <wp:posOffset>2270125</wp:posOffset>
                </wp:positionV>
                <wp:extent cx="3581400"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a:effectLst/>
                      </wps:spPr>
                      <wps:txbx>
                        <w:txbxContent>
                          <w:p w14:paraId="66DC19C3" w14:textId="39B12638" w:rsidR="00040171" w:rsidRPr="00EB3798" w:rsidRDefault="00040171" w:rsidP="00040171">
                            <w:pPr>
                              <w:pStyle w:val="Caption"/>
                              <w:rPr>
                                <w:noProof/>
                              </w:rPr>
                            </w:pPr>
                            <w:r>
                              <w:t xml:space="preserve">Figure </w:t>
                            </w:r>
                            <w:r>
                              <w:fldChar w:fldCharType="begin"/>
                            </w:r>
                            <w:r>
                              <w:instrText xml:space="preserve"> SEQ Figure \* ARABIC </w:instrText>
                            </w:r>
                            <w:r>
                              <w:fldChar w:fldCharType="separate"/>
                            </w:r>
                            <w:r w:rsidR="009A513F">
                              <w:rPr>
                                <w:noProof/>
                              </w:rPr>
                              <w:t>3</w:t>
                            </w:r>
                            <w:r>
                              <w:fldChar w:fldCharType="end"/>
                            </w:r>
                            <w:r>
                              <w:t>b: Resized image (160 x 80)</w:t>
                            </w:r>
                            <w:r w:rsidR="009A513F">
                              <w:t xml:space="preserve"> [2c]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8E9337" id="Text Box 21" o:spid="_x0000_s1028" type="#_x0000_t202" style="position:absolute;left:0;text-align:left;margin-left:235.5pt;margin-top:178.75pt;width:282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" stroked="f">
                <v:textbox style="mso-fit-shape-to-text:t" inset="0,0,0,0">
                  <w:txbxContent>
                    <w:p w14:paraId="66DC19C3" w14:textId="39B12638" w:rsidR="00040171" w:rsidRPr="00EB3798" w:rsidRDefault="00040171" w:rsidP="00040171">
                      <w:pPr>
                        <w:pStyle w:val="Caption"/>
                        <w:rPr>
                          <w:noProof/>
                        </w:rPr>
                      </w:pPr>
                      <w:r>
                        <w:t xml:space="preserve">Figure </w:t>
                      </w:r>
                      <w:r>
                        <w:fldChar w:fldCharType="begin"/>
                      </w:r>
                      <w:r>
                        <w:instrText xml:space="preserve"> SEQ Figure \* ARABIC </w:instrText>
                      </w:r>
                      <w:r>
                        <w:fldChar w:fldCharType="separate"/>
                      </w:r>
                      <w:r w:rsidR="009A513F">
                        <w:rPr>
                          <w:noProof/>
                        </w:rPr>
                        <w:t>3</w:t>
                      </w:r>
                      <w:r>
                        <w:fldChar w:fldCharType="end"/>
                      </w:r>
                      <w:r>
                        <w:t>b: Resized image (160 x 80)</w:t>
                      </w:r>
                      <w:r w:rsidR="009A513F">
                        <w:t xml:space="preserve"> [2c]</w:t>
                      </w:r>
                    </w:p>
                  </w:txbxContent>
                </v:textbox>
                <w10:wrap type="tight"/>
              </v:shape>
            </w:pict>
          </mc:Fallback>
        </mc:AlternateContent>
      </w:r>
      <w:r>
        <w:rPr>
          <w:noProof/>
        </w:rPr>
        <mc:AlternateContent>
          <mc:Choice Requires="wps">
            <w:drawing>
              <wp:anchor distT="0" distB="0" distL="114300" distR="114300" simplePos="0" relativeHeight="251668480" behindDoc="1" locked="0" layoutInCell="1" allowOverlap="1" wp14:anchorId="1392280A" wp14:editId="36049977">
                <wp:simplePos x="0" y="0"/>
                <wp:positionH relativeFrom="column">
                  <wp:posOffset>-781050</wp:posOffset>
                </wp:positionH>
                <wp:positionV relativeFrom="paragraph">
                  <wp:posOffset>2317750</wp:posOffset>
                </wp:positionV>
                <wp:extent cx="367665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a:effectLst/>
                      </wps:spPr>
                      <wps:txbx>
                        <w:txbxContent>
                          <w:p w14:paraId="62A4BB02" w14:textId="7B7103F1" w:rsidR="00040171" w:rsidRPr="00E307CA" w:rsidRDefault="00040171" w:rsidP="00040171">
                            <w:pPr>
                              <w:pStyle w:val="Caption"/>
                              <w:rPr>
                                <w:noProof/>
                              </w:rPr>
                            </w:pPr>
                            <w:r>
                              <w:t xml:space="preserve">Figure </w:t>
                            </w:r>
                            <w:r>
                              <w:fldChar w:fldCharType="begin"/>
                            </w:r>
                            <w:r>
                              <w:instrText xml:space="preserve"> SEQ Figure \* ARABIC </w:instrText>
                            </w:r>
                            <w:r>
                              <w:fldChar w:fldCharType="separate"/>
                            </w:r>
                            <w:r w:rsidR="009A513F">
                              <w:rPr>
                                <w:noProof/>
                              </w:rPr>
                              <w:t>4</w:t>
                            </w:r>
                            <w:r>
                              <w:fldChar w:fldCharType="end"/>
                            </w:r>
                            <w:r>
                              <w:t>a: Original image (320 x 160)</w:t>
                            </w:r>
                            <w:r w:rsidR="009A513F">
                              <w:t xml:space="preserve"> [2b]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92280A" id="Text Box 20" o:spid="_x0000_s1029" type="#_x0000_t202" style="position:absolute;left:0;text-align:left;margin-left:-61.5pt;margin-top:182.5pt;width:289.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" stroked="f">
                <v:textbox style="mso-fit-shape-to-text:t" inset="0,0,0,0">
                  <w:txbxContent>
                    <w:p w14:paraId="62A4BB02" w14:textId="7B7103F1" w:rsidR="00040171" w:rsidRPr="00E307CA" w:rsidRDefault="00040171" w:rsidP="00040171">
                      <w:pPr>
                        <w:pStyle w:val="Caption"/>
                        <w:rPr>
                          <w:noProof/>
                        </w:rPr>
                      </w:pPr>
                      <w:r>
                        <w:t xml:space="preserve">Figure </w:t>
                      </w:r>
                      <w:r>
                        <w:fldChar w:fldCharType="begin"/>
                      </w:r>
                      <w:r>
                        <w:instrText xml:space="preserve"> SEQ Figure \* ARABIC </w:instrText>
                      </w:r>
                      <w:r>
                        <w:fldChar w:fldCharType="separate"/>
                      </w:r>
                      <w:r w:rsidR="009A513F">
                        <w:rPr>
                          <w:noProof/>
                        </w:rPr>
                        <w:t>4</w:t>
                      </w:r>
                      <w:r>
                        <w:fldChar w:fldCharType="end"/>
                      </w:r>
                      <w:r>
                        <w:t>a: Original image (320 x 160)</w:t>
                      </w:r>
                      <w:r w:rsidR="009A513F">
                        <w:t xml:space="preserve"> [2b]</w:t>
                      </w:r>
                    </w:p>
                  </w:txbxContent>
                </v:textbox>
                <w10:wrap type="tight"/>
              </v:shape>
            </w:pict>
          </mc:Fallback>
        </mc:AlternateContent>
      </w:r>
    </w:p>
    <w:p w14:paraId="29FD1883" w14:textId="48D3BBD8" w:rsidR="00F82EFE" w:rsidRDefault="00F82EFE" w:rsidP="00F82EFE">
      <w:pPr>
        <w:ind w:left="1440"/>
      </w:pPr>
    </w:p>
    <w:p w14:paraId="69088A36" w14:textId="543EFD44" w:rsidR="00F82EFE" w:rsidRDefault="00F82EFE" w:rsidP="00F82EFE">
      <w:pPr>
        <w:ind w:left="1440"/>
      </w:pPr>
    </w:p>
    <w:p w14:paraId="22D729FD" w14:textId="528624CE" w:rsidR="00F82EFE" w:rsidRDefault="00F9245F" w:rsidP="00F82EFE">
      <w:pPr>
        <w:ind w:left="1440"/>
      </w:pPr>
      <w:r>
        <w:br/>
      </w:r>
      <w:r w:rsidR="00F82EFE">
        <w:t>As evitable by just looking at the images, most of the important features were retained and images with smaller dimensions are faster to train with a CNN architecture.</w:t>
      </w:r>
    </w:p>
    <w:p w14:paraId="0A09258B" w14:textId="77777777" w:rsidR="00040171" w:rsidRDefault="00040171" w:rsidP="00F82EFE">
      <w:pPr>
        <w:ind w:left="1440"/>
      </w:pPr>
    </w:p>
    <w:p w14:paraId="7F3ECF38" w14:textId="77777777" w:rsidR="00F9245F" w:rsidRDefault="00F9245F" w:rsidP="00F82EFE">
      <w:pPr>
        <w:ind w:left="1440"/>
      </w:pPr>
    </w:p>
    <w:p w14:paraId="56E9592A" w14:textId="69CBC065" w:rsidR="00040171" w:rsidRDefault="00040171" w:rsidP="00FF62FB">
      <w:pPr>
        <w:pStyle w:val="ListParagraph"/>
        <w:numPr>
          <w:ilvl w:val="0"/>
          <w:numId w:val="8"/>
        </w:numPr>
      </w:pPr>
      <w:r>
        <w:lastRenderedPageBreak/>
        <w:t>Vertical flipping of images:</w:t>
      </w:r>
    </w:p>
    <w:p w14:paraId="235E0AA9" w14:textId="77777777" w:rsidR="00040171" w:rsidRDefault="00040171" w:rsidP="00040171">
      <w:pPr>
        <w:pStyle w:val="ListParagraph"/>
        <w:ind w:left="1440"/>
      </w:pPr>
    </w:p>
    <w:p w14:paraId="48A0DC13" w14:textId="0F480B5D" w:rsidR="00040171" w:rsidRDefault="00040171" w:rsidP="00040171">
      <w:pPr>
        <w:pStyle w:val="ListParagraph"/>
        <w:spacing w:line="276" w:lineRule="auto"/>
        <w:ind w:left="1440"/>
      </w:pPr>
      <w:r>
        <w:t>The track in Udacity simulator was circular and curving towards the left. This introduced a left bias in training data, and also would have introduced a bias in predictions. To avoid this, all images were flipped horizontally. This also helped in doubling the training dataset.</w:t>
      </w:r>
      <w:r w:rsidR="009A513F">
        <w:t xml:space="preserve"> An example is shown below:</w:t>
      </w:r>
    </w:p>
    <w:p w14:paraId="30B79E7E" w14:textId="69CE27FA" w:rsidR="009A513F" w:rsidRDefault="009A513F" w:rsidP="00040171">
      <w:pPr>
        <w:pStyle w:val="ListParagraph"/>
        <w:spacing w:line="276" w:lineRule="auto"/>
        <w:ind w:left="1440"/>
      </w:pPr>
      <w:r w:rsidRPr="009A513F">
        <w:rPr>
          <w:noProof/>
        </w:rPr>
        <w:drawing>
          <wp:anchor distT="0" distB="0" distL="114300" distR="114300" simplePos="0" relativeHeight="251676672" behindDoc="1" locked="0" layoutInCell="1" allowOverlap="1" wp14:anchorId="1A830661" wp14:editId="476E0929">
            <wp:simplePos x="0" y="0"/>
            <wp:positionH relativeFrom="column">
              <wp:posOffset>3038475</wp:posOffset>
            </wp:positionH>
            <wp:positionV relativeFrom="paragraph">
              <wp:posOffset>162560</wp:posOffset>
            </wp:positionV>
            <wp:extent cx="3552825" cy="1895475"/>
            <wp:effectExtent l="0" t="0" r="9525" b="0"/>
            <wp:wrapTight wrapText="bothSides">
              <wp:wrapPolygon edited="0">
                <wp:start x="927" y="217"/>
                <wp:lineTo x="695" y="3256"/>
                <wp:lineTo x="811" y="4125"/>
                <wp:lineTo x="1621" y="4125"/>
                <wp:lineTo x="695" y="5427"/>
                <wp:lineTo x="463" y="6078"/>
                <wp:lineTo x="463" y="9986"/>
                <wp:lineTo x="811" y="11071"/>
                <wp:lineTo x="347" y="11723"/>
                <wp:lineTo x="116" y="12374"/>
                <wp:lineTo x="116" y="17150"/>
                <wp:lineTo x="463" y="18018"/>
                <wp:lineTo x="1621" y="18018"/>
                <wp:lineTo x="1506" y="21057"/>
                <wp:lineTo x="20616" y="21057"/>
                <wp:lineTo x="21310" y="18452"/>
                <wp:lineTo x="21542" y="868"/>
                <wp:lineTo x="20616" y="651"/>
                <wp:lineTo x="1621" y="217"/>
                <wp:lineTo x="927" y="217"/>
              </wp:wrapPolygon>
            </wp:wrapTight>
            <wp:docPr id="25" name="Picture 25" descr="C:\Users\ssohon\Desktop\project-behavioral-cloning-by-saurabh-sohoni\examples\flipp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ohon\Desktop\project-behavioral-cloning-by-saurabh-sohoni\examples\flipped-imag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2825"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1" locked="0" layoutInCell="1" allowOverlap="1" wp14:anchorId="721F8CED" wp14:editId="24E09596">
                <wp:simplePos x="0" y="0"/>
                <wp:positionH relativeFrom="column">
                  <wp:posOffset>3038475</wp:posOffset>
                </wp:positionH>
                <wp:positionV relativeFrom="paragraph">
                  <wp:posOffset>2066925</wp:posOffset>
                </wp:positionV>
                <wp:extent cx="3455670"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3455670" cy="635"/>
                        </a:xfrm>
                        <a:prstGeom prst="rect">
                          <a:avLst/>
                        </a:prstGeom>
                        <a:solidFill>
                          <a:prstClr val="white"/>
                        </a:solidFill>
                        <a:ln>
                          <a:noFill/>
                        </a:ln>
                        <a:effectLst/>
                      </wps:spPr>
                      <wps:txbx>
                        <w:txbxContent>
                          <w:p w14:paraId="7EB94DBF" w14:textId="77777777" w:rsidR="009A513F" w:rsidRDefault="009A513F" w:rsidP="009A513F">
                            <w:pPr>
                              <w:pStyle w:val="Caption"/>
                            </w:pPr>
                          </w:p>
                          <w:p w14:paraId="237CD634" w14:textId="058F167F" w:rsidR="009A513F" w:rsidRPr="00697FA6" w:rsidRDefault="009A513F" w:rsidP="009A513F">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b: Vertically flipped image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1F8CED" id="Text Box 27" o:spid="_x0000_s1030" type="#_x0000_t202" style="position:absolute;left:0;text-align:left;margin-left:239.25pt;margin-top:162.75pt;width:272.1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" stroked="f">
                <v:textbox style="mso-fit-shape-to-text:t" inset="0,0,0,0">
                  <w:txbxContent>
                    <w:p w14:paraId="7EB94DBF" w14:textId="77777777" w:rsidR="009A513F" w:rsidRDefault="009A513F" w:rsidP="009A513F">
                      <w:pPr>
                        <w:pStyle w:val="Caption"/>
                      </w:pPr>
                    </w:p>
                    <w:p w14:paraId="237CD634" w14:textId="058F167F" w:rsidR="009A513F" w:rsidRPr="00697FA6" w:rsidRDefault="009A513F" w:rsidP="009A513F">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b: Vertically flipped image [2d]</w:t>
                      </w:r>
                    </w:p>
                  </w:txbxContent>
                </v:textbox>
                <w10:wrap type="tight"/>
              </v:shape>
            </w:pict>
          </mc:Fallback>
        </mc:AlternateContent>
      </w:r>
      <w:r>
        <w:rPr>
          <w:noProof/>
        </w:rPr>
        <mc:AlternateContent>
          <mc:Choice Requires="wps">
            <w:drawing>
              <wp:anchor distT="0" distB="0" distL="114300" distR="114300" simplePos="0" relativeHeight="251678720" behindDoc="1" locked="0" layoutInCell="1" allowOverlap="1" wp14:anchorId="1EAE36D9" wp14:editId="359F02C7">
                <wp:simplePos x="0" y="0"/>
                <wp:positionH relativeFrom="column">
                  <wp:posOffset>-790575</wp:posOffset>
                </wp:positionH>
                <wp:positionV relativeFrom="paragraph">
                  <wp:posOffset>2221865</wp:posOffset>
                </wp:positionV>
                <wp:extent cx="3676650" cy="635"/>
                <wp:effectExtent l="0" t="0" r="0" b="0"/>
                <wp:wrapTight wrapText="bothSides">
                  <wp:wrapPolygon edited="0">
                    <wp:start x="0" y="0"/>
                    <wp:lineTo x="0" y="21600"/>
                    <wp:lineTo x="21600" y="21600"/>
                    <wp:lineTo x="21600" y="0"/>
                  </wp:wrapPolygon>
                </wp:wrapTight>
                <wp:docPr id="26" name="Text Box 26"/>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a:effectLst/>
                      </wps:spPr>
                      <wps:txbx>
                        <w:txbxContent>
                          <w:p w14:paraId="7B58A62B" w14:textId="5C13FAF3" w:rsidR="009A513F" w:rsidRPr="00CE0A19" w:rsidRDefault="009A513F" w:rsidP="009A513F">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a: Original training image [2a]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AE36D9" id="Text Box 26" o:spid="_x0000_s1031" type="#_x0000_t202" style="position:absolute;left:0;text-align:left;margin-left:-62.25pt;margin-top:174.95pt;width:289.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" stroked="f">
                <v:textbox style="mso-fit-shape-to-text:t" inset="0,0,0,0">
                  <w:txbxContent>
                    <w:p w14:paraId="7B58A62B" w14:textId="5C13FAF3" w:rsidR="009A513F" w:rsidRPr="00CE0A19" w:rsidRDefault="009A513F" w:rsidP="009A513F">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a: Original training image [2a]</w:t>
                      </w:r>
                    </w:p>
                  </w:txbxContent>
                </v:textbox>
                <w10:wrap type="tight"/>
              </v:shape>
            </w:pict>
          </mc:Fallback>
        </mc:AlternateContent>
      </w:r>
      <w:r>
        <w:rPr>
          <w:noProof/>
        </w:rPr>
        <w:drawing>
          <wp:anchor distT="0" distB="0" distL="114300" distR="114300" simplePos="0" relativeHeight="251675648" behindDoc="1" locked="0" layoutInCell="1" allowOverlap="1" wp14:anchorId="0CABF2B5" wp14:editId="6D7735E4">
            <wp:simplePos x="0" y="0"/>
            <wp:positionH relativeFrom="margin">
              <wp:posOffset>-790575</wp:posOffset>
            </wp:positionH>
            <wp:positionV relativeFrom="paragraph">
              <wp:posOffset>145415</wp:posOffset>
            </wp:positionV>
            <wp:extent cx="3676650" cy="2019300"/>
            <wp:effectExtent l="0" t="0" r="0" b="0"/>
            <wp:wrapTight wrapText="bothSides">
              <wp:wrapPolygon edited="0">
                <wp:start x="0" y="0"/>
                <wp:lineTo x="0" y="21396"/>
                <wp:lineTo x="21488" y="21396"/>
                <wp:lineTo x="2148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76650" cy="2019300"/>
                    </a:xfrm>
                    <a:prstGeom prst="rect">
                      <a:avLst/>
                    </a:prstGeom>
                  </pic:spPr>
                </pic:pic>
              </a:graphicData>
            </a:graphic>
            <wp14:sizeRelH relativeFrom="page">
              <wp14:pctWidth>0</wp14:pctWidth>
            </wp14:sizeRelH>
            <wp14:sizeRelV relativeFrom="page">
              <wp14:pctHeight>0</wp14:pctHeight>
            </wp14:sizeRelV>
          </wp:anchor>
        </w:drawing>
      </w:r>
    </w:p>
    <w:p w14:paraId="59E89C1E" w14:textId="33D96641" w:rsidR="009A513F" w:rsidRDefault="009A513F" w:rsidP="00040171">
      <w:pPr>
        <w:pStyle w:val="ListParagraph"/>
        <w:spacing w:line="276" w:lineRule="auto"/>
        <w:ind w:left="1440"/>
      </w:pPr>
    </w:p>
    <w:p w14:paraId="61F5669E" w14:textId="177BE911" w:rsidR="00F82EFE" w:rsidRDefault="00F82EFE" w:rsidP="00CF400E">
      <w:pPr>
        <w:pStyle w:val="ListParagraph"/>
      </w:pPr>
    </w:p>
    <w:p w14:paraId="72FFE6D2" w14:textId="1EACC298" w:rsidR="00040171" w:rsidRDefault="006C31E1" w:rsidP="00040171">
      <w:pPr>
        <w:pStyle w:val="Heading4"/>
        <w:ind w:left="720"/>
        <w:rPr>
          <w:rFonts w:ascii="Verdana" w:hAnsi="Verdana"/>
          <w:b/>
        </w:rPr>
      </w:pPr>
      <w:r>
        <w:rPr>
          <w:rFonts w:ascii="Verdana" w:hAnsi="Verdana"/>
          <w:b/>
        </w:rPr>
        <w:t>3.4.3</w:t>
      </w:r>
      <w:r w:rsidR="00040171">
        <w:rPr>
          <w:rFonts w:ascii="Verdana" w:hAnsi="Verdana"/>
          <w:b/>
        </w:rPr>
        <w:t xml:space="preserve"> Using Left, Center and Right camera images</w:t>
      </w:r>
      <w:r w:rsidR="00040171">
        <w:rPr>
          <w:rFonts w:ascii="Verdana" w:hAnsi="Verdana"/>
          <w:b/>
        </w:rPr>
        <w:t>:</w:t>
      </w:r>
    </w:p>
    <w:p w14:paraId="50B96260" w14:textId="77777777" w:rsidR="00040171" w:rsidRDefault="00040171" w:rsidP="00CF400E">
      <w:pPr>
        <w:pStyle w:val="ListParagraph"/>
      </w:pPr>
    </w:p>
    <w:p w14:paraId="1CC18671" w14:textId="2F1B66BC" w:rsidR="00CF400E" w:rsidRDefault="00E37FD2" w:rsidP="00CF400E">
      <w:pPr>
        <w:pStyle w:val="ListParagraph"/>
      </w:pPr>
      <w:r>
        <w:t>Udacity simulator captured three images each from left camera, center camera and right camera respectively for car driven in each frame of simulation. But the steering angles measurements was only for the image corresponding to one captured by center camera.</w:t>
      </w:r>
      <w:r w:rsidR="00040171">
        <w:t xml:space="preserve"> To make use of left and right camera images, a steering threshold of 0.25 was employed as per calculations given below:</w:t>
      </w:r>
    </w:p>
    <w:p w14:paraId="5D0F4D75" w14:textId="66323004" w:rsidR="00040171" w:rsidRDefault="00040171" w:rsidP="00CF400E">
      <w:pPr>
        <w:pStyle w:val="ListParagraph"/>
      </w:pPr>
    </w:p>
    <w:p w14:paraId="4940FCFC" w14:textId="28C36B30" w:rsidR="00040171" w:rsidRDefault="00040171" w:rsidP="00FF62FB">
      <w:pPr>
        <w:pStyle w:val="ListParagraph"/>
        <w:numPr>
          <w:ilvl w:val="0"/>
          <w:numId w:val="9"/>
        </w:numPr>
      </w:pPr>
      <w:r>
        <w:t>Range of steering data: -1 to 1 with positive values corresponding to right turn and negative to left turn.</w:t>
      </w:r>
    </w:p>
    <w:p w14:paraId="59B7BCD2" w14:textId="260D1407" w:rsidR="00040171" w:rsidRDefault="00040171" w:rsidP="00FF62FB">
      <w:pPr>
        <w:pStyle w:val="ListParagraph"/>
        <w:numPr>
          <w:ilvl w:val="0"/>
          <w:numId w:val="9"/>
        </w:numPr>
      </w:pPr>
      <w:r>
        <w:t>For left camera image, 0.25 was added to the steering angle of center image to force car to turn more to the right.</w:t>
      </w:r>
    </w:p>
    <w:p w14:paraId="43EA4294" w14:textId="70EABF13" w:rsidR="00040171" w:rsidRDefault="00040171" w:rsidP="00FF62FB">
      <w:pPr>
        <w:pStyle w:val="ListParagraph"/>
        <w:numPr>
          <w:ilvl w:val="0"/>
          <w:numId w:val="9"/>
        </w:numPr>
      </w:pPr>
      <w:r>
        <w:t>For right camera images, 0.25 was subtracted from the steering angle of center image to force car to turn more the left.</w:t>
      </w:r>
    </w:p>
    <w:p w14:paraId="3DB28681" w14:textId="71AC5AC1" w:rsidR="006C31E1" w:rsidRDefault="006C31E1" w:rsidP="00FF62FB">
      <w:pPr>
        <w:pStyle w:val="ListParagraph"/>
        <w:numPr>
          <w:ilvl w:val="0"/>
          <w:numId w:val="9"/>
        </w:numPr>
      </w:pPr>
      <w:r>
        <w:t>The steering values obtained were multiplied by -1 when image was flipped vertically</w:t>
      </w:r>
    </w:p>
    <w:p w14:paraId="04DEC807" w14:textId="77777777" w:rsidR="006C31E1" w:rsidRDefault="006C31E1" w:rsidP="006C31E1">
      <w:pPr>
        <w:pStyle w:val="ListParagraph"/>
        <w:ind w:left="1440"/>
      </w:pPr>
    </w:p>
    <w:p w14:paraId="5EC61A45" w14:textId="2E2902D3" w:rsidR="00040171" w:rsidRDefault="006C31E1" w:rsidP="00040171">
      <w:pPr>
        <w:ind w:left="1080"/>
      </w:pPr>
      <w:r>
        <w:t>Hence for each frame of simulation, 3 images were provided by the simulator and 3 images were obtained after flipping. This helped in increasing the size of training data set even more.</w:t>
      </w:r>
    </w:p>
    <w:p w14:paraId="7B4BDF53" w14:textId="77777777" w:rsidR="00040171" w:rsidRDefault="00040171" w:rsidP="00CF400E">
      <w:pPr>
        <w:pStyle w:val="ListParagraph"/>
      </w:pPr>
    </w:p>
    <w:p w14:paraId="0EF8D531" w14:textId="56BD9B90" w:rsidR="006C31E1" w:rsidRDefault="006C31E1" w:rsidP="00FF62FB">
      <w:pPr>
        <w:pStyle w:val="Heading4"/>
        <w:numPr>
          <w:ilvl w:val="2"/>
          <w:numId w:val="8"/>
        </w:numPr>
        <w:rPr>
          <w:rFonts w:ascii="Verdana" w:hAnsi="Verdana"/>
          <w:b/>
        </w:rPr>
      </w:pPr>
      <w:r>
        <w:rPr>
          <w:rFonts w:ascii="Verdana" w:hAnsi="Verdana"/>
          <w:b/>
        </w:rPr>
        <w:t>Key features of model architecture</w:t>
      </w:r>
    </w:p>
    <w:p w14:paraId="6C0D5688" w14:textId="77777777" w:rsidR="006C31E1" w:rsidRDefault="006C31E1" w:rsidP="006C31E1">
      <w:pPr>
        <w:ind w:left="1080"/>
      </w:pPr>
    </w:p>
    <w:p w14:paraId="72CEBD31" w14:textId="309FDF68" w:rsidR="006C31E1" w:rsidRDefault="006C31E1" w:rsidP="006C31E1">
      <w:pPr>
        <w:ind w:left="1080"/>
      </w:pPr>
      <w:r>
        <w:t>Following were the key features of various layers employed in the CNN architecture:</w:t>
      </w:r>
    </w:p>
    <w:p w14:paraId="0E1AAE5D" w14:textId="77777777" w:rsidR="006C31E1" w:rsidRDefault="006C31E1" w:rsidP="006C31E1">
      <w:pPr>
        <w:ind w:left="1080"/>
      </w:pPr>
    </w:p>
    <w:p w14:paraId="7EA38C76" w14:textId="4E2345C7" w:rsidR="00CD6684" w:rsidRDefault="006C31E1" w:rsidP="00FF62FB">
      <w:pPr>
        <w:pStyle w:val="ListParagraph"/>
        <w:numPr>
          <w:ilvl w:val="0"/>
          <w:numId w:val="10"/>
        </w:numPr>
      </w:pPr>
      <w:r>
        <w:lastRenderedPageBreak/>
        <w:t>Batch Normalization of Input: This ensured the data set is balanced and that the number of samples for a particular scenario does not add bias in the prediction from CNN</w:t>
      </w:r>
    </w:p>
    <w:p w14:paraId="3A38D20A" w14:textId="77777777" w:rsidR="00CD6684" w:rsidRDefault="00CD6684" w:rsidP="00CD6684">
      <w:pPr>
        <w:ind w:left="1440"/>
      </w:pPr>
    </w:p>
    <w:p w14:paraId="6BF3E9F9" w14:textId="3EACF32B" w:rsidR="00040171" w:rsidRDefault="006C31E1" w:rsidP="00FF62FB">
      <w:pPr>
        <w:pStyle w:val="ListParagraph"/>
        <w:numPr>
          <w:ilvl w:val="0"/>
          <w:numId w:val="10"/>
        </w:numPr>
      </w:pPr>
      <w:r>
        <w:t xml:space="preserve">5 x 5 </w:t>
      </w:r>
      <w:r w:rsidR="00CD6684">
        <w:t>convolutional layer: Three layers with 5 x 5 kernel were employed to pick features such as lane lines, boundary of track, information about terrain, etc.</w:t>
      </w:r>
    </w:p>
    <w:p w14:paraId="63507989" w14:textId="77777777" w:rsidR="00CD6684" w:rsidRDefault="00CD6684" w:rsidP="00CD6684"/>
    <w:p w14:paraId="652C8514" w14:textId="13BB707B" w:rsidR="00CD6684" w:rsidRDefault="00CD6684" w:rsidP="00FF62FB">
      <w:pPr>
        <w:pStyle w:val="ListParagraph"/>
        <w:numPr>
          <w:ilvl w:val="0"/>
          <w:numId w:val="10"/>
        </w:numPr>
      </w:pPr>
      <w:r>
        <w:t>3 x 3 convolutional layer: Two layers with 3 x 3 kernel were employed to pick detailed features such as edges of track, markings on lane lines, etc.</w:t>
      </w:r>
    </w:p>
    <w:p w14:paraId="73508BA8" w14:textId="77777777" w:rsidR="00CD6684" w:rsidRDefault="00CD6684" w:rsidP="00CD6684"/>
    <w:p w14:paraId="0196DD7B" w14:textId="77687D80" w:rsidR="00CD6684" w:rsidRDefault="00CD6684" w:rsidP="00FF62FB">
      <w:pPr>
        <w:pStyle w:val="ListParagraph"/>
        <w:numPr>
          <w:ilvl w:val="0"/>
          <w:numId w:val="10"/>
        </w:numPr>
      </w:pPr>
      <w:r>
        <w:t>Fully connected layers: Three fully connected layers (including output layer) merged the features captured by convolutional layers and iterated over smaller number of samples to further reduce the cross entropy.</w:t>
      </w:r>
    </w:p>
    <w:p w14:paraId="296427A0" w14:textId="77777777" w:rsidR="00CD6684" w:rsidRDefault="00CD6684" w:rsidP="00CD6684"/>
    <w:p w14:paraId="54AFCD6C" w14:textId="7F717010" w:rsidR="00CD6684" w:rsidRDefault="00CD6684" w:rsidP="00FF62FB">
      <w:pPr>
        <w:pStyle w:val="ListParagraph"/>
        <w:numPr>
          <w:ilvl w:val="0"/>
          <w:numId w:val="10"/>
        </w:numPr>
      </w:pPr>
      <w:r>
        <w:t>ReLU activation: ReLU activation introduced non-linearity in the network</w:t>
      </w:r>
    </w:p>
    <w:p w14:paraId="19D7DA33" w14:textId="77777777" w:rsidR="00CD6684" w:rsidRDefault="00CD6684" w:rsidP="00CD6684">
      <w:pPr>
        <w:pStyle w:val="ListParagraph"/>
      </w:pPr>
    </w:p>
    <w:p w14:paraId="3DE51EB5" w14:textId="28B685A1" w:rsidR="00CD6684" w:rsidRDefault="00CD6684" w:rsidP="00FF62FB">
      <w:pPr>
        <w:pStyle w:val="ListParagraph"/>
        <w:numPr>
          <w:ilvl w:val="0"/>
          <w:numId w:val="10"/>
        </w:numPr>
      </w:pPr>
      <w:r>
        <w:t xml:space="preserve">Dropout after fully connected layers: Dropout layers ensured that the model doesn’t </w:t>
      </w:r>
      <w:r w:rsidR="008F5DE2">
        <w:t>over fit</w:t>
      </w:r>
      <w:r>
        <w:t xml:space="preserve"> to the training data and that it generalizes easily to any new image during testing.</w:t>
      </w:r>
    </w:p>
    <w:p w14:paraId="1789A622" w14:textId="77777777" w:rsidR="00CD6684" w:rsidRDefault="00CD6684" w:rsidP="00CD6684">
      <w:pPr>
        <w:pStyle w:val="ListParagraph"/>
      </w:pPr>
    </w:p>
    <w:p w14:paraId="2A2E545D" w14:textId="0E82304D" w:rsidR="00CD6684" w:rsidRDefault="00CD6684" w:rsidP="00FF62FB">
      <w:pPr>
        <w:pStyle w:val="Heading4"/>
        <w:numPr>
          <w:ilvl w:val="2"/>
          <w:numId w:val="8"/>
        </w:numPr>
        <w:rPr>
          <w:rFonts w:ascii="Verdana" w:hAnsi="Verdana"/>
          <w:b/>
        </w:rPr>
      </w:pPr>
      <w:r>
        <w:rPr>
          <w:rFonts w:ascii="Verdana" w:hAnsi="Verdana"/>
          <w:b/>
        </w:rPr>
        <w:t>Training and Validation dataset:</w:t>
      </w:r>
    </w:p>
    <w:p w14:paraId="6EFD8272" w14:textId="77777777" w:rsidR="00CD6684" w:rsidRDefault="00CD6684" w:rsidP="00CD6684"/>
    <w:p w14:paraId="3383A834" w14:textId="095CE6BB" w:rsidR="00CD6684" w:rsidRDefault="00CD6684" w:rsidP="00CD6684">
      <w:pPr>
        <w:ind w:left="1080"/>
      </w:pPr>
      <w:r>
        <w:t xml:space="preserve">Training images were split into two dataset namely training and validation with validation set containing 20% of samples. This ensured that the network does not </w:t>
      </w:r>
      <w:r w:rsidR="008F5DE2">
        <w:t>over fit</w:t>
      </w:r>
      <w:r>
        <w:t xml:space="preserve"> to the training data.</w:t>
      </w:r>
    </w:p>
    <w:p w14:paraId="34541FC8" w14:textId="77777777" w:rsidR="00F9245F" w:rsidRDefault="00F9245F" w:rsidP="00CD6684">
      <w:pPr>
        <w:ind w:left="1080"/>
      </w:pPr>
    </w:p>
    <w:p w14:paraId="1A53FDBF" w14:textId="77777777" w:rsidR="00F9245F" w:rsidRPr="00CD6684" w:rsidRDefault="00F9245F" w:rsidP="00CD6684">
      <w:pPr>
        <w:ind w:left="1080"/>
      </w:pPr>
    </w:p>
    <w:p w14:paraId="0D481140" w14:textId="15D5446A" w:rsidR="00F9245F" w:rsidRDefault="00F9245F" w:rsidP="00FF62FB">
      <w:pPr>
        <w:pStyle w:val="Heading4"/>
        <w:numPr>
          <w:ilvl w:val="2"/>
          <w:numId w:val="8"/>
        </w:numPr>
        <w:rPr>
          <w:rFonts w:ascii="Verdana" w:hAnsi="Verdana"/>
          <w:b/>
        </w:rPr>
      </w:pPr>
      <w:r>
        <w:rPr>
          <w:rFonts w:ascii="Verdana" w:hAnsi="Verdana"/>
          <w:b/>
        </w:rPr>
        <w:t>Learning rate and number of epochs</w:t>
      </w:r>
      <w:r>
        <w:rPr>
          <w:rFonts w:ascii="Verdana" w:hAnsi="Verdana"/>
          <w:b/>
        </w:rPr>
        <w:t>:</w:t>
      </w:r>
    </w:p>
    <w:p w14:paraId="6424F466" w14:textId="77777777" w:rsidR="00CD6684" w:rsidRDefault="00CD6684" w:rsidP="00CD6684"/>
    <w:p w14:paraId="31AE463D" w14:textId="45FCA2AF" w:rsidR="00F9245F" w:rsidRPr="00CF400E" w:rsidRDefault="00F9245F" w:rsidP="00F9245F">
      <w:pPr>
        <w:ind w:left="1080"/>
      </w:pPr>
      <w:r>
        <w:t>For training, Adam optimizer was used. Adam optimizer is an adaptive optimizer which decreases the learning rate as the number of epochs increases. This ensures that the model doesn’t get stuck in local minima and network loss is decreased gradually. Training was carried out over 4 epochs in total. For each epoch, the data was randomly shuffled. After the 4</w:t>
      </w:r>
      <w:r w:rsidRPr="00F9245F">
        <w:rPr>
          <w:vertAlign w:val="superscript"/>
        </w:rPr>
        <w:t>th</w:t>
      </w:r>
      <w:r>
        <w:t xml:space="preserve"> epoch, the validation loss was close to 0.025.</w:t>
      </w:r>
    </w:p>
    <w:p w14:paraId="15D1D1B3" w14:textId="587593C9" w:rsidR="007648BF" w:rsidRDefault="00CD3739" w:rsidP="00CF400E">
      <w:pPr>
        <w:pStyle w:val="Heading1"/>
        <w:numPr>
          <w:ilvl w:val="0"/>
          <w:numId w:val="1"/>
        </w:numPr>
        <w:spacing w:before="300" w:after="300"/>
      </w:pPr>
      <w:bookmarkStart w:id="13" w:name="_Toc480671437"/>
      <w:r>
        <w:t>References</w:t>
      </w:r>
      <w:bookmarkEnd w:id="13"/>
    </w:p>
    <w:p w14:paraId="670FC0B7" w14:textId="4BA7044C" w:rsidR="00834717" w:rsidRDefault="00CD3739" w:rsidP="00FF62FB">
      <w:pPr>
        <w:pStyle w:val="ListParagraph"/>
        <w:numPr>
          <w:ilvl w:val="0"/>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[1</w:t>
      </w:r>
      <w:r w:rsidRPr="00CD3739">
        <w:rPr>
          <w:rFonts w:ascii="Arial" w:eastAsia="Times New Roman" w:hAnsi="Arial" w:cs="Arial"/>
          <w:color w:val="000000"/>
        </w:rPr>
        <w:t xml:space="preserve">] </w:t>
      </w:r>
      <w:r>
        <w:rPr>
          <w:rFonts w:ascii="Arial" w:eastAsia="Times New Roman" w:hAnsi="Arial" w:cs="Arial"/>
          <w:color w:val="000000"/>
        </w:rPr>
        <w:t>Mariusz Bojarski</w:t>
      </w:r>
      <w:r w:rsidRPr="00CD3739">
        <w:rPr>
          <w:rFonts w:ascii="Arial" w:eastAsia="Times New Roman" w:hAnsi="Arial" w:cs="Arial"/>
          <w:color w:val="000000"/>
        </w:rPr>
        <w:t xml:space="preserve"> et al: ‘</w:t>
      </w:r>
      <w:r>
        <w:rPr>
          <w:rFonts w:ascii="Arial" w:eastAsia="Times New Roman" w:hAnsi="Arial" w:cs="Arial"/>
          <w:color w:val="000000"/>
        </w:rPr>
        <w:t xml:space="preserve">End to End Learning for Self-Driving Cars’. Cornell University Library, Computer Vision and Pattern Recognition. </w:t>
      </w:r>
      <w:r w:rsidRPr="00CD3739">
        <w:rPr>
          <w:rFonts w:ascii="Arial" w:eastAsia="Times New Roman" w:hAnsi="Arial" w:cs="Arial"/>
          <w:color w:val="000000"/>
        </w:rPr>
        <w:t>arxiv.org/abs/1604.07316</w:t>
      </w:r>
    </w:p>
    <w:p w14:paraId="20417A3A" w14:textId="62C167CA" w:rsidR="009A513F" w:rsidRDefault="009A513F" w:rsidP="00FF62FB">
      <w:pPr>
        <w:pStyle w:val="ListParagraph"/>
        <w:numPr>
          <w:ilvl w:val="0"/>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[2] Image references:</w:t>
      </w:r>
    </w:p>
    <w:p w14:paraId="0AFAC563" w14:textId="258FBEA5" w:rsidR="009A513F" w:rsidRDefault="009A513F" w:rsidP="00FF62FB">
      <w:pPr>
        <w:pStyle w:val="ListParagraph"/>
        <w:numPr>
          <w:ilvl w:val="1"/>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/examples/training-image.jpg</w:t>
      </w:r>
    </w:p>
    <w:p w14:paraId="69FC2861" w14:textId="40238E50" w:rsidR="009A513F" w:rsidRDefault="009A513F" w:rsidP="00FF62FB">
      <w:pPr>
        <w:pStyle w:val="ListParagraph"/>
        <w:numPr>
          <w:ilvl w:val="1"/>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/examples/</w:t>
      </w:r>
      <w:r>
        <w:rPr>
          <w:rFonts w:ascii="Arial" w:eastAsia="Times New Roman" w:hAnsi="Arial" w:cs="Arial"/>
          <w:color w:val="000000"/>
        </w:rPr>
        <w:t>cropped</w:t>
      </w:r>
      <w:r>
        <w:rPr>
          <w:rFonts w:ascii="Arial" w:eastAsia="Times New Roman" w:hAnsi="Arial" w:cs="Arial"/>
          <w:color w:val="000000"/>
        </w:rPr>
        <w:t>-image.jpg</w:t>
      </w:r>
    </w:p>
    <w:p w14:paraId="2F176F27" w14:textId="4A3901F7" w:rsidR="009A513F" w:rsidRDefault="009A513F" w:rsidP="00FF62FB">
      <w:pPr>
        <w:pStyle w:val="ListParagraph"/>
        <w:numPr>
          <w:ilvl w:val="1"/>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/examples/</w:t>
      </w:r>
      <w:r>
        <w:rPr>
          <w:rFonts w:ascii="Arial" w:eastAsia="Times New Roman" w:hAnsi="Arial" w:cs="Arial"/>
          <w:color w:val="000000"/>
        </w:rPr>
        <w:t>resized</w:t>
      </w:r>
      <w:r>
        <w:rPr>
          <w:rFonts w:ascii="Arial" w:eastAsia="Times New Roman" w:hAnsi="Arial" w:cs="Arial"/>
          <w:color w:val="000000"/>
        </w:rPr>
        <w:t>-image.jpg</w:t>
      </w:r>
    </w:p>
    <w:p w14:paraId="4D3C838E" w14:textId="14F05389" w:rsidR="009A513F" w:rsidRPr="009A513F" w:rsidRDefault="009A513F" w:rsidP="00FF62FB">
      <w:pPr>
        <w:pStyle w:val="ListParagraph"/>
        <w:numPr>
          <w:ilvl w:val="1"/>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/examples/</w:t>
      </w:r>
      <w:r>
        <w:rPr>
          <w:rFonts w:ascii="Arial" w:eastAsia="Times New Roman" w:hAnsi="Arial" w:cs="Arial"/>
          <w:color w:val="000000"/>
        </w:rPr>
        <w:t>flipped</w:t>
      </w:r>
      <w:r>
        <w:rPr>
          <w:rFonts w:ascii="Arial" w:eastAsia="Times New Roman" w:hAnsi="Arial" w:cs="Arial"/>
          <w:color w:val="000000"/>
        </w:rPr>
        <w:t>-image.jpg</w:t>
      </w:r>
    </w:p>
    <w:sectPr w:rsidR="009A513F" w:rsidRPr="009A513F" w:rsidSect="004B0FFC">
      <w:headerReference w:type="default" r:id="rId21"/>
      <w:footerReference w:type="default" r:id="rId22"/>
      <w:headerReference w:type="first" r:id="rId23"/>
      <w:footerReference w:type="firs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F249E" w14:textId="77777777" w:rsidR="00FF62FB" w:rsidRDefault="00FF62FB">
      <w:r>
        <w:separator/>
      </w:r>
    </w:p>
  </w:endnote>
  <w:endnote w:type="continuationSeparator" w:id="0">
    <w:p w14:paraId="7A70747A" w14:textId="77777777" w:rsidR="00FF62FB" w:rsidRDefault="00FF62FB">
      <w:r>
        <w:continuationSeparator/>
      </w:r>
    </w:p>
  </w:endnote>
  <w:endnote w:type="continuationNotice" w:id="1">
    <w:p w14:paraId="4E090342" w14:textId="77777777" w:rsidR="00FF62FB" w:rsidRDefault="00FF62F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9207B" w14:textId="77777777" w:rsidR="00F82EFE" w:rsidRDefault="00F82E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lvii</w:t>
    </w:r>
    <w:r>
      <w:rPr>
        <w:rStyle w:val="PageNumber"/>
      </w:rPr>
      <w:fldChar w:fldCharType="end"/>
    </w:r>
  </w:p>
  <w:p w14:paraId="523FC275" w14:textId="77777777" w:rsidR="00F82EFE" w:rsidRDefault="00F82EF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CEBA0" w14:textId="77777777" w:rsidR="00F82EFE" w:rsidRDefault="00F82EFE">
    <w:pPr>
      <w:pStyle w:val="Footer"/>
      <w:pBdr>
        <w:top w:val="single" w:sz="4" w:space="1" w:color="auto"/>
      </w:pBdr>
      <w:ind w:right="360"/>
    </w:pPr>
  </w:p>
  <w:p w14:paraId="42184F4A" w14:textId="77777777" w:rsidR="00F82EFE" w:rsidRDefault="00F82EFE">
    <w:pPr>
      <w:rPr>
        <w:b/>
        <w:snapToGrid w:val="0"/>
        <w:color w:val="000000"/>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BA25B" w14:textId="3375155E" w:rsidR="00F82EFE" w:rsidRPr="00275E20" w:rsidRDefault="00F82EFE" w:rsidP="004B0FFC">
    <w:pPr>
      <w:tabs>
        <w:tab w:val="center" w:pos="4500"/>
        <w:tab w:val="right" w:pos="9270"/>
      </w:tabs>
      <w:rPr>
        <w:rFonts w:cs="Tahoma"/>
      </w:rPr>
    </w:pPr>
    <w:r w:rsidRPr="00275E20">
      <w:rPr>
        <w:rFonts w:cs="Tahoma"/>
      </w:rPr>
      <w:tab/>
      <w:t xml:space="preserve">Page </w:t>
    </w:r>
    <w:r w:rsidRPr="00275E20">
      <w:rPr>
        <w:rFonts w:cs="Tahoma"/>
      </w:rPr>
      <w:fldChar w:fldCharType="begin"/>
    </w:r>
    <w:r w:rsidRPr="00275E20">
      <w:rPr>
        <w:rFonts w:cs="Tahoma"/>
      </w:rPr>
      <w:instrText xml:space="preserve"> PAGE  \* MERGEFORMAT </w:instrText>
    </w:r>
    <w:r w:rsidRPr="00275E20">
      <w:rPr>
        <w:rFonts w:cs="Tahoma"/>
      </w:rPr>
      <w:fldChar w:fldCharType="separate"/>
    </w:r>
    <w:r w:rsidR="008F5DE2">
      <w:rPr>
        <w:rFonts w:cs="Tahoma"/>
        <w:noProof/>
      </w:rPr>
      <w:t>1</w:t>
    </w:r>
    <w:r w:rsidRPr="00275E20">
      <w:rPr>
        <w:rFonts w:cs="Tahoma"/>
      </w:rPr>
      <w:fldChar w:fldCharType="end"/>
    </w:r>
    <w:r w:rsidRPr="00275E20">
      <w:rPr>
        <w:rFonts w:cs="Tahoma"/>
      </w:rPr>
      <w:t xml:space="preserve"> of </w:t>
    </w:r>
    <w:fldSimple w:instr=" NUMPAGES  \* MERGEFORMAT ">
      <w:r w:rsidR="008F5DE2" w:rsidRPr="008F5DE2">
        <w:rPr>
          <w:rFonts w:cs="Tahoma"/>
          <w:noProof/>
        </w:rPr>
        <w:t>8</w:t>
      </w:r>
    </w:fldSimple>
    <w:r>
      <w:rPr>
        <w:rFonts w:cs="Tahoma"/>
      </w:rPr>
      <w:t xml:space="preserve">  </w:t>
    </w:r>
    <w:r>
      <w:rPr>
        <w:rFonts w:cs="Tahoma"/>
      </w:rPr>
      <w:tab/>
    </w:r>
    <w:r>
      <w:rPr>
        <w:rFonts w:cs="Tahoma"/>
      </w:rPr>
      <w:fldChar w:fldCharType="begin"/>
    </w:r>
    <w:r>
      <w:rPr>
        <w:rFonts w:cs="Tahoma"/>
      </w:rPr>
      <w:instrText xml:space="preserve"> DATE \@ "M/d/yyyy" </w:instrText>
    </w:r>
    <w:r>
      <w:rPr>
        <w:rFonts w:cs="Tahoma"/>
      </w:rPr>
      <w:fldChar w:fldCharType="separate"/>
    </w:r>
    <w:r>
      <w:rPr>
        <w:rFonts w:cs="Tahoma"/>
        <w:noProof/>
      </w:rPr>
      <w:t>4/16/2017</w:t>
    </w:r>
    <w:r>
      <w:rPr>
        <w:rFonts w:cs="Tahoma"/>
      </w:rPr>
      <w:fldChar w:fldCharType="end"/>
    </w:r>
  </w:p>
  <w:p w14:paraId="6ED0565F" w14:textId="77777777" w:rsidR="00F82EFE" w:rsidRPr="00601D44" w:rsidRDefault="00F82EFE" w:rsidP="004B0FFC">
    <w:pPr>
      <w:tabs>
        <w:tab w:val="right" w:pos="9270"/>
      </w:tabs>
      <w:rPr>
        <w:rFonts w:cs="Tahoma"/>
        <w:snapToGrid w:val="0"/>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3E442" w14:textId="5AE58AA6" w:rsidR="00F82EFE" w:rsidRPr="00DD1E11" w:rsidRDefault="00F82EFE" w:rsidP="00575E35">
    <w:pPr>
      <w:tabs>
        <w:tab w:val="center" w:pos="4500"/>
        <w:tab w:val="right" w:pos="9270"/>
      </w:tabs>
      <w:rPr>
        <w:rFonts w:cs="Tahoma"/>
        <w:lang w:val="fr-FR"/>
      </w:rPr>
    </w:pPr>
    <w:r w:rsidRPr="0038568E">
      <w:rPr>
        <w:rFonts w:cs="Tahoma"/>
        <w:lang w:val="fr-FR"/>
      </w:rPr>
      <w:tab/>
      <w:t xml:space="preserve">Page </w:t>
    </w:r>
    <w:r>
      <w:rPr>
        <w:rFonts w:cs="Tahoma"/>
      </w:rPr>
      <w:fldChar w:fldCharType="begin"/>
    </w:r>
    <w:r w:rsidRPr="0038568E">
      <w:rPr>
        <w:rFonts w:cs="Tahoma"/>
        <w:lang w:val="fr-FR"/>
      </w:rPr>
      <w:instrText xml:space="preserve"> PAGE  \* MERGEFORMAT </w:instrText>
    </w:r>
    <w:r>
      <w:rPr>
        <w:rFonts w:cs="Tahoma"/>
      </w:rPr>
      <w:fldChar w:fldCharType="separate"/>
    </w:r>
    <w:r w:rsidR="008F5DE2">
      <w:rPr>
        <w:rFonts w:cs="Tahoma"/>
        <w:noProof/>
        <w:lang w:val="fr-FR"/>
      </w:rPr>
      <w:t>7</w:t>
    </w:r>
    <w:r>
      <w:rPr>
        <w:rFonts w:cs="Tahoma"/>
      </w:rPr>
      <w:fldChar w:fldCharType="end"/>
    </w:r>
    <w:r>
      <w:rPr>
        <w:rFonts w:cs="Tahoma"/>
      </w:rPr>
      <w:t xml:space="preserve"> of </w:t>
    </w:r>
    <w:r>
      <w:rPr>
        <w:rStyle w:val="PageNumber"/>
      </w:rPr>
      <w:fldChar w:fldCharType="begin"/>
    </w:r>
    <w:r>
      <w:rPr>
        <w:rStyle w:val="PageNumber"/>
      </w:rPr>
      <w:instrText xml:space="preserve"> NUMPAGES </w:instrText>
    </w:r>
    <w:r>
      <w:rPr>
        <w:rStyle w:val="PageNumber"/>
      </w:rPr>
      <w:fldChar w:fldCharType="separate"/>
    </w:r>
    <w:r w:rsidR="008F5DE2">
      <w:rPr>
        <w:rStyle w:val="PageNumber"/>
        <w:noProof/>
      </w:rPr>
      <w:t>8</w:t>
    </w:r>
    <w:r>
      <w:rPr>
        <w:rStyle w:val="PageNumber"/>
      </w:rPr>
      <w:fldChar w:fldCharType="end"/>
    </w:r>
    <w:r w:rsidRPr="0038568E">
      <w:rPr>
        <w:rFonts w:cs="Tahoma"/>
        <w:lang w:val="fr-FR"/>
      </w:rPr>
      <w:tab/>
    </w:r>
    <w:r>
      <w:rPr>
        <w:rFonts w:cs="Tahoma"/>
      </w:rPr>
      <w:fldChar w:fldCharType="begin"/>
    </w:r>
    <w:r>
      <w:rPr>
        <w:rFonts w:cs="Tahoma"/>
      </w:rPr>
      <w:instrText xml:space="preserve"> SAVEDATE  \@ "M/d/yyyy" </w:instrText>
    </w:r>
    <w:r>
      <w:rPr>
        <w:rFonts w:cs="Tahoma"/>
      </w:rPr>
      <w:fldChar w:fldCharType="separate"/>
    </w:r>
    <w:r>
      <w:rPr>
        <w:rFonts w:cs="Tahoma"/>
        <w:noProof/>
      </w:rPr>
      <w:t>3/29/2017</w:t>
    </w:r>
    <w:r>
      <w:rPr>
        <w:rFonts w:cs="Tahoma"/>
      </w:rPr>
      <w:fldChar w:fldCharType="end"/>
    </w:r>
  </w:p>
  <w:p w14:paraId="1E18A3BA" w14:textId="77777777" w:rsidR="00F82EFE" w:rsidRPr="00575E35" w:rsidRDefault="00F82EFE" w:rsidP="00575E3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78297" w14:textId="77777777" w:rsidR="00F82EFE" w:rsidRDefault="00F82EFE">
    <w:pPr>
      <w:pStyle w:val="Footer"/>
      <w:pBdr>
        <w:bottom w:val="single" w:sz="6" w:space="1" w:color="auto"/>
      </w:pBdr>
    </w:pPr>
    <w:r>
      <w:tab/>
    </w:r>
  </w:p>
  <w:p w14:paraId="09B9C602" w14:textId="77777777" w:rsidR="00F82EFE" w:rsidRDefault="00F82EFE">
    <w:pPr>
      <w:pStyle w:val="Footer"/>
      <w:jc w:val="right"/>
    </w:pPr>
  </w:p>
  <w:p w14:paraId="36EDE49D" w14:textId="77777777" w:rsidR="00F82EFE" w:rsidRDefault="00F82EFE">
    <w:pPr>
      <w:pStyle w:val="Footer"/>
      <w:jc w:val="right"/>
    </w:pPr>
    <w:r>
      <w:rPr>
        <w:noProof/>
      </w:rPr>
      <mc:AlternateContent>
        <mc:Choice Requires="wps">
          <w:drawing>
            <wp:anchor distT="0" distB="0" distL="114300" distR="114300" simplePos="0" relativeHeight="251657728" behindDoc="0" locked="0" layoutInCell="1" allowOverlap="1" wp14:anchorId="4F1052B7" wp14:editId="40421587">
              <wp:simplePos x="0" y="0"/>
              <wp:positionH relativeFrom="column">
                <wp:posOffset>0</wp:posOffset>
              </wp:positionH>
              <wp:positionV relativeFrom="paragraph">
                <wp:posOffset>0</wp:posOffset>
              </wp:positionV>
              <wp:extent cx="2116455" cy="6318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6455" cy="6318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0B283" w14:textId="77777777" w:rsidR="00F82EFE" w:rsidRDefault="00F82EFE">
                          <w:pPr>
                            <w:rPr>
                              <w:snapToGrid w:val="0"/>
                              <w:color w:val="000000"/>
                              <w:sz w:val="16"/>
                            </w:rPr>
                          </w:pPr>
                          <w:r>
                            <w:rPr>
                              <w:snapToGrid w:val="0"/>
                              <w:color w:val="000000"/>
                              <w:sz w:val="16"/>
                            </w:rPr>
                            <w:t>DIRECTV Proprietary</w:t>
                          </w:r>
                        </w:p>
                        <w:p w14:paraId="470D1698" w14:textId="77777777" w:rsidR="00F82EFE" w:rsidRDefault="00F82EFE">
                          <w:pPr>
                            <w:rPr>
                              <w:snapToGrid w:val="0"/>
                              <w:color w:val="000000"/>
                              <w:sz w:val="16"/>
                            </w:rPr>
                          </w:pPr>
                          <w:r>
                            <w:rPr>
                              <w:snapToGrid w:val="0"/>
                              <w:color w:val="000000"/>
                              <w:sz w:val="16"/>
                            </w:rPr>
                            <w:t>DIRECTV Enterprises, Inc.</w:t>
                          </w:r>
                        </w:p>
                        <w:p w14:paraId="5C28983D" w14:textId="77777777" w:rsidR="00F82EFE" w:rsidRDefault="00F82EFE">
                          <w:pPr>
                            <w:rPr>
                              <w:b/>
                              <w:snapToGrid w:val="0"/>
                              <w:color w:val="000000"/>
                              <w:sz w:val="16"/>
                            </w:rPr>
                          </w:pPr>
                          <w:r>
                            <w:rPr>
                              <w:snapToGrid w:val="0"/>
                              <w:color w:val="000000"/>
                              <w:sz w:val="16"/>
                            </w:rPr>
                            <w:t xml:space="preserve">Copyright </w:t>
                          </w:r>
                          <w:r>
                            <w:rPr>
                              <w:snapToGrid w:val="0"/>
                              <w:color w:val="000000"/>
                              <w:sz w:val="16"/>
                              <w:szCs w:val="16"/>
                            </w:rPr>
                            <w:sym w:font="Symbol" w:char="F0E3"/>
                          </w:r>
                          <w:r>
                            <w:rPr>
                              <w:snapToGrid w:val="0"/>
                              <w:color w:val="000000"/>
                              <w:sz w:val="16"/>
                            </w:rPr>
                            <w:t xml:space="preserve"> 2005 All Rights Reserved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1052B7" id="_x0000_t202" coordsize="21600,21600" o:spt="202" path="m,l,21600r21600,l21600,xe">
              <v:stroke joinstyle="miter"/>
              <v:path gradientshapeok="t" o:connecttype="rect"/>
            </v:shapetype>
            <v:shape id="Text Box 2" o:spid="_x0000_s1032" type="#_x0000_t202" style="position:absolute;left:0;text-align:left;margin-left:0;margin-top:0;width:166.65pt;height:4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TuAIAALk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" filled="f" fillcolor="#0c9" stroked="f">
              <v:textbox>
                <w:txbxContent>
                  <w:p w14:paraId="4240B283" w14:textId="77777777" w:rsidR="00F82EFE" w:rsidRDefault="00F82EFE">
                    <w:pPr>
                      <w:rPr>
                        <w:snapToGrid w:val="0"/>
                        <w:color w:val="000000"/>
                        <w:sz w:val="16"/>
                      </w:rPr>
                    </w:pPr>
                    <w:r>
                      <w:rPr>
                        <w:snapToGrid w:val="0"/>
                        <w:color w:val="000000"/>
                        <w:sz w:val="16"/>
                      </w:rPr>
                      <w:t>DIRECTV Proprietary</w:t>
                    </w:r>
                  </w:p>
                  <w:p w14:paraId="470D1698" w14:textId="77777777" w:rsidR="00F82EFE" w:rsidRDefault="00F82EFE">
                    <w:pPr>
                      <w:rPr>
                        <w:snapToGrid w:val="0"/>
                        <w:color w:val="000000"/>
                        <w:sz w:val="16"/>
                      </w:rPr>
                    </w:pPr>
                    <w:r>
                      <w:rPr>
                        <w:snapToGrid w:val="0"/>
                        <w:color w:val="000000"/>
                        <w:sz w:val="16"/>
                      </w:rPr>
                      <w:t>DIRECTV Enterprises, Inc.</w:t>
                    </w:r>
                  </w:p>
                  <w:p w14:paraId="5C28983D" w14:textId="77777777" w:rsidR="00F82EFE" w:rsidRDefault="00F82EFE">
                    <w:pPr>
                      <w:rPr>
                        <w:b/>
                        <w:snapToGrid w:val="0"/>
                        <w:color w:val="000000"/>
                        <w:sz w:val="16"/>
                      </w:rPr>
                    </w:pPr>
                    <w:r>
                      <w:rPr>
                        <w:snapToGrid w:val="0"/>
                        <w:color w:val="000000"/>
                        <w:sz w:val="16"/>
                      </w:rPr>
                      <w:t xml:space="preserve">Copyright </w:t>
                    </w:r>
                    <w:r>
                      <w:rPr>
                        <w:snapToGrid w:val="0"/>
                        <w:color w:val="000000"/>
                        <w:sz w:val="16"/>
                        <w:szCs w:val="16"/>
                      </w:rPr>
                      <w:sym w:font="Symbol" w:char="F0E3"/>
                    </w:r>
                    <w:r>
                      <w:rPr>
                        <w:snapToGrid w:val="0"/>
                        <w:color w:val="000000"/>
                        <w:sz w:val="16"/>
                      </w:rPr>
                      <w:t xml:space="preserve"> 2005 All Rights Reserved</w:t>
                    </w:r>
                  </w:p>
                </w:txbxContent>
              </v:textbox>
            </v:shape>
          </w:pict>
        </mc:Fallback>
      </mc:AlternateContent>
    </w:r>
    <w:r>
      <w:t xml:space="preserve">Page </w:t>
    </w:r>
    <w:r>
      <w:fldChar w:fldCharType="begin"/>
    </w:r>
    <w:r>
      <w:instrText xml:space="preserve"> PAGE </w:instrText>
    </w:r>
    <w:r>
      <w:fldChar w:fldCharType="separate"/>
    </w:r>
    <w:r>
      <w:rPr>
        <w:noProof/>
      </w:rPr>
      <w:t>LVII</w:t>
    </w:r>
    <w:r>
      <w:rPr>
        <w:noProof/>
      </w:rPr>
      <w:fldChar w:fldCharType="end"/>
    </w:r>
  </w:p>
  <w:p w14:paraId="5F68231D" w14:textId="77777777" w:rsidR="00F82EFE" w:rsidRDefault="00F82EFE">
    <w:pPr>
      <w:pStyle w:val="Footer"/>
    </w:pPr>
  </w:p>
  <w:p w14:paraId="391805B3" w14:textId="77777777" w:rsidR="00F82EFE" w:rsidRDefault="00F82E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5BC97" w14:textId="77777777" w:rsidR="00FF62FB" w:rsidRDefault="00FF62FB">
      <w:r>
        <w:separator/>
      </w:r>
    </w:p>
  </w:footnote>
  <w:footnote w:type="continuationSeparator" w:id="0">
    <w:p w14:paraId="35C3B721" w14:textId="77777777" w:rsidR="00FF62FB" w:rsidRDefault="00FF62FB">
      <w:r>
        <w:continuationSeparator/>
      </w:r>
    </w:p>
  </w:footnote>
  <w:footnote w:type="continuationNotice" w:id="1">
    <w:p w14:paraId="5209AA82" w14:textId="77777777" w:rsidR="00FF62FB" w:rsidRDefault="00FF62FB">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FD43E" w14:textId="77777777" w:rsidR="00F82EFE" w:rsidRDefault="00F82EFE">
    <w:pPr>
      <w:pBdr>
        <w:bottom w:val="single" w:sz="6" w:space="1" w:color="auto"/>
      </w:pBdr>
      <w:jc w:val="right"/>
      <w:rPr>
        <w:rFonts w:ascii="Arial" w:hAnsi="Arial"/>
        <w:b/>
        <w:sz w:val="36"/>
      </w:rPr>
    </w:pPr>
  </w:p>
  <w:p w14:paraId="0FFE2F69" w14:textId="77777777" w:rsidR="00F82EFE" w:rsidRDefault="00F82EFE">
    <w:pPr>
      <w:pStyle w:val="Header"/>
    </w:pPr>
  </w:p>
  <w:p w14:paraId="256D7D4D" w14:textId="77777777" w:rsidR="00F82EFE" w:rsidRDefault="00F82EFE">
    <w:pPr>
      <w:pStyle w:val="Header"/>
      <w:ind w:right="100"/>
      <w:jc w:val="right"/>
    </w:pPr>
    <w:r>
      <w:tab/>
    </w:r>
    <w:r>
      <w:rPr>
        <w:noProof/>
      </w:rPr>
      <w:drawing>
        <wp:inline distT="0" distB="0" distL="0" distR="0" wp14:anchorId="773DB04C" wp14:editId="14A14C8C">
          <wp:extent cx="1333500" cy="82867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33500" cy="828675"/>
                  </a:xfrm>
                  <a:prstGeom prst="rect">
                    <a:avLst/>
                  </a:prstGeom>
                  <a:noFill/>
                  <a:ln w="9525">
                    <a:noFill/>
                    <a:miter lim="800000"/>
                    <a:headEnd/>
                    <a:tailEnd/>
                  </a:ln>
                </pic:spPr>
              </pic:pic>
            </a:graphicData>
          </a:graphic>
        </wp:inline>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18D4" w14:textId="1A46ECD2" w:rsidR="00F82EFE" w:rsidRPr="00BD1EAC" w:rsidRDefault="00F82EFE" w:rsidP="00BD1E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232D6" w14:textId="77777777" w:rsidR="00F82EFE" w:rsidRDefault="00F82E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A2B04C"/>
    <w:lvl w:ilvl="0">
      <w:start w:val="1"/>
      <w:numFmt w:val="decimal"/>
      <w:lvlText w:val="%1."/>
      <w:lvlJc w:val="left"/>
      <w:pPr>
        <w:tabs>
          <w:tab w:val="num" w:pos="270"/>
        </w:tabs>
      </w:pPr>
      <w:rPr>
        <w:rFonts w:cs="Times New Roman" w:hint="default"/>
      </w:rPr>
    </w:lvl>
    <w:lvl w:ilvl="1">
      <w:start w:val="1"/>
      <w:numFmt w:val="decimal"/>
      <w:lvlText w:val="%1.%2"/>
      <w:lvlJc w:val="left"/>
      <w:pPr>
        <w:tabs>
          <w:tab w:val="num" w:pos="1440"/>
        </w:tabs>
      </w:pPr>
      <w:rPr>
        <w:color w:val="auto"/>
        <w:sz w:val="24"/>
        <w:szCs w:val="24"/>
      </w:rPr>
    </w:lvl>
    <w:lvl w:ilvl="2">
      <w:start w:val="1"/>
      <w:numFmt w:val="decimal"/>
      <w:lvlText w:val="%1.%2.%3"/>
      <w:lvlJc w:val="left"/>
      <w:pPr>
        <w:tabs>
          <w:tab w:val="num" w:pos="5220"/>
        </w:tabs>
      </w:pPr>
      <w:rPr>
        <w:rFonts w:cs="Times New Roman" w:hint="default"/>
        <w:b/>
        <w:bCs/>
        <w:i w:val="0"/>
        <w:iCs/>
        <w:strike w:val="0"/>
      </w:rPr>
    </w:lvl>
    <w:lvl w:ilvl="3">
      <w:start w:val="1"/>
      <w:numFmt w:val="decimal"/>
      <w:lvlText w:val="%1.%2.%3.%4"/>
      <w:lvlJc w:val="left"/>
      <w:pPr>
        <w:tabs>
          <w:tab w:val="num" w:pos="810"/>
        </w:tabs>
      </w:pPr>
      <w:rPr>
        <w:rFonts w:cs="Times New Roman" w:hint="default"/>
        <w:b/>
        <w:i/>
        <w:sz w:val="24"/>
        <w:szCs w:val="24"/>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 w15:restartNumberingAfterBreak="0">
    <w:nsid w:val="0000000D"/>
    <w:multiLevelType w:val="multilevel"/>
    <w:tmpl w:val="3208BB90"/>
    <w:name w:val="WW8Num13"/>
    <w:lvl w:ilvl="0">
      <w:start w:val="1"/>
      <w:numFmt w:val="bullet"/>
      <w:lvlText w:val=""/>
      <w:lvlJc w:val="left"/>
      <w:pPr>
        <w:tabs>
          <w:tab w:val="num" w:pos="420"/>
        </w:tabs>
        <w:ind w:left="420" w:hanging="420"/>
      </w:pPr>
      <w:rPr>
        <w:rFonts w:ascii="Wingdings" w:hAnsi="Wingdings" w:cs="Wingdings"/>
      </w:rPr>
    </w:lvl>
    <w:lvl w:ilvl="1">
      <w:start w:val="1"/>
      <w:numFmt w:val="decimal"/>
      <w:lvlText w:val="%2．"/>
      <w:lvlJc w:val="left"/>
      <w:pPr>
        <w:tabs>
          <w:tab w:val="num" w:pos="780"/>
        </w:tabs>
        <w:ind w:left="780" w:hanging="360"/>
      </w:pPr>
    </w:lvl>
    <w:lvl w:ilvl="2">
      <w:start w:val="1"/>
      <w:numFmt w:val="decimal"/>
      <w:lvlText w:val="%3."/>
      <w:lvlJc w:val="left"/>
      <w:pPr>
        <w:tabs>
          <w:tab w:val="num" w:pos="1260"/>
        </w:tabs>
        <w:ind w:left="1260" w:hanging="420"/>
      </w:pPr>
      <w:rPr>
        <w:rFonts w:ascii="Verdana" w:eastAsia="PMingLiU" w:hAnsi="Verdana" w:cstheme="minorHAnsi"/>
      </w:r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2" w15:restartNumberingAfterBreak="0">
    <w:nsid w:val="142B6A04"/>
    <w:multiLevelType w:val="singleLevel"/>
    <w:tmpl w:val="CD524B4E"/>
    <w:lvl w:ilvl="0">
      <w:start w:val="1"/>
      <w:numFmt w:val="bullet"/>
      <w:pStyle w:val="SapientBullet"/>
      <w:lvlText w:val=""/>
      <w:lvlJc w:val="left"/>
      <w:pPr>
        <w:tabs>
          <w:tab w:val="num" w:pos="360"/>
        </w:tabs>
        <w:ind w:left="360" w:hanging="360"/>
      </w:pPr>
      <w:rPr>
        <w:rFonts w:ascii="Symbol" w:hAnsi="Symbol" w:hint="default"/>
        <w:color w:val="auto"/>
      </w:rPr>
    </w:lvl>
  </w:abstractNum>
  <w:abstractNum w:abstractNumId="3" w15:restartNumberingAfterBreak="0">
    <w:nsid w:val="1C1A509C"/>
    <w:multiLevelType w:val="multilevel"/>
    <w:tmpl w:val="860A9C30"/>
    <w:lvl w:ilvl="0">
      <w:start w:val="1"/>
      <w:numFmt w:val="decimal"/>
      <w:lvlText w:val="%1."/>
      <w:lvlJc w:val="left"/>
      <w:pPr>
        <w:ind w:left="1440" w:hanging="360"/>
      </w:pPr>
    </w:lvl>
    <w:lvl w:ilvl="1">
      <w:start w:val="4"/>
      <w:numFmt w:val="decimal"/>
      <w:isLgl/>
      <w:lvlText w:val="%1.%2"/>
      <w:lvlJc w:val="left"/>
      <w:pPr>
        <w:ind w:left="1800" w:hanging="720"/>
      </w:pPr>
      <w:rPr>
        <w:rFonts w:hint="default"/>
      </w:rPr>
    </w:lvl>
    <w:lvl w:ilvl="2">
      <w:start w:val="4"/>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4" w15:restartNumberingAfterBreak="0">
    <w:nsid w:val="23CA3962"/>
    <w:multiLevelType w:val="hybridMultilevel"/>
    <w:tmpl w:val="FB4E7E2A"/>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00B3A75"/>
    <w:multiLevelType w:val="hybridMultilevel"/>
    <w:tmpl w:val="BE22A46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E944C6F"/>
    <w:multiLevelType w:val="hybridMultilevel"/>
    <w:tmpl w:val="119A8E80"/>
    <w:lvl w:ilvl="0" w:tplc="0409000F">
      <w:start w:val="1"/>
      <w:numFmt w:val="decimal"/>
      <w:lvlText w:val="%1."/>
      <w:lvlJc w:val="left"/>
      <w:pPr>
        <w:ind w:left="1044" w:hanging="360"/>
      </w:p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7" w15:restartNumberingAfterBreak="0">
    <w:nsid w:val="50162E86"/>
    <w:multiLevelType w:val="hybridMultilevel"/>
    <w:tmpl w:val="FB4E7E2A"/>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34E1A23"/>
    <w:multiLevelType w:val="hybridMultilevel"/>
    <w:tmpl w:val="F230D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1EE2912"/>
    <w:multiLevelType w:val="hybridMultilevel"/>
    <w:tmpl w:val="B566B3E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9801DE9"/>
    <w:multiLevelType w:val="hybridMultilevel"/>
    <w:tmpl w:val="6ED685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0"/>
  </w:num>
  <w:num w:numId="4">
    <w:abstractNumId w:val="6"/>
  </w:num>
  <w:num w:numId="5">
    <w:abstractNumId w:val="4"/>
  </w:num>
  <w:num w:numId="6">
    <w:abstractNumId w:val="5"/>
  </w:num>
  <w:num w:numId="7">
    <w:abstractNumId w:val="7"/>
  </w:num>
  <w:num w:numId="8">
    <w:abstractNumId w:val="3"/>
  </w:num>
  <w:num w:numId="9">
    <w:abstractNumId w:val="8"/>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tDQ2MzQ2NTAwNzc1tzRW0lEKTi0uzszPAykwqwUAtxhDZSwAAAA="/>
  </w:docVars>
  <w:rsids>
    <w:rsidRoot w:val="00280070"/>
    <w:rsid w:val="0000007B"/>
    <w:rsid w:val="0000064F"/>
    <w:rsid w:val="00000941"/>
    <w:rsid w:val="00000CEE"/>
    <w:rsid w:val="0000102F"/>
    <w:rsid w:val="000010F3"/>
    <w:rsid w:val="00001305"/>
    <w:rsid w:val="000018B5"/>
    <w:rsid w:val="00003601"/>
    <w:rsid w:val="000042FA"/>
    <w:rsid w:val="00004792"/>
    <w:rsid w:val="00005480"/>
    <w:rsid w:val="00005AE5"/>
    <w:rsid w:val="0000605A"/>
    <w:rsid w:val="000062CD"/>
    <w:rsid w:val="00006EA9"/>
    <w:rsid w:val="00006F26"/>
    <w:rsid w:val="00011786"/>
    <w:rsid w:val="00011C81"/>
    <w:rsid w:val="00012298"/>
    <w:rsid w:val="00012516"/>
    <w:rsid w:val="00014D50"/>
    <w:rsid w:val="0001632D"/>
    <w:rsid w:val="00017AE9"/>
    <w:rsid w:val="00017CE0"/>
    <w:rsid w:val="00020856"/>
    <w:rsid w:val="000210C3"/>
    <w:rsid w:val="000216BF"/>
    <w:rsid w:val="00021E33"/>
    <w:rsid w:val="00021F89"/>
    <w:rsid w:val="00022955"/>
    <w:rsid w:val="00022EAE"/>
    <w:rsid w:val="000230A2"/>
    <w:rsid w:val="000235B6"/>
    <w:rsid w:val="0002383C"/>
    <w:rsid w:val="00023E52"/>
    <w:rsid w:val="00023FB6"/>
    <w:rsid w:val="000259BF"/>
    <w:rsid w:val="00025E06"/>
    <w:rsid w:val="00026602"/>
    <w:rsid w:val="0002688C"/>
    <w:rsid w:val="00026BB4"/>
    <w:rsid w:val="0002727F"/>
    <w:rsid w:val="0002781D"/>
    <w:rsid w:val="000279C0"/>
    <w:rsid w:val="000300B4"/>
    <w:rsid w:val="00030230"/>
    <w:rsid w:val="00030BE4"/>
    <w:rsid w:val="0003101C"/>
    <w:rsid w:val="00031ABA"/>
    <w:rsid w:val="00031E89"/>
    <w:rsid w:val="0003275F"/>
    <w:rsid w:val="000328DE"/>
    <w:rsid w:val="00032BD6"/>
    <w:rsid w:val="00032EF0"/>
    <w:rsid w:val="0003310B"/>
    <w:rsid w:val="00033817"/>
    <w:rsid w:val="00033B77"/>
    <w:rsid w:val="0003522B"/>
    <w:rsid w:val="000352BB"/>
    <w:rsid w:val="00035317"/>
    <w:rsid w:val="00035615"/>
    <w:rsid w:val="000358FA"/>
    <w:rsid w:val="00035A3F"/>
    <w:rsid w:val="00036184"/>
    <w:rsid w:val="0003780D"/>
    <w:rsid w:val="000379D8"/>
    <w:rsid w:val="00037BF1"/>
    <w:rsid w:val="00037E98"/>
    <w:rsid w:val="00040171"/>
    <w:rsid w:val="0004023B"/>
    <w:rsid w:val="000409D2"/>
    <w:rsid w:val="0004121F"/>
    <w:rsid w:val="00041282"/>
    <w:rsid w:val="00042758"/>
    <w:rsid w:val="000429CC"/>
    <w:rsid w:val="00043496"/>
    <w:rsid w:val="000436DA"/>
    <w:rsid w:val="00044364"/>
    <w:rsid w:val="00044DCB"/>
    <w:rsid w:val="00045106"/>
    <w:rsid w:val="000458C0"/>
    <w:rsid w:val="0004594E"/>
    <w:rsid w:val="00045BA4"/>
    <w:rsid w:val="00045FAF"/>
    <w:rsid w:val="000470A9"/>
    <w:rsid w:val="0004723D"/>
    <w:rsid w:val="00051890"/>
    <w:rsid w:val="00051985"/>
    <w:rsid w:val="00051FF3"/>
    <w:rsid w:val="00054710"/>
    <w:rsid w:val="00054D85"/>
    <w:rsid w:val="00054DA0"/>
    <w:rsid w:val="0005536C"/>
    <w:rsid w:val="00055CD1"/>
    <w:rsid w:val="000567F0"/>
    <w:rsid w:val="00057DDF"/>
    <w:rsid w:val="00057FA2"/>
    <w:rsid w:val="00060499"/>
    <w:rsid w:val="00060691"/>
    <w:rsid w:val="000614BB"/>
    <w:rsid w:val="00061E2B"/>
    <w:rsid w:val="00062465"/>
    <w:rsid w:val="00062A7B"/>
    <w:rsid w:val="00062C3F"/>
    <w:rsid w:val="00063426"/>
    <w:rsid w:val="00063A90"/>
    <w:rsid w:val="00064285"/>
    <w:rsid w:val="000655AF"/>
    <w:rsid w:val="0006561D"/>
    <w:rsid w:val="00065D82"/>
    <w:rsid w:val="00066438"/>
    <w:rsid w:val="00066604"/>
    <w:rsid w:val="00066669"/>
    <w:rsid w:val="000673CA"/>
    <w:rsid w:val="000677EF"/>
    <w:rsid w:val="00067AE8"/>
    <w:rsid w:val="00067E0D"/>
    <w:rsid w:val="00070111"/>
    <w:rsid w:val="00070181"/>
    <w:rsid w:val="000711A8"/>
    <w:rsid w:val="0007120A"/>
    <w:rsid w:val="00071402"/>
    <w:rsid w:val="000717FF"/>
    <w:rsid w:val="0007218B"/>
    <w:rsid w:val="00072247"/>
    <w:rsid w:val="000723E4"/>
    <w:rsid w:val="0007354C"/>
    <w:rsid w:val="00073781"/>
    <w:rsid w:val="00073803"/>
    <w:rsid w:val="000738FE"/>
    <w:rsid w:val="000740A2"/>
    <w:rsid w:val="0007423E"/>
    <w:rsid w:val="00074F17"/>
    <w:rsid w:val="0007565D"/>
    <w:rsid w:val="000758FD"/>
    <w:rsid w:val="00075CE0"/>
    <w:rsid w:val="00076BEB"/>
    <w:rsid w:val="00076DBA"/>
    <w:rsid w:val="00076DE3"/>
    <w:rsid w:val="00077485"/>
    <w:rsid w:val="000775E0"/>
    <w:rsid w:val="000815EC"/>
    <w:rsid w:val="00081911"/>
    <w:rsid w:val="00081FEE"/>
    <w:rsid w:val="0008274F"/>
    <w:rsid w:val="0008276C"/>
    <w:rsid w:val="00082A4F"/>
    <w:rsid w:val="00082E77"/>
    <w:rsid w:val="000842EE"/>
    <w:rsid w:val="00084599"/>
    <w:rsid w:val="00085522"/>
    <w:rsid w:val="00085A73"/>
    <w:rsid w:val="000864DF"/>
    <w:rsid w:val="00086705"/>
    <w:rsid w:val="00086CD9"/>
    <w:rsid w:val="000870D3"/>
    <w:rsid w:val="0008723B"/>
    <w:rsid w:val="00087BB9"/>
    <w:rsid w:val="00087C3F"/>
    <w:rsid w:val="00087C71"/>
    <w:rsid w:val="00087E2A"/>
    <w:rsid w:val="0009104B"/>
    <w:rsid w:val="0009139B"/>
    <w:rsid w:val="0009147B"/>
    <w:rsid w:val="00091562"/>
    <w:rsid w:val="00091A94"/>
    <w:rsid w:val="00091B65"/>
    <w:rsid w:val="00091DE9"/>
    <w:rsid w:val="00091DFE"/>
    <w:rsid w:val="00091E72"/>
    <w:rsid w:val="0009247A"/>
    <w:rsid w:val="0009263B"/>
    <w:rsid w:val="00093765"/>
    <w:rsid w:val="000937AC"/>
    <w:rsid w:val="00094092"/>
    <w:rsid w:val="000942E1"/>
    <w:rsid w:val="000946BD"/>
    <w:rsid w:val="00094FDD"/>
    <w:rsid w:val="000951E8"/>
    <w:rsid w:val="00095570"/>
    <w:rsid w:val="0009565A"/>
    <w:rsid w:val="00095885"/>
    <w:rsid w:val="00096530"/>
    <w:rsid w:val="000A0015"/>
    <w:rsid w:val="000A0520"/>
    <w:rsid w:val="000A07A8"/>
    <w:rsid w:val="000A0B59"/>
    <w:rsid w:val="000A0E50"/>
    <w:rsid w:val="000A11A5"/>
    <w:rsid w:val="000A11D7"/>
    <w:rsid w:val="000A1B90"/>
    <w:rsid w:val="000A1D58"/>
    <w:rsid w:val="000A235C"/>
    <w:rsid w:val="000A24CD"/>
    <w:rsid w:val="000A24D8"/>
    <w:rsid w:val="000A298B"/>
    <w:rsid w:val="000A2DDB"/>
    <w:rsid w:val="000A48D9"/>
    <w:rsid w:val="000A500E"/>
    <w:rsid w:val="000A5389"/>
    <w:rsid w:val="000A5596"/>
    <w:rsid w:val="000A58EE"/>
    <w:rsid w:val="000A7BCE"/>
    <w:rsid w:val="000A7C6A"/>
    <w:rsid w:val="000A7DB0"/>
    <w:rsid w:val="000B0D4D"/>
    <w:rsid w:val="000B0D98"/>
    <w:rsid w:val="000B1249"/>
    <w:rsid w:val="000B1466"/>
    <w:rsid w:val="000B1A11"/>
    <w:rsid w:val="000B1A6B"/>
    <w:rsid w:val="000B29D0"/>
    <w:rsid w:val="000B2BA1"/>
    <w:rsid w:val="000B2E55"/>
    <w:rsid w:val="000B3411"/>
    <w:rsid w:val="000B3654"/>
    <w:rsid w:val="000B3FFF"/>
    <w:rsid w:val="000B42B4"/>
    <w:rsid w:val="000B4B7A"/>
    <w:rsid w:val="000B5418"/>
    <w:rsid w:val="000B5627"/>
    <w:rsid w:val="000B5DDB"/>
    <w:rsid w:val="000B61AA"/>
    <w:rsid w:val="000B66CF"/>
    <w:rsid w:val="000B6BC3"/>
    <w:rsid w:val="000B6F3C"/>
    <w:rsid w:val="000B71FC"/>
    <w:rsid w:val="000B79E9"/>
    <w:rsid w:val="000C035B"/>
    <w:rsid w:val="000C045C"/>
    <w:rsid w:val="000C0464"/>
    <w:rsid w:val="000C0AF2"/>
    <w:rsid w:val="000C21CB"/>
    <w:rsid w:val="000C295E"/>
    <w:rsid w:val="000C2AA5"/>
    <w:rsid w:val="000C2E73"/>
    <w:rsid w:val="000C3322"/>
    <w:rsid w:val="000C3D52"/>
    <w:rsid w:val="000C467A"/>
    <w:rsid w:val="000C4891"/>
    <w:rsid w:val="000C5A0F"/>
    <w:rsid w:val="000C5F63"/>
    <w:rsid w:val="000C6957"/>
    <w:rsid w:val="000C6D9D"/>
    <w:rsid w:val="000C6E1A"/>
    <w:rsid w:val="000C6F4C"/>
    <w:rsid w:val="000C6FE0"/>
    <w:rsid w:val="000C74B6"/>
    <w:rsid w:val="000D03CC"/>
    <w:rsid w:val="000D0621"/>
    <w:rsid w:val="000D095B"/>
    <w:rsid w:val="000D0BF3"/>
    <w:rsid w:val="000D0C46"/>
    <w:rsid w:val="000D12AF"/>
    <w:rsid w:val="000D2423"/>
    <w:rsid w:val="000D2765"/>
    <w:rsid w:val="000D2A12"/>
    <w:rsid w:val="000D2FC7"/>
    <w:rsid w:val="000D3C3E"/>
    <w:rsid w:val="000D3F97"/>
    <w:rsid w:val="000D4413"/>
    <w:rsid w:val="000D44CC"/>
    <w:rsid w:val="000D4678"/>
    <w:rsid w:val="000D5C1C"/>
    <w:rsid w:val="000D5C3C"/>
    <w:rsid w:val="000D5CBC"/>
    <w:rsid w:val="000D5F26"/>
    <w:rsid w:val="000D602C"/>
    <w:rsid w:val="000D606B"/>
    <w:rsid w:val="000D6182"/>
    <w:rsid w:val="000D64AF"/>
    <w:rsid w:val="000D65D6"/>
    <w:rsid w:val="000D6B8C"/>
    <w:rsid w:val="000D7043"/>
    <w:rsid w:val="000D71D3"/>
    <w:rsid w:val="000E04DB"/>
    <w:rsid w:val="000E0FFB"/>
    <w:rsid w:val="000E151B"/>
    <w:rsid w:val="000E1584"/>
    <w:rsid w:val="000E15E5"/>
    <w:rsid w:val="000E1D5C"/>
    <w:rsid w:val="000E1F22"/>
    <w:rsid w:val="000E22B2"/>
    <w:rsid w:val="000E2D84"/>
    <w:rsid w:val="000E2FA8"/>
    <w:rsid w:val="000E32DC"/>
    <w:rsid w:val="000E3733"/>
    <w:rsid w:val="000E3E1A"/>
    <w:rsid w:val="000E4018"/>
    <w:rsid w:val="000E41CB"/>
    <w:rsid w:val="000E5090"/>
    <w:rsid w:val="000E580E"/>
    <w:rsid w:val="000E5C65"/>
    <w:rsid w:val="000E671E"/>
    <w:rsid w:val="000E6A65"/>
    <w:rsid w:val="000E7660"/>
    <w:rsid w:val="000E7B17"/>
    <w:rsid w:val="000E7C8D"/>
    <w:rsid w:val="000E7F8C"/>
    <w:rsid w:val="000F06DC"/>
    <w:rsid w:val="000F0F5F"/>
    <w:rsid w:val="000F211B"/>
    <w:rsid w:val="000F24DC"/>
    <w:rsid w:val="000F2F3B"/>
    <w:rsid w:val="000F2FEF"/>
    <w:rsid w:val="000F36F5"/>
    <w:rsid w:val="000F394A"/>
    <w:rsid w:val="000F3A70"/>
    <w:rsid w:val="000F442E"/>
    <w:rsid w:val="000F4465"/>
    <w:rsid w:val="000F4963"/>
    <w:rsid w:val="000F4E03"/>
    <w:rsid w:val="000F5DFF"/>
    <w:rsid w:val="000F6CD2"/>
    <w:rsid w:val="000F6E36"/>
    <w:rsid w:val="000F7CD5"/>
    <w:rsid w:val="0010089C"/>
    <w:rsid w:val="00100C84"/>
    <w:rsid w:val="00100D7B"/>
    <w:rsid w:val="00100DF1"/>
    <w:rsid w:val="00100E19"/>
    <w:rsid w:val="00100E27"/>
    <w:rsid w:val="00101E00"/>
    <w:rsid w:val="0010252E"/>
    <w:rsid w:val="00102D76"/>
    <w:rsid w:val="00103201"/>
    <w:rsid w:val="00103270"/>
    <w:rsid w:val="00103DF2"/>
    <w:rsid w:val="00104327"/>
    <w:rsid w:val="0010457D"/>
    <w:rsid w:val="001046D3"/>
    <w:rsid w:val="00104D5B"/>
    <w:rsid w:val="00104E0E"/>
    <w:rsid w:val="00105CEF"/>
    <w:rsid w:val="00105FEC"/>
    <w:rsid w:val="001061DE"/>
    <w:rsid w:val="001077A7"/>
    <w:rsid w:val="0010787A"/>
    <w:rsid w:val="00107D85"/>
    <w:rsid w:val="0011022E"/>
    <w:rsid w:val="001104D4"/>
    <w:rsid w:val="001106AC"/>
    <w:rsid w:val="00110893"/>
    <w:rsid w:val="0011197C"/>
    <w:rsid w:val="001119CD"/>
    <w:rsid w:val="00111F4A"/>
    <w:rsid w:val="00111FF2"/>
    <w:rsid w:val="001128D3"/>
    <w:rsid w:val="001135C0"/>
    <w:rsid w:val="00113769"/>
    <w:rsid w:val="00113A98"/>
    <w:rsid w:val="0011405D"/>
    <w:rsid w:val="001148A1"/>
    <w:rsid w:val="00115A65"/>
    <w:rsid w:val="00116439"/>
    <w:rsid w:val="00116583"/>
    <w:rsid w:val="001169F7"/>
    <w:rsid w:val="001170F1"/>
    <w:rsid w:val="00117123"/>
    <w:rsid w:val="00121B78"/>
    <w:rsid w:val="00122699"/>
    <w:rsid w:val="00122A62"/>
    <w:rsid w:val="00122B4D"/>
    <w:rsid w:val="00123001"/>
    <w:rsid w:val="00123441"/>
    <w:rsid w:val="001234C0"/>
    <w:rsid w:val="00123A85"/>
    <w:rsid w:val="0012447E"/>
    <w:rsid w:val="00124A54"/>
    <w:rsid w:val="00124C60"/>
    <w:rsid w:val="00124FE0"/>
    <w:rsid w:val="0012608A"/>
    <w:rsid w:val="00126335"/>
    <w:rsid w:val="00127763"/>
    <w:rsid w:val="00127BD2"/>
    <w:rsid w:val="00127F0A"/>
    <w:rsid w:val="00130C15"/>
    <w:rsid w:val="00131989"/>
    <w:rsid w:val="001319C6"/>
    <w:rsid w:val="00131A37"/>
    <w:rsid w:val="00132027"/>
    <w:rsid w:val="00132387"/>
    <w:rsid w:val="00132B9F"/>
    <w:rsid w:val="001334C1"/>
    <w:rsid w:val="0013416F"/>
    <w:rsid w:val="001367CA"/>
    <w:rsid w:val="00136EA4"/>
    <w:rsid w:val="00136EE5"/>
    <w:rsid w:val="001371F0"/>
    <w:rsid w:val="0013772E"/>
    <w:rsid w:val="00137732"/>
    <w:rsid w:val="001377FE"/>
    <w:rsid w:val="00137E0C"/>
    <w:rsid w:val="00137F5F"/>
    <w:rsid w:val="00140426"/>
    <w:rsid w:val="0014178A"/>
    <w:rsid w:val="00141A15"/>
    <w:rsid w:val="00141D8E"/>
    <w:rsid w:val="00142504"/>
    <w:rsid w:val="00142B79"/>
    <w:rsid w:val="00142E97"/>
    <w:rsid w:val="0014324D"/>
    <w:rsid w:val="001432D3"/>
    <w:rsid w:val="0014331E"/>
    <w:rsid w:val="00143B63"/>
    <w:rsid w:val="00143CE7"/>
    <w:rsid w:val="00143DDF"/>
    <w:rsid w:val="001453BB"/>
    <w:rsid w:val="00145BF0"/>
    <w:rsid w:val="00145CC5"/>
    <w:rsid w:val="00147429"/>
    <w:rsid w:val="00147D50"/>
    <w:rsid w:val="00150913"/>
    <w:rsid w:val="00150EC7"/>
    <w:rsid w:val="00151CD3"/>
    <w:rsid w:val="001529A2"/>
    <w:rsid w:val="00152ACA"/>
    <w:rsid w:val="0015310C"/>
    <w:rsid w:val="00153958"/>
    <w:rsid w:val="00153B5E"/>
    <w:rsid w:val="001540CF"/>
    <w:rsid w:val="00154347"/>
    <w:rsid w:val="00154E85"/>
    <w:rsid w:val="001555FE"/>
    <w:rsid w:val="00156710"/>
    <w:rsid w:val="00156A82"/>
    <w:rsid w:val="00156C9A"/>
    <w:rsid w:val="0015780F"/>
    <w:rsid w:val="001578C6"/>
    <w:rsid w:val="001600E7"/>
    <w:rsid w:val="0016118A"/>
    <w:rsid w:val="00161A93"/>
    <w:rsid w:val="00161ABC"/>
    <w:rsid w:val="00161B20"/>
    <w:rsid w:val="0016256C"/>
    <w:rsid w:val="00162827"/>
    <w:rsid w:val="00162828"/>
    <w:rsid w:val="0016375A"/>
    <w:rsid w:val="00163F06"/>
    <w:rsid w:val="00164230"/>
    <w:rsid w:val="00164DF0"/>
    <w:rsid w:val="00165691"/>
    <w:rsid w:val="00165BF2"/>
    <w:rsid w:val="00165E28"/>
    <w:rsid w:val="00166230"/>
    <w:rsid w:val="0016666E"/>
    <w:rsid w:val="001718EA"/>
    <w:rsid w:val="00171959"/>
    <w:rsid w:val="00171AF4"/>
    <w:rsid w:val="00171E34"/>
    <w:rsid w:val="00172A67"/>
    <w:rsid w:val="00172B3B"/>
    <w:rsid w:val="0017335A"/>
    <w:rsid w:val="00173567"/>
    <w:rsid w:val="0017404F"/>
    <w:rsid w:val="00174267"/>
    <w:rsid w:val="001747A8"/>
    <w:rsid w:val="00174C2B"/>
    <w:rsid w:val="00174EC0"/>
    <w:rsid w:val="00175462"/>
    <w:rsid w:val="00175BC9"/>
    <w:rsid w:val="001760EF"/>
    <w:rsid w:val="001769D0"/>
    <w:rsid w:val="00176EA1"/>
    <w:rsid w:val="0017709D"/>
    <w:rsid w:val="001770F8"/>
    <w:rsid w:val="001772C1"/>
    <w:rsid w:val="00180190"/>
    <w:rsid w:val="001807E3"/>
    <w:rsid w:val="00180981"/>
    <w:rsid w:val="00180CF4"/>
    <w:rsid w:val="001817AC"/>
    <w:rsid w:val="00181B7B"/>
    <w:rsid w:val="0018219E"/>
    <w:rsid w:val="00182E87"/>
    <w:rsid w:val="00182EC9"/>
    <w:rsid w:val="001832DF"/>
    <w:rsid w:val="00184022"/>
    <w:rsid w:val="00184600"/>
    <w:rsid w:val="00184E1A"/>
    <w:rsid w:val="00185B08"/>
    <w:rsid w:val="001867F3"/>
    <w:rsid w:val="0018696F"/>
    <w:rsid w:val="001869E3"/>
    <w:rsid w:val="00186E04"/>
    <w:rsid w:val="00187119"/>
    <w:rsid w:val="00187616"/>
    <w:rsid w:val="001900D2"/>
    <w:rsid w:val="00190954"/>
    <w:rsid w:val="00190ED0"/>
    <w:rsid w:val="001911CC"/>
    <w:rsid w:val="001913C6"/>
    <w:rsid w:val="00191436"/>
    <w:rsid w:val="001917F6"/>
    <w:rsid w:val="00191AB7"/>
    <w:rsid w:val="00191F91"/>
    <w:rsid w:val="001930C5"/>
    <w:rsid w:val="00193A76"/>
    <w:rsid w:val="00193BE3"/>
    <w:rsid w:val="00194865"/>
    <w:rsid w:val="001954A2"/>
    <w:rsid w:val="001955DF"/>
    <w:rsid w:val="00195697"/>
    <w:rsid w:val="00195AF2"/>
    <w:rsid w:val="00195C43"/>
    <w:rsid w:val="0019612B"/>
    <w:rsid w:val="00196EFC"/>
    <w:rsid w:val="00197C2C"/>
    <w:rsid w:val="001A13CB"/>
    <w:rsid w:val="001A164B"/>
    <w:rsid w:val="001A1670"/>
    <w:rsid w:val="001A1779"/>
    <w:rsid w:val="001A19D1"/>
    <w:rsid w:val="001A1AAE"/>
    <w:rsid w:val="001A2152"/>
    <w:rsid w:val="001A2EF5"/>
    <w:rsid w:val="001A3572"/>
    <w:rsid w:val="001A3A46"/>
    <w:rsid w:val="001A3E0E"/>
    <w:rsid w:val="001A4376"/>
    <w:rsid w:val="001A516B"/>
    <w:rsid w:val="001A54E2"/>
    <w:rsid w:val="001A5DAC"/>
    <w:rsid w:val="001A5E0A"/>
    <w:rsid w:val="001A614E"/>
    <w:rsid w:val="001A6BD3"/>
    <w:rsid w:val="001A70F3"/>
    <w:rsid w:val="001A74EC"/>
    <w:rsid w:val="001A7B68"/>
    <w:rsid w:val="001A7FF6"/>
    <w:rsid w:val="001B00D0"/>
    <w:rsid w:val="001B07E7"/>
    <w:rsid w:val="001B0EC0"/>
    <w:rsid w:val="001B1794"/>
    <w:rsid w:val="001B18A7"/>
    <w:rsid w:val="001B1A52"/>
    <w:rsid w:val="001B1B11"/>
    <w:rsid w:val="001B20A7"/>
    <w:rsid w:val="001B2F75"/>
    <w:rsid w:val="001B30D0"/>
    <w:rsid w:val="001B396C"/>
    <w:rsid w:val="001B3998"/>
    <w:rsid w:val="001B3CC3"/>
    <w:rsid w:val="001B3F09"/>
    <w:rsid w:val="001B5510"/>
    <w:rsid w:val="001B56E2"/>
    <w:rsid w:val="001B6520"/>
    <w:rsid w:val="001B6547"/>
    <w:rsid w:val="001B6B2F"/>
    <w:rsid w:val="001B6D53"/>
    <w:rsid w:val="001B6D8A"/>
    <w:rsid w:val="001B7A4D"/>
    <w:rsid w:val="001B7E95"/>
    <w:rsid w:val="001C06A2"/>
    <w:rsid w:val="001C09BE"/>
    <w:rsid w:val="001C165E"/>
    <w:rsid w:val="001C1D33"/>
    <w:rsid w:val="001C24B7"/>
    <w:rsid w:val="001C2757"/>
    <w:rsid w:val="001C2E60"/>
    <w:rsid w:val="001C3684"/>
    <w:rsid w:val="001C38CE"/>
    <w:rsid w:val="001C3C43"/>
    <w:rsid w:val="001C3DD1"/>
    <w:rsid w:val="001C4E2A"/>
    <w:rsid w:val="001C51AA"/>
    <w:rsid w:val="001C57AA"/>
    <w:rsid w:val="001C6954"/>
    <w:rsid w:val="001C6CC0"/>
    <w:rsid w:val="001C711E"/>
    <w:rsid w:val="001C7474"/>
    <w:rsid w:val="001C7BE9"/>
    <w:rsid w:val="001C7DCC"/>
    <w:rsid w:val="001D03A3"/>
    <w:rsid w:val="001D13EE"/>
    <w:rsid w:val="001D1468"/>
    <w:rsid w:val="001D19EE"/>
    <w:rsid w:val="001D1D7D"/>
    <w:rsid w:val="001D1E60"/>
    <w:rsid w:val="001D2359"/>
    <w:rsid w:val="001D248B"/>
    <w:rsid w:val="001D2A33"/>
    <w:rsid w:val="001D3114"/>
    <w:rsid w:val="001D3749"/>
    <w:rsid w:val="001D3D39"/>
    <w:rsid w:val="001D43EB"/>
    <w:rsid w:val="001D4483"/>
    <w:rsid w:val="001D56C3"/>
    <w:rsid w:val="001D5EF7"/>
    <w:rsid w:val="001D5FA5"/>
    <w:rsid w:val="001D6199"/>
    <w:rsid w:val="001D61F0"/>
    <w:rsid w:val="001D697B"/>
    <w:rsid w:val="001D771E"/>
    <w:rsid w:val="001D79BF"/>
    <w:rsid w:val="001E07DD"/>
    <w:rsid w:val="001E09C8"/>
    <w:rsid w:val="001E0B55"/>
    <w:rsid w:val="001E1A8D"/>
    <w:rsid w:val="001E2874"/>
    <w:rsid w:val="001E287B"/>
    <w:rsid w:val="001E2CDE"/>
    <w:rsid w:val="001E3696"/>
    <w:rsid w:val="001E44A9"/>
    <w:rsid w:val="001E4728"/>
    <w:rsid w:val="001E4AC9"/>
    <w:rsid w:val="001E564A"/>
    <w:rsid w:val="001E5AF9"/>
    <w:rsid w:val="001E633C"/>
    <w:rsid w:val="001E6F50"/>
    <w:rsid w:val="001E7668"/>
    <w:rsid w:val="001F0070"/>
    <w:rsid w:val="001F081F"/>
    <w:rsid w:val="001F0D42"/>
    <w:rsid w:val="001F18AF"/>
    <w:rsid w:val="001F2212"/>
    <w:rsid w:val="001F3749"/>
    <w:rsid w:val="001F45AE"/>
    <w:rsid w:val="001F4AA5"/>
    <w:rsid w:val="001F4B0C"/>
    <w:rsid w:val="001F4C76"/>
    <w:rsid w:val="001F54C7"/>
    <w:rsid w:val="001F56AA"/>
    <w:rsid w:val="001F66FA"/>
    <w:rsid w:val="001F69BB"/>
    <w:rsid w:val="001F69D1"/>
    <w:rsid w:val="001F703A"/>
    <w:rsid w:val="001F752A"/>
    <w:rsid w:val="001F7F03"/>
    <w:rsid w:val="00200F27"/>
    <w:rsid w:val="00201C2C"/>
    <w:rsid w:val="00201EBA"/>
    <w:rsid w:val="002028E6"/>
    <w:rsid w:val="00203135"/>
    <w:rsid w:val="00203149"/>
    <w:rsid w:val="00203331"/>
    <w:rsid w:val="002040B8"/>
    <w:rsid w:val="00204BE2"/>
    <w:rsid w:val="00205279"/>
    <w:rsid w:val="002055AB"/>
    <w:rsid w:val="002062EA"/>
    <w:rsid w:val="00206EE3"/>
    <w:rsid w:val="00207234"/>
    <w:rsid w:val="00207431"/>
    <w:rsid w:val="00207796"/>
    <w:rsid w:val="00210BF7"/>
    <w:rsid w:val="00211218"/>
    <w:rsid w:val="00211268"/>
    <w:rsid w:val="00211E08"/>
    <w:rsid w:val="00211ED1"/>
    <w:rsid w:val="00211ED4"/>
    <w:rsid w:val="00211FAD"/>
    <w:rsid w:val="00212AF4"/>
    <w:rsid w:val="00212EDB"/>
    <w:rsid w:val="0021382C"/>
    <w:rsid w:val="00213B54"/>
    <w:rsid w:val="00214740"/>
    <w:rsid w:val="0021486E"/>
    <w:rsid w:val="00214986"/>
    <w:rsid w:val="00214BF3"/>
    <w:rsid w:val="00214BF7"/>
    <w:rsid w:val="00214C58"/>
    <w:rsid w:val="0021525C"/>
    <w:rsid w:val="002154EE"/>
    <w:rsid w:val="00216071"/>
    <w:rsid w:val="00216EEF"/>
    <w:rsid w:val="00217027"/>
    <w:rsid w:val="00217034"/>
    <w:rsid w:val="00217241"/>
    <w:rsid w:val="00217A4D"/>
    <w:rsid w:val="00217EC1"/>
    <w:rsid w:val="00220ACD"/>
    <w:rsid w:val="00220ACF"/>
    <w:rsid w:val="00220C88"/>
    <w:rsid w:val="00220D95"/>
    <w:rsid w:val="00220E34"/>
    <w:rsid w:val="00221D90"/>
    <w:rsid w:val="0022216B"/>
    <w:rsid w:val="002224DC"/>
    <w:rsid w:val="00223582"/>
    <w:rsid w:val="0022374D"/>
    <w:rsid w:val="00223943"/>
    <w:rsid w:val="0022490B"/>
    <w:rsid w:val="002254BB"/>
    <w:rsid w:val="00225C78"/>
    <w:rsid w:val="00225E9B"/>
    <w:rsid w:val="00225F8B"/>
    <w:rsid w:val="00226140"/>
    <w:rsid w:val="00226901"/>
    <w:rsid w:val="0022699F"/>
    <w:rsid w:val="00227161"/>
    <w:rsid w:val="002273E5"/>
    <w:rsid w:val="00227806"/>
    <w:rsid w:val="00227C3A"/>
    <w:rsid w:val="00232A5B"/>
    <w:rsid w:val="00232CB7"/>
    <w:rsid w:val="00233706"/>
    <w:rsid w:val="00233AB8"/>
    <w:rsid w:val="00234658"/>
    <w:rsid w:val="00234748"/>
    <w:rsid w:val="002357AD"/>
    <w:rsid w:val="002361EB"/>
    <w:rsid w:val="00236EF9"/>
    <w:rsid w:val="00237C2C"/>
    <w:rsid w:val="002403B6"/>
    <w:rsid w:val="002409FA"/>
    <w:rsid w:val="00240B6F"/>
    <w:rsid w:val="00240D29"/>
    <w:rsid w:val="00241062"/>
    <w:rsid w:val="00241110"/>
    <w:rsid w:val="00241942"/>
    <w:rsid w:val="002421A5"/>
    <w:rsid w:val="00242F3B"/>
    <w:rsid w:val="002434D9"/>
    <w:rsid w:val="0024354A"/>
    <w:rsid w:val="002437F5"/>
    <w:rsid w:val="0024476D"/>
    <w:rsid w:val="00244932"/>
    <w:rsid w:val="00245209"/>
    <w:rsid w:val="002454FC"/>
    <w:rsid w:val="0024584C"/>
    <w:rsid w:val="00246334"/>
    <w:rsid w:val="002465C4"/>
    <w:rsid w:val="00246C6F"/>
    <w:rsid w:val="00246D54"/>
    <w:rsid w:val="00247366"/>
    <w:rsid w:val="00247422"/>
    <w:rsid w:val="00247B84"/>
    <w:rsid w:val="0025015E"/>
    <w:rsid w:val="0025019A"/>
    <w:rsid w:val="00250241"/>
    <w:rsid w:val="00250649"/>
    <w:rsid w:val="002507C7"/>
    <w:rsid w:val="0025096E"/>
    <w:rsid w:val="00251335"/>
    <w:rsid w:val="00251E20"/>
    <w:rsid w:val="002531A2"/>
    <w:rsid w:val="0025381E"/>
    <w:rsid w:val="002539C6"/>
    <w:rsid w:val="00253BC0"/>
    <w:rsid w:val="00254060"/>
    <w:rsid w:val="0025514A"/>
    <w:rsid w:val="00255EB9"/>
    <w:rsid w:val="00257179"/>
    <w:rsid w:val="002573DA"/>
    <w:rsid w:val="00257A20"/>
    <w:rsid w:val="00257B7A"/>
    <w:rsid w:val="00257DF3"/>
    <w:rsid w:val="002603EE"/>
    <w:rsid w:val="00260404"/>
    <w:rsid w:val="00260C5B"/>
    <w:rsid w:val="00260D01"/>
    <w:rsid w:val="00260D8D"/>
    <w:rsid w:val="00262B0F"/>
    <w:rsid w:val="002638DD"/>
    <w:rsid w:val="0026429E"/>
    <w:rsid w:val="00265162"/>
    <w:rsid w:val="002657E3"/>
    <w:rsid w:val="00265C23"/>
    <w:rsid w:val="00266437"/>
    <w:rsid w:val="0026666A"/>
    <w:rsid w:val="00266A83"/>
    <w:rsid w:val="002671AC"/>
    <w:rsid w:val="00267330"/>
    <w:rsid w:val="00267537"/>
    <w:rsid w:val="0026753E"/>
    <w:rsid w:val="00267766"/>
    <w:rsid w:val="00267A45"/>
    <w:rsid w:val="00267FD5"/>
    <w:rsid w:val="002709CB"/>
    <w:rsid w:val="002714B6"/>
    <w:rsid w:val="002718E0"/>
    <w:rsid w:val="0027212E"/>
    <w:rsid w:val="00272A6C"/>
    <w:rsid w:val="002732C7"/>
    <w:rsid w:val="002732F7"/>
    <w:rsid w:val="0027397F"/>
    <w:rsid w:val="00273E72"/>
    <w:rsid w:val="00273F2C"/>
    <w:rsid w:val="00273F4D"/>
    <w:rsid w:val="002753DB"/>
    <w:rsid w:val="00275DF1"/>
    <w:rsid w:val="00275E20"/>
    <w:rsid w:val="0027711F"/>
    <w:rsid w:val="00277822"/>
    <w:rsid w:val="002779AF"/>
    <w:rsid w:val="00277BB2"/>
    <w:rsid w:val="00280070"/>
    <w:rsid w:val="002804BC"/>
    <w:rsid w:val="002809D3"/>
    <w:rsid w:val="00280A8A"/>
    <w:rsid w:val="00280AFB"/>
    <w:rsid w:val="002842BB"/>
    <w:rsid w:val="00284695"/>
    <w:rsid w:val="00285031"/>
    <w:rsid w:val="00285352"/>
    <w:rsid w:val="00285557"/>
    <w:rsid w:val="0028581F"/>
    <w:rsid w:val="00285AF6"/>
    <w:rsid w:val="00286569"/>
    <w:rsid w:val="002869C9"/>
    <w:rsid w:val="00286D39"/>
    <w:rsid w:val="00287423"/>
    <w:rsid w:val="0028769B"/>
    <w:rsid w:val="0029001E"/>
    <w:rsid w:val="00290FDE"/>
    <w:rsid w:val="00291478"/>
    <w:rsid w:val="002914F2"/>
    <w:rsid w:val="00291623"/>
    <w:rsid w:val="00291EA5"/>
    <w:rsid w:val="00292B06"/>
    <w:rsid w:val="00292B74"/>
    <w:rsid w:val="00292D5C"/>
    <w:rsid w:val="0029348C"/>
    <w:rsid w:val="00293AC5"/>
    <w:rsid w:val="00294377"/>
    <w:rsid w:val="002944F0"/>
    <w:rsid w:val="002945A9"/>
    <w:rsid w:val="0029496C"/>
    <w:rsid w:val="00294B50"/>
    <w:rsid w:val="00295816"/>
    <w:rsid w:val="00295B42"/>
    <w:rsid w:val="00296277"/>
    <w:rsid w:val="00296335"/>
    <w:rsid w:val="002964BE"/>
    <w:rsid w:val="00296D21"/>
    <w:rsid w:val="002973DA"/>
    <w:rsid w:val="002A1945"/>
    <w:rsid w:val="002A1B56"/>
    <w:rsid w:val="002A1E10"/>
    <w:rsid w:val="002A2333"/>
    <w:rsid w:val="002A27C3"/>
    <w:rsid w:val="002A2A2B"/>
    <w:rsid w:val="002A2D59"/>
    <w:rsid w:val="002A3432"/>
    <w:rsid w:val="002A3A49"/>
    <w:rsid w:val="002A3C88"/>
    <w:rsid w:val="002A4E5D"/>
    <w:rsid w:val="002A5B9A"/>
    <w:rsid w:val="002A5D81"/>
    <w:rsid w:val="002A5DE4"/>
    <w:rsid w:val="002A64D0"/>
    <w:rsid w:val="002A6636"/>
    <w:rsid w:val="002A6C11"/>
    <w:rsid w:val="002A6EF5"/>
    <w:rsid w:val="002A7299"/>
    <w:rsid w:val="002B0798"/>
    <w:rsid w:val="002B07A3"/>
    <w:rsid w:val="002B0823"/>
    <w:rsid w:val="002B0C25"/>
    <w:rsid w:val="002B1125"/>
    <w:rsid w:val="002B1961"/>
    <w:rsid w:val="002B197E"/>
    <w:rsid w:val="002B1A5B"/>
    <w:rsid w:val="002B1DAA"/>
    <w:rsid w:val="002B24C5"/>
    <w:rsid w:val="002B2CB1"/>
    <w:rsid w:val="002B2FB0"/>
    <w:rsid w:val="002B3B84"/>
    <w:rsid w:val="002B3C09"/>
    <w:rsid w:val="002B4A44"/>
    <w:rsid w:val="002B4B8A"/>
    <w:rsid w:val="002B4C61"/>
    <w:rsid w:val="002B4E38"/>
    <w:rsid w:val="002B4E3E"/>
    <w:rsid w:val="002B5E50"/>
    <w:rsid w:val="002B6087"/>
    <w:rsid w:val="002B6188"/>
    <w:rsid w:val="002B6210"/>
    <w:rsid w:val="002B6358"/>
    <w:rsid w:val="002B6A5E"/>
    <w:rsid w:val="002B7374"/>
    <w:rsid w:val="002B7861"/>
    <w:rsid w:val="002B7E8F"/>
    <w:rsid w:val="002C0397"/>
    <w:rsid w:val="002C0404"/>
    <w:rsid w:val="002C0611"/>
    <w:rsid w:val="002C0B53"/>
    <w:rsid w:val="002C10A4"/>
    <w:rsid w:val="002C1103"/>
    <w:rsid w:val="002C1650"/>
    <w:rsid w:val="002C253A"/>
    <w:rsid w:val="002C2F11"/>
    <w:rsid w:val="002C306C"/>
    <w:rsid w:val="002C30A8"/>
    <w:rsid w:val="002C4174"/>
    <w:rsid w:val="002C4AAF"/>
    <w:rsid w:val="002C54D6"/>
    <w:rsid w:val="002C6284"/>
    <w:rsid w:val="002C698A"/>
    <w:rsid w:val="002C742A"/>
    <w:rsid w:val="002C7485"/>
    <w:rsid w:val="002C7A95"/>
    <w:rsid w:val="002C7BD6"/>
    <w:rsid w:val="002C7BF7"/>
    <w:rsid w:val="002D009B"/>
    <w:rsid w:val="002D0204"/>
    <w:rsid w:val="002D044D"/>
    <w:rsid w:val="002D1585"/>
    <w:rsid w:val="002D1870"/>
    <w:rsid w:val="002D2302"/>
    <w:rsid w:val="002D2438"/>
    <w:rsid w:val="002D3AFB"/>
    <w:rsid w:val="002D4162"/>
    <w:rsid w:val="002D4B47"/>
    <w:rsid w:val="002D6112"/>
    <w:rsid w:val="002D740B"/>
    <w:rsid w:val="002D74EE"/>
    <w:rsid w:val="002D7625"/>
    <w:rsid w:val="002D7DFA"/>
    <w:rsid w:val="002E00B3"/>
    <w:rsid w:val="002E0122"/>
    <w:rsid w:val="002E0B14"/>
    <w:rsid w:val="002E1196"/>
    <w:rsid w:val="002E1249"/>
    <w:rsid w:val="002E2755"/>
    <w:rsid w:val="002E2B52"/>
    <w:rsid w:val="002E2CD1"/>
    <w:rsid w:val="002E3233"/>
    <w:rsid w:val="002E4510"/>
    <w:rsid w:val="002E511E"/>
    <w:rsid w:val="002E5980"/>
    <w:rsid w:val="002E5F64"/>
    <w:rsid w:val="002E6080"/>
    <w:rsid w:val="002E6870"/>
    <w:rsid w:val="002E7ADD"/>
    <w:rsid w:val="002F012A"/>
    <w:rsid w:val="002F0973"/>
    <w:rsid w:val="002F22E4"/>
    <w:rsid w:val="002F22F9"/>
    <w:rsid w:val="002F28D8"/>
    <w:rsid w:val="002F34D0"/>
    <w:rsid w:val="002F39F5"/>
    <w:rsid w:val="002F3CFD"/>
    <w:rsid w:val="002F43E8"/>
    <w:rsid w:val="002F5485"/>
    <w:rsid w:val="002F568D"/>
    <w:rsid w:val="002F68B9"/>
    <w:rsid w:val="002F6C25"/>
    <w:rsid w:val="002F6C56"/>
    <w:rsid w:val="002F6CCF"/>
    <w:rsid w:val="002F6F5D"/>
    <w:rsid w:val="002F74A1"/>
    <w:rsid w:val="002F77D6"/>
    <w:rsid w:val="002F7DA5"/>
    <w:rsid w:val="003001D4"/>
    <w:rsid w:val="00300890"/>
    <w:rsid w:val="00301158"/>
    <w:rsid w:val="00301D25"/>
    <w:rsid w:val="00301E07"/>
    <w:rsid w:val="003020CB"/>
    <w:rsid w:val="0030224F"/>
    <w:rsid w:val="00302FFD"/>
    <w:rsid w:val="00303A50"/>
    <w:rsid w:val="00303B0E"/>
    <w:rsid w:val="00303FC2"/>
    <w:rsid w:val="003040F8"/>
    <w:rsid w:val="003048EA"/>
    <w:rsid w:val="00305624"/>
    <w:rsid w:val="003059D3"/>
    <w:rsid w:val="00305B03"/>
    <w:rsid w:val="00306BF0"/>
    <w:rsid w:val="003074FE"/>
    <w:rsid w:val="003078A0"/>
    <w:rsid w:val="0031052F"/>
    <w:rsid w:val="003105FA"/>
    <w:rsid w:val="00311339"/>
    <w:rsid w:val="00311707"/>
    <w:rsid w:val="003118CA"/>
    <w:rsid w:val="00311961"/>
    <w:rsid w:val="00312918"/>
    <w:rsid w:val="00312B29"/>
    <w:rsid w:val="00312C12"/>
    <w:rsid w:val="0031343E"/>
    <w:rsid w:val="00313B4D"/>
    <w:rsid w:val="00313E66"/>
    <w:rsid w:val="00313F3B"/>
    <w:rsid w:val="003146E0"/>
    <w:rsid w:val="00314A26"/>
    <w:rsid w:val="00314BB9"/>
    <w:rsid w:val="00316137"/>
    <w:rsid w:val="003176FD"/>
    <w:rsid w:val="003202AA"/>
    <w:rsid w:val="00320B17"/>
    <w:rsid w:val="00320C75"/>
    <w:rsid w:val="00320CA7"/>
    <w:rsid w:val="00320E91"/>
    <w:rsid w:val="003219AA"/>
    <w:rsid w:val="00321D8C"/>
    <w:rsid w:val="0032297A"/>
    <w:rsid w:val="003232E2"/>
    <w:rsid w:val="00323613"/>
    <w:rsid w:val="00323EC7"/>
    <w:rsid w:val="0032425C"/>
    <w:rsid w:val="00324260"/>
    <w:rsid w:val="0032482D"/>
    <w:rsid w:val="00324C4A"/>
    <w:rsid w:val="00325156"/>
    <w:rsid w:val="00325783"/>
    <w:rsid w:val="003257BD"/>
    <w:rsid w:val="00325DF1"/>
    <w:rsid w:val="00326092"/>
    <w:rsid w:val="0032632C"/>
    <w:rsid w:val="00326838"/>
    <w:rsid w:val="00326C56"/>
    <w:rsid w:val="0032784C"/>
    <w:rsid w:val="003278B4"/>
    <w:rsid w:val="00330461"/>
    <w:rsid w:val="0033073C"/>
    <w:rsid w:val="003315B9"/>
    <w:rsid w:val="00332C9D"/>
    <w:rsid w:val="00332F0D"/>
    <w:rsid w:val="00332F9A"/>
    <w:rsid w:val="003330D3"/>
    <w:rsid w:val="00333121"/>
    <w:rsid w:val="00333C7A"/>
    <w:rsid w:val="00333D12"/>
    <w:rsid w:val="00334452"/>
    <w:rsid w:val="00334D90"/>
    <w:rsid w:val="00334FCE"/>
    <w:rsid w:val="0033513A"/>
    <w:rsid w:val="00335943"/>
    <w:rsid w:val="00335DBD"/>
    <w:rsid w:val="003360D9"/>
    <w:rsid w:val="00336693"/>
    <w:rsid w:val="00336FC1"/>
    <w:rsid w:val="003370D5"/>
    <w:rsid w:val="003378B3"/>
    <w:rsid w:val="00337BD9"/>
    <w:rsid w:val="00337C10"/>
    <w:rsid w:val="0034004E"/>
    <w:rsid w:val="0034012B"/>
    <w:rsid w:val="003409E3"/>
    <w:rsid w:val="00340B75"/>
    <w:rsid w:val="00340C02"/>
    <w:rsid w:val="0034133C"/>
    <w:rsid w:val="003418C4"/>
    <w:rsid w:val="00341A71"/>
    <w:rsid w:val="00342022"/>
    <w:rsid w:val="00342143"/>
    <w:rsid w:val="003421CF"/>
    <w:rsid w:val="00342443"/>
    <w:rsid w:val="00342B1E"/>
    <w:rsid w:val="00342E9D"/>
    <w:rsid w:val="0034400F"/>
    <w:rsid w:val="00344299"/>
    <w:rsid w:val="003444AD"/>
    <w:rsid w:val="0034498F"/>
    <w:rsid w:val="00344C77"/>
    <w:rsid w:val="00344D9C"/>
    <w:rsid w:val="00345D44"/>
    <w:rsid w:val="003462A2"/>
    <w:rsid w:val="003462F0"/>
    <w:rsid w:val="00346450"/>
    <w:rsid w:val="0034662D"/>
    <w:rsid w:val="00346A61"/>
    <w:rsid w:val="00346EE0"/>
    <w:rsid w:val="00346F01"/>
    <w:rsid w:val="00347542"/>
    <w:rsid w:val="00347F36"/>
    <w:rsid w:val="00351102"/>
    <w:rsid w:val="00351377"/>
    <w:rsid w:val="00351B2C"/>
    <w:rsid w:val="00351D4A"/>
    <w:rsid w:val="003528F3"/>
    <w:rsid w:val="00353202"/>
    <w:rsid w:val="0035334E"/>
    <w:rsid w:val="00353668"/>
    <w:rsid w:val="00354149"/>
    <w:rsid w:val="003546FF"/>
    <w:rsid w:val="00355ABB"/>
    <w:rsid w:val="00355C68"/>
    <w:rsid w:val="0035624E"/>
    <w:rsid w:val="003568A9"/>
    <w:rsid w:val="003576A3"/>
    <w:rsid w:val="00357955"/>
    <w:rsid w:val="003579FC"/>
    <w:rsid w:val="003603B0"/>
    <w:rsid w:val="00360E03"/>
    <w:rsid w:val="00362075"/>
    <w:rsid w:val="0036213D"/>
    <w:rsid w:val="003621CA"/>
    <w:rsid w:val="00362621"/>
    <w:rsid w:val="00363D7F"/>
    <w:rsid w:val="00364029"/>
    <w:rsid w:val="003648E2"/>
    <w:rsid w:val="00364DFF"/>
    <w:rsid w:val="00365288"/>
    <w:rsid w:val="00365B21"/>
    <w:rsid w:val="00366834"/>
    <w:rsid w:val="00366A7E"/>
    <w:rsid w:val="0036757E"/>
    <w:rsid w:val="00367AC3"/>
    <w:rsid w:val="00367B54"/>
    <w:rsid w:val="00367EFA"/>
    <w:rsid w:val="0037035A"/>
    <w:rsid w:val="00371771"/>
    <w:rsid w:val="00372AF9"/>
    <w:rsid w:val="00372D13"/>
    <w:rsid w:val="00372E10"/>
    <w:rsid w:val="0037333B"/>
    <w:rsid w:val="00373384"/>
    <w:rsid w:val="003733CB"/>
    <w:rsid w:val="003733D2"/>
    <w:rsid w:val="00373A0E"/>
    <w:rsid w:val="0037411A"/>
    <w:rsid w:val="003744BE"/>
    <w:rsid w:val="003746F1"/>
    <w:rsid w:val="0037480D"/>
    <w:rsid w:val="0037485B"/>
    <w:rsid w:val="00375864"/>
    <w:rsid w:val="003758FC"/>
    <w:rsid w:val="00376025"/>
    <w:rsid w:val="00376294"/>
    <w:rsid w:val="00376E00"/>
    <w:rsid w:val="0037748A"/>
    <w:rsid w:val="00377962"/>
    <w:rsid w:val="00380903"/>
    <w:rsid w:val="00381AFA"/>
    <w:rsid w:val="003822A2"/>
    <w:rsid w:val="003824B3"/>
    <w:rsid w:val="0038327A"/>
    <w:rsid w:val="0038331B"/>
    <w:rsid w:val="00383496"/>
    <w:rsid w:val="003838C1"/>
    <w:rsid w:val="00384209"/>
    <w:rsid w:val="00384F83"/>
    <w:rsid w:val="0038568E"/>
    <w:rsid w:val="00385690"/>
    <w:rsid w:val="00385C07"/>
    <w:rsid w:val="0038621A"/>
    <w:rsid w:val="003865CA"/>
    <w:rsid w:val="0038787A"/>
    <w:rsid w:val="00387BEF"/>
    <w:rsid w:val="00387C06"/>
    <w:rsid w:val="0039024B"/>
    <w:rsid w:val="0039030E"/>
    <w:rsid w:val="0039047C"/>
    <w:rsid w:val="00390641"/>
    <w:rsid w:val="003908C5"/>
    <w:rsid w:val="003910A9"/>
    <w:rsid w:val="003913A0"/>
    <w:rsid w:val="0039149E"/>
    <w:rsid w:val="003916FA"/>
    <w:rsid w:val="003918EB"/>
    <w:rsid w:val="00391CBD"/>
    <w:rsid w:val="00392255"/>
    <w:rsid w:val="0039343B"/>
    <w:rsid w:val="003938B0"/>
    <w:rsid w:val="00393B1D"/>
    <w:rsid w:val="00393B69"/>
    <w:rsid w:val="00394094"/>
    <w:rsid w:val="0039489D"/>
    <w:rsid w:val="00395971"/>
    <w:rsid w:val="00395A71"/>
    <w:rsid w:val="00395F25"/>
    <w:rsid w:val="0039632C"/>
    <w:rsid w:val="00396830"/>
    <w:rsid w:val="00396D32"/>
    <w:rsid w:val="00396F59"/>
    <w:rsid w:val="00397224"/>
    <w:rsid w:val="00397FE5"/>
    <w:rsid w:val="003A0106"/>
    <w:rsid w:val="003A033F"/>
    <w:rsid w:val="003A0BC3"/>
    <w:rsid w:val="003A0CFA"/>
    <w:rsid w:val="003A1F30"/>
    <w:rsid w:val="003A2109"/>
    <w:rsid w:val="003A2171"/>
    <w:rsid w:val="003A22ED"/>
    <w:rsid w:val="003A3239"/>
    <w:rsid w:val="003A33FC"/>
    <w:rsid w:val="003A4F1E"/>
    <w:rsid w:val="003A5119"/>
    <w:rsid w:val="003A57BB"/>
    <w:rsid w:val="003A5D9F"/>
    <w:rsid w:val="003A5F19"/>
    <w:rsid w:val="003A61AA"/>
    <w:rsid w:val="003A6E05"/>
    <w:rsid w:val="003A74D7"/>
    <w:rsid w:val="003A7DA3"/>
    <w:rsid w:val="003A7DB6"/>
    <w:rsid w:val="003B01D0"/>
    <w:rsid w:val="003B0644"/>
    <w:rsid w:val="003B0A08"/>
    <w:rsid w:val="003B1889"/>
    <w:rsid w:val="003B24AE"/>
    <w:rsid w:val="003B2C36"/>
    <w:rsid w:val="003B30EE"/>
    <w:rsid w:val="003B356A"/>
    <w:rsid w:val="003B3A15"/>
    <w:rsid w:val="003B3B63"/>
    <w:rsid w:val="003B3D58"/>
    <w:rsid w:val="003B3F9C"/>
    <w:rsid w:val="003B410D"/>
    <w:rsid w:val="003B4321"/>
    <w:rsid w:val="003B5222"/>
    <w:rsid w:val="003B5517"/>
    <w:rsid w:val="003B5582"/>
    <w:rsid w:val="003B5935"/>
    <w:rsid w:val="003B5CCC"/>
    <w:rsid w:val="003B6BA6"/>
    <w:rsid w:val="003B6E42"/>
    <w:rsid w:val="003B7ADD"/>
    <w:rsid w:val="003B7C9C"/>
    <w:rsid w:val="003C02A0"/>
    <w:rsid w:val="003C0D04"/>
    <w:rsid w:val="003C1087"/>
    <w:rsid w:val="003C1BEA"/>
    <w:rsid w:val="003C1E18"/>
    <w:rsid w:val="003C22E1"/>
    <w:rsid w:val="003C263F"/>
    <w:rsid w:val="003C2926"/>
    <w:rsid w:val="003C3873"/>
    <w:rsid w:val="003C39DE"/>
    <w:rsid w:val="003C3EE7"/>
    <w:rsid w:val="003C46A4"/>
    <w:rsid w:val="003C5B46"/>
    <w:rsid w:val="003C613D"/>
    <w:rsid w:val="003C6D17"/>
    <w:rsid w:val="003C6D3A"/>
    <w:rsid w:val="003C7036"/>
    <w:rsid w:val="003D0482"/>
    <w:rsid w:val="003D16A6"/>
    <w:rsid w:val="003D1BCA"/>
    <w:rsid w:val="003D1D1F"/>
    <w:rsid w:val="003D1E63"/>
    <w:rsid w:val="003D2638"/>
    <w:rsid w:val="003D296C"/>
    <w:rsid w:val="003D3666"/>
    <w:rsid w:val="003D39EF"/>
    <w:rsid w:val="003D3E03"/>
    <w:rsid w:val="003D455D"/>
    <w:rsid w:val="003D4AEE"/>
    <w:rsid w:val="003D55E2"/>
    <w:rsid w:val="003D56D8"/>
    <w:rsid w:val="003D60BC"/>
    <w:rsid w:val="003D61ED"/>
    <w:rsid w:val="003D6CDA"/>
    <w:rsid w:val="003D72A2"/>
    <w:rsid w:val="003D7720"/>
    <w:rsid w:val="003D7A36"/>
    <w:rsid w:val="003E09AF"/>
    <w:rsid w:val="003E0E8B"/>
    <w:rsid w:val="003E1433"/>
    <w:rsid w:val="003E194C"/>
    <w:rsid w:val="003E328F"/>
    <w:rsid w:val="003E34A1"/>
    <w:rsid w:val="003E3FFF"/>
    <w:rsid w:val="003E41EF"/>
    <w:rsid w:val="003E4354"/>
    <w:rsid w:val="003E47B1"/>
    <w:rsid w:val="003E4E38"/>
    <w:rsid w:val="003E52E6"/>
    <w:rsid w:val="003E5432"/>
    <w:rsid w:val="003E5F29"/>
    <w:rsid w:val="003E61F3"/>
    <w:rsid w:val="003E6864"/>
    <w:rsid w:val="003E79F5"/>
    <w:rsid w:val="003E7FFA"/>
    <w:rsid w:val="003F0A01"/>
    <w:rsid w:val="003F1C2B"/>
    <w:rsid w:val="003F1C5C"/>
    <w:rsid w:val="003F1E09"/>
    <w:rsid w:val="003F2481"/>
    <w:rsid w:val="003F24D3"/>
    <w:rsid w:val="003F2853"/>
    <w:rsid w:val="003F2CD5"/>
    <w:rsid w:val="003F2D23"/>
    <w:rsid w:val="003F318F"/>
    <w:rsid w:val="003F39A4"/>
    <w:rsid w:val="003F3D6C"/>
    <w:rsid w:val="003F4074"/>
    <w:rsid w:val="003F412A"/>
    <w:rsid w:val="003F48F7"/>
    <w:rsid w:val="003F55A4"/>
    <w:rsid w:val="003F5615"/>
    <w:rsid w:val="003F5B44"/>
    <w:rsid w:val="003F5F03"/>
    <w:rsid w:val="003F64F2"/>
    <w:rsid w:val="003F6A33"/>
    <w:rsid w:val="003F735A"/>
    <w:rsid w:val="003F7947"/>
    <w:rsid w:val="003F7C2C"/>
    <w:rsid w:val="0040015E"/>
    <w:rsid w:val="00400380"/>
    <w:rsid w:val="00400879"/>
    <w:rsid w:val="00400CCC"/>
    <w:rsid w:val="00401027"/>
    <w:rsid w:val="004014AB"/>
    <w:rsid w:val="00401ACA"/>
    <w:rsid w:val="004029AF"/>
    <w:rsid w:val="00402ABF"/>
    <w:rsid w:val="00402B4C"/>
    <w:rsid w:val="00402E14"/>
    <w:rsid w:val="00403171"/>
    <w:rsid w:val="004032CD"/>
    <w:rsid w:val="0040350E"/>
    <w:rsid w:val="0040395F"/>
    <w:rsid w:val="00403A8E"/>
    <w:rsid w:val="00403F0E"/>
    <w:rsid w:val="0040465D"/>
    <w:rsid w:val="00404E8B"/>
    <w:rsid w:val="004056D3"/>
    <w:rsid w:val="0040579D"/>
    <w:rsid w:val="004062A2"/>
    <w:rsid w:val="00406796"/>
    <w:rsid w:val="00406D56"/>
    <w:rsid w:val="00407C03"/>
    <w:rsid w:val="00407FDE"/>
    <w:rsid w:val="0041012D"/>
    <w:rsid w:val="004114DB"/>
    <w:rsid w:val="00412F62"/>
    <w:rsid w:val="00413B7F"/>
    <w:rsid w:val="00413E33"/>
    <w:rsid w:val="00413EC1"/>
    <w:rsid w:val="00414216"/>
    <w:rsid w:val="00414272"/>
    <w:rsid w:val="0041476A"/>
    <w:rsid w:val="0041493E"/>
    <w:rsid w:val="00414DDD"/>
    <w:rsid w:val="00414EF6"/>
    <w:rsid w:val="00414F49"/>
    <w:rsid w:val="00415CF9"/>
    <w:rsid w:val="00415E60"/>
    <w:rsid w:val="00415E62"/>
    <w:rsid w:val="004161FD"/>
    <w:rsid w:val="00416DEB"/>
    <w:rsid w:val="00416EA1"/>
    <w:rsid w:val="00417D02"/>
    <w:rsid w:val="00420B2C"/>
    <w:rsid w:val="00420B95"/>
    <w:rsid w:val="00420C5E"/>
    <w:rsid w:val="00421041"/>
    <w:rsid w:val="00422311"/>
    <w:rsid w:val="00422E45"/>
    <w:rsid w:val="00423134"/>
    <w:rsid w:val="00423E2D"/>
    <w:rsid w:val="00424152"/>
    <w:rsid w:val="00424638"/>
    <w:rsid w:val="00424977"/>
    <w:rsid w:val="00424DFD"/>
    <w:rsid w:val="00424F2C"/>
    <w:rsid w:val="00425199"/>
    <w:rsid w:val="00425D93"/>
    <w:rsid w:val="00425E6A"/>
    <w:rsid w:val="0042611E"/>
    <w:rsid w:val="00426B1B"/>
    <w:rsid w:val="0042714C"/>
    <w:rsid w:val="00427A26"/>
    <w:rsid w:val="00427A47"/>
    <w:rsid w:val="00427D8C"/>
    <w:rsid w:val="00430451"/>
    <w:rsid w:val="004306E0"/>
    <w:rsid w:val="004308B1"/>
    <w:rsid w:val="00430D69"/>
    <w:rsid w:val="00431B89"/>
    <w:rsid w:val="00431B95"/>
    <w:rsid w:val="00432330"/>
    <w:rsid w:val="0043388C"/>
    <w:rsid w:val="004345D1"/>
    <w:rsid w:val="0043526F"/>
    <w:rsid w:val="004354A6"/>
    <w:rsid w:val="00435690"/>
    <w:rsid w:val="00435700"/>
    <w:rsid w:val="00436940"/>
    <w:rsid w:val="00437346"/>
    <w:rsid w:val="004375EA"/>
    <w:rsid w:val="004401C5"/>
    <w:rsid w:val="00440EDB"/>
    <w:rsid w:val="004420B2"/>
    <w:rsid w:val="004429EC"/>
    <w:rsid w:val="004439E9"/>
    <w:rsid w:val="004459F6"/>
    <w:rsid w:val="00445FEA"/>
    <w:rsid w:val="00446435"/>
    <w:rsid w:val="00446726"/>
    <w:rsid w:val="0044697A"/>
    <w:rsid w:val="00446A6A"/>
    <w:rsid w:val="00447234"/>
    <w:rsid w:val="0044784A"/>
    <w:rsid w:val="0044794B"/>
    <w:rsid w:val="00447EAF"/>
    <w:rsid w:val="0045002F"/>
    <w:rsid w:val="0045034F"/>
    <w:rsid w:val="00450563"/>
    <w:rsid w:val="004507A6"/>
    <w:rsid w:val="00450B6D"/>
    <w:rsid w:val="00451312"/>
    <w:rsid w:val="004523DF"/>
    <w:rsid w:val="004528D4"/>
    <w:rsid w:val="00452DB9"/>
    <w:rsid w:val="00452E00"/>
    <w:rsid w:val="00453EFE"/>
    <w:rsid w:val="00454299"/>
    <w:rsid w:val="00454854"/>
    <w:rsid w:val="00456D95"/>
    <w:rsid w:val="00456E2F"/>
    <w:rsid w:val="00456F38"/>
    <w:rsid w:val="00457359"/>
    <w:rsid w:val="004573AE"/>
    <w:rsid w:val="0045778C"/>
    <w:rsid w:val="00457812"/>
    <w:rsid w:val="004579AE"/>
    <w:rsid w:val="00460534"/>
    <w:rsid w:val="00460796"/>
    <w:rsid w:val="004608E4"/>
    <w:rsid w:val="00460949"/>
    <w:rsid w:val="00461A04"/>
    <w:rsid w:val="00462CB2"/>
    <w:rsid w:val="00462DE2"/>
    <w:rsid w:val="00463174"/>
    <w:rsid w:val="004637FA"/>
    <w:rsid w:val="00463EF4"/>
    <w:rsid w:val="004644C2"/>
    <w:rsid w:val="0046450B"/>
    <w:rsid w:val="00464BDC"/>
    <w:rsid w:val="0046549F"/>
    <w:rsid w:val="00465E42"/>
    <w:rsid w:val="00465F18"/>
    <w:rsid w:val="00466C21"/>
    <w:rsid w:val="00466C44"/>
    <w:rsid w:val="00467BAE"/>
    <w:rsid w:val="00470256"/>
    <w:rsid w:val="00470609"/>
    <w:rsid w:val="00470DFE"/>
    <w:rsid w:val="00471003"/>
    <w:rsid w:val="00471F4D"/>
    <w:rsid w:val="00473244"/>
    <w:rsid w:val="0047334A"/>
    <w:rsid w:val="004737C8"/>
    <w:rsid w:val="004747E0"/>
    <w:rsid w:val="00474891"/>
    <w:rsid w:val="0047492E"/>
    <w:rsid w:val="00475586"/>
    <w:rsid w:val="00476477"/>
    <w:rsid w:val="00476B34"/>
    <w:rsid w:val="0047717D"/>
    <w:rsid w:val="00480F66"/>
    <w:rsid w:val="004811C7"/>
    <w:rsid w:val="004818BC"/>
    <w:rsid w:val="0048208E"/>
    <w:rsid w:val="004820DD"/>
    <w:rsid w:val="00482100"/>
    <w:rsid w:val="00482336"/>
    <w:rsid w:val="004830D1"/>
    <w:rsid w:val="00483238"/>
    <w:rsid w:val="00483382"/>
    <w:rsid w:val="00483538"/>
    <w:rsid w:val="00484883"/>
    <w:rsid w:val="00484BDF"/>
    <w:rsid w:val="0048579B"/>
    <w:rsid w:val="00485E7B"/>
    <w:rsid w:val="004862BF"/>
    <w:rsid w:val="004865EC"/>
    <w:rsid w:val="00486B65"/>
    <w:rsid w:val="0048722B"/>
    <w:rsid w:val="004901ED"/>
    <w:rsid w:val="00490B20"/>
    <w:rsid w:val="00490B6A"/>
    <w:rsid w:val="00491315"/>
    <w:rsid w:val="004915A4"/>
    <w:rsid w:val="00491C91"/>
    <w:rsid w:val="0049209E"/>
    <w:rsid w:val="004920D9"/>
    <w:rsid w:val="0049239D"/>
    <w:rsid w:val="0049250D"/>
    <w:rsid w:val="0049252C"/>
    <w:rsid w:val="004925CD"/>
    <w:rsid w:val="00492761"/>
    <w:rsid w:val="00492B47"/>
    <w:rsid w:val="00492F8C"/>
    <w:rsid w:val="0049316D"/>
    <w:rsid w:val="0049329E"/>
    <w:rsid w:val="00494914"/>
    <w:rsid w:val="00494C1E"/>
    <w:rsid w:val="00495900"/>
    <w:rsid w:val="00495A78"/>
    <w:rsid w:val="00496457"/>
    <w:rsid w:val="0049741F"/>
    <w:rsid w:val="004A0196"/>
    <w:rsid w:val="004A0288"/>
    <w:rsid w:val="004A0354"/>
    <w:rsid w:val="004A067A"/>
    <w:rsid w:val="004A0803"/>
    <w:rsid w:val="004A1088"/>
    <w:rsid w:val="004A13A8"/>
    <w:rsid w:val="004A19C8"/>
    <w:rsid w:val="004A1D37"/>
    <w:rsid w:val="004A1DB5"/>
    <w:rsid w:val="004A2413"/>
    <w:rsid w:val="004A352A"/>
    <w:rsid w:val="004A3877"/>
    <w:rsid w:val="004A39DE"/>
    <w:rsid w:val="004A4CFD"/>
    <w:rsid w:val="004A4FAD"/>
    <w:rsid w:val="004A5082"/>
    <w:rsid w:val="004A5627"/>
    <w:rsid w:val="004A60FD"/>
    <w:rsid w:val="004A6167"/>
    <w:rsid w:val="004A7002"/>
    <w:rsid w:val="004A73AC"/>
    <w:rsid w:val="004A7C31"/>
    <w:rsid w:val="004A7E0A"/>
    <w:rsid w:val="004B0515"/>
    <w:rsid w:val="004B0D27"/>
    <w:rsid w:val="004B0FFC"/>
    <w:rsid w:val="004B1610"/>
    <w:rsid w:val="004B1BE9"/>
    <w:rsid w:val="004B20E2"/>
    <w:rsid w:val="004B3706"/>
    <w:rsid w:val="004B40DE"/>
    <w:rsid w:val="004B4692"/>
    <w:rsid w:val="004B46E4"/>
    <w:rsid w:val="004B47A4"/>
    <w:rsid w:val="004B4F90"/>
    <w:rsid w:val="004B4FEA"/>
    <w:rsid w:val="004B5921"/>
    <w:rsid w:val="004B600D"/>
    <w:rsid w:val="004B6822"/>
    <w:rsid w:val="004B7028"/>
    <w:rsid w:val="004B742B"/>
    <w:rsid w:val="004B784F"/>
    <w:rsid w:val="004B7890"/>
    <w:rsid w:val="004B7AA0"/>
    <w:rsid w:val="004B7C44"/>
    <w:rsid w:val="004B7ED4"/>
    <w:rsid w:val="004C0255"/>
    <w:rsid w:val="004C0484"/>
    <w:rsid w:val="004C07E7"/>
    <w:rsid w:val="004C0D27"/>
    <w:rsid w:val="004C0FEB"/>
    <w:rsid w:val="004C14FE"/>
    <w:rsid w:val="004C1983"/>
    <w:rsid w:val="004C1AB4"/>
    <w:rsid w:val="004C1B24"/>
    <w:rsid w:val="004C1D39"/>
    <w:rsid w:val="004C208F"/>
    <w:rsid w:val="004C33EB"/>
    <w:rsid w:val="004C3BFB"/>
    <w:rsid w:val="004C40F1"/>
    <w:rsid w:val="004C42B2"/>
    <w:rsid w:val="004C43D9"/>
    <w:rsid w:val="004C4406"/>
    <w:rsid w:val="004C4469"/>
    <w:rsid w:val="004C4C28"/>
    <w:rsid w:val="004C513D"/>
    <w:rsid w:val="004C5922"/>
    <w:rsid w:val="004C5B34"/>
    <w:rsid w:val="004C5DCA"/>
    <w:rsid w:val="004C61A1"/>
    <w:rsid w:val="004C6769"/>
    <w:rsid w:val="004C7356"/>
    <w:rsid w:val="004D0DF4"/>
    <w:rsid w:val="004D14D3"/>
    <w:rsid w:val="004D1D7C"/>
    <w:rsid w:val="004D1FB4"/>
    <w:rsid w:val="004D2C14"/>
    <w:rsid w:val="004D2FEE"/>
    <w:rsid w:val="004D3682"/>
    <w:rsid w:val="004D4065"/>
    <w:rsid w:val="004D423F"/>
    <w:rsid w:val="004D45B4"/>
    <w:rsid w:val="004D49E1"/>
    <w:rsid w:val="004D539B"/>
    <w:rsid w:val="004D5CF6"/>
    <w:rsid w:val="004D67BC"/>
    <w:rsid w:val="004D6A28"/>
    <w:rsid w:val="004D761B"/>
    <w:rsid w:val="004D776F"/>
    <w:rsid w:val="004D7A69"/>
    <w:rsid w:val="004E008D"/>
    <w:rsid w:val="004E02BC"/>
    <w:rsid w:val="004E0613"/>
    <w:rsid w:val="004E06FB"/>
    <w:rsid w:val="004E112B"/>
    <w:rsid w:val="004E159C"/>
    <w:rsid w:val="004E1AB3"/>
    <w:rsid w:val="004E30D8"/>
    <w:rsid w:val="004E35E2"/>
    <w:rsid w:val="004E35FE"/>
    <w:rsid w:val="004E3EAB"/>
    <w:rsid w:val="004E3FA9"/>
    <w:rsid w:val="004E3FD1"/>
    <w:rsid w:val="004E43E5"/>
    <w:rsid w:val="004E5ACB"/>
    <w:rsid w:val="004E5D76"/>
    <w:rsid w:val="004E6BA8"/>
    <w:rsid w:val="004E6DFC"/>
    <w:rsid w:val="004E720D"/>
    <w:rsid w:val="004E7C33"/>
    <w:rsid w:val="004E7C84"/>
    <w:rsid w:val="004E7EAC"/>
    <w:rsid w:val="004F013D"/>
    <w:rsid w:val="004F0B2E"/>
    <w:rsid w:val="004F0B61"/>
    <w:rsid w:val="004F1C7A"/>
    <w:rsid w:val="004F1DD2"/>
    <w:rsid w:val="004F206A"/>
    <w:rsid w:val="004F252C"/>
    <w:rsid w:val="004F25F2"/>
    <w:rsid w:val="004F2C6B"/>
    <w:rsid w:val="004F2E2A"/>
    <w:rsid w:val="004F333A"/>
    <w:rsid w:val="004F34DA"/>
    <w:rsid w:val="004F364A"/>
    <w:rsid w:val="004F39A5"/>
    <w:rsid w:val="004F3DA9"/>
    <w:rsid w:val="004F3E46"/>
    <w:rsid w:val="004F41C2"/>
    <w:rsid w:val="004F558B"/>
    <w:rsid w:val="004F63BF"/>
    <w:rsid w:val="004F65B3"/>
    <w:rsid w:val="004F6631"/>
    <w:rsid w:val="004F6A6B"/>
    <w:rsid w:val="004F6F37"/>
    <w:rsid w:val="004F7379"/>
    <w:rsid w:val="00500122"/>
    <w:rsid w:val="005004DF"/>
    <w:rsid w:val="0050064F"/>
    <w:rsid w:val="00500AD1"/>
    <w:rsid w:val="00500FC9"/>
    <w:rsid w:val="005018D8"/>
    <w:rsid w:val="005040FF"/>
    <w:rsid w:val="00504380"/>
    <w:rsid w:val="00504E19"/>
    <w:rsid w:val="00504E92"/>
    <w:rsid w:val="005053F6"/>
    <w:rsid w:val="005056AF"/>
    <w:rsid w:val="005059AB"/>
    <w:rsid w:val="00505C98"/>
    <w:rsid w:val="00506FCF"/>
    <w:rsid w:val="00507AB4"/>
    <w:rsid w:val="005114EF"/>
    <w:rsid w:val="005119D0"/>
    <w:rsid w:val="005120A0"/>
    <w:rsid w:val="00512691"/>
    <w:rsid w:val="00512697"/>
    <w:rsid w:val="00512CF8"/>
    <w:rsid w:val="00512DF4"/>
    <w:rsid w:val="00513132"/>
    <w:rsid w:val="0051412A"/>
    <w:rsid w:val="005147C5"/>
    <w:rsid w:val="00514966"/>
    <w:rsid w:val="00514D0B"/>
    <w:rsid w:val="00515555"/>
    <w:rsid w:val="00515C54"/>
    <w:rsid w:val="00516CCB"/>
    <w:rsid w:val="00517421"/>
    <w:rsid w:val="005174D0"/>
    <w:rsid w:val="0052027B"/>
    <w:rsid w:val="0052048E"/>
    <w:rsid w:val="005205E3"/>
    <w:rsid w:val="005211A3"/>
    <w:rsid w:val="005220F4"/>
    <w:rsid w:val="00522512"/>
    <w:rsid w:val="005227DD"/>
    <w:rsid w:val="00522CF0"/>
    <w:rsid w:val="00522F8C"/>
    <w:rsid w:val="005231F0"/>
    <w:rsid w:val="005236CB"/>
    <w:rsid w:val="00523AEA"/>
    <w:rsid w:val="00523B12"/>
    <w:rsid w:val="00524087"/>
    <w:rsid w:val="00524335"/>
    <w:rsid w:val="00524FE8"/>
    <w:rsid w:val="00525570"/>
    <w:rsid w:val="00526261"/>
    <w:rsid w:val="005269DB"/>
    <w:rsid w:val="00526AD0"/>
    <w:rsid w:val="00526D7B"/>
    <w:rsid w:val="00526FB0"/>
    <w:rsid w:val="00527647"/>
    <w:rsid w:val="00530702"/>
    <w:rsid w:val="005308F8"/>
    <w:rsid w:val="00530958"/>
    <w:rsid w:val="00531844"/>
    <w:rsid w:val="00531C2A"/>
    <w:rsid w:val="0053258B"/>
    <w:rsid w:val="005328E3"/>
    <w:rsid w:val="0053318C"/>
    <w:rsid w:val="0053332A"/>
    <w:rsid w:val="005333EF"/>
    <w:rsid w:val="00533540"/>
    <w:rsid w:val="00533A6B"/>
    <w:rsid w:val="00533F73"/>
    <w:rsid w:val="005343AE"/>
    <w:rsid w:val="005344D4"/>
    <w:rsid w:val="00534EAA"/>
    <w:rsid w:val="00534FA2"/>
    <w:rsid w:val="0053501E"/>
    <w:rsid w:val="00535093"/>
    <w:rsid w:val="00535AD7"/>
    <w:rsid w:val="00536BD7"/>
    <w:rsid w:val="005376E1"/>
    <w:rsid w:val="00537709"/>
    <w:rsid w:val="00537855"/>
    <w:rsid w:val="00537B95"/>
    <w:rsid w:val="00537BD3"/>
    <w:rsid w:val="00537E79"/>
    <w:rsid w:val="00540315"/>
    <w:rsid w:val="00540486"/>
    <w:rsid w:val="005406BF"/>
    <w:rsid w:val="005406C4"/>
    <w:rsid w:val="005406E7"/>
    <w:rsid w:val="00540861"/>
    <w:rsid w:val="00540D64"/>
    <w:rsid w:val="00541AC3"/>
    <w:rsid w:val="00542CB8"/>
    <w:rsid w:val="005439E0"/>
    <w:rsid w:val="00543A08"/>
    <w:rsid w:val="00543A21"/>
    <w:rsid w:val="00543D80"/>
    <w:rsid w:val="00544308"/>
    <w:rsid w:val="005450D6"/>
    <w:rsid w:val="00545C1F"/>
    <w:rsid w:val="00545E00"/>
    <w:rsid w:val="00545E29"/>
    <w:rsid w:val="0054640A"/>
    <w:rsid w:val="00547089"/>
    <w:rsid w:val="00547F76"/>
    <w:rsid w:val="00550134"/>
    <w:rsid w:val="00552802"/>
    <w:rsid w:val="00554088"/>
    <w:rsid w:val="005544BD"/>
    <w:rsid w:val="00554A95"/>
    <w:rsid w:val="005553B9"/>
    <w:rsid w:val="0055551E"/>
    <w:rsid w:val="0055644D"/>
    <w:rsid w:val="00556D2F"/>
    <w:rsid w:val="00556E52"/>
    <w:rsid w:val="00556EF5"/>
    <w:rsid w:val="005574E5"/>
    <w:rsid w:val="005578A6"/>
    <w:rsid w:val="00557B5A"/>
    <w:rsid w:val="005608B8"/>
    <w:rsid w:val="0056138E"/>
    <w:rsid w:val="00561BE7"/>
    <w:rsid w:val="005630C7"/>
    <w:rsid w:val="00563346"/>
    <w:rsid w:val="00563560"/>
    <w:rsid w:val="005635A0"/>
    <w:rsid w:val="00563707"/>
    <w:rsid w:val="00563E71"/>
    <w:rsid w:val="005641DE"/>
    <w:rsid w:val="00566040"/>
    <w:rsid w:val="00566763"/>
    <w:rsid w:val="00566B60"/>
    <w:rsid w:val="00566BB9"/>
    <w:rsid w:val="00566D8C"/>
    <w:rsid w:val="00566FE1"/>
    <w:rsid w:val="0056798B"/>
    <w:rsid w:val="00567B31"/>
    <w:rsid w:val="005701A8"/>
    <w:rsid w:val="005709E0"/>
    <w:rsid w:val="0057254A"/>
    <w:rsid w:val="005725F2"/>
    <w:rsid w:val="00572676"/>
    <w:rsid w:val="005729ED"/>
    <w:rsid w:val="00573493"/>
    <w:rsid w:val="00573629"/>
    <w:rsid w:val="005737E6"/>
    <w:rsid w:val="00573FD6"/>
    <w:rsid w:val="00574328"/>
    <w:rsid w:val="005743CC"/>
    <w:rsid w:val="00575E35"/>
    <w:rsid w:val="005761B3"/>
    <w:rsid w:val="00577703"/>
    <w:rsid w:val="005777F9"/>
    <w:rsid w:val="00580B46"/>
    <w:rsid w:val="00581578"/>
    <w:rsid w:val="00581DA0"/>
    <w:rsid w:val="00581FE7"/>
    <w:rsid w:val="00581FE9"/>
    <w:rsid w:val="00582C44"/>
    <w:rsid w:val="00582C8E"/>
    <w:rsid w:val="0058389E"/>
    <w:rsid w:val="005849D6"/>
    <w:rsid w:val="00584A16"/>
    <w:rsid w:val="005855F1"/>
    <w:rsid w:val="00585E3E"/>
    <w:rsid w:val="00586A91"/>
    <w:rsid w:val="00586D42"/>
    <w:rsid w:val="005873EB"/>
    <w:rsid w:val="00587A91"/>
    <w:rsid w:val="00590775"/>
    <w:rsid w:val="005908B5"/>
    <w:rsid w:val="0059099E"/>
    <w:rsid w:val="00591229"/>
    <w:rsid w:val="0059224C"/>
    <w:rsid w:val="005924CE"/>
    <w:rsid w:val="00592702"/>
    <w:rsid w:val="00592BE8"/>
    <w:rsid w:val="005936AB"/>
    <w:rsid w:val="00593A2A"/>
    <w:rsid w:val="00594091"/>
    <w:rsid w:val="005941F3"/>
    <w:rsid w:val="00595E52"/>
    <w:rsid w:val="0059624A"/>
    <w:rsid w:val="005966E7"/>
    <w:rsid w:val="005968D8"/>
    <w:rsid w:val="00596BA4"/>
    <w:rsid w:val="005974D1"/>
    <w:rsid w:val="005A0E49"/>
    <w:rsid w:val="005A12A7"/>
    <w:rsid w:val="005A12C1"/>
    <w:rsid w:val="005A1373"/>
    <w:rsid w:val="005A1C61"/>
    <w:rsid w:val="005A2862"/>
    <w:rsid w:val="005A2F9F"/>
    <w:rsid w:val="005A3D22"/>
    <w:rsid w:val="005A4720"/>
    <w:rsid w:val="005A5509"/>
    <w:rsid w:val="005A5CF3"/>
    <w:rsid w:val="005A5D36"/>
    <w:rsid w:val="005A6122"/>
    <w:rsid w:val="005A71F4"/>
    <w:rsid w:val="005A77E4"/>
    <w:rsid w:val="005B0AC3"/>
    <w:rsid w:val="005B0CC1"/>
    <w:rsid w:val="005B0EF6"/>
    <w:rsid w:val="005B0F96"/>
    <w:rsid w:val="005B107E"/>
    <w:rsid w:val="005B1097"/>
    <w:rsid w:val="005B1402"/>
    <w:rsid w:val="005B1471"/>
    <w:rsid w:val="005B1A56"/>
    <w:rsid w:val="005B1C06"/>
    <w:rsid w:val="005B1EA2"/>
    <w:rsid w:val="005B242D"/>
    <w:rsid w:val="005B3204"/>
    <w:rsid w:val="005B342D"/>
    <w:rsid w:val="005B38C2"/>
    <w:rsid w:val="005B445C"/>
    <w:rsid w:val="005B46DF"/>
    <w:rsid w:val="005B55BC"/>
    <w:rsid w:val="005B5A31"/>
    <w:rsid w:val="005B5E2E"/>
    <w:rsid w:val="005B6028"/>
    <w:rsid w:val="005B6289"/>
    <w:rsid w:val="005B63D8"/>
    <w:rsid w:val="005B6916"/>
    <w:rsid w:val="005B696F"/>
    <w:rsid w:val="005B6990"/>
    <w:rsid w:val="005B6A55"/>
    <w:rsid w:val="005B7097"/>
    <w:rsid w:val="005B7241"/>
    <w:rsid w:val="005B75C4"/>
    <w:rsid w:val="005B7807"/>
    <w:rsid w:val="005B7C72"/>
    <w:rsid w:val="005C08F2"/>
    <w:rsid w:val="005C1241"/>
    <w:rsid w:val="005C1481"/>
    <w:rsid w:val="005C24B1"/>
    <w:rsid w:val="005C2C93"/>
    <w:rsid w:val="005C3B5B"/>
    <w:rsid w:val="005C3E90"/>
    <w:rsid w:val="005C5B59"/>
    <w:rsid w:val="005C5E53"/>
    <w:rsid w:val="005C78CA"/>
    <w:rsid w:val="005D0586"/>
    <w:rsid w:val="005D0CA7"/>
    <w:rsid w:val="005D0DFD"/>
    <w:rsid w:val="005D0F3B"/>
    <w:rsid w:val="005D1251"/>
    <w:rsid w:val="005D17B7"/>
    <w:rsid w:val="005D189A"/>
    <w:rsid w:val="005D2FC4"/>
    <w:rsid w:val="005D3077"/>
    <w:rsid w:val="005D3097"/>
    <w:rsid w:val="005D3265"/>
    <w:rsid w:val="005D37E3"/>
    <w:rsid w:val="005D457B"/>
    <w:rsid w:val="005D4D1A"/>
    <w:rsid w:val="005D5381"/>
    <w:rsid w:val="005D61A7"/>
    <w:rsid w:val="005D665D"/>
    <w:rsid w:val="005D689F"/>
    <w:rsid w:val="005D6A26"/>
    <w:rsid w:val="005D6CE3"/>
    <w:rsid w:val="005D6DD8"/>
    <w:rsid w:val="005E015B"/>
    <w:rsid w:val="005E0F78"/>
    <w:rsid w:val="005E0FCC"/>
    <w:rsid w:val="005E1175"/>
    <w:rsid w:val="005E1780"/>
    <w:rsid w:val="005E1C48"/>
    <w:rsid w:val="005E223D"/>
    <w:rsid w:val="005E2EDE"/>
    <w:rsid w:val="005E3EAE"/>
    <w:rsid w:val="005E41AF"/>
    <w:rsid w:val="005E41C4"/>
    <w:rsid w:val="005E4ACC"/>
    <w:rsid w:val="005E4B63"/>
    <w:rsid w:val="005E4D01"/>
    <w:rsid w:val="005E4E9D"/>
    <w:rsid w:val="005E5B7C"/>
    <w:rsid w:val="005E6271"/>
    <w:rsid w:val="005E6A1F"/>
    <w:rsid w:val="005E71FA"/>
    <w:rsid w:val="005E7877"/>
    <w:rsid w:val="005E7B5F"/>
    <w:rsid w:val="005F006F"/>
    <w:rsid w:val="005F070C"/>
    <w:rsid w:val="005F165F"/>
    <w:rsid w:val="005F1A41"/>
    <w:rsid w:val="005F1B2E"/>
    <w:rsid w:val="005F1C60"/>
    <w:rsid w:val="005F20A2"/>
    <w:rsid w:val="005F2868"/>
    <w:rsid w:val="005F2B7A"/>
    <w:rsid w:val="005F3845"/>
    <w:rsid w:val="005F384C"/>
    <w:rsid w:val="005F49C2"/>
    <w:rsid w:val="005F5C3C"/>
    <w:rsid w:val="005F5F0B"/>
    <w:rsid w:val="005F67D0"/>
    <w:rsid w:val="005F7AAD"/>
    <w:rsid w:val="005F7FC4"/>
    <w:rsid w:val="005F7FDF"/>
    <w:rsid w:val="006005A3"/>
    <w:rsid w:val="00600728"/>
    <w:rsid w:val="00600AFC"/>
    <w:rsid w:val="00600C35"/>
    <w:rsid w:val="00600C86"/>
    <w:rsid w:val="00600F3A"/>
    <w:rsid w:val="0060107F"/>
    <w:rsid w:val="00601A87"/>
    <w:rsid w:val="00601C28"/>
    <w:rsid w:val="00601D44"/>
    <w:rsid w:val="006025BB"/>
    <w:rsid w:val="006027B6"/>
    <w:rsid w:val="00602EFC"/>
    <w:rsid w:val="006031B3"/>
    <w:rsid w:val="006042D2"/>
    <w:rsid w:val="0060459C"/>
    <w:rsid w:val="00604BC2"/>
    <w:rsid w:val="00604F7C"/>
    <w:rsid w:val="00604F8A"/>
    <w:rsid w:val="006053D5"/>
    <w:rsid w:val="00605A20"/>
    <w:rsid w:val="00605FE9"/>
    <w:rsid w:val="00606261"/>
    <w:rsid w:val="006065CC"/>
    <w:rsid w:val="006069A5"/>
    <w:rsid w:val="006073F3"/>
    <w:rsid w:val="00607A81"/>
    <w:rsid w:val="00607C8F"/>
    <w:rsid w:val="00610919"/>
    <w:rsid w:val="0061144F"/>
    <w:rsid w:val="00611A9F"/>
    <w:rsid w:val="00611BED"/>
    <w:rsid w:val="0061220F"/>
    <w:rsid w:val="00612ADE"/>
    <w:rsid w:val="0061371F"/>
    <w:rsid w:val="00614094"/>
    <w:rsid w:val="006142DB"/>
    <w:rsid w:val="006143AF"/>
    <w:rsid w:val="0061515A"/>
    <w:rsid w:val="0061589F"/>
    <w:rsid w:val="00615992"/>
    <w:rsid w:val="00615B2A"/>
    <w:rsid w:val="0061687C"/>
    <w:rsid w:val="00616EF7"/>
    <w:rsid w:val="00616FCD"/>
    <w:rsid w:val="0062034E"/>
    <w:rsid w:val="0062156E"/>
    <w:rsid w:val="006217F5"/>
    <w:rsid w:val="006223D6"/>
    <w:rsid w:val="00622528"/>
    <w:rsid w:val="0062352A"/>
    <w:rsid w:val="00623D51"/>
    <w:rsid w:val="00624754"/>
    <w:rsid w:val="00624CC5"/>
    <w:rsid w:val="00625728"/>
    <w:rsid w:val="0062592C"/>
    <w:rsid w:val="00625C56"/>
    <w:rsid w:val="00625FC1"/>
    <w:rsid w:val="00626371"/>
    <w:rsid w:val="00626D6F"/>
    <w:rsid w:val="00626DE9"/>
    <w:rsid w:val="00627338"/>
    <w:rsid w:val="00630D32"/>
    <w:rsid w:val="00630E7C"/>
    <w:rsid w:val="00631818"/>
    <w:rsid w:val="00631A30"/>
    <w:rsid w:val="00631C41"/>
    <w:rsid w:val="0063284B"/>
    <w:rsid w:val="00632DBE"/>
    <w:rsid w:val="00632E9F"/>
    <w:rsid w:val="00633159"/>
    <w:rsid w:val="006334BD"/>
    <w:rsid w:val="00633555"/>
    <w:rsid w:val="00633B52"/>
    <w:rsid w:val="00633C1A"/>
    <w:rsid w:val="00633DB4"/>
    <w:rsid w:val="006348B8"/>
    <w:rsid w:val="00634C11"/>
    <w:rsid w:val="00634DD5"/>
    <w:rsid w:val="00634E34"/>
    <w:rsid w:val="00636997"/>
    <w:rsid w:val="006370A4"/>
    <w:rsid w:val="006373DD"/>
    <w:rsid w:val="00637759"/>
    <w:rsid w:val="006400D9"/>
    <w:rsid w:val="00640468"/>
    <w:rsid w:val="00641AD7"/>
    <w:rsid w:val="00642015"/>
    <w:rsid w:val="00642189"/>
    <w:rsid w:val="00642956"/>
    <w:rsid w:val="00644409"/>
    <w:rsid w:val="006446FB"/>
    <w:rsid w:val="00644AD8"/>
    <w:rsid w:val="00644BEE"/>
    <w:rsid w:val="00644C67"/>
    <w:rsid w:val="00644E1F"/>
    <w:rsid w:val="006452FF"/>
    <w:rsid w:val="0064533C"/>
    <w:rsid w:val="006458B2"/>
    <w:rsid w:val="006458D3"/>
    <w:rsid w:val="00645C02"/>
    <w:rsid w:val="0064627C"/>
    <w:rsid w:val="00647991"/>
    <w:rsid w:val="0065043A"/>
    <w:rsid w:val="00650ED8"/>
    <w:rsid w:val="00650F60"/>
    <w:rsid w:val="006511AB"/>
    <w:rsid w:val="00651463"/>
    <w:rsid w:val="0065172E"/>
    <w:rsid w:val="00651ABB"/>
    <w:rsid w:val="00651B00"/>
    <w:rsid w:val="00652881"/>
    <w:rsid w:val="00652BC9"/>
    <w:rsid w:val="00652E01"/>
    <w:rsid w:val="006531B7"/>
    <w:rsid w:val="00653E69"/>
    <w:rsid w:val="00653E94"/>
    <w:rsid w:val="006553A7"/>
    <w:rsid w:val="006557FE"/>
    <w:rsid w:val="00655BD2"/>
    <w:rsid w:val="006561FA"/>
    <w:rsid w:val="00657257"/>
    <w:rsid w:val="00657B51"/>
    <w:rsid w:val="00657B9F"/>
    <w:rsid w:val="00657D02"/>
    <w:rsid w:val="006600FF"/>
    <w:rsid w:val="006605B8"/>
    <w:rsid w:val="006617DB"/>
    <w:rsid w:val="00661B6C"/>
    <w:rsid w:val="00661C97"/>
    <w:rsid w:val="00662471"/>
    <w:rsid w:val="00662746"/>
    <w:rsid w:val="0066276D"/>
    <w:rsid w:val="00662CAA"/>
    <w:rsid w:val="00662CD2"/>
    <w:rsid w:val="006633CF"/>
    <w:rsid w:val="00663A79"/>
    <w:rsid w:val="00663B79"/>
    <w:rsid w:val="006644C7"/>
    <w:rsid w:val="00664BA5"/>
    <w:rsid w:val="00664FEE"/>
    <w:rsid w:val="00665C1F"/>
    <w:rsid w:val="00665CFE"/>
    <w:rsid w:val="00665EDE"/>
    <w:rsid w:val="0066760B"/>
    <w:rsid w:val="006678BA"/>
    <w:rsid w:val="00667AF3"/>
    <w:rsid w:val="006701E4"/>
    <w:rsid w:val="0067043D"/>
    <w:rsid w:val="0067094D"/>
    <w:rsid w:val="00671247"/>
    <w:rsid w:val="006713D2"/>
    <w:rsid w:val="00671891"/>
    <w:rsid w:val="006720B2"/>
    <w:rsid w:val="0067215E"/>
    <w:rsid w:val="00672658"/>
    <w:rsid w:val="00675075"/>
    <w:rsid w:val="006754F0"/>
    <w:rsid w:val="00675856"/>
    <w:rsid w:val="00675871"/>
    <w:rsid w:val="00675CC6"/>
    <w:rsid w:val="006761CF"/>
    <w:rsid w:val="00676A26"/>
    <w:rsid w:val="00676A42"/>
    <w:rsid w:val="00676A63"/>
    <w:rsid w:val="00676B85"/>
    <w:rsid w:val="00676D1B"/>
    <w:rsid w:val="0067718E"/>
    <w:rsid w:val="00677404"/>
    <w:rsid w:val="00680398"/>
    <w:rsid w:val="00680FD2"/>
    <w:rsid w:val="00681DF7"/>
    <w:rsid w:val="006821E1"/>
    <w:rsid w:val="006827F2"/>
    <w:rsid w:val="006852F6"/>
    <w:rsid w:val="00686528"/>
    <w:rsid w:val="0068765D"/>
    <w:rsid w:val="00687673"/>
    <w:rsid w:val="00687CB3"/>
    <w:rsid w:val="00687E80"/>
    <w:rsid w:val="006907CA"/>
    <w:rsid w:val="006911F4"/>
    <w:rsid w:val="006912AF"/>
    <w:rsid w:val="00691785"/>
    <w:rsid w:val="00691E34"/>
    <w:rsid w:val="006923D0"/>
    <w:rsid w:val="00692A46"/>
    <w:rsid w:val="00692BF8"/>
    <w:rsid w:val="006939D5"/>
    <w:rsid w:val="00693BE4"/>
    <w:rsid w:val="00693E28"/>
    <w:rsid w:val="006945C7"/>
    <w:rsid w:val="0069471E"/>
    <w:rsid w:val="00694CD3"/>
    <w:rsid w:val="00694DA9"/>
    <w:rsid w:val="0069553C"/>
    <w:rsid w:val="006956E4"/>
    <w:rsid w:val="006957DE"/>
    <w:rsid w:val="006961AD"/>
    <w:rsid w:val="00696262"/>
    <w:rsid w:val="00697113"/>
    <w:rsid w:val="0069715D"/>
    <w:rsid w:val="006A0095"/>
    <w:rsid w:val="006A0B80"/>
    <w:rsid w:val="006A1B59"/>
    <w:rsid w:val="006A2430"/>
    <w:rsid w:val="006A3197"/>
    <w:rsid w:val="006A3712"/>
    <w:rsid w:val="006A39DD"/>
    <w:rsid w:val="006A45DF"/>
    <w:rsid w:val="006A4F0D"/>
    <w:rsid w:val="006A4F8D"/>
    <w:rsid w:val="006A4FDC"/>
    <w:rsid w:val="006A5033"/>
    <w:rsid w:val="006A51FB"/>
    <w:rsid w:val="006A5344"/>
    <w:rsid w:val="006A541A"/>
    <w:rsid w:val="006A56D7"/>
    <w:rsid w:val="006A65A2"/>
    <w:rsid w:val="006A66E6"/>
    <w:rsid w:val="006A67BF"/>
    <w:rsid w:val="006A6C00"/>
    <w:rsid w:val="006A7068"/>
    <w:rsid w:val="006A7374"/>
    <w:rsid w:val="006A77C1"/>
    <w:rsid w:val="006A7865"/>
    <w:rsid w:val="006A7B0F"/>
    <w:rsid w:val="006A7ED4"/>
    <w:rsid w:val="006B00C5"/>
    <w:rsid w:val="006B0819"/>
    <w:rsid w:val="006B0B1E"/>
    <w:rsid w:val="006B1254"/>
    <w:rsid w:val="006B17D9"/>
    <w:rsid w:val="006B17FE"/>
    <w:rsid w:val="006B26F2"/>
    <w:rsid w:val="006B56ED"/>
    <w:rsid w:val="006B5AD1"/>
    <w:rsid w:val="006B697D"/>
    <w:rsid w:val="006B6E8B"/>
    <w:rsid w:val="006B727D"/>
    <w:rsid w:val="006B7B69"/>
    <w:rsid w:val="006C01B1"/>
    <w:rsid w:val="006C09C6"/>
    <w:rsid w:val="006C09C7"/>
    <w:rsid w:val="006C0BB1"/>
    <w:rsid w:val="006C1281"/>
    <w:rsid w:val="006C1C25"/>
    <w:rsid w:val="006C2241"/>
    <w:rsid w:val="006C248E"/>
    <w:rsid w:val="006C2C09"/>
    <w:rsid w:val="006C2D51"/>
    <w:rsid w:val="006C31E1"/>
    <w:rsid w:val="006C32F7"/>
    <w:rsid w:val="006C4580"/>
    <w:rsid w:val="006C4D50"/>
    <w:rsid w:val="006C4E04"/>
    <w:rsid w:val="006C5D47"/>
    <w:rsid w:val="006C625A"/>
    <w:rsid w:val="006C6910"/>
    <w:rsid w:val="006C7388"/>
    <w:rsid w:val="006C744B"/>
    <w:rsid w:val="006C76D3"/>
    <w:rsid w:val="006D0A6D"/>
    <w:rsid w:val="006D230B"/>
    <w:rsid w:val="006D2664"/>
    <w:rsid w:val="006D2CD5"/>
    <w:rsid w:val="006D3335"/>
    <w:rsid w:val="006D39C1"/>
    <w:rsid w:val="006D3BDB"/>
    <w:rsid w:val="006D4DC4"/>
    <w:rsid w:val="006D5101"/>
    <w:rsid w:val="006D5D70"/>
    <w:rsid w:val="006D6548"/>
    <w:rsid w:val="006D6578"/>
    <w:rsid w:val="006D6643"/>
    <w:rsid w:val="006D6C96"/>
    <w:rsid w:val="006D6E87"/>
    <w:rsid w:val="006E0AB6"/>
    <w:rsid w:val="006E1867"/>
    <w:rsid w:val="006E1F4E"/>
    <w:rsid w:val="006E33F8"/>
    <w:rsid w:val="006E3641"/>
    <w:rsid w:val="006E3DD4"/>
    <w:rsid w:val="006E4002"/>
    <w:rsid w:val="006E4A35"/>
    <w:rsid w:val="006E50E7"/>
    <w:rsid w:val="006E510B"/>
    <w:rsid w:val="006E548E"/>
    <w:rsid w:val="006E5611"/>
    <w:rsid w:val="006E60F0"/>
    <w:rsid w:val="006F0120"/>
    <w:rsid w:val="006F023A"/>
    <w:rsid w:val="006F04E0"/>
    <w:rsid w:val="006F0CF9"/>
    <w:rsid w:val="006F1553"/>
    <w:rsid w:val="006F1DE9"/>
    <w:rsid w:val="006F1DFD"/>
    <w:rsid w:val="006F1F08"/>
    <w:rsid w:val="006F2692"/>
    <w:rsid w:val="006F34F1"/>
    <w:rsid w:val="006F3F35"/>
    <w:rsid w:val="006F4920"/>
    <w:rsid w:val="006F4AC6"/>
    <w:rsid w:val="006F5838"/>
    <w:rsid w:val="006F5A34"/>
    <w:rsid w:val="006F5A80"/>
    <w:rsid w:val="006F5F0B"/>
    <w:rsid w:val="006F60E7"/>
    <w:rsid w:val="006F65EB"/>
    <w:rsid w:val="006F6FDC"/>
    <w:rsid w:val="006F74A6"/>
    <w:rsid w:val="006F75CC"/>
    <w:rsid w:val="006F7EE8"/>
    <w:rsid w:val="007005AA"/>
    <w:rsid w:val="0070086D"/>
    <w:rsid w:val="00700B6D"/>
    <w:rsid w:val="00700F48"/>
    <w:rsid w:val="00700F7C"/>
    <w:rsid w:val="0070193D"/>
    <w:rsid w:val="00701A12"/>
    <w:rsid w:val="00701F37"/>
    <w:rsid w:val="00702506"/>
    <w:rsid w:val="00702E8D"/>
    <w:rsid w:val="00703159"/>
    <w:rsid w:val="007032FE"/>
    <w:rsid w:val="00703707"/>
    <w:rsid w:val="00703B94"/>
    <w:rsid w:val="007041CE"/>
    <w:rsid w:val="007046C4"/>
    <w:rsid w:val="00704932"/>
    <w:rsid w:val="00704EB7"/>
    <w:rsid w:val="00705516"/>
    <w:rsid w:val="0070562D"/>
    <w:rsid w:val="00705BA5"/>
    <w:rsid w:val="00705C9C"/>
    <w:rsid w:val="00706073"/>
    <w:rsid w:val="00706745"/>
    <w:rsid w:val="00706895"/>
    <w:rsid w:val="00706EFA"/>
    <w:rsid w:val="00707367"/>
    <w:rsid w:val="00707DDB"/>
    <w:rsid w:val="007104BE"/>
    <w:rsid w:val="00710B7C"/>
    <w:rsid w:val="00710CE6"/>
    <w:rsid w:val="0071141A"/>
    <w:rsid w:val="00711C5F"/>
    <w:rsid w:val="007122D0"/>
    <w:rsid w:val="00712C52"/>
    <w:rsid w:val="0071323A"/>
    <w:rsid w:val="00714429"/>
    <w:rsid w:val="007144DB"/>
    <w:rsid w:val="00714F5F"/>
    <w:rsid w:val="007155DF"/>
    <w:rsid w:val="00715CA7"/>
    <w:rsid w:val="00715F24"/>
    <w:rsid w:val="0071612F"/>
    <w:rsid w:val="0071629C"/>
    <w:rsid w:val="007167F9"/>
    <w:rsid w:val="007169AB"/>
    <w:rsid w:val="00716A23"/>
    <w:rsid w:val="00716C72"/>
    <w:rsid w:val="00716D64"/>
    <w:rsid w:val="00716E4C"/>
    <w:rsid w:val="0071704C"/>
    <w:rsid w:val="007170D4"/>
    <w:rsid w:val="007172A3"/>
    <w:rsid w:val="0071794D"/>
    <w:rsid w:val="00717A7F"/>
    <w:rsid w:val="00717BCE"/>
    <w:rsid w:val="00717DBB"/>
    <w:rsid w:val="007203B6"/>
    <w:rsid w:val="00720C33"/>
    <w:rsid w:val="00720E5F"/>
    <w:rsid w:val="0072115C"/>
    <w:rsid w:val="0072146E"/>
    <w:rsid w:val="007219A8"/>
    <w:rsid w:val="00721CCB"/>
    <w:rsid w:val="0072267B"/>
    <w:rsid w:val="0072310B"/>
    <w:rsid w:val="0072386C"/>
    <w:rsid w:val="007239FA"/>
    <w:rsid w:val="0072497C"/>
    <w:rsid w:val="00724A5F"/>
    <w:rsid w:val="0072550B"/>
    <w:rsid w:val="00726E3A"/>
    <w:rsid w:val="00726F52"/>
    <w:rsid w:val="00727A41"/>
    <w:rsid w:val="00730EA5"/>
    <w:rsid w:val="007318C2"/>
    <w:rsid w:val="00731951"/>
    <w:rsid w:val="00731E1F"/>
    <w:rsid w:val="00732811"/>
    <w:rsid w:val="0073423D"/>
    <w:rsid w:val="007342E0"/>
    <w:rsid w:val="0073451A"/>
    <w:rsid w:val="0073533A"/>
    <w:rsid w:val="00735340"/>
    <w:rsid w:val="00736692"/>
    <w:rsid w:val="0073677B"/>
    <w:rsid w:val="007368D8"/>
    <w:rsid w:val="00736B83"/>
    <w:rsid w:val="007378CC"/>
    <w:rsid w:val="00737E64"/>
    <w:rsid w:val="00737FFA"/>
    <w:rsid w:val="007410AA"/>
    <w:rsid w:val="00742995"/>
    <w:rsid w:val="007432A4"/>
    <w:rsid w:val="00743421"/>
    <w:rsid w:val="00743503"/>
    <w:rsid w:val="00743552"/>
    <w:rsid w:val="00743FFB"/>
    <w:rsid w:val="00744D8C"/>
    <w:rsid w:val="0074503E"/>
    <w:rsid w:val="007450F8"/>
    <w:rsid w:val="0074591F"/>
    <w:rsid w:val="00745E07"/>
    <w:rsid w:val="0074602B"/>
    <w:rsid w:val="007460B1"/>
    <w:rsid w:val="00746437"/>
    <w:rsid w:val="007465D5"/>
    <w:rsid w:val="00746AFA"/>
    <w:rsid w:val="00746D49"/>
    <w:rsid w:val="00746DBF"/>
    <w:rsid w:val="007475CC"/>
    <w:rsid w:val="00747775"/>
    <w:rsid w:val="00747DA0"/>
    <w:rsid w:val="00750220"/>
    <w:rsid w:val="007508D3"/>
    <w:rsid w:val="007515A6"/>
    <w:rsid w:val="007515AE"/>
    <w:rsid w:val="007522BD"/>
    <w:rsid w:val="007522EF"/>
    <w:rsid w:val="00752926"/>
    <w:rsid w:val="00752943"/>
    <w:rsid w:val="00752C4A"/>
    <w:rsid w:val="00754417"/>
    <w:rsid w:val="00754B0A"/>
    <w:rsid w:val="00754CB1"/>
    <w:rsid w:val="00755193"/>
    <w:rsid w:val="007552CA"/>
    <w:rsid w:val="007554D3"/>
    <w:rsid w:val="007558D5"/>
    <w:rsid w:val="007567FC"/>
    <w:rsid w:val="00756C7E"/>
    <w:rsid w:val="00757FD8"/>
    <w:rsid w:val="007601BD"/>
    <w:rsid w:val="00760518"/>
    <w:rsid w:val="00760A34"/>
    <w:rsid w:val="00760C90"/>
    <w:rsid w:val="00761F4F"/>
    <w:rsid w:val="00762214"/>
    <w:rsid w:val="00762378"/>
    <w:rsid w:val="00762CAE"/>
    <w:rsid w:val="00762D10"/>
    <w:rsid w:val="00762F00"/>
    <w:rsid w:val="00763521"/>
    <w:rsid w:val="007635CB"/>
    <w:rsid w:val="00763DD4"/>
    <w:rsid w:val="00763FF1"/>
    <w:rsid w:val="00764000"/>
    <w:rsid w:val="007644DC"/>
    <w:rsid w:val="007648BF"/>
    <w:rsid w:val="007648D6"/>
    <w:rsid w:val="0076495C"/>
    <w:rsid w:val="00764BE4"/>
    <w:rsid w:val="007666BA"/>
    <w:rsid w:val="00766780"/>
    <w:rsid w:val="0076683B"/>
    <w:rsid w:val="00766A2C"/>
    <w:rsid w:val="0077016D"/>
    <w:rsid w:val="00773456"/>
    <w:rsid w:val="00773553"/>
    <w:rsid w:val="00773886"/>
    <w:rsid w:val="00773C69"/>
    <w:rsid w:val="00773F18"/>
    <w:rsid w:val="007749CC"/>
    <w:rsid w:val="00774E82"/>
    <w:rsid w:val="0077552F"/>
    <w:rsid w:val="00775C32"/>
    <w:rsid w:val="00775F78"/>
    <w:rsid w:val="007761AA"/>
    <w:rsid w:val="00776D92"/>
    <w:rsid w:val="00776DE4"/>
    <w:rsid w:val="007800B6"/>
    <w:rsid w:val="0078029B"/>
    <w:rsid w:val="00780766"/>
    <w:rsid w:val="00780F4B"/>
    <w:rsid w:val="007814DB"/>
    <w:rsid w:val="00781BC7"/>
    <w:rsid w:val="00782135"/>
    <w:rsid w:val="007822A2"/>
    <w:rsid w:val="0078263C"/>
    <w:rsid w:val="00782915"/>
    <w:rsid w:val="00782D62"/>
    <w:rsid w:val="007834A1"/>
    <w:rsid w:val="007835E8"/>
    <w:rsid w:val="007838AB"/>
    <w:rsid w:val="00783B10"/>
    <w:rsid w:val="00783ED4"/>
    <w:rsid w:val="00784BC9"/>
    <w:rsid w:val="00785666"/>
    <w:rsid w:val="0078578D"/>
    <w:rsid w:val="00785A24"/>
    <w:rsid w:val="0078780F"/>
    <w:rsid w:val="007905E3"/>
    <w:rsid w:val="0079088F"/>
    <w:rsid w:val="007910A1"/>
    <w:rsid w:val="0079169F"/>
    <w:rsid w:val="00791AD0"/>
    <w:rsid w:val="00791B31"/>
    <w:rsid w:val="007920FC"/>
    <w:rsid w:val="00792ABF"/>
    <w:rsid w:val="00793147"/>
    <w:rsid w:val="00793AB3"/>
    <w:rsid w:val="00793AF4"/>
    <w:rsid w:val="00793E52"/>
    <w:rsid w:val="00794D58"/>
    <w:rsid w:val="00795267"/>
    <w:rsid w:val="00795626"/>
    <w:rsid w:val="007963C2"/>
    <w:rsid w:val="00797601"/>
    <w:rsid w:val="00797856"/>
    <w:rsid w:val="007A0378"/>
    <w:rsid w:val="007A096A"/>
    <w:rsid w:val="007A0C8F"/>
    <w:rsid w:val="007A188F"/>
    <w:rsid w:val="007A19D3"/>
    <w:rsid w:val="007A1C74"/>
    <w:rsid w:val="007A1CAF"/>
    <w:rsid w:val="007A1CE3"/>
    <w:rsid w:val="007A1DA2"/>
    <w:rsid w:val="007A208A"/>
    <w:rsid w:val="007A2216"/>
    <w:rsid w:val="007A26A7"/>
    <w:rsid w:val="007A2878"/>
    <w:rsid w:val="007A2A15"/>
    <w:rsid w:val="007A2BC9"/>
    <w:rsid w:val="007A2FCC"/>
    <w:rsid w:val="007A3660"/>
    <w:rsid w:val="007A3710"/>
    <w:rsid w:val="007A4316"/>
    <w:rsid w:val="007A4769"/>
    <w:rsid w:val="007A4B9E"/>
    <w:rsid w:val="007A4E1D"/>
    <w:rsid w:val="007A4ED1"/>
    <w:rsid w:val="007A568F"/>
    <w:rsid w:val="007A5891"/>
    <w:rsid w:val="007A5EC8"/>
    <w:rsid w:val="007A6435"/>
    <w:rsid w:val="007A64B2"/>
    <w:rsid w:val="007A6D0D"/>
    <w:rsid w:val="007A6FC3"/>
    <w:rsid w:val="007A73E7"/>
    <w:rsid w:val="007A7B55"/>
    <w:rsid w:val="007A7DC1"/>
    <w:rsid w:val="007A7F81"/>
    <w:rsid w:val="007B09E6"/>
    <w:rsid w:val="007B0B65"/>
    <w:rsid w:val="007B0FCC"/>
    <w:rsid w:val="007B1E2D"/>
    <w:rsid w:val="007B1FA3"/>
    <w:rsid w:val="007B2549"/>
    <w:rsid w:val="007B28E3"/>
    <w:rsid w:val="007B297F"/>
    <w:rsid w:val="007B2A3B"/>
    <w:rsid w:val="007B3CA7"/>
    <w:rsid w:val="007B45F4"/>
    <w:rsid w:val="007B498F"/>
    <w:rsid w:val="007B4A8C"/>
    <w:rsid w:val="007B4C17"/>
    <w:rsid w:val="007B536D"/>
    <w:rsid w:val="007B5519"/>
    <w:rsid w:val="007B5713"/>
    <w:rsid w:val="007B5F27"/>
    <w:rsid w:val="007B614E"/>
    <w:rsid w:val="007B63E7"/>
    <w:rsid w:val="007B7184"/>
    <w:rsid w:val="007B7B00"/>
    <w:rsid w:val="007B7DA2"/>
    <w:rsid w:val="007C03CA"/>
    <w:rsid w:val="007C04C6"/>
    <w:rsid w:val="007C07CF"/>
    <w:rsid w:val="007C1C10"/>
    <w:rsid w:val="007C1FDA"/>
    <w:rsid w:val="007C30CA"/>
    <w:rsid w:val="007C39AF"/>
    <w:rsid w:val="007C3CB1"/>
    <w:rsid w:val="007C3F2F"/>
    <w:rsid w:val="007C44A9"/>
    <w:rsid w:val="007C45FE"/>
    <w:rsid w:val="007C4DE3"/>
    <w:rsid w:val="007C5013"/>
    <w:rsid w:val="007C57DA"/>
    <w:rsid w:val="007C623B"/>
    <w:rsid w:val="007C6A10"/>
    <w:rsid w:val="007C6F9D"/>
    <w:rsid w:val="007C6FF6"/>
    <w:rsid w:val="007C7749"/>
    <w:rsid w:val="007C7E6B"/>
    <w:rsid w:val="007C7FFC"/>
    <w:rsid w:val="007D039F"/>
    <w:rsid w:val="007D05D8"/>
    <w:rsid w:val="007D0EF9"/>
    <w:rsid w:val="007D1DBC"/>
    <w:rsid w:val="007D23C4"/>
    <w:rsid w:val="007D330D"/>
    <w:rsid w:val="007D3741"/>
    <w:rsid w:val="007D438E"/>
    <w:rsid w:val="007D4907"/>
    <w:rsid w:val="007D5DC5"/>
    <w:rsid w:val="007D64FD"/>
    <w:rsid w:val="007D6502"/>
    <w:rsid w:val="007D695F"/>
    <w:rsid w:val="007D7499"/>
    <w:rsid w:val="007D764B"/>
    <w:rsid w:val="007D790F"/>
    <w:rsid w:val="007D7BFC"/>
    <w:rsid w:val="007E012A"/>
    <w:rsid w:val="007E029C"/>
    <w:rsid w:val="007E05C5"/>
    <w:rsid w:val="007E07A2"/>
    <w:rsid w:val="007E2236"/>
    <w:rsid w:val="007E2AE2"/>
    <w:rsid w:val="007E2D1A"/>
    <w:rsid w:val="007E2D4E"/>
    <w:rsid w:val="007E2E0B"/>
    <w:rsid w:val="007E396A"/>
    <w:rsid w:val="007E3C7A"/>
    <w:rsid w:val="007E4D1A"/>
    <w:rsid w:val="007E5F67"/>
    <w:rsid w:val="007E63FE"/>
    <w:rsid w:val="007E7A5E"/>
    <w:rsid w:val="007E7A62"/>
    <w:rsid w:val="007F0374"/>
    <w:rsid w:val="007F07BC"/>
    <w:rsid w:val="007F0809"/>
    <w:rsid w:val="007F0884"/>
    <w:rsid w:val="007F126D"/>
    <w:rsid w:val="007F1ACC"/>
    <w:rsid w:val="007F1AEA"/>
    <w:rsid w:val="007F2414"/>
    <w:rsid w:val="007F25A9"/>
    <w:rsid w:val="007F25B1"/>
    <w:rsid w:val="007F2A99"/>
    <w:rsid w:val="007F3C1D"/>
    <w:rsid w:val="007F3CDA"/>
    <w:rsid w:val="007F4190"/>
    <w:rsid w:val="007F4FA9"/>
    <w:rsid w:val="007F5058"/>
    <w:rsid w:val="007F50F4"/>
    <w:rsid w:val="007F646A"/>
    <w:rsid w:val="007F64F4"/>
    <w:rsid w:val="007F65C5"/>
    <w:rsid w:val="007F6CF4"/>
    <w:rsid w:val="007F6D97"/>
    <w:rsid w:val="007F77AE"/>
    <w:rsid w:val="007F798E"/>
    <w:rsid w:val="00800035"/>
    <w:rsid w:val="008000D0"/>
    <w:rsid w:val="00800482"/>
    <w:rsid w:val="00800B8A"/>
    <w:rsid w:val="00800C9A"/>
    <w:rsid w:val="00800D70"/>
    <w:rsid w:val="00800DD7"/>
    <w:rsid w:val="008012F4"/>
    <w:rsid w:val="0080239B"/>
    <w:rsid w:val="00802A00"/>
    <w:rsid w:val="00802FBF"/>
    <w:rsid w:val="0080326A"/>
    <w:rsid w:val="008037A4"/>
    <w:rsid w:val="00803B7F"/>
    <w:rsid w:val="00805082"/>
    <w:rsid w:val="0080528F"/>
    <w:rsid w:val="0080537A"/>
    <w:rsid w:val="00805786"/>
    <w:rsid w:val="0080610E"/>
    <w:rsid w:val="00806AB6"/>
    <w:rsid w:val="00807101"/>
    <w:rsid w:val="00807991"/>
    <w:rsid w:val="008100AC"/>
    <w:rsid w:val="0081025B"/>
    <w:rsid w:val="00810374"/>
    <w:rsid w:val="008107E6"/>
    <w:rsid w:val="00810A2D"/>
    <w:rsid w:val="008112B3"/>
    <w:rsid w:val="0081180F"/>
    <w:rsid w:val="00812457"/>
    <w:rsid w:val="00812C7C"/>
    <w:rsid w:val="0081397C"/>
    <w:rsid w:val="00814BFE"/>
    <w:rsid w:val="0081508F"/>
    <w:rsid w:val="00815A7E"/>
    <w:rsid w:val="00815B9C"/>
    <w:rsid w:val="00816276"/>
    <w:rsid w:val="0081644B"/>
    <w:rsid w:val="0081651E"/>
    <w:rsid w:val="0081662A"/>
    <w:rsid w:val="00817189"/>
    <w:rsid w:val="0082009A"/>
    <w:rsid w:val="0082103B"/>
    <w:rsid w:val="0082132F"/>
    <w:rsid w:val="0082135F"/>
    <w:rsid w:val="0082138A"/>
    <w:rsid w:val="0082238F"/>
    <w:rsid w:val="008228A5"/>
    <w:rsid w:val="00822AA7"/>
    <w:rsid w:val="00823047"/>
    <w:rsid w:val="00823235"/>
    <w:rsid w:val="00823725"/>
    <w:rsid w:val="00823A91"/>
    <w:rsid w:val="00824058"/>
    <w:rsid w:val="008241AB"/>
    <w:rsid w:val="00824AE8"/>
    <w:rsid w:val="00824AED"/>
    <w:rsid w:val="008250F2"/>
    <w:rsid w:val="008252A0"/>
    <w:rsid w:val="008256B9"/>
    <w:rsid w:val="00825773"/>
    <w:rsid w:val="00825E6E"/>
    <w:rsid w:val="00826D26"/>
    <w:rsid w:val="00830FED"/>
    <w:rsid w:val="00831702"/>
    <w:rsid w:val="008319F3"/>
    <w:rsid w:val="00831C2D"/>
    <w:rsid w:val="008325A4"/>
    <w:rsid w:val="00832F28"/>
    <w:rsid w:val="00833C41"/>
    <w:rsid w:val="00834329"/>
    <w:rsid w:val="00834617"/>
    <w:rsid w:val="00834717"/>
    <w:rsid w:val="0083497D"/>
    <w:rsid w:val="00834B65"/>
    <w:rsid w:val="00834FC4"/>
    <w:rsid w:val="00835BAF"/>
    <w:rsid w:val="00835BBE"/>
    <w:rsid w:val="00836726"/>
    <w:rsid w:val="008368DB"/>
    <w:rsid w:val="00836AED"/>
    <w:rsid w:val="00836D55"/>
    <w:rsid w:val="00837483"/>
    <w:rsid w:val="008375C7"/>
    <w:rsid w:val="008402DF"/>
    <w:rsid w:val="008403F6"/>
    <w:rsid w:val="00840787"/>
    <w:rsid w:val="00840A24"/>
    <w:rsid w:val="00840BDD"/>
    <w:rsid w:val="0084116B"/>
    <w:rsid w:val="0084130F"/>
    <w:rsid w:val="008414F5"/>
    <w:rsid w:val="00841811"/>
    <w:rsid w:val="00841E98"/>
    <w:rsid w:val="00841F59"/>
    <w:rsid w:val="0084255A"/>
    <w:rsid w:val="00842AF4"/>
    <w:rsid w:val="00842D4D"/>
    <w:rsid w:val="008433FB"/>
    <w:rsid w:val="008439C4"/>
    <w:rsid w:val="00843BF3"/>
    <w:rsid w:val="00843C0F"/>
    <w:rsid w:val="00843E87"/>
    <w:rsid w:val="00843F20"/>
    <w:rsid w:val="0084425E"/>
    <w:rsid w:val="00844896"/>
    <w:rsid w:val="00844E3C"/>
    <w:rsid w:val="00845915"/>
    <w:rsid w:val="00846079"/>
    <w:rsid w:val="00846274"/>
    <w:rsid w:val="0084628E"/>
    <w:rsid w:val="00846A2B"/>
    <w:rsid w:val="00846F56"/>
    <w:rsid w:val="00847143"/>
    <w:rsid w:val="008475D3"/>
    <w:rsid w:val="0085004F"/>
    <w:rsid w:val="0085014C"/>
    <w:rsid w:val="008502F0"/>
    <w:rsid w:val="008505B8"/>
    <w:rsid w:val="00851923"/>
    <w:rsid w:val="00851C9F"/>
    <w:rsid w:val="00851F85"/>
    <w:rsid w:val="008521D7"/>
    <w:rsid w:val="00852265"/>
    <w:rsid w:val="00852D5E"/>
    <w:rsid w:val="0085384D"/>
    <w:rsid w:val="00853F88"/>
    <w:rsid w:val="008542D8"/>
    <w:rsid w:val="008544F2"/>
    <w:rsid w:val="008553D2"/>
    <w:rsid w:val="00855C5F"/>
    <w:rsid w:val="0085613E"/>
    <w:rsid w:val="00856502"/>
    <w:rsid w:val="008565E8"/>
    <w:rsid w:val="00856EE7"/>
    <w:rsid w:val="00857397"/>
    <w:rsid w:val="008576FB"/>
    <w:rsid w:val="00857A96"/>
    <w:rsid w:val="00857F9D"/>
    <w:rsid w:val="0086036B"/>
    <w:rsid w:val="008605BC"/>
    <w:rsid w:val="00860CDB"/>
    <w:rsid w:val="008617AA"/>
    <w:rsid w:val="00861A25"/>
    <w:rsid w:val="00861D55"/>
    <w:rsid w:val="00861D59"/>
    <w:rsid w:val="00861F52"/>
    <w:rsid w:val="00862F8B"/>
    <w:rsid w:val="00863F03"/>
    <w:rsid w:val="00864A61"/>
    <w:rsid w:val="00864CEE"/>
    <w:rsid w:val="0086561D"/>
    <w:rsid w:val="0086592A"/>
    <w:rsid w:val="00866809"/>
    <w:rsid w:val="00866CD9"/>
    <w:rsid w:val="0086731B"/>
    <w:rsid w:val="0086790A"/>
    <w:rsid w:val="0087035D"/>
    <w:rsid w:val="008703C9"/>
    <w:rsid w:val="00870678"/>
    <w:rsid w:val="00871369"/>
    <w:rsid w:val="008716EB"/>
    <w:rsid w:val="0087174D"/>
    <w:rsid w:val="00871E50"/>
    <w:rsid w:val="008724A9"/>
    <w:rsid w:val="008730EE"/>
    <w:rsid w:val="00873370"/>
    <w:rsid w:val="00874256"/>
    <w:rsid w:val="00874869"/>
    <w:rsid w:val="008749BA"/>
    <w:rsid w:val="00874EB3"/>
    <w:rsid w:val="00875581"/>
    <w:rsid w:val="00875757"/>
    <w:rsid w:val="00875D98"/>
    <w:rsid w:val="00876018"/>
    <w:rsid w:val="008761CA"/>
    <w:rsid w:val="00876D18"/>
    <w:rsid w:val="00876F45"/>
    <w:rsid w:val="0087781E"/>
    <w:rsid w:val="008778D0"/>
    <w:rsid w:val="0088031A"/>
    <w:rsid w:val="00880816"/>
    <w:rsid w:val="008809A5"/>
    <w:rsid w:val="00881CEF"/>
    <w:rsid w:val="00881D6A"/>
    <w:rsid w:val="00881F30"/>
    <w:rsid w:val="00882022"/>
    <w:rsid w:val="00882854"/>
    <w:rsid w:val="00882ABC"/>
    <w:rsid w:val="00883044"/>
    <w:rsid w:val="00883045"/>
    <w:rsid w:val="0088308C"/>
    <w:rsid w:val="00883207"/>
    <w:rsid w:val="008834E4"/>
    <w:rsid w:val="00883667"/>
    <w:rsid w:val="00883F6C"/>
    <w:rsid w:val="0088418A"/>
    <w:rsid w:val="00884909"/>
    <w:rsid w:val="00884D75"/>
    <w:rsid w:val="0088524E"/>
    <w:rsid w:val="0088554C"/>
    <w:rsid w:val="0088648D"/>
    <w:rsid w:val="00886748"/>
    <w:rsid w:val="008867A4"/>
    <w:rsid w:val="008868CE"/>
    <w:rsid w:val="00887F86"/>
    <w:rsid w:val="008914D6"/>
    <w:rsid w:val="00891DC9"/>
    <w:rsid w:val="00891DDF"/>
    <w:rsid w:val="00892D92"/>
    <w:rsid w:val="0089321D"/>
    <w:rsid w:val="00893324"/>
    <w:rsid w:val="008937E8"/>
    <w:rsid w:val="00893EA6"/>
    <w:rsid w:val="00893FB7"/>
    <w:rsid w:val="008947F0"/>
    <w:rsid w:val="00895F4A"/>
    <w:rsid w:val="008969A2"/>
    <w:rsid w:val="0089703F"/>
    <w:rsid w:val="008977A2"/>
    <w:rsid w:val="008979DE"/>
    <w:rsid w:val="00897CB1"/>
    <w:rsid w:val="008A0197"/>
    <w:rsid w:val="008A01E4"/>
    <w:rsid w:val="008A06A7"/>
    <w:rsid w:val="008A0C50"/>
    <w:rsid w:val="008A11CC"/>
    <w:rsid w:val="008A1C50"/>
    <w:rsid w:val="008A1EC9"/>
    <w:rsid w:val="008A235B"/>
    <w:rsid w:val="008A23D2"/>
    <w:rsid w:val="008A25CD"/>
    <w:rsid w:val="008A260D"/>
    <w:rsid w:val="008A2F9D"/>
    <w:rsid w:val="008A3793"/>
    <w:rsid w:val="008A3D94"/>
    <w:rsid w:val="008A490B"/>
    <w:rsid w:val="008A4A63"/>
    <w:rsid w:val="008A4C3B"/>
    <w:rsid w:val="008A5778"/>
    <w:rsid w:val="008A577F"/>
    <w:rsid w:val="008A5821"/>
    <w:rsid w:val="008A5A09"/>
    <w:rsid w:val="008A63C0"/>
    <w:rsid w:val="008A721E"/>
    <w:rsid w:val="008A7522"/>
    <w:rsid w:val="008A75F9"/>
    <w:rsid w:val="008B0604"/>
    <w:rsid w:val="008B0AB7"/>
    <w:rsid w:val="008B0CDB"/>
    <w:rsid w:val="008B15EB"/>
    <w:rsid w:val="008B1643"/>
    <w:rsid w:val="008B1B0B"/>
    <w:rsid w:val="008B2792"/>
    <w:rsid w:val="008B33AE"/>
    <w:rsid w:val="008B3471"/>
    <w:rsid w:val="008B3C94"/>
    <w:rsid w:val="008B3E87"/>
    <w:rsid w:val="008B40CB"/>
    <w:rsid w:val="008B4918"/>
    <w:rsid w:val="008B4AFF"/>
    <w:rsid w:val="008B4FEA"/>
    <w:rsid w:val="008B535F"/>
    <w:rsid w:val="008B554D"/>
    <w:rsid w:val="008B5692"/>
    <w:rsid w:val="008B60E0"/>
    <w:rsid w:val="008B728E"/>
    <w:rsid w:val="008B77AC"/>
    <w:rsid w:val="008B78DA"/>
    <w:rsid w:val="008B794E"/>
    <w:rsid w:val="008B7E6B"/>
    <w:rsid w:val="008B7F5A"/>
    <w:rsid w:val="008C0600"/>
    <w:rsid w:val="008C0AF6"/>
    <w:rsid w:val="008C1871"/>
    <w:rsid w:val="008C1CA6"/>
    <w:rsid w:val="008C2CD6"/>
    <w:rsid w:val="008C3319"/>
    <w:rsid w:val="008C3A63"/>
    <w:rsid w:val="008C41D7"/>
    <w:rsid w:val="008C4503"/>
    <w:rsid w:val="008C4F54"/>
    <w:rsid w:val="008C5A94"/>
    <w:rsid w:val="008C5BC4"/>
    <w:rsid w:val="008C666D"/>
    <w:rsid w:val="008C6A7A"/>
    <w:rsid w:val="008C6D0E"/>
    <w:rsid w:val="008C72B5"/>
    <w:rsid w:val="008C73E0"/>
    <w:rsid w:val="008C74E4"/>
    <w:rsid w:val="008C7A3E"/>
    <w:rsid w:val="008D00A2"/>
    <w:rsid w:val="008D03A9"/>
    <w:rsid w:val="008D0FFF"/>
    <w:rsid w:val="008D11D7"/>
    <w:rsid w:val="008D1708"/>
    <w:rsid w:val="008D28CB"/>
    <w:rsid w:val="008D2E3D"/>
    <w:rsid w:val="008D343C"/>
    <w:rsid w:val="008D35F4"/>
    <w:rsid w:val="008D36A7"/>
    <w:rsid w:val="008D3AB1"/>
    <w:rsid w:val="008D3E19"/>
    <w:rsid w:val="008D4548"/>
    <w:rsid w:val="008D47B7"/>
    <w:rsid w:val="008D48AA"/>
    <w:rsid w:val="008D53C3"/>
    <w:rsid w:val="008D574A"/>
    <w:rsid w:val="008D58BE"/>
    <w:rsid w:val="008D5ACE"/>
    <w:rsid w:val="008D5BF5"/>
    <w:rsid w:val="008D6513"/>
    <w:rsid w:val="008D68CE"/>
    <w:rsid w:val="008D6E62"/>
    <w:rsid w:val="008E031A"/>
    <w:rsid w:val="008E06B3"/>
    <w:rsid w:val="008E0AC6"/>
    <w:rsid w:val="008E0E66"/>
    <w:rsid w:val="008E113A"/>
    <w:rsid w:val="008E138B"/>
    <w:rsid w:val="008E1869"/>
    <w:rsid w:val="008E18C5"/>
    <w:rsid w:val="008E1A12"/>
    <w:rsid w:val="008E26C9"/>
    <w:rsid w:val="008E2736"/>
    <w:rsid w:val="008E29A5"/>
    <w:rsid w:val="008E4087"/>
    <w:rsid w:val="008E4473"/>
    <w:rsid w:val="008E5093"/>
    <w:rsid w:val="008E5F91"/>
    <w:rsid w:val="008E6486"/>
    <w:rsid w:val="008E6EC9"/>
    <w:rsid w:val="008E772E"/>
    <w:rsid w:val="008E7B30"/>
    <w:rsid w:val="008E7B52"/>
    <w:rsid w:val="008E7D76"/>
    <w:rsid w:val="008F0C73"/>
    <w:rsid w:val="008F2888"/>
    <w:rsid w:val="008F2EDD"/>
    <w:rsid w:val="008F3578"/>
    <w:rsid w:val="008F360F"/>
    <w:rsid w:val="008F3A1C"/>
    <w:rsid w:val="008F3DB4"/>
    <w:rsid w:val="008F3F2B"/>
    <w:rsid w:val="008F4189"/>
    <w:rsid w:val="008F4B8A"/>
    <w:rsid w:val="008F4CCF"/>
    <w:rsid w:val="008F56E6"/>
    <w:rsid w:val="008F5D54"/>
    <w:rsid w:val="008F5DE2"/>
    <w:rsid w:val="008F5EC0"/>
    <w:rsid w:val="008F6C25"/>
    <w:rsid w:val="008F76DB"/>
    <w:rsid w:val="008F7FED"/>
    <w:rsid w:val="00900011"/>
    <w:rsid w:val="00900128"/>
    <w:rsid w:val="0090053E"/>
    <w:rsid w:val="0090070E"/>
    <w:rsid w:val="00900A73"/>
    <w:rsid w:val="00900BC5"/>
    <w:rsid w:val="0090184A"/>
    <w:rsid w:val="00901F22"/>
    <w:rsid w:val="009025BF"/>
    <w:rsid w:val="0090266C"/>
    <w:rsid w:val="00902862"/>
    <w:rsid w:val="0090321E"/>
    <w:rsid w:val="0090322C"/>
    <w:rsid w:val="00903478"/>
    <w:rsid w:val="00903A7C"/>
    <w:rsid w:val="00903C71"/>
    <w:rsid w:val="009040C6"/>
    <w:rsid w:val="009040D7"/>
    <w:rsid w:val="00904477"/>
    <w:rsid w:val="009048ED"/>
    <w:rsid w:val="00905127"/>
    <w:rsid w:val="009057F8"/>
    <w:rsid w:val="0090588C"/>
    <w:rsid w:val="00906E5A"/>
    <w:rsid w:val="009072C9"/>
    <w:rsid w:val="009079E2"/>
    <w:rsid w:val="009108C4"/>
    <w:rsid w:val="00910D01"/>
    <w:rsid w:val="009114A2"/>
    <w:rsid w:val="00911785"/>
    <w:rsid w:val="00911FB1"/>
    <w:rsid w:val="009124B8"/>
    <w:rsid w:val="00912580"/>
    <w:rsid w:val="00912617"/>
    <w:rsid w:val="00912EB6"/>
    <w:rsid w:val="00913110"/>
    <w:rsid w:val="009133B5"/>
    <w:rsid w:val="0091358C"/>
    <w:rsid w:val="00913C82"/>
    <w:rsid w:val="00914A20"/>
    <w:rsid w:val="00914E0B"/>
    <w:rsid w:val="00915051"/>
    <w:rsid w:val="00915725"/>
    <w:rsid w:val="00915CFD"/>
    <w:rsid w:val="00915DA9"/>
    <w:rsid w:val="0091633F"/>
    <w:rsid w:val="00916AE1"/>
    <w:rsid w:val="00920227"/>
    <w:rsid w:val="009204C7"/>
    <w:rsid w:val="00920572"/>
    <w:rsid w:val="009210B3"/>
    <w:rsid w:val="009211A7"/>
    <w:rsid w:val="0092188A"/>
    <w:rsid w:val="009219B1"/>
    <w:rsid w:val="00921FE5"/>
    <w:rsid w:val="009225ED"/>
    <w:rsid w:val="009230FC"/>
    <w:rsid w:val="009231C3"/>
    <w:rsid w:val="00923926"/>
    <w:rsid w:val="00923A92"/>
    <w:rsid w:val="00923B7F"/>
    <w:rsid w:val="009248C3"/>
    <w:rsid w:val="0092527E"/>
    <w:rsid w:val="009252AD"/>
    <w:rsid w:val="00925535"/>
    <w:rsid w:val="00925B21"/>
    <w:rsid w:val="00926494"/>
    <w:rsid w:val="00926F3C"/>
    <w:rsid w:val="0092727A"/>
    <w:rsid w:val="0093025A"/>
    <w:rsid w:val="009323FB"/>
    <w:rsid w:val="009326B6"/>
    <w:rsid w:val="00932A3E"/>
    <w:rsid w:val="00933E34"/>
    <w:rsid w:val="00933FE9"/>
    <w:rsid w:val="00934369"/>
    <w:rsid w:val="0093440F"/>
    <w:rsid w:val="00934DB8"/>
    <w:rsid w:val="009350DE"/>
    <w:rsid w:val="0093510F"/>
    <w:rsid w:val="00935621"/>
    <w:rsid w:val="00935844"/>
    <w:rsid w:val="0093595B"/>
    <w:rsid w:val="0093622F"/>
    <w:rsid w:val="009365C9"/>
    <w:rsid w:val="009366CD"/>
    <w:rsid w:val="00937A5E"/>
    <w:rsid w:val="00941062"/>
    <w:rsid w:val="00941334"/>
    <w:rsid w:val="00941583"/>
    <w:rsid w:val="00942655"/>
    <w:rsid w:val="00942B3A"/>
    <w:rsid w:val="00942F41"/>
    <w:rsid w:val="009439FF"/>
    <w:rsid w:val="00943BB0"/>
    <w:rsid w:val="0094421F"/>
    <w:rsid w:val="0094456A"/>
    <w:rsid w:val="00945A4C"/>
    <w:rsid w:val="00945E9C"/>
    <w:rsid w:val="009463EB"/>
    <w:rsid w:val="00946DFA"/>
    <w:rsid w:val="009476A0"/>
    <w:rsid w:val="00947C5E"/>
    <w:rsid w:val="009502AB"/>
    <w:rsid w:val="009503B6"/>
    <w:rsid w:val="009507EB"/>
    <w:rsid w:val="00950D42"/>
    <w:rsid w:val="00951193"/>
    <w:rsid w:val="0095155D"/>
    <w:rsid w:val="00951646"/>
    <w:rsid w:val="009516B7"/>
    <w:rsid w:val="00951B11"/>
    <w:rsid w:val="00951CC1"/>
    <w:rsid w:val="00951CCD"/>
    <w:rsid w:val="00951EAC"/>
    <w:rsid w:val="009521FF"/>
    <w:rsid w:val="00952B72"/>
    <w:rsid w:val="00952F22"/>
    <w:rsid w:val="0095321F"/>
    <w:rsid w:val="00953323"/>
    <w:rsid w:val="00954689"/>
    <w:rsid w:val="00954F24"/>
    <w:rsid w:val="009554CA"/>
    <w:rsid w:val="00955B79"/>
    <w:rsid w:val="009563E1"/>
    <w:rsid w:val="00957796"/>
    <w:rsid w:val="00957AA9"/>
    <w:rsid w:val="00960A23"/>
    <w:rsid w:val="00961E4A"/>
    <w:rsid w:val="00961FDD"/>
    <w:rsid w:val="00962D9C"/>
    <w:rsid w:val="00963456"/>
    <w:rsid w:val="009634DE"/>
    <w:rsid w:val="009644A2"/>
    <w:rsid w:val="009645BA"/>
    <w:rsid w:val="00964B7A"/>
    <w:rsid w:val="00964BD8"/>
    <w:rsid w:val="00964E6C"/>
    <w:rsid w:val="0096575F"/>
    <w:rsid w:val="00965788"/>
    <w:rsid w:val="00966666"/>
    <w:rsid w:val="0096770A"/>
    <w:rsid w:val="00967E37"/>
    <w:rsid w:val="00970122"/>
    <w:rsid w:val="009706A9"/>
    <w:rsid w:val="0097076B"/>
    <w:rsid w:val="00970C70"/>
    <w:rsid w:val="00971546"/>
    <w:rsid w:val="009726E7"/>
    <w:rsid w:val="00972BA4"/>
    <w:rsid w:val="00973691"/>
    <w:rsid w:val="00973890"/>
    <w:rsid w:val="0097440E"/>
    <w:rsid w:val="009747FF"/>
    <w:rsid w:val="00975097"/>
    <w:rsid w:val="0097510E"/>
    <w:rsid w:val="009761AF"/>
    <w:rsid w:val="00976269"/>
    <w:rsid w:val="009762F9"/>
    <w:rsid w:val="00976694"/>
    <w:rsid w:val="00976CA4"/>
    <w:rsid w:val="00976E30"/>
    <w:rsid w:val="009772CF"/>
    <w:rsid w:val="009776B6"/>
    <w:rsid w:val="009776ED"/>
    <w:rsid w:val="0098132D"/>
    <w:rsid w:val="00982029"/>
    <w:rsid w:val="00982107"/>
    <w:rsid w:val="00982BD3"/>
    <w:rsid w:val="00982FD9"/>
    <w:rsid w:val="0098367A"/>
    <w:rsid w:val="00983770"/>
    <w:rsid w:val="009844E2"/>
    <w:rsid w:val="00985073"/>
    <w:rsid w:val="00985092"/>
    <w:rsid w:val="009856DE"/>
    <w:rsid w:val="009859C6"/>
    <w:rsid w:val="00985CF7"/>
    <w:rsid w:val="00986299"/>
    <w:rsid w:val="00986C56"/>
    <w:rsid w:val="00987048"/>
    <w:rsid w:val="00987195"/>
    <w:rsid w:val="00987331"/>
    <w:rsid w:val="00987B60"/>
    <w:rsid w:val="009906AF"/>
    <w:rsid w:val="00990752"/>
    <w:rsid w:val="009909BE"/>
    <w:rsid w:val="00991147"/>
    <w:rsid w:val="009912D1"/>
    <w:rsid w:val="009913B3"/>
    <w:rsid w:val="009914F3"/>
    <w:rsid w:val="009919D0"/>
    <w:rsid w:val="00991DC4"/>
    <w:rsid w:val="00992271"/>
    <w:rsid w:val="00993720"/>
    <w:rsid w:val="00993B5A"/>
    <w:rsid w:val="00994B0C"/>
    <w:rsid w:val="00994F12"/>
    <w:rsid w:val="009978D4"/>
    <w:rsid w:val="00997C58"/>
    <w:rsid w:val="009A0059"/>
    <w:rsid w:val="009A0DFF"/>
    <w:rsid w:val="009A1447"/>
    <w:rsid w:val="009A14F2"/>
    <w:rsid w:val="009A1F0B"/>
    <w:rsid w:val="009A3BF3"/>
    <w:rsid w:val="009A47C6"/>
    <w:rsid w:val="009A513F"/>
    <w:rsid w:val="009A5C87"/>
    <w:rsid w:val="009A61EB"/>
    <w:rsid w:val="009A6219"/>
    <w:rsid w:val="009A625B"/>
    <w:rsid w:val="009A6C28"/>
    <w:rsid w:val="009A7544"/>
    <w:rsid w:val="009A79ED"/>
    <w:rsid w:val="009A7C76"/>
    <w:rsid w:val="009B0B20"/>
    <w:rsid w:val="009B0EA4"/>
    <w:rsid w:val="009B1685"/>
    <w:rsid w:val="009B1BC6"/>
    <w:rsid w:val="009B20B0"/>
    <w:rsid w:val="009B26DA"/>
    <w:rsid w:val="009B37BD"/>
    <w:rsid w:val="009B380B"/>
    <w:rsid w:val="009B3AAB"/>
    <w:rsid w:val="009B3E57"/>
    <w:rsid w:val="009B402B"/>
    <w:rsid w:val="009B4046"/>
    <w:rsid w:val="009B4098"/>
    <w:rsid w:val="009B40BA"/>
    <w:rsid w:val="009B41E7"/>
    <w:rsid w:val="009B44F4"/>
    <w:rsid w:val="009B4840"/>
    <w:rsid w:val="009B495C"/>
    <w:rsid w:val="009B4F86"/>
    <w:rsid w:val="009B55E7"/>
    <w:rsid w:val="009B59A1"/>
    <w:rsid w:val="009B5AA7"/>
    <w:rsid w:val="009B63D3"/>
    <w:rsid w:val="009B6408"/>
    <w:rsid w:val="009B7121"/>
    <w:rsid w:val="009B7143"/>
    <w:rsid w:val="009B76AE"/>
    <w:rsid w:val="009C0795"/>
    <w:rsid w:val="009C07B3"/>
    <w:rsid w:val="009C1343"/>
    <w:rsid w:val="009C1E87"/>
    <w:rsid w:val="009C234C"/>
    <w:rsid w:val="009C25A8"/>
    <w:rsid w:val="009C3DB8"/>
    <w:rsid w:val="009C4C49"/>
    <w:rsid w:val="009C4E60"/>
    <w:rsid w:val="009C5513"/>
    <w:rsid w:val="009C55A7"/>
    <w:rsid w:val="009C5778"/>
    <w:rsid w:val="009C5A11"/>
    <w:rsid w:val="009C5C43"/>
    <w:rsid w:val="009C726E"/>
    <w:rsid w:val="009C7490"/>
    <w:rsid w:val="009C76CF"/>
    <w:rsid w:val="009D15C8"/>
    <w:rsid w:val="009D1904"/>
    <w:rsid w:val="009D1A95"/>
    <w:rsid w:val="009D1BC8"/>
    <w:rsid w:val="009D1DBD"/>
    <w:rsid w:val="009D2D32"/>
    <w:rsid w:val="009D42BC"/>
    <w:rsid w:val="009D42D8"/>
    <w:rsid w:val="009D46BB"/>
    <w:rsid w:val="009D508B"/>
    <w:rsid w:val="009D535E"/>
    <w:rsid w:val="009D544F"/>
    <w:rsid w:val="009D5674"/>
    <w:rsid w:val="009D5AB0"/>
    <w:rsid w:val="009D6E06"/>
    <w:rsid w:val="009D711E"/>
    <w:rsid w:val="009E0B21"/>
    <w:rsid w:val="009E0D9D"/>
    <w:rsid w:val="009E0EBC"/>
    <w:rsid w:val="009E1EA4"/>
    <w:rsid w:val="009E1ED9"/>
    <w:rsid w:val="009E1F9F"/>
    <w:rsid w:val="009E21DC"/>
    <w:rsid w:val="009E238C"/>
    <w:rsid w:val="009E2B53"/>
    <w:rsid w:val="009E4FBA"/>
    <w:rsid w:val="009E536C"/>
    <w:rsid w:val="009E53C6"/>
    <w:rsid w:val="009E7A75"/>
    <w:rsid w:val="009E7BC1"/>
    <w:rsid w:val="009F1296"/>
    <w:rsid w:val="009F170A"/>
    <w:rsid w:val="009F22BB"/>
    <w:rsid w:val="009F296B"/>
    <w:rsid w:val="009F2C02"/>
    <w:rsid w:val="009F2CE4"/>
    <w:rsid w:val="009F394B"/>
    <w:rsid w:val="009F428D"/>
    <w:rsid w:val="009F5229"/>
    <w:rsid w:val="009F6602"/>
    <w:rsid w:val="009F6D79"/>
    <w:rsid w:val="009F7785"/>
    <w:rsid w:val="009F779C"/>
    <w:rsid w:val="009F7813"/>
    <w:rsid w:val="00A00397"/>
    <w:rsid w:val="00A0081D"/>
    <w:rsid w:val="00A00B8B"/>
    <w:rsid w:val="00A00B9C"/>
    <w:rsid w:val="00A00CA0"/>
    <w:rsid w:val="00A00F05"/>
    <w:rsid w:val="00A00FCD"/>
    <w:rsid w:val="00A02732"/>
    <w:rsid w:val="00A0279A"/>
    <w:rsid w:val="00A03387"/>
    <w:rsid w:val="00A0359E"/>
    <w:rsid w:val="00A03E85"/>
    <w:rsid w:val="00A045BC"/>
    <w:rsid w:val="00A047FE"/>
    <w:rsid w:val="00A04988"/>
    <w:rsid w:val="00A04C5D"/>
    <w:rsid w:val="00A04DB0"/>
    <w:rsid w:val="00A04DDA"/>
    <w:rsid w:val="00A04F78"/>
    <w:rsid w:val="00A05CF0"/>
    <w:rsid w:val="00A06072"/>
    <w:rsid w:val="00A06F0E"/>
    <w:rsid w:val="00A073CD"/>
    <w:rsid w:val="00A07524"/>
    <w:rsid w:val="00A077CB"/>
    <w:rsid w:val="00A10375"/>
    <w:rsid w:val="00A104C2"/>
    <w:rsid w:val="00A10683"/>
    <w:rsid w:val="00A126FF"/>
    <w:rsid w:val="00A1275B"/>
    <w:rsid w:val="00A1286F"/>
    <w:rsid w:val="00A131DD"/>
    <w:rsid w:val="00A137EC"/>
    <w:rsid w:val="00A13864"/>
    <w:rsid w:val="00A13DFE"/>
    <w:rsid w:val="00A14462"/>
    <w:rsid w:val="00A14497"/>
    <w:rsid w:val="00A14907"/>
    <w:rsid w:val="00A14A64"/>
    <w:rsid w:val="00A14A72"/>
    <w:rsid w:val="00A14F6B"/>
    <w:rsid w:val="00A150E0"/>
    <w:rsid w:val="00A15D79"/>
    <w:rsid w:val="00A169CE"/>
    <w:rsid w:val="00A1768A"/>
    <w:rsid w:val="00A200C5"/>
    <w:rsid w:val="00A202BA"/>
    <w:rsid w:val="00A202C6"/>
    <w:rsid w:val="00A20A7D"/>
    <w:rsid w:val="00A20E28"/>
    <w:rsid w:val="00A2187D"/>
    <w:rsid w:val="00A21C36"/>
    <w:rsid w:val="00A22021"/>
    <w:rsid w:val="00A229D3"/>
    <w:rsid w:val="00A22A86"/>
    <w:rsid w:val="00A236CB"/>
    <w:rsid w:val="00A2370D"/>
    <w:rsid w:val="00A23F75"/>
    <w:rsid w:val="00A24183"/>
    <w:rsid w:val="00A24524"/>
    <w:rsid w:val="00A24821"/>
    <w:rsid w:val="00A24A6B"/>
    <w:rsid w:val="00A2621F"/>
    <w:rsid w:val="00A272F5"/>
    <w:rsid w:val="00A2750A"/>
    <w:rsid w:val="00A27C49"/>
    <w:rsid w:val="00A304A1"/>
    <w:rsid w:val="00A31A70"/>
    <w:rsid w:val="00A32891"/>
    <w:rsid w:val="00A32E52"/>
    <w:rsid w:val="00A32FFB"/>
    <w:rsid w:val="00A3374C"/>
    <w:rsid w:val="00A349ED"/>
    <w:rsid w:val="00A34CAB"/>
    <w:rsid w:val="00A34EF9"/>
    <w:rsid w:val="00A3527B"/>
    <w:rsid w:val="00A35542"/>
    <w:rsid w:val="00A3577E"/>
    <w:rsid w:val="00A35DE1"/>
    <w:rsid w:val="00A36694"/>
    <w:rsid w:val="00A366B4"/>
    <w:rsid w:val="00A367A7"/>
    <w:rsid w:val="00A36B71"/>
    <w:rsid w:val="00A36C1A"/>
    <w:rsid w:val="00A37366"/>
    <w:rsid w:val="00A408C0"/>
    <w:rsid w:val="00A4191C"/>
    <w:rsid w:val="00A41E91"/>
    <w:rsid w:val="00A4200C"/>
    <w:rsid w:val="00A42CCA"/>
    <w:rsid w:val="00A43273"/>
    <w:rsid w:val="00A433B3"/>
    <w:rsid w:val="00A436BB"/>
    <w:rsid w:val="00A43BE4"/>
    <w:rsid w:val="00A44226"/>
    <w:rsid w:val="00A4423B"/>
    <w:rsid w:val="00A445F7"/>
    <w:rsid w:val="00A448CC"/>
    <w:rsid w:val="00A44C3C"/>
    <w:rsid w:val="00A451FF"/>
    <w:rsid w:val="00A457EB"/>
    <w:rsid w:val="00A45AA4"/>
    <w:rsid w:val="00A46287"/>
    <w:rsid w:val="00A46676"/>
    <w:rsid w:val="00A46CE5"/>
    <w:rsid w:val="00A475D0"/>
    <w:rsid w:val="00A47660"/>
    <w:rsid w:val="00A5000F"/>
    <w:rsid w:val="00A5154C"/>
    <w:rsid w:val="00A518E1"/>
    <w:rsid w:val="00A51E33"/>
    <w:rsid w:val="00A522EE"/>
    <w:rsid w:val="00A52572"/>
    <w:rsid w:val="00A53114"/>
    <w:rsid w:val="00A5361C"/>
    <w:rsid w:val="00A53A00"/>
    <w:rsid w:val="00A53FC7"/>
    <w:rsid w:val="00A5485B"/>
    <w:rsid w:val="00A55CD1"/>
    <w:rsid w:val="00A55D86"/>
    <w:rsid w:val="00A55EF3"/>
    <w:rsid w:val="00A57015"/>
    <w:rsid w:val="00A578DA"/>
    <w:rsid w:val="00A57E50"/>
    <w:rsid w:val="00A60389"/>
    <w:rsid w:val="00A607EB"/>
    <w:rsid w:val="00A608BA"/>
    <w:rsid w:val="00A60D6D"/>
    <w:rsid w:val="00A6146A"/>
    <w:rsid w:val="00A61AE4"/>
    <w:rsid w:val="00A624DD"/>
    <w:rsid w:val="00A6326E"/>
    <w:rsid w:val="00A63B45"/>
    <w:rsid w:val="00A64C24"/>
    <w:rsid w:val="00A6586B"/>
    <w:rsid w:val="00A65D77"/>
    <w:rsid w:val="00A65ED2"/>
    <w:rsid w:val="00A65F86"/>
    <w:rsid w:val="00A66141"/>
    <w:rsid w:val="00A66FFF"/>
    <w:rsid w:val="00A67345"/>
    <w:rsid w:val="00A67A0D"/>
    <w:rsid w:val="00A67C1D"/>
    <w:rsid w:val="00A67C7F"/>
    <w:rsid w:val="00A700D3"/>
    <w:rsid w:val="00A70459"/>
    <w:rsid w:val="00A70706"/>
    <w:rsid w:val="00A70AB1"/>
    <w:rsid w:val="00A70AE1"/>
    <w:rsid w:val="00A70F6F"/>
    <w:rsid w:val="00A7122B"/>
    <w:rsid w:val="00A7163D"/>
    <w:rsid w:val="00A71686"/>
    <w:rsid w:val="00A716AF"/>
    <w:rsid w:val="00A717EC"/>
    <w:rsid w:val="00A71C77"/>
    <w:rsid w:val="00A723CB"/>
    <w:rsid w:val="00A728ED"/>
    <w:rsid w:val="00A72ED7"/>
    <w:rsid w:val="00A73670"/>
    <w:rsid w:val="00A744D3"/>
    <w:rsid w:val="00A75158"/>
    <w:rsid w:val="00A75A2A"/>
    <w:rsid w:val="00A764CD"/>
    <w:rsid w:val="00A769FD"/>
    <w:rsid w:val="00A80064"/>
    <w:rsid w:val="00A81598"/>
    <w:rsid w:val="00A81ECD"/>
    <w:rsid w:val="00A82823"/>
    <w:rsid w:val="00A82990"/>
    <w:rsid w:val="00A82A37"/>
    <w:rsid w:val="00A83396"/>
    <w:rsid w:val="00A837A7"/>
    <w:rsid w:val="00A83991"/>
    <w:rsid w:val="00A83BBB"/>
    <w:rsid w:val="00A83E74"/>
    <w:rsid w:val="00A847D1"/>
    <w:rsid w:val="00A84A09"/>
    <w:rsid w:val="00A84EF7"/>
    <w:rsid w:val="00A8570F"/>
    <w:rsid w:val="00A85CC1"/>
    <w:rsid w:val="00A86500"/>
    <w:rsid w:val="00A86EDB"/>
    <w:rsid w:val="00A8733F"/>
    <w:rsid w:val="00A874AF"/>
    <w:rsid w:val="00A87618"/>
    <w:rsid w:val="00A87643"/>
    <w:rsid w:val="00A90263"/>
    <w:rsid w:val="00A9084C"/>
    <w:rsid w:val="00A90B79"/>
    <w:rsid w:val="00A90E5B"/>
    <w:rsid w:val="00A91524"/>
    <w:rsid w:val="00A91E83"/>
    <w:rsid w:val="00A9273E"/>
    <w:rsid w:val="00A93972"/>
    <w:rsid w:val="00A93A03"/>
    <w:rsid w:val="00A93B83"/>
    <w:rsid w:val="00A93C54"/>
    <w:rsid w:val="00A947DD"/>
    <w:rsid w:val="00A947E1"/>
    <w:rsid w:val="00A95D24"/>
    <w:rsid w:val="00A95EE7"/>
    <w:rsid w:val="00A961B7"/>
    <w:rsid w:val="00A967E6"/>
    <w:rsid w:val="00A96A90"/>
    <w:rsid w:val="00A974F6"/>
    <w:rsid w:val="00A97C2F"/>
    <w:rsid w:val="00AA0408"/>
    <w:rsid w:val="00AA1195"/>
    <w:rsid w:val="00AA1B9E"/>
    <w:rsid w:val="00AA1DBC"/>
    <w:rsid w:val="00AA36F2"/>
    <w:rsid w:val="00AA52ED"/>
    <w:rsid w:val="00AA55A7"/>
    <w:rsid w:val="00AA55C0"/>
    <w:rsid w:val="00AA5A7C"/>
    <w:rsid w:val="00AA68E9"/>
    <w:rsid w:val="00AA75F2"/>
    <w:rsid w:val="00AA7665"/>
    <w:rsid w:val="00AA79F3"/>
    <w:rsid w:val="00AA7D59"/>
    <w:rsid w:val="00AB0450"/>
    <w:rsid w:val="00AB09CA"/>
    <w:rsid w:val="00AB0A1A"/>
    <w:rsid w:val="00AB0BE7"/>
    <w:rsid w:val="00AB0D75"/>
    <w:rsid w:val="00AB1380"/>
    <w:rsid w:val="00AB146C"/>
    <w:rsid w:val="00AB249C"/>
    <w:rsid w:val="00AB2842"/>
    <w:rsid w:val="00AB29F0"/>
    <w:rsid w:val="00AB2D2F"/>
    <w:rsid w:val="00AB3377"/>
    <w:rsid w:val="00AB3394"/>
    <w:rsid w:val="00AB3657"/>
    <w:rsid w:val="00AB49D4"/>
    <w:rsid w:val="00AB49D8"/>
    <w:rsid w:val="00AB4B08"/>
    <w:rsid w:val="00AB4F12"/>
    <w:rsid w:val="00AB535E"/>
    <w:rsid w:val="00AB6180"/>
    <w:rsid w:val="00AB7951"/>
    <w:rsid w:val="00AC00ED"/>
    <w:rsid w:val="00AC0313"/>
    <w:rsid w:val="00AC2C80"/>
    <w:rsid w:val="00AC2D02"/>
    <w:rsid w:val="00AC3BAE"/>
    <w:rsid w:val="00AC42EC"/>
    <w:rsid w:val="00AC4757"/>
    <w:rsid w:val="00AC6217"/>
    <w:rsid w:val="00AC6253"/>
    <w:rsid w:val="00AC62BB"/>
    <w:rsid w:val="00AC63B8"/>
    <w:rsid w:val="00AC7038"/>
    <w:rsid w:val="00AC74FF"/>
    <w:rsid w:val="00AD00D8"/>
    <w:rsid w:val="00AD018F"/>
    <w:rsid w:val="00AD0221"/>
    <w:rsid w:val="00AD0329"/>
    <w:rsid w:val="00AD0B10"/>
    <w:rsid w:val="00AD1059"/>
    <w:rsid w:val="00AD1571"/>
    <w:rsid w:val="00AD16E5"/>
    <w:rsid w:val="00AD17B1"/>
    <w:rsid w:val="00AD19BB"/>
    <w:rsid w:val="00AD28AB"/>
    <w:rsid w:val="00AD312B"/>
    <w:rsid w:val="00AD3C1C"/>
    <w:rsid w:val="00AD3E80"/>
    <w:rsid w:val="00AD41A2"/>
    <w:rsid w:val="00AD453A"/>
    <w:rsid w:val="00AD4731"/>
    <w:rsid w:val="00AD4A73"/>
    <w:rsid w:val="00AD506C"/>
    <w:rsid w:val="00AD5B22"/>
    <w:rsid w:val="00AD5FCC"/>
    <w:rsid w:val="00AD7E4E"/>
    <w:rsid w:val="00AE0324"/>
    <w:rsid w:val="00AE0768"/>
    <w:rsid w:val="00AE0F00"/>
    <w:rsid w:val="00AE21DA"/>
    <w:rsid w:val="00AE22E4"/>
    <w:rsid w:val="00AE262D"/>
    <w:rsid w:val="00AE2A42"/>
    <w:rsid w:val="00AE2B14"/>
    <w:rsid w:val="00AE37D6"/>
    <w:rsid w:val="00AE38A0"/>
    <w:rsid w:val="00AE3A52"/>
    <w:rsid w:val="00AE3F37"/>
    <w:rsid w:val="00AE495E"/>
    <w:rsid w:val="00AE4F89"/>
    <w:rsid w:val="00AE51F5"/>
    <w:rsid w:val="00AE55CE"/>
    <w:rsid w:val="00AE5D4F"/>
    <w:rsid w:val="00AE5ECF"/>
    <w:rsid w:val="00AE6C76"/>
    <w:rsid w:val="00AE6CD7"/>
    <w:rsid w:val="00AE71DB"/>
    <w:rsid w:val="00AE76DC"/>
    <w:rsid w:val="00AE7803"/>
    <w:rsid w:val="00AE7AFE"/>
    <w:rsid w:val="00AF01F9"/>
    <w:rsid w:val="00AF0392"/>
    <w:rsid w:val="00AF0CB6"/>
    <w:rsid w:val="00AF0F5D"/>
    <w:rsid w:val="00AF2070"/>
    <w:rsid w:val="00AF2BDC"/>
    <w:rsid w:val="00AF3125"/>
    <w:rsid w:val="00AF33E2"/>
    <w:rsid w:val="00AF4303"/>
    <w:rsid w:val="00AF4487"/>
    <w:rsid w:val="00AF4C83"/>
    <w:rsid w:val="00AF4EDD"/>
    <w:rsid w:val="00AF533B"/>
    <w:rsid w:val="00AF624D"/>
    <w:rsid w:val="00AF6509"/>
    <w:rsid w:val="00AF696E"/>
    <w:rsid w:val="00AF775F"/>
    <w:rsid w:val="00AF78B1"/>
    <w:rsid w:val="00AF7978"/>
    <w:rsid w:val="00AF7E47"/>
    <w:rsid w:val="00B00146"/>
    <w:rsid w:val="00B0015A"/>
    <w:rsid w:val="00B01A17"/>
    <w:rsid w:val="00B01E53"/>
    <w:rsid w:val="00B02392"/>
    <w:rsid w:val="00B02547"/>
    <w:rsid w:val="00B02707"/>
    <w:rsid w:val="00B02894"/>
    <w:rsid w:val="00B028D4"/>
    <w:rsid w:val="00B02C58"/>
    <w:rsid w:val="00B031BB"/>
    <w:rsid w:val="00B03FA7"/>
    <w:rsid w:val="00B04144"/>
    <w:rsid w:val="00B04321"/>
    <w:rsid w:val="00B043C0"/>
    <w:rsid w:val="00B047F9"/>
    <w:rsid w:val="00B05193"/>
    <w:rsid w:val="00B0536E"/>
    <w:rsid w:val="00B05A58"/>
    <w:rsid w:val="00B05C01"/>
    <w:rsid w:val="00B06CD9"/>
    <w:rsid w:val="00B07350"/>
    <w:rsid w:val="00B073A1"/>
    <w:rsid w:val="00B075FF"/>
    <w:rsid w:val="00B078FB"/>
    <w:rsid w:val="00B07928"/>
    <w:rsid w:val="00B108FB"/>
    <w:rsid w:val="00B113E4"/>
    <w:rsid w:val="00B11702"/>
    <w:rsid w:val="00B123E2"/>
    <w:rsid w:val="00B12772"/>
    <w:rsid w:val="00B13AA0"/>
    <w:rsid w:val="00B13CF0"/>
    <w:rsid w:val="00B13DA5"/>
    <w:rsid w:val="00B13E01"/>
    <w:rsid w:val="00B14338"/>
    <w:rsid w:val="00B14732"/>
    <w:rsid w:val="00B14EC2"/>
    <w:rsid w:val="00B14EFE"/>
    <w:rsid w:val="00B15405"/>
    <w:rsid w:val="00B156EB"/>
    <w:rsid w:val="00B15DD1"/>
    <w:rsid w:val="00B15E3B"/>
    <w:rsid w:val="00B16D70"/>
    <w:rsid w:val="00B16F1B"/>
    <w:rsid w:val="00B175B1"/>
    <w:rsid w:val="00B203F4"/>
    <w:rsid w:val="00B21ACE"/>
    <w:rsid w:val="00B2212F"/>
    <w:rsid w:val="00B22595"/>
    <w:rsid w:val="00B2331D"/>
    <w:rsid w:val="00B23B86"/>
    <w:rsid w:val="00B23DDA"/>
    <w:rsid w:val="00B23F05"/>
    <w:rsid w:val="00B24173"/>
    <w:rsid w:val="00B241FA"/>
    <w:rsid w:val="00B24923"/>
    <w:rsid w:val="00B24996"/>
    <w:rsid w:val="00B25618"/>
    <w:rsid w:val="00B25AB6"/>
    <w:rsid w:val="00B25B1A"/>
    <w:rsid w:val="00B26075"/>
    <w:rsid w:val="00B269F2"/>
    <w:rsid w:val="00B27003"/>
    <w:rsid w:val="00B276F2"/>
    <w:rsid w:val="00B27ED8"/>
    <w:rsid w:val="00B30447"/>
    <w:rsid w:val="00B309C7"/>
    <w:rsid w:val="00B31F4D"/>
    <w:rsid w:val="00B32201"/>
    <w:rsid w:val="00B33710"/>
    <w:rsid w:val="00B3393C"/>
    <w:rsid w:val="00B34192"/>
    <w:rsid w:val="00B342A6"/>
    <w:rsid w:val="00B34C39"/>
    <w:rsid w:val="00B35EE7"/>
    <w:rsid w:val="00B35F11"/>
    <w:rsid w:val="00B37269"/>
    <w:rsid w:val="00B37352"/>
    <w:rsid w:val="00B4088D"/>
    <w:rsid w:val="00B40AC6"/>
    <w:rsid w:val="00B40E3B"/>
    <w:rsid w:val="00B413E1"/>
    <w:rsid w:val="00B41772"/>
    <w:rsid w:val="00B41A98"/>
    <w:rsid w:val="00B41EB9"/>
    <w:rsid w:val="00B41ECB"/>
    <w:rsid w:val="00B42794"/>
    <w:rsid w:val="00B42C92"/>
    <w:rsid w:val="00B42D7E"/>
    <w:rsid w:val="00B43634"/>
    <w:rsid w:val="00B439E6"/>
    <w:rsid w:val="00B4417F"/>
    <w:rsid w:val="00B44D33"/>
    <w:rsid w:val="00B452AE"/>
    <w:rsid w:val="00B45EEA"/>
    <w:rsid w:val="00B46336"/>
    <w:rsid w:val="00B46DA0"/>
    <w:rsid w:val="00B46E68"/>
    <w:rsid w:val="00B4706B"/>
    <w:rsid w:val="00B47440"/>
    <w:rsid w:val="00B4753B"/>
    <w:rsid w:val="00B47C05"/>
    <w:rsid w:val="00B50716"/>
    <w:rsid w:val="00B50E07"/>
    <w:rsid w:val="00B50FDE"/>
    <w:rsid w:val="00B51D58"/>
    <w:rsid w:val="00B52286"/>
    <w:rsid w:val="00B52490"/>
    <w:rsid w:val="00B52E05"/>
    <w:rsid w:val="00B53224"/>
    <w:rsid w:val="00B533F3"/>
    <w:rsid w:val="00B5340F"/>
    <w:rsid w:val="00B54509"/>
    <w:rsid w:val="00B54891"/>
    <w:rsid w:val="00B548C8"/>
    <w:rsid w:val="00B54D49"/>
    <w:rsid w:val="00B54F38"/>
    <w:rsid w:val="00B551C2"/>
    <w:rsid w:val="00B55E21"/>
    <w:rsid w:val="00B56708"/>
    <w:rsid w:val="00B573A5"/>
    <w:rsid w:val="00B5748F"/>
    <w:rsid w:val="00B57863"/>
    <w:rsid w:val="00B57F00"/>
    <w:rsid w:val="00B60165"/>
    <w:rsid w:val="00B60B09"/>
    <w:rsid w:val="00B61A70"/>
    <w:rsid w:val="00B62002"/>
    <w:rsid w:val="00B634AF"/>
    <w:rsid w:val="00B639E3"/>
    <w:rsid w:val="00B63BC1"/>
    <w:rsid w:val="00B64926"/>
    <w:rsid w:val="00B64B0A"/>
    <w:rsid w:val="00B65658"/>
    <w:rsid w:val="00B65677"/>
    <w:rsid w:val="00B65DC8"/>
    <w:rsid w:val="00B6608E"/>
    <w:rsid w:val="00B660BD"/>
    <w:rsid w:val="00B6686E"/>
    <w:rsid w:val="00B668E8"/>
    <w:rsid w:val="00B66F38"/>
    <w:rsid w:val="00B6705F"/>
    <w:rsid w:val="00B706D6"/>
    <w:rsid w:val="00B708E7"/>
    <w:rsid w:val="00B71A87"/>
    <w:rsid w:val="00B71DFD"/>
    <w:rsid w:val="00B72D58"/>
    <w:rsid w:val="00B736B7"/>
    <w:rsid w:val="00B7439A"/>
    <w:rsid w:val="00B743E5"/>
    <w:rsid w:val="00B74B1E"/>
    <w:rsid w:val="00B7520B"/>
    <w:rsid w:val="00B75506"/>
    <w:rsid w:val="00B75522"/>
    <w:rsid w:val="00B755FD"/>
    <w:rsid w:val="00B758DA"/>
    <w:rsid w:val="00B75B9F"/>
    <w:rsid w:val="00B75C9C"/>
    <w:rsid w:val="00B75CF4"/>
    <w:rsid w:val="00B75DE8"/>
    <w:rsid w:val="00B768A0"/>
    <w:rsid w:val="00B76AB4"/>
    <w:rsid w:val="00B76DFA"/>
    <w:rsid w:val="00B777C1"/>
    <w:rsid w:val="00B77FC6"/>
    <w:rsid w:val="00B80088"/>
    <w:rsid w:val="00B800CE"/>
    <w:rsid w:val="00B80242"/>
    <w:rsid w:val="00B80724"/>
    <w:rsid w:val="00B8096A"/>
    <w:rsid w:val="00B80CDE"/>
    <w:rsid w:val="00B8110E"/>
    <w:rsid w:val="00B8126A"/>
    <w:rsid w:val="00B81683"/>
    <w:rsid w:val="00B81F1B"/>
    <w:rsid w:val="00B8245B"/>
    <w:rsid w:val="00B82B69"/>
    <w:rsid w:val="00B82F51"/>
    <w:rsid w:val="00B832CD"/>
    <w:rsid w:val="00B8352A"/>
    <w:rsid w:val="00B8400A"/>
    <w:rsid w:val="00B84368"/>
    <w:rsid w:val="00B845F1"/>
    <w:rsid w:val="00B848DA"/>
    <w:rsid w:val="00B851DC"/>
    <w:rsid w:val="00B85B15"/>
    <w:rsid w:val="00B85D2B"/>
    <w:rsid w:val="00B86041"/>
    <w:rsid w:val="00B8632E"/>
    <w:rsid w:val="00B8734F"/>
    <w:rsid w:val="00B873D4"/>
    <w:rsid w:val="00B8780B"/>
    <w:rsid w:val="00B87B08"/>
    <w:rsid w:val="00B90899"/>
    <w:rsid w:val="00B91B49"/>
    <w:rsid w:val="00B92FEE"/>
    <w:rsid w:val="00B93BE0"/>
    <w:rsid w:val="00B93C2A"/>
    <w:rsid w:val="00B94103"/>
    <w:rsid w:val="00B941EB"/>
    <w:rsid w:val="00B94C69"/>
    <w:rsid w:val="00B952DB"/>
    <w:rsid w:val="00B95CDA"/>
    <w:rsid w:val="00B96367"/>
    <w:rsid w:val="00B9699E"/>
    <w:rsid w:val="00B96B01"/>
    <w:rsid w:val="00B96EC6"/>
    <w:rsid w:val="00B979B7"/>
    <w:rsid w:val="00B97A43"/>
    <w:rsid w:val="00B97A4D"/>
    <w:rsid w:val="00B97C0F"/>
    <w:rsid w:val="00B97E30"/>
    <w:rsid w:val="00BA0339"/>
    <w:rsid w:val="00BA0508"/>
    <w:rsid w:val="00BA0A4C"/>
    <w:rsid w:val="00BA0E8E"/>
    <w:rsid w:val="00BA105E"/>
    <w:rsid w:val="00BA1BFB"/>
    <w:rsid w:val="00BA1DD5"/>
    <w:rsid w:val="00BA2214"/>
    <w:rsid w:val="00BA2A03"/>
    <w:rsid w:val="00BA3AC5"/>
    <w:rsid w:val="00BA40D3"/>
    <w:rsid w:val="00BA4788"/>
    <w:rsid w:val="00BA4BFB"/>
    <w:rsid w:val="00BA5442"/>
    <w:rsid w:val="00BA5768"/>
    <w:rsid w:val="00BA5B5F"/>
    <w:rsid w:val="00BA5C82"/>
    <w:rsid w:val="00BA6615"/>
    <w:rsid w:val="00BA6933"/>
    <w:rsid w:val="00BA70C8"/>
    <w:rsid w:val="00BA7507"/>
    <w:rsid w:val="00BA7521"/>
    <w:rsid w:val="00BA7FF4"/>
    <w:rsid w:val="00BB01DF"/>
    <w:rsid w:val="00BB043F"/>
    <w:rsid w:val="00BB0BEA"/>
    <w:rsid w:val="00BB0E63"/>
    <w:rsid w:val="00BB18E1"/>
    <w:rsid w:val="00BB1B1F"/>
    <w:rsid w:val="00BB231F"/>
    <w:rsid w:val="00BB233B"/>
    <w:rsid w:val="00BB2971"/>
    <w:rsid w:val="00BB3701"/>
    <w:rsid w:val="00BB37A7"/>
    <w:rsid w:val="00BB3C81"/>
    <w:rsid w:val="00BB4333"/>
    <w:rsid w:val="00BB44C5"/>
    <w:rsid w:val="00BB4748"/>
    <w:rsid w:val="00BB49CF"/>
    <w:rsid w:val="00BB4C93"/>
    <w:rsid w:val="00BB5155"/>
    <w:rsid w:val="00BB548E"/>
    <w:rsid w:val="00BB660B"/>
    <w:rsid w:val="00BB6D4D"/>
    <w:rsid w:val="00BB790D"/>
    <w:rsid w:val="00BB7C74"/>
    <w:rsid w:val="00BB7E80"/>
    <w:rsid w:val="00BC0A54"/>
    <w:rsid w:val="00BC2267"/>
    <w:rsid w:val="00BC2904"/>
    <w:rsid w:val="00BC30AA"/>
    <w:rsid w:val="00BC3318"/>
    <w:rsid w:val="00BC38CF"/>
    <w:rsid w:val="00BC396B"/>
    <w:rsid w:val="00BC4CC2"/>
    <w:rsid w:val="00BC5046"/>
    <w:rsid w:val="00BC5CE4"/>
    <w:rsid w:val="00BC6841"/>
    <w:rsid w:val="00BC7654"/>
    <w:rsid w:val="00BC7A6F"/>
    <w:rsid w:val="00BC7E24"/>
    <w:rsid w:val="00BD09D3"/>
    <w:rsid w:val="00BD10F7"/>
    <w:rsid w:val="00BD1EAC"/>
    <w:rsid w:val="00BD26CD"/>
    <w:rsid w:val="00BD3C32"/>
    <w:rsid w:val="00BD451C"/>
    <w:rsid w:val="00BD4712"/>
    <w:rsid w:val="00BD4F77"/>
    <w:rsid w:val="00BD5945"/>
    <w:rsid w:val="00BD599A"/>
    <w:rsid w:val="00BD5B37"/>
    <w:rsid w:val="00BD5C39"/>
    <w:rsid w:val="00BD629C"/>
    <w:rsid w:val="00BD640B"/>
    <w:rsid w:val="00BD6A94"/>
    <w:rsid w:val="00BD6EA9"/>
    <w:rsid w:val="00BD7316"/>
    <w:rsid w:val="00BD7486"/>
    <w:rsid w:val="00BD7675"/>
    <w:rsid w:val="00BD77A0"/>
    <w:rsid w:val="00BE0BD1"/>
    <w:rsid w:val="00BE0E80"/>
    <w:rsid w:val="00BE0F24"/>
    <w:rsid w:val="00BE1743"/>
    <w:rsid w:val="00BE1A09"/>
    <w:rsid w:val="00BE377E"/>
    <w:rsid w:val="00BE3AB8"/>
    <w:rsid w:val="00BE4F63"/>
    <w:rsid w:val="00BE514D"/>
    <w:rsid w:val="00BE5323"/>
    <w:rsid w:val="00BE591E"/>
    <w:rsid w:val="00BE62FA"/>
    <w:rsid w:val="00BE77DE"/>
    <w:rsid w:val="00BE7BA9"/>
    <w:rsid w:val="00BF04BF"/>
    <w:rsid w:val="00BF059F"/>
    <w:rsid w:val="00BF05F8"/>
    <w:rsid w:val="00BF129D"/>
    <w:rsid w:val="00BF17F6"/>
    <w:rsid w:val="00BF2C0A"/>
    <w:rsid w:val="00BF2E76"/>
    <w:rsid w:val="00BF362A"/>
    <w:rsid w:val="00BF3A2F"/>
    <w:rsid w:val="00BF3E96"/>
    <w:rsid w:val="00BF40F4"/>
    <w:rsid w:val="00BF532F"/>
    <w:rsid w:val="00BF5463"/>
    <w:rsid w:val="00BF557C"/>
    <w:rsid w:val="00BF6155"/>
    <w:rsid w:val="00BF636D"/>
    <w:rsid w:val="00BF6448"/>
    <w:rsid w:val="00BF656B"/>
    <w:rsid w:val="00BF6862"/>
    <w:rsid w:val="00BF7533"/>
    <w:rsid w:val="00BF7C12"/>
    <w:rsid w:val="00BF7C5E"/>
    <w:rsid w:val="00C00CE8"/>
    <w:rsid w:val="00C011D0"/>
    <w:rsid w:val="00C01FAD"/>
    <w:rsid w:val="00C022CD"/>
    <w:rsid w:val="00C02662"/>
    <w:rsid w:val="00C03284"/>
    <w:rsid w:val="00C032D0"/>
    <w:rsid w:val="00C03864"/>
    <w:rsid w:val="00C04256"/>
    <w:rsid w:val="00C042A4"/>
    <w:rsid w:val="00C053B0"/>
    <w:rsid w:val="00C0584E"/>
    <w:rsid w:val="00C05937"/>
    <w:rsid w:val="00C059AE"/>
    <w:rsid w:val="00C05B21"/>
    <w:rsid w:val="00C06331"/>
    <w:rsid w:val="00C0643D"/>
    <w:rsid w:val="00C06B1F"/>
    <w:rsid w:val="00C06E50"/>
    <w:rsid w:val="00C06FB5"/>
    <w:rsid w:val="00C07FC9"/>
    <w:rsid w:val="00C10B31"/>
    <w:rsid w:val="00C11A85"/>
    <w:rsid w:val="00C12380"/>
    <w:rsid w:val="00C12A12"/>
    <w:rsid w:val="00C12BAD"/>
    <w:rsid w:val="00C13497"/>
    <w:rsid w:val="00C13AA0"/>
    <w:rsid w:val="00C14605"/>
    <w:rsid w:val="00C147E3"/>
    <w:rsid w:val="00C148E8"/>
    <w:rsid w:val="00C1496E"/>
    <w:rsid w:val="00C14F87"/>
    <w:rsid w:val="00C152F4"/>
    <w:rsid w:val="00C16102"/>
    <w:rsid w:val="00C163AD"/>
    <w:rsid w:val="00C167C4"/>
    <w:rsid w:val="00C167F5"/>
    <w:rsid w:val="00C168C2"/>
    <w:rsid w:val="00C176F4"/>
    <w:rsid w:val="00C177DB"/>
    <w:rsid w:val="00C17920"/>
    <w:rsid w:val="00C17D64"/>
    <w:rsid w:val="00C17FBF"/>
    <w:rsid w:val="00C17FCF"/>
    <w:rsid w:val="00C20AD0"/>
    <w:rsid w:val="00C20DEE"/>
    <w:rsid w:val="00C2180E"/>
    <w:rsid w:val="00C21951"/>
    <w:rsid w:val="00C22785"/>
    <w:rsid w:val="00C22786"/>
    <w:rsid w:val="00C22A8F"/>
    <w:rsid w:val="00C22CD4"/>
    <w:rsid w:val="00C23E89"/>
    <w:rsid w:val="00C23F55"/>
    <w:rsid w:val="00C240C0"/>
    <w:rsid w:val="00C249D4"/>
    <w:rsid w:val="00C24EA5"/>
    <w:rsid w:val="00C24F55"/>
    <w:rsid w:val="00C250A4"/>
    <w:rsid w:val="00C25CB1"/>
    <w:rsid w:val="00C26EBF"/>
    <w:rsid w:val="00C27433"/>
    <w:rsid w:val="00C277E9"/>
    <w:rsid w:val="00C27AA5"/>
    <w:rsid w:val="00C27B10"/>
    <w:rsid w:val="00C27D93"/>
    <w:rsid w:val="00C319DE"/>
    <w:rsid w:val="00C31BAC"/>
    <w:rsid w:val="00C31E0E"/>
    <w:rsid w:val="00C32110"/>
    <w:rsid w:val="00C3220F"/>
    <w:rsid w:val="00C32230"/>
    <w:rsid w:val="00C32449"/>
    <w:rsid w:val="00C3261C"/>
    <w:rsid w:val="00C336BA"/>
    <w:rsid w:val="00C33AD7"/>
    <w:rsid w:val="00C3416D"/>
    <w:rsid w:val="00C347F9"/>
    <w:rsid w:val="00C34A01"/>
    <w:rsid w:val="00C34F89"/>
    <w:rsid w:val="00C355D3"/>
    <w:rsid w:val="00C357F5"/>
    <w:rsid w:val="00C35B22"/>
    <w:rsid w:val="00C35BDC"/>
    <w:rsid w:val="00C369BE"/>
    <w:rsid w:val="00C36B7A"/>
    <w:rsid w:val="00C37226"/>
    <w:rsid w:val="00C37DA1"/>
    <w:rsid w:val="00C40275"/>
    <w:rsid w:val="00C408CB"/>
    <w:rsid w:val="00C40A6C"/>
    <w:rsid w:val="00C40A8A"/>
    <w:rsid w:val="00C41ADD"/>
    <w:rsid w:val="00C41C38"/>
    <w:rsid w:val="00C421AC"/>
    <w:rsid w:val="00C42402"/>
    <w:rsid w:val="00C42B03"/>
    <w:rsid w:val="00C431F1"/>
    <w:rsid w:val="00C433FB"/>
    <w:rsid w:val="00C43C76"/>
    <w:rsid w:val="00C43FB1"/>
    <w:rsid w:val="00C449E9"/>
    <w:rsid w:val="00C45389"/>
    <w:rsid w:val="00C46E3C"/>
    <w:rsid w:val="00C479C3"/>
    <w:rsid w:val="00C47D0F"/>
    <w:rsid w:val="00C5011A"/>
    <w:rsid w:val="00C50364"/>
    <w:rsid w:val="00C5098E"/>
    <w:rsid w:val="00C50FC2"/>
    <w:rsid w:val="00C51BE6"/>
    <w:rsid w:val="00C5297D"/>
    <w:rsid w:val="00C529B2"/>
    <w:rsid w:val="00C53C15"/>
    <w:rsid w:val="00C5420E"/>
    <w:rsid w:val="00C543EC"/>
    <w:rsid w:val="00C54908"/>
    <w:rsid w:val="00C54D30"/>
    <w:rsid w:val="00C551ED"/>
    <w:rsid w:val="00C56100"/>
    <w:rsid w:val="00C56400"/>
    <w:rsid w:val="00C5699A"/>
    <w:rsid w:val="00C5729B"/>
    <w:rsid w:val="00C57554"/>
    <w:rsid w:val="00C60255"/>
    <w:rsid w:val="00C60684"/>
    <w:rsid w:val="00C60EF4"/>
    <w:rsid w:val="00C61452"/>
    <w:rsid w:val="00C61A03"/>
    <w:rsid w:val="00C61E31"/>
    <w:rsid w:val="00C61FB6"/>
    <w:rsid w:val="00C62216"/>
    <w:rsid w:val="00C623D9"/>
    <w:rsid w:val="00C625F0"/>
    <w:rsid w:val="00C62FDB"/>
    <w:rsid w:val="00C632D0"/>
    <w:rsid w:val="00C63782"/>
    <w:rsid w:val="00C63F63"/>
    <w:rsid w:val="00C64141"/>
    <w:rsid w:val="00C64D3D"/>
    <w:rsid w:val="00C654E5"/>
    <w:rsid w:val="00C656FF"/>
    <w:rsid w:val="00C6573C"/>
    <w:rsid w:val="00C65BED"/>
    <w:rsid w:val="00C65D71"/>
    <w:rsid w:val="00C662AC"/>
    <w:rsid w:val="00C6648A"/>
    <w:rsid w:val="00C66909"/>
    <w:rsid w:val="00C66D0D"/>
    <w:rsid w:val="00C66FEA"/>
    <w:rsid w:val="00C67650"/>
    <w:rsid w:val="00C67934"/>
    <w:rsid w:val="00C67B66"/>
    <w:rsid w:val="00C67E03"/>
    <w:rsid w:val="00C70515"/>
    <w:rsid w:val="00C70E6C"/>
    <w:rsid w:val="00C70FD5"/>
    <w:rsid w:val="00C7234C"/>
    <w:rsid w:val="00C72440"/>
    <w:rsid w:val="00C72848"/>
    <w:rsid w:val="00C72D25"/>
    <w:rsid w:val="00C7302C"/>
    <w:rsid w:val="00C73CD8"/>
    <w:rsid w:val="00C73EF3"/>
    <w:rsid w:val="00C75398"/>
    <w:rsid w:val="00C7627A"/>
    <w:rsid w:val="00C7629C"/>
    <w:rsid w:val="00C76351"/>
    <w:rsid w:val="00C76521"/>
    <w:rsid w:val="00C76901"/>
    <w:rsid w:val="00C77002"/>
    <w:rsid w:val="00C802EC"/>
    <w:rsid w:val="00C8064B"/>
    <w:rsid w:val="00C80FAA"/>
    <w:rsid w:val="00C81150"/>
    <w:rsid w:val="00C82473"/>
    <w:rsid w:val="00C8363F"/>
    <w:rsid w:val="00C83668"/>
    <w:rsid w:val="00C83B2C"/>
    <w:rsid w:val="00C83B7A"/>
    <w:rsid w:val="00C843D8"/>
    <w:rsid w:val="00C86178"/>
    <w:rsid w:val="00C8641C"/>
    <w:rsid w:val="00C86DF2"/>
    <w:rsid w:val="00C87B59"/>
    <w:rsid w:val="00C9027E"/>
    <w:rsid w:val="00C9067E"/>
    <w:rsid w:val="00C90C33"/>
    <w:rsid w:val="00C90D72"/>
    <w:rsid w:val="00C90D8F"/>
    <w:rsid w:val="00C91AFD"/>
    <w:rsid w:val="00C92432"/>
    <w:rsid w:val="00C9291B"/>
    <w:rsid w:val="00C93138"/>
    <w:rsid w:val="00C93483"/>
    <w:rsid w:val="00C93C66"/>
    <w:rsid w:val="00C93CAB"/>
    <w:rsid w:val="00C94216"/>
    <w:rsid w:val="00C94555"/>
    <w:rsid w:val="00C94770"/>
    <w:rsid w:val="00C948BC"/>
    <w:rsid w:val="00C95693"/>
    <w:rsid w:val="00C95BA9"/>
    <w:rsid w:val="00C95DD1"/>
    <w:rsid w:val="00C96530"/>
    <w:rsid w:val="00C97710"/>
    <w:rsid w:val="00CA140D"/>
    <w:rsid w:val="00CA184A"/>
    <w:rsid w:val="00CA1E8A"/>
    <w:rsid w:val="00CA306E"/>
    <w:rsid w:val="00CA3127"/>
    <w:rsid w:val="00CA3A64"/>
    <w:rsid w:val="00CA4B38"/>
    <w:rsid w:val="00CA4C7F"/>
    <w:rsid w:val="00CA51A3"/>
    <w:rsid w:val="00CA528D"/>
    <w:rsid w:val="00CA5904"/>
    <w:rsid w:val="00CA5AFB"/>
    <w:rsid w:val="00CA5D35"/>
    <w:rsid w:val="00CA5E07"/>
    <w:rsid w:val="00CA621C"/>
    <w:rsid w:val="00CA635E"/>
    <w:rsid w:val="00CA64D2"/>
    <w:rsid w:val="00CA6857"/>
    <w:rsid w:val="00CA6F56"/>
    <w:rsid w:val="00CA6F5A"/>
    <w:rsid w:val="00CA7549"/>
    <w:rsid w:val="00CA77C0"/>
    <w:rsid w:val="00CB04AB"/>
    <w:rsid w:val="00CB0976"/>
    <w:rsid w:val="00CB0EB2"/>
    <w:rsid w:val="00CB1484"/>
    <w:rsid w:val="00CB15E6"/>
    <w:rsid w:val="00CB1F24"/>
    <w:rsid w:val="00CB2647"/>
    <w:rsid w:val="00CB2A02"/>
    <w:rsid w:val="00CB2BB9"/>
    <w:rsid w:val="00CB2E7C"/>
    <w:rsid w:val="00CB31AF"/>
    <w:rsid w:val="00CB32E6"/>
    <w:rsid w:val="00CB3B99"/>
    <w:rsid w:val="00CB3BC7"/>
    <w:rsid w:val="00CB4AE1"/>
    <w:rsid w:val="00CB5463"/>
    <w:rsid w:val="00CB56F1"/>
    <w:rsid w:val="00CB58F4"/>
    <w:rsid w:val="00CB5A36"/>
    <w:rsid w:val="00CB6C34"/>
    <w:rsid w:val="00CB6E04"/>
    <w:rsid w:val="00CB73BD"/>
    <w:rsid w:val="00CB742A"/>
    <w:rsid w:val="00CB797C"/>
    <w:rsid w:val="00CC1E9B"/>
    <w:rsid w:val="00CC2507"/>
    <w:rsid w:val="00CC28F3"/>
    <w:rsid w:val="00CC31A8"/>
    <w:rsid w:val="00CC3E59"/>
    <w:rsid w:val="00CC48F7"/>
    <w:rsid w:val="00CC4A5F"/>
    <w:rsid w:val="00CC4D3A"/>
    <w:rsid w:val="00CC62F5"/>
    <w:rsid w:val="00CC6474"/>
    <w:rsid w:val="00CC652D"/>
    <w:rsid w:val="00CC685B"/>
    <w:rsid w:val="00CC6EF1"/>
    <w:rsid w:val="00CC7B12"/>
    <w:rsid w:val="00CC7C67"/>
    <w:rsid w:val="00CD02AE"/>
    <w:rsid w:val="00CD0527"/>
    <w:rsid w:val="00CD05EA"/>
    <w:rsid w:val="00CD0C2D"/>
    <w:rsid w:val="00CD120B"/>
    <w:rsid w:val="00CD2158"/>
    <w:rsid w:val="00CD28DA"/>
    <w:rsid w:val="00CD2BCF"/>
    <w:rsid w:val="00CD3180"/>
    <w:rsid w:val="00CD36AD"/>
    <w:rsid w:val="00CD3739"/>
    <w:rsid w:val="00CD381D"/>
    <w:rsid w:val="00CD41CA"/>
    <w:rsid w:val="00CD44A4"/>
    <w:rsid w:val="00CD4614"/>
    <w:rsid w:val="00CD4BDA"/>
    <w:rsid w:val="00CD51CD"/>
    <w:rsid w:val="00CD59D9"/>
    <w:rsid w:val="00CD5BB1"/>
    <w:rsid w:val="00CD6353"/>
    <w:rsid w:val="00CD6684"/>
    <w:rsid w:val="00CD6C69"/>
    <w:rsid w:val="00CD744D"/>
    <w:rsid w:val="00CE22E2"/>
    <w:rsid w:val="00CE241C"/>
    <w:rsid w:val="00CE2F70"/>
    <w:rsid w:val="00CE33C9"/>
    <w:rsid w:val="00CE49CE"/>
    <w:rsid w:val="00CE4A85"/>
    <w:rsid w:val="00CE53F7"/>
    <w:rsid w:val="00CE5EFF"/>
    <w:rsid w:val="00CE656D"/>
    <w:rsid w:val="00CE70B1"/>
    <w:rsid w:val="00CE7752"/>
    <w:rsid w:val="00CE7874"/>
    <w:rsid w:val="00CF0CD2"/>
    <w:rsid w:val="00CF0EDF"/>
    <w:rsid w:val="00CF216F"/>
    <w:rsid w:val="00CF2514"/>
    <w:rsid w:val="00CF2879"/>
    <w:rsid w:val="00CF2D24"/>
    <w:rsid w:val="00CF378F"/>
    <w:rsid w:val="00CF38D5"/>
    <w:rsid w:val="00CF3A36"/>
    <w:rsid w:val="00CF3E90"/>
    <w:rsid w:val="00CF400E"/>
    <w:rsid w:val="00CF4210"/>
    <w:rsid w:val="00CF5287"/>
    <w:rsid w:val="00CF5EB8"/>
    <w:rsid w:val="00CF635C"/>
    <w:rsid w:val="00CF6C09"/>
    <w:rsid w:val="00D006A0"/>
    <w:rsid w:val="00D0089F"/>
    <w:rsid w:val="00D010F0"/>
    <w:rsid w:val="00D015A9"/>
    <w:rsid w:val="00D0162C"/>
    <w:rsid w:val="00D02779"/>
    <w:rsid w:val="00D0289B"/>
    <w:rsid w:val="00D02C44"/>
    <w:rsid w:val="00D03230"/>
    <w:rsid w:val="00D0380D"/>
    <w:rsid w:val="00D03EE9"/>
    <w:rsid w:val="00D0538B"/>
    <w:rsid w:val="00D05F48"/>
    <w:rsid w:val="00D05FD3"/>
    <w:rsid w:val="00D060C1"/>
    <w:rsid w:val="00D06523"/>
    <w:rsid w:val="00D07731"/>
    <w:rsid w:val="00D07AC7"/>
    <w:rsid w:val="00D102EF"/>
    <w:rsid w:val="00D1072E"/>
    <w:rsid w:val="00D117B8"/>
    <w:rsid w:val="00D11A4C"/>
    <w:rsid w:val="00D126CC"/>
    <w:rsid w:val="00D12A34"/>
    <w:rsid w:val="00D12FCB"/>
    <w:rsid w:val="00D149F1"/>
    <w:rsid w:val="00D14D5D"/>
    <w:rsid w:val="00D14F9E"/>
    <w:rsid w:val="00D15323"/>
    <w:rsid w:val="00D15516"/>
    <w:rsid w:val="00D157EE"/>
    <w:rsid w:val="00D157F6"/>
    <w:rsid w:val="00D15909"/>
    <w:rsid w:val="00D16CD9"/>
    <w:rsid w:val="00D16EEA"/>
    <w:rsid w:val="00D173C5"/>
    <w:rsid w:val="00D17598"/>
    <w:rsid w:val="00D17893"/>
    <w:rsid w:val="00D17E20"/>
    <w:rsid w:val="00D209EE"/>
    <w:rsid w:val="00D210F2"/>
    <w:rsid w:val="00D2194C"/>
    <w:rsid w:val="00D21F2D"/>
    <w:rsid w:val="00D227FD"/>
    <w:rsid w:val="00D228AC"/>
    <w:rsid w:val="00D2330C"/>
    <w:rsid w:val="00D23615"/>
    <w:rsid w:val="00D23A17"/>
    <w:rsid w:val="00D23C25"/>
    <w:rsid w:val="00D23D50"/>
    <w:rsid w:val="00D24185"/>
    <w:rsid w:val="00D24AB9"/>
    <w:rsid w:val="00D24BD3"/>
    <w:rsid w:val="00D25B2F"/>
    <w:rsid w:val="00D2612C"/>
    <w:rsid w:val="00D267E5"/>
    <w:rsid w:val="00D26A6F"/>
    <w:rsid w:val="00D26F90"/>
    <w:rsid w:val="00D27618"/>
    <w:rsid w:val="00D278CB"/>
    <w:rsid w:val="00D27B62"/>
    <w:rsid w:val="00D30763"/>
    <w:rsid w:val="00D31249"/>
    <w:rsid w:val="00D313C4"/>
    <w:rsid w:val="00D31404"/>
    <w:rsid w:val="00D3162C"/>
    <w:rsid w:val="00D31F22"/>
    <w:rsid w:val="00D32782"/>
    <w:rsid w:val="00D327B9"/>
    <w:rsid w:val="00D333E5"/>
    <w:rsid w:val="00D33F19"/>
    <w:rsid w:val="00D3403F"/>
    <w:rsid w:val="00D34228"/>
    <w:rsid w:val="00D34AF3"/>
    <w:rsid w:val="00D34D77"/>
    <w:rsid w:val="00D36480"/>
    <w:rsid w:val="00D36B71"/>
    <w:rsid w:val="00D3711E"/>
    <w:rsid w:val="00D37183"/>
    <w:rsid w:val="00D37D88"/>
    <w:rsid w:val="00D37D89"/>
    <w:rsid w:val="00D409ED"/>
    <w:rsid w:val="00D40D72"/>
    <w:rsid w:val="00D40E81"/>
    <w:rsid w:val="00D40E87"/>
    <w:rsid w:val="00D40FB1"/>
    <w:rsid w:val="00D4128D"/>
    <w:rsid w:val="00D41AF6"/>
    <w:rsid w:val="00D41FE9"/>
    <w:rsid w:val="00D43971"/>
    <w:rsid w:val="00D441EA"/>
    <w:rsid w:val="00D453D3"/>
    <w:rsid w:val="00D45904"/>
    <w:rsid w:val="00D45BF0"/>
    <w:rsid w:val="00D45D28"/>
    <w:rsid w:val="00D46582"/>
    <w:rsid w:val="00D46A7C"/>
    <w:rsid w:val="00D46AB6"/>
    <w:rsid w:val="00D46DAE"/>
    <w:rsid w:val="00D47148"/>
    <w:rsid w:val="00D475D6"/>
    <w:rsid w:val="00D5045D"/>
    <w:rsid w:val="00D5080B"/>
    <w:rsid w:val="00D5117D"/>
    <w:rsid w:val="00D5157B"/>
    <w:rsid w:val="00D51913"/>
    <w:rsid w:val="00D51B2B"/>
    <w:rsid w:val="00D521A5"/>
    <w:rsid w:val="00D524CF"/>
    <w:rsid w:val="00D52E9C"/>
    <w:rsid w:val="00D53042"/>
    <w:rsid w:val="00D53787"/>
    <w:rsid w:val="00D53A24"/>
    <w:rsid w:val="00D54E26"/>
    <w:rsid w:val="00D54E5E"/>
    <w:rsid w:val="00D55097"/>
    <w:rsid w:val="00D55A5D"/>
    <w:rsid w:val="00D55F6A"/>
    <w:rsid w:val="00D56988"/>
    <w:rsid w:val="00D569C5"/>
    <w:rsid w:val="00D56B79"/>
    <w:rsid w:val="00D57402"/>
    <w:rsid w:val="00D57721"/>
    <w:rsid w:val="00D577A5"/>
    <w:rsid w:val="00D577FD"/>
    <w:rsid w:val="00D57949"/>
    <w:rsid w:val="00D57BC7"/>
    <w:rsid w:val="00D57E2B"/>
    <w:rsid w:val="00D610A7"/>
    <w:rsid w:val="00D616DA"/>
    <w:rsid w:val="00D61B38"/>
    <w:rsid w:val="00D61C94"/>
    <w:rsid w:val="00D63620"/>
    <w:rsid w:val="00D6366F"/>
    <w:rsid w:val="00D636F9"/>
    <w:rsid w:val="00D6394B"/>
    <w:rsid w:val="00D6399F"/>
    <w:rsid w:val="00D63F5F"/>
    <w:rsid w:val="00D64041"/>
    <w:rsid w:val="00D70502"/>
    <w:rsid w:val="00D70B90"/>
    <w:rsid w:val="00D70E84"/>
    <w:rsid w:val="00D724AB"/>
    <w:rsid w:val="00D72C80"/>
    <w:rsid w:val="00D72C8E"/>
    <w:rsid w:val="00D72E2E"/>
    <w:rsid w:val="00D733B1"/>
    <w:rsid w:val="00D735E9"/>
    <w:rsid w:val="00D736E8"/>
    <w:rsid w:val="00D741BF"/>
    <w:rsid w:val="00D74DA5"/>
    <w:rsid w:val="00D755A6"/>
    <w:rsid w:val="00D75B79"/>
    <w:rsid w:val="00D76A29"/>
    <w:rsid w:val="00D76A66"/>
    <w:rsid w:val="00D777D2"/>
    <w:rsid w:val="00D777E9"/>
    <w:rsid w:val="00D77881"/>
    <w:rsid w:val="00D804EF"/>
    <w:rsid w:val="00D815C6"/>
    <w:rsid w:val="00D81BB8"/>
    <w:rsid w:val="00D81EC5"/>
    <w:rsid w:val="00D81FFD"/>
    <w:rsid w:val="00D8346F"/>
    <w:rsid w:val="00D83A35"/>
    <w:rsid w:val="00D85311"/>
    <w:rsid w:val="00D853A7"/>
    <w:rsid w:val="00D854B3"/>
    <w:rsid w:val="00D85A68"/>
    <w:rsid w:val="00D86224"/>
    <w:rsid w:val="00D86E2A"/>
    <w:rsid w:val="00D876AA"/>
    <w:rsid w:val="00D87BC5"/>
    <w:rsid w:val="00D908E1"/>
    <w:rsid w:val="00D9091D"/>
    <w:rsid w:val="00D90B79"/>
    <w:rsid w:val="00D90EE9"/>
    <w:rsid w:val="00D915C3"/>
    <w:rsid w:val="00D93063"/>
    <w:rsid w:val="00D94513"/>
    <w:rsid w:val="00D945AE"/>
    <w:rsid w:val="00D9478B"/>
    <w:rsid w:val="00D94878"/>
    <w:rsid w:val="00D948B6"/>
    <w:rsid w:val="00D94B3B"/>
    <w:rsid w:val="00D94C14"/>
    <w:rsid w:val="00D9510D"/>
    <w:rsid w:val="00D95549"/>
    <w:rsid w:val="00D955E2"/>
    <w:rsid w:val="00D95681"/>
    <w:rsid w:val="00D961EA"/>
    <w:rsid w:val="00D96443"/>
    <w:rsid w:val="00D9747B"/>
    <w:rsid w:val="00D97AD0"/>
    <w:rsid w:val="00D97C04"/>
    <w:rsid w:val="00D97D4E"/>
    <w:rsid w:val="00D97F50"/>
    <w:rsid w:val="00D97F53"/>
    <w:rsid w:val="00DA03CB"/>
    <w:rsid w:val="00DA04B2"/>
    <w:rsid w:val="00DA0A98"/>
    <w:rsid w:val="00DA1594"/>
    <w:rsid w:val="00DA1C6C"/>
    <w:rsid w:val="00DA2E78"/>
    <w:rsid w:val="00DA3109"/>
    <w:rsid w:val="00DA33E8"/>
    <w:rsid w:val="00DA3B05"/>
    <w:rsid w:val="00DA3F8E"/>
    <w:rsid w:val="00DA4942"/>
    <w:rsid w:val="00DA4E31"/>
    <w:rsid w:val="00DA5F89"/>
    <w:rsid w:val="00DA5F8E"/>
    <w:rsid w:val="00DA6084"/>
    <w:rsid w:val="00DA60D8"/>
    <w:rsid w:val="00DA61B4"/>
    <w:rsid w:val="00DA6995"/>
    <w:rsid w:val="00DA6E0D"/>
    <w:rsid w:val="00DA71CC"/>
    <w:rsid w:val="00DA76E8"/>
    <w:rsid w:val="00DA7EC2"/>
    <w:rsid w:val="00DB000A"/>
    <w:rsid w:val="00DB08EB"/>
    <w:rsid w:val="00DB09BA"/>
    <w:rsid w:val="00DB0DBA"/>
    <w:rsid w:val="00DB1814"/>
    <w:rsid w:val="00DB1B4C"/>
    <w:rsid w:val="00DB1FBE"/>
    <w:rsid w:val="00DB2736"/>
    <w:rsid w:val="00DB2F93"/>
    <w:rsid w:val="00DB32A8"/>
    <w:rsid w:val="00DB3480"/>
    <w:rsid w:val="00DB3E2F"/>
    <w:rsid w:val="00DB4C08"/>
    <w:rsid w:val="00DB5016"/>
    <w:rsid w:val="00DB5922"/>
    <w:rsid w:val="00DB5935"/>
    <w:rsid w:val="00DB6C67"/>
    <w:rsid w:val="00DB7124"/>
    <w:rsid w:val="00DB7F0E"/>
    <w:rsid w:val="00DB7F92"/>
    <w:rsid w:val="00DC00A1"/>
    <w:rsid w:val="00DC077E"/>
    <w:rsid w:val="00DC0A05"/>
    <w:rsid w:val="00DC0B96"/>
    <w:rsid w:val="00DC128D"/>
    <w:rsid w:val="00DC1464"/>
    <w:rsid w:val="00DC214A"/>
    <w:rsid w:val="00DC219B"/>
    <w:rsid w:val="00DC28E7"/>
    <w:rsid w:val="00DC2ACB"/>
    <w:rsid w:val="00DC3D6E"/>
    <w:rsid w:val="00DC4668"/>
    <w:rsid w:val="00DC4C6B"/>
    <w:rsid w:val="00DC4F4F"/>
    <w:rsid w:val="00DC5A2D"/>
    <w:rsid w:val="00DC5FCD"/>
    <w:rsid w:val="00DC62E2"/>
    <w:rsid w:val="00DC6823"/>
    <w:rsid w:val="00DC6EF4"/>
    <w:rsid w:val="00DC7351"/>
    <w:rsid w:val="00DC7CEB"/>
    <w:rsid w:val="00DC7D21"/>
    <w:rsid w:val="00DD007B"/>
    <w:rsid w:val="00DD0C10"/>
    <w:rsid w:val="00DD1E36"/>
    <w:rsid w:val="00DD2790"/>
    <w:rsid w:val="00DD34E4"/>
    <w:rsid w:val="00DD3F07"/>
    <w:rsid w:val="00DD4B71"/>
    <w:rsid w:val="00DD4E01"/>
    <w:rsid w:val="00DD5817"/>
    <w:rsid w:val="00DD59E2"/>
    <w:rsid w:val="00DD5DE4"/>
    <w:rsid w:val="00DD6202"/>
    <w:rsid w:val="00DD6829"/>
    <w:rsid w:val="00DD7D41"/>
    <w:rsid w:val="00DE0864"/>
    <w:rsid w:val="00DE08F4"/>
    <w:rsid w:val="00DE0B91"/>
    <w:rsid w:val="00DE0C6F"/>
    <w:rsid w:val="00DE0C77"/>
    <w:rsid w:val="00DE1BBA"/>
    <w:rsid w:val="00DE2210"/>
    <w:rsid w:val="00DE2C8D"/>
    <w:rsid w:val="00DE2DDC"/>
    <w:rsid w:val="00DE3056"/>
    <w:rsid w:val="00DE3596"/>
    <w:rsid w:val="00DE37A1"/>
    <w:rsid w:val="00DE3F1D"/>
    <w:rsid w:val="00DE4209"/>
    <w:rsid w:val="00DE42DE"/>
    <w:rsid w:val="00DE4739"/>
    <w:rsid w:val="00DE4AD5"/>
    <w:rsid w:val="00DE5227"/>
    <w:rsid w:val="00DE5242"/>
    <w:rsid w:val="00DE55C3"/>
    <w:rsid w:val="00DE67FA"/>
    <w:rsid w:val="00DE6E2B"/>
    <w:rsid w:val="00DE7792"/>
    <w:rsid w:val="00DE7F20"/>
    <w:rsid w:val="00DF02E2"/>
    <w:rsid w:val="00DF0436"/>
    <w:rsid w:val="00DF0B5C"/>
    <w:rsid w:val="00DF0E0E"/>
    <w:rsid w:val="00DF1964"/>
    <w:rsid w:val="00DF1B6F"/>
    <w:rsid w:val="00DF285F"/>
    <w:rsid w:val="00DF2CA7"/>
    <w:rsid w:val="00DF2F2F"/>
    <w:rsid w:val="00DF32E9"/>
    <w:rsid w:val="00DF33C9"/>
    <w:rsid w:val="00DF3D30"/>
    <w:rsid w:val="00DF4320"/>
    <w:rsid w:val="00DF4AEC"/>
    <w:rsid w:val="00DF4E67"/>
    <w:rsid w:val="00DF534A"/>
    <w:rsid w:val="00DF5B8F"/>
    <w:rsid w:val="00DF5F4A"/>
    <w:rsid w:val="00DF626E"/>
    <w:rsid w:val="00DF73EF"/>
    <w:rsid w:val="00DF74BB"/>
    <w:rsid w:val="00DF78ED"/>
    <w:rsid w:val="00E00F64"/>
    <w:rsid w:val="00E012D4"/>
    <w:rsid w:val="00E01529"/>
    <w:rsid w:val="00E0284D"/>
    <w:rsid w:val="00E02CF1"/>
    <w:rsid w:val="00E02E37"/>
    <w:rsid w:val="00E02EC4"/>
    <w:rsid w:val="00E02F9E"/>
    <w:rsid w:val="00E030B6"/>
    <w:rsid w:val="00E03993"/>
    <w:rsid w:val="00E03F66"/>
    <w:rsid w:val="00E04139"/>
    <w:rsid w:val="00E0418A"/>
    <w:rsid w:val="00E042B4"/>
    <w:rsid w:val="00E047CA"/>
    <w:rsid w:val="00E04AB2"/>
    <w:rsid w:val="00E04E77"/>
    <w:rsid w:val="00E05379"/>
    <w:rsid w:val="00E05BC3"/>
    <w:rsid w:val="00E0632F"/>
    <w:rsid w:val="00E06A64"/>
    <w:rsid w:val="00E07277"/>
    <w:rsid w:val="00E073EE"/>
    <w:rsid w:val="00E078CC"/>
    <w:rsid w:val="00E07AC9"/>
    <w:rsid w:val="00E07E6F"/>
    <w:rsid w:val="00E10633"/>
    <w:rsid w:val="00E10795"/>
    <w:rsid w:val="00E10D75"/>
    <w:rsid w:val="00E120C8"/>
    <w:rsid w:val="00E12462"/>
    <w:rsid w:val="00E127B6"/>
    <w:rsid w:val="00E12C19"/>
    <w:rsid w:val="00E131F3"/>
    <w:rsid w:val="00E144C9"/>
    <w:rsid w:val="00E14C8A"/>
    <w:rsid w:val="00E153B6"/>
    <w:rsid w:val="00E176BC"/>
    <w:rsid w:val="00E17892"/>
    <w:rsid w:val="00E17921"/>
    <w:rsid w:val="00E200AA"/>
    <w:rsid w:val="00E20B19"/>
    <w:rsid w:val="00E20D5A"/>
    <w:rsid w:val="00E2152C"/>
    <w:rsid w:val="00E216F0"/>
    <w:rsid w:val="00E21B43"/>
    <w:rsid w:val="00E21E1A"/>
    <w:rsid w:val="00E2244E"/>
    <w:rsid w:val="00E22BDE"/>
    <w:rsid w:val="00E23105"/>
    <w:rsid w:val="00E237F4"/>
    <w:rsid w:val="00E23A0B"/>
    <w:rsid w:val="00E23BAD"/>
    <w:rsid w:val="00E23EA2"/>
    <w:rsid w:val="00E24B1B"/>
    <w:rsid w:val="00E257BE"/>
    <w:rsid w:val="00E25891"/>
    <w:rsid w:val="00E25F03"/>
    <w:rsid w:val="00E26C3B"/>
    <w:rsid w:val="00E2796A"/>
    <w:rsid w:val="00E27B2B"/>
    <w:rsid w:val="00E27E6A"/>
    <w:rsid w:val="00E30D3B"/>
    <w:rsid w:val="00E3131F"/>
    <w:rsid w:val="00E31501"/>
    <w:rsid w:val="00E31772"/>
    <w:rsid w:val="00E3191A"/>
    <w:rsid w:val="00E32704"/>
    <w:rsid w:val="00E33262"/>
    <w:rsid w:val="00E3326A"/>
    <w:rsid w:val="00E33393"/>
    <w:rsid w:val="00E3383C"/>
    <w:rsid w:val="00E33D27"/>
    <w:rsid w:val="00E34FD0"/>
    <w:rsid w:val="00E3501F"/>
    <w:rsid w:val="00E35BD8"/>
    <w:rsid w:val="00E35C46"/>
    <w:rsid w:val="00E35C6E"/>
    <w:rsid w:val="00E35D29"/>
    <w:rsid w:val="00E36287"/>
    <w:rsid w:val="00E36596"/>
    <w:rsid w:val="00E369A2"/>
    <w:rsid w:val="00E374DA"/>
    <w:rsid w:val="00E376BC"/>
    <w:rsid w:val="00E37B9A"/>
    <w:rsid w:val="00E37CC7"/>
    <w:rsid w:val="00E37FD2"/>
    <w:rsid w:val="00E40D09"/>
    <w:rsid w:val="00E41E05"/>
    <w:rsid w:val="00E4222C"/>
    <w:rsid w:val="00E42473"/>
    <w:rsid w:val="00E4256A"/>
    <w:rsid w:val="00E4258F"/>
    <w:rsid w:val="00E43105"/>
    <w:rsid w:val="00E431B4"/>
    <w:rsid w:val="00E43BA6"/>
    <w:rsid w:val="00E4403A"/>
    <w:rsid w:val="00E4404A"/>
    <w:rsid w:val="00E450C3"/>
    <w:rsid w:val="00E4572C"/>
    <w:rsid w:val="00E4595E"/>
    <w:rsid w:val="00E45C20"/>
    <w:rsid w:val="00E4648D"/>
    <w:rsid w:val="00E46AF7"/>
    <w:rsid w:val="00E46BC1"/>
    <w:rsid w:val="00E47329"/>
    <w:rsid w:val="00E478B1"/>
    <w:rsid w:val="00E47B21"/>
    <w:rsid w:val="00E47C91"/>
    <w:rsid w:val="00E47F34"/>
    <w:rsid w:val="00E5058A"/>
    <w:rsid w:val="00E507FF"/>
    <w:rsid w:val="00E50B83"/>
    <w:rsid w:val="00E5181B"/>
    <w:rsid w:val="00E5229B"/>
    <w:rsid w:val="00E524CC"/>
    <w:rsid w:val="00E52965"/>
    <w:rsid w:val="00E5319F"/>
    <w:rsid w:val="00E53427"/>
    <w:rsid w:val="00E536CB"/>
    <w:rsid w:val="00E53763"/>
    <w:rsid w:val="00E53B20"/>
    <w:rsid w:val="00E53C0D"/>
    <w:rsid w:val="00E54209"/>
    <w:rsid w:val="00E543B0"/>
    <w:rsid w:val="00E55CA7"/>
    <w:rsid w:val="00E56100"/>
    <w:rsid w:val="00E5612D"/>
    <w:rsid w:val="00E56552"/>
    <w:rsid w:val="00E56BED"/>
    <w:rsid w:val="00E572AC"/>
    <w:rsid w:val="00E57645"/>
    <w:rsid w:val="00E57B7A"/>
    <w:rsid w:val="00E57D87"/>
    <w:rsid w:val="00E60401"/>
    <w:rsid w:val="00E608FE"/>
    <w:rsid w:val="00E61666"/>
    <w:rsid w:val="00E618DA"/>
    <w:rsid w:val="00E623C5"/>
    <w:rsid w:val="00E6272C"/>
    <w:rsid w:val="00E63E21"/>
    <w:rsid w:val="00E6461E"/>
    <w:rsid w:val="00E64D52"/>
    <w:rsid w:val="00E66A63"/>
    <w:rsid w:val="00E66D38"/>
    <w:rsid w:val="00E672A7"/>
    <w:rsid w:val="00E677AB"/>
    <w:rsid w:val="00E677C0"/>
    <w:rsid w:val="00E67972"/>
    <w:rsid w:val="00E70D31"/>
    <w:rsid w:val="00E7160E"/>
    <w:rsid w:val="00E7193B"/>
    <w:rsid w:val="00E71E2C"/>
    <w:rsid w:val="00E726A8"/>
    <w:rsid w:val="00E72AD9"/>
    <w:rsid w:val="00E737FA"/>
    <w:rsid w:val="00E73D3A"/>
    <w:rsid w:val="00E7414D"/>
    <w:rsid w:val="00E7501F"/>
    <w:rsid w:val="00E754EF"/>
    <w:rsid w:val="00E75888"/>
    <w:rsid w:val="00E76142"/>
    <w:rsid w:val="00E762B4"/>
    <w:rsid w:val="00E76578"/>
    <w:rsid w:val="00E76B2C"/>
    <w:rsid w:val="00E779ED"/>
    <w:rsid w:val="00E80155"/>
    <w:rsid w:val="00E80819"/>
    <w:rsid w:val="00E808D8"/>
    <w:rsid w:val="00E80C94"/>
    <w:rsid w:val="00E80E8F"/>
    <w:rsid w:val="00E81F6E"/>
    <w:rsid w:val="00E8206C"/>
    <w:rsid w:val="00E82D63"/>
    <w:rsid w:val="00E82FB3"/>
    <w:rsid w:val="00E83BE5"/>
    <w:rsid w:val="00E83FDC"/>
    <w:rsid w:val="00E8494F"/>
    <w:rsid w:val="00E84FD4"/>
    <w:rsid w:val="00E852FF"/>
    <w:rsid w:val="00E85810"/>
    <w:rsid w:val="00E8679D"/>
    <w:rsid w:val="00E87563"/>
    <w:rsid w:val="00E87B26"/>
    <w:rsid w:val="00E87F87"/>
    <w:rsid w:val="00E907EC"/>
    <w:rsid w:val="00E90900"/>
    <w:rsid w:val="00E90B0D"/>
    <w:rsid w:val="00E915E4"/>
    <w:rsid w:val="00E91D0B"/>
    <w:rsid w:val="00E921E3"/>
    <w:rsid w:val="00E929DB"/>
    <w:rsid w:val="00E92B0B"/>
    <w:rsid w:val="00E9364F"/>
    <w:rsid w:val="00E939E2"/>
    <w:rsid w:val="00E93BA5"/>
    <w:rsid w:val="00E93F22"/>
    <w:rsid w:val="00E9437A"/>
    <w:rsid w:val="00E94AD0"/>
    <w:rsid w:val="00E94EEF"/>
    <w:rsid w:val="00E961E9"/>
    <w:rsid w:val="00E9622B"/>
    <w:rsid w:val="00E96645"/>
    <w:rsid w:val="00E969C8"/>
    <w:rsid w:val="00E96B51"/>
    <w:rsid w:val="00E96C2F"/>
    <w:rsid w:val="00E97054"/>
    <w:rsid w:val="00E97445"/>
    <w:rsid w:val="00E977EB"/>
    <w:rsid w:val="00E97B1F"/>
    <w:rsid w:val="00EA0758"/>
    <w:rsid w:val="00EA0EA1"/>
    <w:rsid w:val="00EA182F"/>
    <w:rsid w:val="00EA1853"/>
    <w:rsid w:val="00EA1AF6"/>
    <w:rsid w:val="00EA2936"/>
    <w:rsid w:val="00EA2AFA"/>
    <w:rsid w:val="00EA4146"/>
    <w:rsid w:val="00EA44A8"/>
    <w:rsid w:val="00EA54BB"/>
    <w:rsid w:val="00EA54D0"/>
    <w:rsid w:val="00EA5B97"/>
    <w:rsid w:val="00EA5CC7"/>
    <w:rsid w:val="00EA70AA"/>
    <w:rsid w:val="00EA7D76"/>
    <w:rsid w:val="00EB04F6"/>
    <w:rsid w:val="00EB0631"/>
    <w:rsid w:val="00EB0701"/>
    <w:rsid w:val="00EB07B5"/>
    <w:rsid w:val="00EB092C"/>
    <w:rsid w:val="00EB096A"/>
    <w:rsid w:val="00EB0B9B"/>
    <w:rsid w:val="00EB16D4"/>
    <w:rsid w:val="00EB1719"/>
    <w:rsid w:val="00EB25C4"/>
    <w:rsid w:val="00EB2D32"/>
    <w:rsid w:val="00EB352C"/>
    <w:rsid w:val="00EB4D36"/>
    <w:rsid w:val="00EB55EA"/>
    <w:rsid w:val="00EB56E4"/>
    <w:rsid w:val="00EB5C15"/>
    <w:rsid w:val="00EB64CF"/>
    <w:rsid w:val="00EB6B44"/>
    <w:rsid w:val="00EB73A6"/>
    <w:rsid w:val="00EB780B"/>
    <w:rsid w:val="00EB7A40"/>
    <w:rsid w:val="00EC0DFD"/>
    <w:rsid w:val="00EC165D"/>
    <w:rsid w:val="00EC2826"/>
    <w:rsid w:val="00EC2B97"/>
    <w:rsid w:val="00EC2DDD"/>
    <w:rsid w:val="00EC3472"/>
    <w:rsid w:val="00EC3E7F"/>
    <w:rsid w:val="00EC3FF4"/>
    <w:rsid w:val="00EC4B55"/>
    <w:rsid w:val="00EC5800"/>
    <w:rsid w:val="00EC5A02"/>
    <w:rsid w:val="00EC5E12"/>
    <w:rsid w:val="00EC6789"/>
    <w:rsid w:val="00EC7707"/>
    <w:rsid w:val="00EC785E"/>
    <w:rsid w:val="00EC797E"/>
    <w:rsid w:val="00ED0365"/>
    <w:rsid w:val="00ED09C9"/>
    <w:rsid w:val="00ED1308"/>
    <w:rsid w:val="00ED156B"/>
    <w:rsid w:val="00ED164A"/>
    <w:rsid w:val="00ED19B0"/>
    <w:rsid w:val="00ED19C8"/>
    <w:rsid w:val="00ED1A43"/>
    <w:rsid w:val="00ED1C40"/>
    <w:rsid w:val="00ED1D0B"/>
    <w:rsid w:val="00ED2219"/>
    <w:rsid w:val="00ED2C46"/>
    <w:rsid w:val="00ED2CAF"/>
    <w:rsid w:val="00ED323C"/>
    <w:rsid w:val="00ED3AAE"/>
    <w:rsid w:val="00ED3B33"/>
    <w:rsid w:val="00ED4C57"/>
    <w:rsid w:val="00ED4CE8"/>
    <w:rsid w:val="00ED55E1"/>
    <w:rsid w:val="00ED5BA7"/>
    <w:rsid w:val="00ED65E8"/>
    <w:rsid w:val="00ED79E1"/>
    <w:rsid w:val="00ED7AF0"/>
    <w:rsid w:val="00ED7BF3"/>
    <w:rsid w:val="00EE0137"/>
    <w:rsid w:val="00EE0148"/>
    <w:rsid w:val="00EE059A"/>
    <w:rsid w:val="00EE16CD"/>
    <w:rsid w:val="00EE1E67"/>
    <w:rsid w:val="00EE2353"/>
    <w:rsid w:val="00EE3278"/>
    <w:rsid w:val="00EE3E4E"/>
    <w:rsid w:val="00EE4469"/>
    <w:rsid w:val="00EE459E"/>
    <w:rsid w:val="00EE4711"/>
    <w:rsid w:val="00EE48E0"/>
    <w:rsid w:val="00EE4959"/>
    <w:rsid w:val="00EE4CF5"/>
    <w:rsid w:val="00EE5991"/>
    <w:rsid w:val="00EE5A03"/>
    <w:rsid w:val="00EE5CE3"/>
    <w:rsid w:val="00EE5E96"/>
    <w:rsid w:val="00EE6506"/>
    <w:rsid w:val="00EE703E"/>
    <w:rsid w:val="00EE77C4"/>
    <w:rsid w:val="00EF0A2E"/>
    <w:rsid w:val="00EF0CF7"/>
    <w:rsid w:val="00EF1451"/>
    <w:rsid w:val="00EF1518"/>
    <w:rsid w:val="00EF1F1A"/>
    <w:rsid w:val="00EF2791"/>
    <w:rsid w:val="00EF293B"/>
    <w:rsid w:val="00EF320D"/>
    <w:rsid w:val="00EF36B1"/>
    <w:rsid w:val="00EF3C30"/>
    <w:rsid w:val="00EF47BF"/>
    <w:rsid w:val="00EF4822"/>
    <w:rsid w:val="00EF5109"/>
    <w:rsid w:val="00EF602B"/>
    <w:rsid w:val="00EF63C5"/>
    <w:rsid w:val="00EF63EA"/>
    <w:rsid w:val="00EF6AA4"/>
    <w:rsid w:val="00EF71B0"/>
    <w:rsid w:val="00EF72E4"/>
    <w:rsid w:val="00EF764E"/>
    <w:rsid w:val="00EF7CAD"/>
    <w:rsid w:val="00F000EA"/>
    <w:rsid w:val="00F008FD"/>
    <w:rsid w:val="00F00E8E"/>
    <w:rsid w:val="00F01B00"/>
    <w:rsid w:val="00F02383"/>
    <w:rsid w:val="00F0280B"/>
    <w:rsid w:val="00F03408"/>
    <w:rsid w:val="00F037DC"/>
    <w:rsid w:val="00F03F21"/>
    <w:rsid w:val="00F04B8D"/>
    <w:rsid w:val="00F04BD2"/>
    <w:rsid w:val="00F04D06"/>
    <w:rsid w:val="00F064EB"/>
    <w:rsid w:val="00F06868"/>
    <w:rsid w:val="00F0686D"/>
    <w:rsid w:val="00F06EB2"/>
    <w:rsid w:val="00F06F57"/>
    <w:rsid w:val="00F0732D"/>
    <w:rsid w:val="00F07B99"/>
    <w:rsid w:val="00F07C22"/>
    <w:rsid w:val="00F07CD2"/>
    <w:rsid w:val="00F1037D"/>
    <w:rsid w:val="00F1050C"/>
    <w:rsid w:val="00F105F3"/>
    <w:rsid w:val="00F114EA"/>
    <w:rsid w:val="00F11CC7"/>
    <w:rsid w:val="00F13320"/>
    <w:rsid w:val="00F13E97"/>
    <w:rsid w:val="00F14946"/>
    <w:rsid w:val="00F14EBD"/>
    <w:rsid w:val="00F15402"/>
    <w:rsid w:val="00F156F2"/>
    <w:rsid w:val="00F15D63"/>
    <w:rsid w:val="00F161D3"/>
    <w:rsid w:val="00F16618"/>
    <w:rsid w:val="00F167D1"/>
    <w:rsid w:val="00F175B2"/>
    <w:rsid w:val="00F2045F"/>
    <w:rsid w:val="00F20A39"/>
    <w:rsid w:val="00F21B40"/>
    <w:rsid w:val="00F22737"/>
    <w:rsid w:val="00F23A6A"/>
    <w:rsid w:val="00F23ECD"/>
    <w:rsid w:val="00F24672"/>
    <w:rsid w:val="00F252FA"/>
    <w:rsid w:val="00F25453"/>
    <w:rsid w:val="00F255F0"/>
    <w:rsid w:val="00F25E56"/>
    <w:rsid w:val="00F26797"/>
    <w:rsid w:val="00F26BA5"/>
    <w:rsid w:val="00F26C94"/>
    <w:rsid w:val="00F27827"/>
    <w:rsid w:val="00F27B14"/>
    <w:rsid w:val="00F30AA0"/>
    <w:rsid w:val="00F313B4"/>
    <w:rsid w:val="00F31896"/>
    <w:rsid w:val="00F327C8"/>
    <w:rsid w:val="00F327E5"/>
    <w:rsid w:val="00F329DC"/>
    <w:rsid w:val="00F32EE9"/>
    <w:rsid w:val="00F3379B"/>
    <w:rsid w:val="00F33B26"/>
    <w:rsid w:val="00F33C11"/>
    <w:rsid w:val="00F34173"/>
    <w:rsid w:val="00F34DC6"/>
    <w:rsid w:val="00F35266"/>
    <w:rsid w:val="00F356A2"/>
    <w:rsid w:val="00F35AC2"/>
    <w:rsid w:val="00F35CC6"/>
    <w:rsid w:val="00F36B58"/>
    <w:rsid w:val="00F36B5F"/>
    <w:rsid w:val="00F370DD"/>
    <w:rsid w:val="00F373CD"/>
    <w:rsid w:val="00F37590"/>
    <w:rsid w:val="00F3763C"/>
    <w:rsid w:val="00F37870"/>
    <w:rsid w:val="00F37892"/>
    <w:rsid w:val="00F40235"/>
    <w:rsid w:val="00F40462"/>
    <w:rsid w:val="00F40984"/>
    <w:rsid w:val="00F41667"/>
    <w:rsid w:val="00F435FF"/>
    <w:rsid w:val="00F43A03"/>
    <w:rsid w:val="00F448A1"/>
    <w:rsid w:val="00F45089"/>
    <w:rsid w:val="00F453CD"/>
    <w:rsid w:val="00F45730"/>
    <w:rsid w:val="00F45859"/>
    <w:rsid w:val="00F46086"/>
    <w:rsid w:val="00F4635B"/>
    <w:rsid w:val="00F46829"/>
    <w:rsid w:val="00F46998"/>
    <w:rsid w:val="00F46A05"/>
    <w:rsid w:val="00F46FA5"/>
    <w:rsid w:val="00F474BB"/>
    <w:rsid w:val="00F478CA"/>
    <w:rsid w:val="00F47C8D"/>
    <w:rsid w:val="00F47DAE"/>
    <w:rsid w:val="00F47DCD"/>
    <w:rsid w:val="00F503BA"/>
    <w:rsid w:val="00F50753"/>
    <w:rsid w:val="00F518C8"/>
    <w:rsid w:val="00F51987"/>
    <w:rsid w:val="00F51C82"/>
    <w:rsid w:val="00F51D47"/>
    <w:rsid w:val="00F52439"/>
    <w:rsid w:val="00F52725"/>
    <w:rsid w:val="00F528C2"/>
    <w:rsid w:val="00F528C9"/>
    <w:rsid w:val="00F52AD9"/>
    <w:rsid w:val="00F53480"/>
    <w:rsid w:val="00F54747"/>
    <w:rsid w:val="00F54CBF"/>
    <w:rsid w:val="00F5512B"/>
    <w:rsid w:val="00F558AE"/>
    <w:rsid w:val="00F560DB"/>
    <w:rsid w:val="00F56299"/>
    <w:rsid w:val="00F56E7E"/>
    <w:rsid w:val="00F57AEB"/>
    <w:rsid w:val="00F57C32"/>
    <w:rsid w:val="00F60770"/>
    <w:rsid w:val="00F6154D"/>
    <w:rsid w:val="00F61B41"/>
    <w:rsid w:val="00F62207"/>
    <w:rsid w:val="00F6479C"/>
    <w:rsid w:val="00F648CC"/>
    <w:rsid w:val="00F64D82"/>
    <w:rsid w:val="00F64D94"/>
    <w:rsid w:val="00F64EB5"/>
    <w:rsid w:val="00F6541E"/>
    <w:rsid w:val="00F66181"/>
    <w:rsid w:val="00F66197"/>
    <w:rsid w:val="00F664B2"/>
    <w:rsid w:val="00F6666B"/>
    <w:rsid w:val="00F673FA"/>
    <w:rsid w:val="00F6761E"/>
    <w:rsid w:val="00F700A8"/>
    <w:rsid w:val="00F705E9"/>
    <w:rsid w:val="00F70D07"/>
    <w:rsid w:val="00F7162B"/>
    <w:rsid w:val="00F716CC"/>
    <w:rsid w:val="00F71F19"/>
    <w:rsid w:val="00F72743"/>
    <w:rsid w:val="00F72D77"/>
    <w:rsid w:val="00F72D83"/>
    <w:rsid w:val="00F73420"/>
    <w:rsid w:val="00F7358F"/>
    <w:rsid w:val="00F736D9"/>
    <w:rsid w:val="00F74249"/>
    <w:rsid w:val="00F7476F"/>
    <w:rsid w:val="00F747C0"/>
    <w:rsid w:val="00F755F9"/>
    <w:rsid w:val="00F756F5"/>
    <w:rsid w:val="00F75990"/>
    <w:rsid w:val="00F7703E"/>
    <w:rsid w:val="00F801C6"/>
    <w:rsid w:val="00F80349"/>
    <w:rsid w:val="00F8038D"/>
    <w:rsid w:val="00F80A5B"/>
    <w:rsid w:val="00F8101E"/>
    <w:rsid w:val="00F810D2"/>
    <w:rsid w:val="00F812C5"/>
    <w:rsid w:val="00F8182A"/>
    <w:rsid w:val="00F81C2A"/>
    <w:rsid w:val="00F82EFE"/>
    <w:rsid w:val="00F83332"/>
    <w:rsid w:val="00F83BFB"/>
    <w:rsid w:val="00F8453D"/>
    <w:rsid w:val="00F84D0A"/>
    <w:rsid w:val="00F8531F"/>
    <w:rsid w:val="00F8575D"/>
    <w:rsid w:val="00F85A88"/>
    <w:rsid w:val="00F85EBB"/>
    <w:rsid w:val="00F86506"/>
    <w:rsid w:val="00F871E5"/>
    <w:rsid w:val="00F879C3"/>
    <w:rsid w:val="00F90705"/>
    <w:rsid w:val="00F91180"/>
    <w:rsid w:val="00F911CB"/>
    <w:rsid w:val="00F91513"/>
    <w:rsid w:val="00F91531"/>
    <w:rsid w:val="00F9182C"/>
    <w:rsid w:val="00F92118"/>
    <w:rsid w:val="00F921F8"/>
    <w:rsid w:val="00F9230B"/>
    <w:rsid w:val="00F9245F"/>
    <w:rsid w:val="00F93381"/>
    <w:rsid w:val="00F94D3D"/>
    <w:rsid w:val="00F94DC4"/>
    <w:rsid w:val="00F95519"/>
    <w:rsid w:val="00F96DA2"/>
    <w:rsid w:val="00F96F43"/>
    <w:rsid w:val="00F9767B"/>
    <w:rsid w:val="00FA0882"/>
    <w:rsid w:val="00FA18B7"/>
    <w:rsid w:val="00FA2884"/>
    <w:rsid w:val="00FA2DC8"/>
    <w:rsid w:val="00FA2EF5"/>
    <w:rsid w:val="00FA36DF"/>
    <w:rsid w:val="00FA3D8F"/>
    <w:rsid w:val="00FA3DCF"/>
    <w:rsid w:val="00FA54C4"/>
    <w:rsid w:val="00FA6066"/>
    <w:rsid w:val="00FA61BA"/>
    <w:rsid w:val="00FA6442"/>
    <w:rsid w:val="00FA73B8"/>
    <w:rsid w:val="00FB01E0"/>
    <w:rsid w:val="00FB0250"/>
    <w:rsid w:val="00FB0A9F"/>
    <w:rsid w:val="00FB0D50"/>
    <w:rsid w:val="00FB11DE"/>
    <w:rsid w:val="00FB20E1"/>
    <w:rsid w:val="00FB21D4"/>
    <w:rsid w:val="00FB2E54"/>
    <w:rsid w:val="00FB31F9"/>
    <w:rsid w:val="00FB3A82"/>
    <w:rsid w:val="00FB3E90"/>
    <w:rsid w:val="00FB5039"/>
    <w:rsid w:val="00FB51E6"/>
    <w:rsid w:val="00FB7DD4"/>
    <w:rsid w:val="00FC0539"/>
    <w:rsid w:val="00FC0556"/>
    <w:rsid w:val="00FC0EB0"/>
    <w:rsid w:val="00FC1324"/>
    <w:rsid w:val="00FC2178"/>
    <w:rsid w:val="00FC23BB"/>
    <w:rsid w:val="00FC2EA5"/>
    <w:rsid w:val="00FC31EE"/>
    <w:rsid w:val="00FC3F67"/>
    <w:rsid w:val="00FC4BB3"/>
    <w:rsid w:val="00FC4E6F"/>
    <w:rsid w:val="00FC52C6"/>
    <w:rsid w:val="00FC5344"/>
    <w:rsid w:val="00FC53AC"/>
    <w:rsid w:val="00FC5945"/>
    <w:rsid w:val="00FC636E"/>
    <w:rsid w:val="00FC64FC"/>
    <w:rsid w:val="00FC6E67"/>
    <w:rsid w:val="00FC7360"/>
    <w:rsid w:val="00FC7C3B"/>
    <w:rsid w:val="00FD077A"/>
    <w:rsid w:val="00FD1030"/>
    <w:rsid w:val="00FD13C8"/>
    <w:rsid w:val="00FD161D"/>
    <w:rsid w:val="00FD1C05"/>
    <w:rsid w:val="00FD259A"/>
    <w:rsid w:val="00FD2AFF"/>
    <w:rsid w:val="00FD2E82"/>
    <w:rsid w:val="00FD3996"/>
    <w:rsid w:val="00FD3C6F"/>
    <w:rsid w:val="00FD41E0"/>
    <w:rsid w:val="00FD5260"/>
    <w:rsid w:val="00FD547D"/>
    <w:rsid w:val="00FD55DF"/>
    <w:rsid w:val="00FD578F"/>
    <w:rsid w:val="00FD5D36"/>
    <w:rsid w:val="00FD625E"/>
    <w:rsid w:val="00FD6370"/>
    <w:rsid w:val="00FD7074"/>
    <w:rsid w:val="00FD7285"/>
    <w:rsid w:val="00FD7C81"/>
    <w:rsid w:val="00FD7DEF"/>
    <w:rsid w:val="00FD7F0D"/>
    <w:rsid w:val="00FE08B9"/>
    <w:rsid w:val="00FE0CBC"/>
    <w:rsid w:val="00FE31C6"/>
    <w:rsid w:val="00FE5B68"/>
    <w:rsid w:val="00FE5CDD"/>
    <w:rsid w:val="00FE6129"/>
    <w:rsid w:val="00FE6DB1"/>
    <w:rsid w:val="00FE7A5C"/>
    <w:rsid w:val="00FE7B2D"/>
    <w:rsid w:val="00FF0164"/>
    <w:rsid w:val="00FF04E0"/>
    <w:rsid w:val="00FF07CB"/>
    <w:rsid w:val="00FF0AD9"/>
    <w:rsid w:val="00FF11DA"/>
    <w:rsid w:val="00FF16E9"/>
    <w:rsid w:val="00FF1A06"/>
    <w:rsid w:val="00FF1A28"/>
    <w:rsid w:val="00FF1D6F"/>
    <w:rsid w:val="00FF279C"/>
    <w:rsid w:val="00FF286B"/>
    <w:rsid w:val="00FF2C12"/>
    <w:rsid w:val="00FF3C16"/>
    <w:rsid w:val="00FF3D7F"/>
    <w:rsid w:val="00FF3EA6"/>
    <w:rsid w:val="00FF44B3"/>
    <w:rsid w:val="00FF4890"/>
    <w:rsid w:val="00FF4C1B"/>
    <w:rsid w:val="00FF4F1E"/>
    <w:rsid w:val="00FF533F"/>
    <w:rsid w:val="00FF5C92"/>
    <w:rsid w:val="00FF62FB"/>
    <w:rsid w:val="00FF70E1"/>
    <w:rsid w:val="00FF747E"/>
    <w:rsid w:val="00FF78D5"/>
    <w:rsid w:val="00FF7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B0A471"/>
  <w15:docId w15:val="{565B37BB-BC0D-407F-851C-450274AD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locked="1" w:uiPriority="39" w:unhideWhenUsed="1"/>
    <w:lsdException w:name="toc 6" w:locked="1" w:uiPriority="39" w:unhideWhenUsed="1"/>
    <w:lsdException w:name="toc 7" w:locked="1" w:uiPriority="39" w:unhideWhenUsed="1"/>
    <w:lsdException w:name="toc 8" w:locked="1" w:uiPriority="39" w:unhideWhenUsed="1"/>
    <w:lsdException w:name="toc 9" w:locked="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locked="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18B"/>
    <w:pPr>
      <w:widowControl w:val="0"/>
      <w:spacing w:line="240" w:lineRule="atLeast"/>
    </w:pPr>
    <w:rPr>
      <w:rFonts w:ascii="Verdana" w:eastAsia="PMingLiU" w:hAnsi="Verdana"/>
    </w:rPr>
  </w:style>
  <w:style w:type="paragraph" w:styleId="Heading1">
    <w:name w:val="heading 1"/>
    <w:aliases w:val="Heading 1 Char Char Char,Section,chaptertext,Heading1,Heading 1a,Heading"/>
    <w:basedOn w:val="Normal"/>
    <w:next w:val="Normal"/>
    <w:link w:val="Heading1Char"/>
    <w:qFormat/>
    <w:rsid w:val="0007218B"/>
    <w:pPr>
      <w:keepNext/>
      <w:spacing w:before="120" w:after="60"/>
      <w:outlineLvl w:val="0"/>
    </w:pPr>
    <w:rPr>
      <w:rFonts w:eastAsia="Times New Roman"/>
      <w:b/>
      <w:sz w:val="24"/>
    </w:rPr>
  </w:style>
  <w:style w:type="paragraph" w:styleId="Heading2">
    <w:name w:val="heading 2"/>
    <w:aliases w:val="Heading 2a,Heading 2 Hidden,H2,h2,2m,Opodo H2"/>
    <w:basedOn w:val="Heading1"/>
    <w:next w:val="Normal"/>
    <w:link w:val="Heading2Char"/>
    <w:qFormat/>
    <w:rsid w:val="0007218B"/>
    <w:pPr>
      <w:outlineLvl w:val="1"/>
    </w:pPr>
    <w:rPr>
      <w:sz w:val="20"/>
    </w:rPr>
  </w:style>
  <w:style w:type="paragraph" w:styleId="Heading3">
    <w:name w:val="heading 3"/>
    <w:aliases w:val="Heading 3 Char Char Char Char Char Char Char Char Char Char,Heading 3 Char Char Char Char Char Char Char Char Char Char Char Char Char Char Char,Heading 3a,h3,3m,H3,Head 3,Opodo H3"/>
    <w:basedOn w:val="Heading1"/>
    <w:next w:val="Normal"/>
    <w:link w:val="Heading3Char"/>
    <w:qFormat/>
    <w:rsid w:val="0007218B"/>
    <w:pPr>
      <w:outlineLvl w:val="2"/>
    </w:pPr>
    <w:rPr>
      <w:b w:val="0"/>
      <w:i/>
      <w:sz w:val="20"/>
    </w:rPr>
  </w:style>
  <w:style w:type="paragraph" w:styleId="Heading4">
    <w:name w:val="heading 4"/>
    <w:aliases w:val="Heading 4a,H4"/>
    <w:basedOn w:val="Heading1"/>
    <w:next w:val="Normal"/>
    <w:link w:val="Heading4Char"/>
    <w:qFormat/>
    <w:rsid w:val="0007218B"/>
    <w:pPr>
      <w:outlineLvl w:val="3"/>
    </w:pPr>
    <w:rPr>
      <w:rFonts w:ascii="Arial" w:hAnsi="Arial"/>
      <w:b w:val="0"/>
      <w:sz w:val="20"/>
    </w:rPr>
  </w:style>
  <w:style w:type="paragraph" w:styleId="Heading5">
    <w:name w:val="heading 5"/>
    <w:aliases w:val="Heading 5a"/>
    <w:basedOn w:val="Normal"/>
    <w:next w:val="Normal"/>
    <w:link w:val="Heading5Char"/>
    <w:qFormat/>
    <w:rsid w:val="0007218B"/>
    <w:pPr>
      <w:spacing w:before="240" w:after="60"/>
      <w:outlineLvl w:val="4"/>
    </w:pPr>
    <w:rPr>
      <w:rFonts w:eastAsia="Times New Roman"/>
    </w:rPr>
  </w:style>
  <w:style w:type="paragraph" w:styleId="Heading6">
    <w:name w:val="heading 6"/>
    <w:aliases w:val="Heading 6a"/>
    <w:basedOn w:val="Normal"/>
    <w:next w:val="Normal"/>
    <w:link w:val="Heading6Char"/>
    <w:uiPriority w:val="9"/>
    <w:qFormat/>
    <w:rsid w:val="0007218B"/>
    <w:pPr>
      <w:spacing w:before="240" w:after="60"/>
      <w:outlineLvl w:val="5"/>
    </w:pPr>
    <w:rPr>
      <w:rFonts w:ascii="Calibri" w:eastAsia="Times New Roman" w:hAnsi="Calibri"/>
      <w:b/>
      <w:bCs/>
    </w:rPr>
  </w:style>
  <w:style w:type="paragraph" w:styleId="Heading7">
    <w:name w:val="heading 7"/>
    <w:aliases w:val="Heading 7a"/>
    <w:basedOn w:val="Normal"/>
    <w:next w:val="Normal"/>
    <w:link w:val="Heading7Char"/>
    <w:qFormat/>
    <w:rsid w:val="0007218B"/>
    <w:pPr>
      <w:spacing w:before="240" w:after="60"/>
      <w:outlineLvl w:val="6"/>
    </w:pPr>
    <w:rPr>
      <w:rFonts w:ascii="Calibri" w:eastAsia="Times New Roman" w:hAnsi="Calibri"/>
      <w:sz w:val="24"/>
      <w:szCs w:val="24"/>
    </w:rPr>
  </w:style>
  <w:style w:type="paragraph" w:styleId="Heading8">
    <w:name w:val="heading 8"/>
    <w:aliases w:val="Heading 8a"/>
    <w:basedOn w:val="Normal"/>
    <w:next w:val="Normal"/>
    <w:link w:val="Heading8Char"/>
    <w:qFormat/>
    <w:rsid w:val="0007218B"/>
    <w:pPr>
      <w:spacing w:before="240" w:after="60"/>
      <w:outlineLvl w:val="7"/>
    </w:pPr>
    <w:rPr>
      <w:rFonts w:ascii="Calibri" w:eastAsia="Times New Roman" w:hAnsi="Calibri"/>
      <w:i/>
      <w:iCs/>
      <w:sz w:val="24"/>
      <w:szCs w:val="24"/>
    </w:rPr>
  </w:style>
  <w:style w:type="paragraph" w:styleId="Heading9">
    <w:name w:val="heading 9"/>
    <w:aliases w:val="Heading 9a"/>
    <w:basedOn w:val="Normal"/>
    <w:next w:val="Normal"/>
    <w:link w:val="Heading9Char"/>
    <w:qFormat/>
    <w:rsid w:val="0007218B"/>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 Char,Section Char,chaptertext Char,Heading1 Char,Heading 1a Char,Heading Char"/>
    <w:link w:val="Heading1"/>
    <w:uiPriority w:val="99"/>
    <w:locked/>
    <w:rsid w:val="0007218B"/>
    <w:rPr>
      <w:rFonts w:ascii="Verdana" w:hAnsi="Verdana"/>
      <w:b/>
      <w:sz w:val="24"/>
    </w:rPr>
  </w:style>
  <w:style w:type="character" w:customStyle="1" w:styleId="Heading2Char">
    <w:name w:val="Heading 2 Char"/>
    <w:aliases w:val="Heading 2a Char,Heading 2 Hidden Char,H2 Char,h2 Char,2m Char,Opodo H2 Char"/>
    <w:link w:val="Heading2"/>
    <w:uiPriority w:val="99"/>
    <w:locked/>
    <w:rsid w:val="0007218B"/>
    <w:rPr>
      <w:rFonts w:ascii="Verdana" w:hAnsi="Verdana"/>
      <w:b/>
    </w:rPr>
  </w:style>
  <w:style w:type="character" w:customStyle="1" w:styleId="Heading3Char">
    <w:name w:val="Heading 3 Char"/>
    <w:aliases w:val="Heading 3 Char Char Char Char Char Char Char Char Char Char Char,Heading 3 Char Char Char Char Char Char Char Char Char Char Char Char Char Char Char Char,Heading 3a Char,h3 Char,3m Char,H3 Char,Head 3 Char,Opodo H3 Char"/>
    <w:link w:val="Heading3"/>
    <w:locked/>
    <w:rsid w:val="0007218B"/>
    <w:rPr>
      <w:rFonts w:ascii="Verdana" w:hAnsi="Verdana"/>
      <w:i/>
    </w:rPr>
  </w:style>
  <w:style w:type="character" w:customStyle="1" w:styleId="Heading4Char">
    <w:name w:val="Heading 4 Char"/>
    <w:aliases w:val="Heading 4a Char,H4 Char"/>
    <w:link w:val="Heading4"/>
    <w:locked/>
    <w:rsid w:val="0007218B"/>
    <w:rPr>
      <w:rFonts w:ascii="Arial" w:hAnsi="Arial"/>
    </w:rPr>
  </w:style>
  <w:style w:type="character" w:customStyle="1" w:styleId="Heading5Char">
    <w:name w:val="Heading 5 Char"/>
    <w:aliases w:val="Heading 5a Char"/>
    <w:link w:val="Heading5"/>
    <w:uiPriority w:val="99"/>
    <w:locked/>
    <w:rsid w:val="0007218B"/>
    <w:rPr>
      <w:rFonts w:ascii="Verdana" w:hAnsi="Verdana"/>
    </w:rPr>
  </w:style>
  <w:style w:type="character" w:customStyle="1" w:styleId="Heading6Char">
    <w:name w:val="Heading 6 Char"/>
    <w:aliases w:val="Heading 6a Char"/>
    <w:link w:val="Heading6"/>
    <w:uiPriority w:val="9"/>
    <w:rsid w:val="0007218B"/>
    <w:rPr>
      <w:rFonts w:ascii="Calibri" w:hAnsi="Calibri"/>
      <w:b/>
      <w:bCs/>
    </w:rPr>
  </w:style>
  <w:style w:type="character" w:customStyle="1" w:styleId="Heading7Char">
    <w:name w:val="Heading 7 Char"/>
    <w:aliases w:val="Heading 7a Char"/>
    <w:link w:val="Heading7"/>
    <w:uiPriority w:val="9"/>
    <w:rsid w:val="0007218B"/>
    <w:rPr>
      <w:rFonts w:ascii="Calibri" w:hAnsi="Calibri"/>
      <w:sz w:val="24"/>
      <w:szCs w:val="24"/>
    </w:rPr>
  </w:style>
  <w:style w:type="character" w:customStyle="1" w:styleId="Heading8Char">
    <w:name w:val="Heading 8 Char"/>
    <w:aliases w:val="Heading 8a Char"/>
    <w:link w:val="Heading8"/>
    <w:uiPriority w:val="9"/>
    <w:rsid w:val="0007218B"/>
    <w:rPr>
      <w:rFonts w:ascii="Calibri" w:hAnsi="Calibri"/>
      <w:i/>
      <w:iCs/>
      <w:sz w:val="24"/>
      <w:szCs w:val="24"/>
    </w:rPr>
  </w:style>
  <w:style w:type="character" w:customStyle="1" w:styleId="Heading9Char">
    <w:name w:val="Heading 9 Char"/>
    <w:aliases w:val="Heading 9a Char"/>
    <w:link w:val="Heading9"/>
    <w:uiPriority w:val="9"/>
    <w:rsid w:val="0007218B"/>
    <w:rPr>
      <w:rFonts w:ascii="Cambria" w:hAnsi="Cambria"/>
    </w:rPr>
  </w:style>
  <w:style w:type="character" w:styleId="Hyperlink">
    <w:name w:val="Hyperlink"/>
    <w:uiPriority w:val="99"/>
    <w:rsid w:val="002603EE"/>
    <w:rPr>
      <w:rFonts w:cs="Times New Roman"/>
      <w:color w:val="0000FF"/>
      <w:u w:val="single"/>
    </w:rPr>
  </w:style>
  <w:style w:type="character" w:styleId="FollowedHyperlink">
    <w:name w:val="FollowedHyperlink"/>
    <w:uiPriority w:val="99"/>
    <w:rsid w:val="002603EE"/>
    <w:rPr>
      <w:rFonts w:cs="Times New Roman"/>
      <w:color w:val="800080"/>
      <w:u w:val="single"/>
    </w:rPr>
  </w:style>
  <w:style w:type="character" w:styleId="Strong">
    <w:name w:val="Strong"/>
    <w:uiPriority w:val="22"/>
    <w:qFormat/>
    <w:rsid w:val="0007218B"/>
    <w:rPr>
      <w:rFonts w:cs="Times New Roman"/>
      <w:b/>
    </w:rPr>
  </w:style>
  <w:style w:type="paragraph" w:styleId="TOC1">
    <w:name w:val="toc 1"/>
    <w:basedOn w:val="Normal"/>
    <w:next w:val="Normal"/>
    <w:uiPriority w:val="39"/>
    <w:rsid w:val="00CD41CA"/>
    <w:pPr>
      <w:tabs>
        <w:tab w:val="left" w:pos="600"/>
        <w:tab w:val="right" w:leader="dot" w:pos="9350"/>
      </w:tabs>
      <w:spacing w:before="120" w:after="120"/>
    </w:pPr>
    <w:rPr>
      <w:b/>
      <w:bCs/>
      <w:caps/>
      <w:noProof/>
    </w:rPr>
  </w:style>
  <w:style w:type="paragraph" w:styleId="TOC2">
    <w:name w:val="toc 2"/>
    <w:basedOn w:val="Normal"/>
    <w:next w:val="Normal"/>
    <w:uiPriority w:val="39"/>
    <w:rsid w:val="002603EE"/>
    <w:pPr>
      <w:ind w:left="200"/>
    </w:pPr>
    <w:rPr>
      <w:smallCaps/>
    </w:rPr>
  </w:style>
  <w:style w:type="paragraph" w:styleId="TOC3">
    <w:name w:val="toc 3"/>
    <w:basedOn w:val="Normal"/>
    <w:next w:val="Normal"/>
    <w:uiPriority w:val="39"/>
    <w:rsid w:val="002603EE"/>
    <w:pPr>
      <w:ind w:left="400"/>
    </w:pPr>
    <w:rPr>
      <w:i/>
      <w:iCs/>
    </w:rPr>
  </w:style>
  <w:style w:type="paragraph" w:styleId="TOC4">
    <w:name w:val="toc 4"/>
    <w:basedOn w:val="Normal"/>
    <w:next w:val="Normal"/>
    <w:autoRedefine/>
    <w:uiPriority w:val="39"/>
    <w:rsid w:val="002603EE"/>
    <w:pPr>
      <w:ind w:left="600"/>
    </w:pPr>
    <w:rPr>
      <w:sz w:val="18"/>
      <w:szCs w:val="18"/>
    </w:rPr>
  </w:style>
  <w:style w:type="paragraph" w:styleId="TOC5">
    <w:name w:val="toc 5"/>
    <w:basedOn w:val="Normal"/>
    <w:next w:val="Normal"/>
    <w:autoRedefine/>
    <w:uiPriority w:val="39"/>
    <w:rsid w:val="002603EE"/>
    <w:pPr>
      <w:ind w:left="800"/>
    </w:pPr>
    <w:rPr>
      <w:sz w:val="18"/>
      <w:szCs w:val="18"/>
    </w:rPr>
  </w:style>
  <w:style w:type="paragraph" w:styleId="TOC6">
    <w:name w:val="toc 6"/>
    <w:basedOn w:val="Normal"/>
    <w:next w:val="Normal"/>
    <w:autoRedefine/>
    <w:uiPriority w:val="39"/>
    <w:rsid w:val="002603EE"/>
    <w:pPr>
      <w:ind w:left="1000"/>
    </w:pPr>
    <w:rPr>
      <w:sz w:val="18"/>
      <w:szCs w:val="18"/>
    </w:rPr>
  </w:style>
  <w:style w:type="paragraph" w:styleId="TOC7">
    <w:name w:val="toc 7"/>
    <w:basedOn w:val="Normal"/>
    <w:next w:val="Normal"/>
    <w:autoRedefine/>
    <w:uiPriority w:val="39"/>
    <w:rsid w:val="002603EE"/>
    <w:pPr>
      <w:ind w:left="1200"/>
    </w:pPr>
    <w:rPr>
      <w:sz w:val="18"/>
      <w:szCs w:val="18"/>
    </w:rPr>
  </w:style>
  <w:style w:type="paragraph" w:styleId="TOC8">
    <w:name w:val="toc 8"/>
    <w:basedOn w:val="Normal"/>
    <w:next w:val="Normal"/>
    <w:autoRedefine/>
    <w:uiPriority w:val="39"/>
    <w:rsid w:val="002603EE"/>
    <w:pPr>
      <w:ind w:left="1400"/>
    </w:pPr>
    <w:rPr>
      <w:sz w:val="18"/>
      <w:szCs w:val="18"/>
    </w:rPr>
  </w:style>
  <w:style w:type="paragraph" w:styleId="TOC9">
    <w:name w:val="toc 9"/>
    <w:basedOn w:val="Normal"/>
    <w:next w:val="Normal"/>
    <w:autoRedefine/>
    <w:uiPriority w:val="39"/>
    <w:rsid w:val="002603EE"/>
    <w:pPr>
      <w:ind w:left="1600"/>
    </w:pPr>
    <w:rPr>
      <w:sz w:val="18"/>
      <w:szCs w:val="18"/>
    </w:rPr>
  </w:style>
  <w:style w:type="paragraph" w:styleId="NormalIndent">
    <w:name w:val="Normal Indent"/>
    <w:basedOn w:val="Normal"/>
    <w:uiPriority w:val="99"/>
    <w:rsid w:val="002603EE"/>
    <w:pPr>
      <w:ind w:left="900" w:hanging="900"/>
    </w:pPr>
  </w:style>
  <w:style w:type="paragraph" w:styleId="FootnoteText">
    <w:name w:val="footnote text"/>
    <w:basedOn w:val="Normal"/>
    <w:link w:val="FootnoteTextChar"/>
    <w:uiPriority w:val="99"/>
    <w:semiHidden/>
    <w:rsid w:val="002603EE"/>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link w:val="FootnoteText"/>
    <w:uiPriority w:val="99"/>
    <w:semiHidden/>
    <w:rsid w:val="00812161"/>
    <w:rPr>
      <w:rFonts w:ascii="Verdana" w:eastAsia="PMingLiU" w:hAnsi="Verdana"/>
      <w:sz w:val="20"/>
      <w:szCs w:val="20"/>
      <w:lang w:val="en-US" w:eastAsia="en-US"/>
    </w:rPr>
  </w:style>
  <w:style w:type="paragraph" w:styleId="CommentText">
    <w:name w:val="annotation text"/>
    <w:basedOn w:val="Normal"/>
    <w:link w:val="CommentTextChar"/>
    <w:uiPriority w:val="99"/>
    <w:semiHidden/>
    <w:rsid w:val="002603EE"/>
  </w:style>
  <w:style w:type="character" w:customStyle="1" w:styleId="CommentTextChar">
    <w:name w:val="Comment Text Char"/>
    <w:link w:val="CommentText"/>
    <w:uiPriority w:val="99"/>
    <w:semiHidden/>
    <w:rsid w:val="00812161"/>
    <w:rPr>
      <w:rFonts w:ascii="Verdana" w:eastAsia="PMingLiU" w:hAnsi="Verdana"/>
      <w:sz w:val="20"/>
      <w:szCs w:val="20"/>
      <w:lang w:val="en-US" w:eastAsia="en-US"/>
    </w:rPr>
  </w:style>
  <w:style w:type="paragraph" w:styleId="Header">
    <w:name w:val="header"/>
    <w:basedOn w:val="Normal"/>
    <w:link w:val="HeaderChar"/>
    <w:rsid w:val="002603EE"/>
    <w:pPr>
      <w:tabs>
        <w:tab w:val="center" w:pos="4320"/>
        <w:tab w:val="right" w:pos="8640"/>
      </w:tabs>
    </w:pPr>
  </w:style>
  <w:style w:type="character" w:customStyle="1" w:styleId="HeaderChar">
    <w:name w:val="Header Char"/>
    <w:link w:val="Header"/>
    <w:uiPriority w:val="99"/>
    <w:semiHidden/>
    <w:rsid w:val="00812161"/>
    <w:rPr>
      <w:rFonts w:ascii="Verdana" w:eastAsia="PMingLiU" w:hAnsi="Verdana"/>
      <w:sz w:val="20"/>
      <w:szCs w:val="20"/>
      <w:lang w:val="en-US" w:eastAsia="en-US"/>
    </w:rPr>
  </w:style>
  <w:style w:type="paragraph" w:styleId="Footer">
    <w:name w:val="footer"/>
    <w:basedOn w:val="Normal"/>
    <w:link w:val="FooterChar"/>
    <w:rsid w:val="002603EE"/>
    <w:pPr>
      <w:tabs>
        <w:tab w:val="center" w:pos="4320"/>
        <w:tab w:val="right" w:pos="8640"/>
      </w:tabs>
    </w:pPr>
  </w:style>
  <w:style w:type="character" w:customStyle="1" w:styleId="FooterChar">
    <w:name w:val="Footer Char"/>
    <w:link w:val="Footer"/>
    <w:uiPriority w:val="99"/>
    <w:semiHidden/>
    <w:rsid w:val="00812161"/>
    <w:rPr>
      <w:rFonts w:ascii="Verdana" w:eastAsia="PMingLiU" w:hAnsi="Verdana"/>
      <w:sz w:val="20"/>
      <w:szCs w:val="20"/>
      <w:lang w:val="en-US" w:eastAsia="en-US"/>
    </w:rPr>
  </w:style>
  <w:style w:type="paragraph" w:styleId="Title">
    <w:name w:val="Title"/>
    <w:basedOn w:val="Normal"/>
    <w:next w:val="Normal"/>
    <w:link w:val="TitleChar"/>
    <w:uiPriority w:val="10"/>
    <w:qFormat/>
    <w:rsid w:val="0007218B"/>
    <w:pPr>
      <w:spacing w:line="240" w:lineRule="auto"/>
      <w:jc w:val="center"/>
    </w:pPr>
    <w:rPr>
      <w:rFonts w:ascii="Cambria" w:eastAsia="Times New Roman" w:hAnsi="Cambria"/>
      <w:b/>
      <w:bCs/>
      <w:kern w:val="28"/>
      <w:sz w:val="32"/>
      <w:szCs w:val="32"/>
    </w:rPr>
  </w:style>
  <w:style w:type="character" w:customStyle="1" w:styleId="TitleChar">
    <w:name w:val="Title Char"/>
    <w:link w:val="Title"/>
    <w:uiPriority w:val="10"/>
    <w:rsid w:val="0007218B"/>
    <w:rPr>
      <w:rFonts w:ascii="Cambria" w:hAnsi="Cambria"/>
      <w:b/>
      <w:bCs/>
      <w:kern w:val="28"/>
      <w:sz w:val="32"/>
      <w:szCs w:val="32"/>
    </w:rPr>
  </w:style>
  <w:style w:type="paragraph" w:styleId="BodyText">
    <w:name w:val="Body Text"/>
    <w:basedOn w:val="Normal"/>
    <w:link w:val="BodyTextChar"/>
    <w:rsid w:val="002603EE"/>
    <w:pPr>
      <w:keepLines/>
      <w:spacing w:after="120"/>
      <w:ind w:left="720"/>
    </w:pPr>
    <w:rPr>
      <w:lang w:val="en-GB" w:eastAsia="en-GB"/>
    </w:rPr>
  </w:style>
  <w:style w:type="character" w:customStyle="1" w:styleId="BodyTextChar">
    <w:name w:val="Body Text Char"/>
    <w:link w:val="BodyText"/>
    <w:uiPriority w:val="99"/>
    <w:locked/>
    <w:rsid w:val="006F74A6"/>
    <w:rPr>
      <w:rFonts w:ascii="Verdana" w:eastAsia="PMingLiU" w:hAnsi="Verdana"/>
    </w:rPr>
  </w:style>
  <w:style w:type="paragraph" w:styleId="BodyTextIndent">
    <w:name w:val="Body Text Indent"/>
    <w:basedOn w:val="Normal"/>
    <w:link w:val="BodyTextIndentChar"/>
    <w:uiPriority w:val="99"/>
    <w:rsid w:val="002603EE"/>
    <w:pPr>
      <w:ind w:left="720"/>
    </w:pPr>
    <w:rPr>
      <w:i/>
      <w:color w:val="0000FF"/>
      <w:u w:val="single"/>
    </w:rPr>
  </w:style>
  <w:style w:type="character" w:customStyle="1" w:styleId="BodyTextIndentChar">
    <w:name w:val="Body Text Indent Char"/>
    <w:link w:val="BodyTextIndent"/>
    <w:uiPriority w:val="99"/>
    <w:semiHidden/>
    <w:rsid w:val="00812161"/>
    <w:rPr>
      <w:rFonts w:ascii="Verdana" w:eastAsia="PMingLiU" w:hAnsi="Verdana"/>
      <w:sz w:val="20"/>
      <w:szCs w:val="20"/>
      <w:lang w:val="en-US" w:eastAsia="en-US"/>
    </w:rPr>
  </w:style>
  <w:style w:type="paragraph" w:styleId="Subtitle">
    <w:name w:val="Subtitle"/>
    <w:basedOn w:val="Normal"/>
    <w:link w:val="SubtitleChar"/>
    <w:uiPriority w:val="11"/>
    <w:qFormat/>
    <w:rsid w:val="0007218B"/>
    <w:pPr>
      <w:spacing w:after="60"/>
      <w:jc w:val="center"/>
    </w:pPr>
    <w:rPr>
      <w:rFonts w:ascii="Cambria" w:eastAsia="Times New Roman" w:hAnsi="Cambria"/>
      <w:sz w:val="24"/>
      <w:szCs w:val="24"/>
    </w:rPr>
  </w:style>
  <w:style w:type="character" w:customStyle="1" w:styleId="SubtitleChar">
    <w:name w:val="Subtitle Char"/>
    <w:link w:val="Subtitle"/>
    <w:uiPriority w:val="11"/>
    <w:rsid w:val="0007218B"/>
    <w:rPr>
      <w:rFonts w:ascii="Cambria" w:hAnsi="Cambria"/>
      <w:sz w:val="24"/>
      <w:szCs w:val="24"/>
    </w:rPr>
  </w:style>
  <w:style w:type="paragraph" w:styleId="BodyText2">
    <w:name w:val="Body Text 2"/>
    <w:basedOn w:val="Normal"/>
    <w:link w:val="BodyText2Char"/>
    <w:uiPriority w:val="99"/>
    <w:rsid w:val="002603EE"/>
    <w:rPr>
      <w:i/>
      <w:color w:val="0000FF"/>
    </w:rPr>
  </w:style>
  <w:style w:type="character" w:customStyle="1" w:styleId="BodyText2Char">
    <w:name w:val="Body Text 2 Char"/>
    <w:link w:val="BodyText2"/>
    <w:uiPriority w:val="99"/>
    <w:semiHidden/>
    <w:rsid w:val="00812161"/>
    <w:rPr>
      <w:rFonts w:ascii="Verdana" w:eastAsia="PMingLiU" w:hAnsi="Verdana"/>
      <w:sz w:val="20"/>
      <w:szCs w:val="20"/>
      <w:lang w:val="en-US" w:eastAsia="en-US"/>
    </w:rPr>
  </w:style>
  <w:style w:type="paragraph" w:styleId="DocumentMap">
    <w:name w:val="Document Map"/>
    <w:basedOn w:val="Normal"/>
    <w:link w:val="DocumentMapChar"/>
    <w:uiPriority w:val="99"/>
    <w:semiHidden/>
    <w:rsid w:val="002603EE"/>
    <w:pPr>
      <w:shd w:val="clear" w:color="auto" w:fill="000080"/>
    </w:pPr>
    <w:rPr>
      <w:rFonts w:ascii="Tahoma" w:hAnsi="Tahoma"/>
    </w:rPr>
  </w:style>
  <w:style w:type="character" w:customStyle="1" w:styleId="DocumentMapChar">
    <w:name w:val="Document Map Char"/>
    <w:link w:val="DocumentMap"/>
    <w:uiPriority w:val="99"/>
    <w:semiHidden/>
    <w:rsid w:val="00812161"/>
    <w:rPr>
      <w:rFonts w:eastAsia="PMingLiU"/>
      <w:sz w:val="0"/>
      <w:szCs w:val="0"/>
      <w:lang w:val="en-US" w:eastAsia="en-US"/>
    </w:rPr>
  </w:style>
  <w:style w:type="paragraph" w:styleId="CommentSubject">
    <w:name w:val="annotation subject"/>
    <w:basedOn w:val="CommentText"/>
    <w:next w:val="CommentText"/>
    <w:link w:val="CommentSubjectChar"/>
    <w:uiPriority w:val="99"/>
    <w:semiHidden/>
    <w:rsid w:val="002603EE"/>
    <w:rPr>
      <w:b/>
      <w:bCs/>
    </w:rPr>
  </w:style>
  <w:style w:type="character" w:customStyle="1" w:styleId="CommentSubjectChar">
    <w:name w:val="Comment Subject Char"/>
    <w:link w:val="CommentSubject"/>
    <w:uiPriority w:val="99"/>
    <w:semiHidden/>
    <w:rsid w:val="00812161"/>
    <w:rPr>
      <w:rFonts w:ascii="Verdana" w:eastAsia="PMingLiU" w:hAnsi="Verdana"/>
      <w:b/>
      <w:bCs/>
      <w:sz w:val="20"/>
      <w:szCs w:val="20"/>
      <w:lang w:val="en-US" w:eastAsia="en-US"/>
    </w:rPr>
  </w:style>
  <w:style w:type="paragraph" w:styleId="BalloonText">
    <w:name w:val="Balloon Text"/>
    <w:basedOn w:val="Normal"/>
    <w:link w:val="BalloonTextChar"/>
    <w:uiPriority w:val="99"/>
    <w:semiHidden/>
    <w:rsid w:val="002603EE"/>
    <w:rPr>
      <w:rFonts w:ascii="Tahoma" w:hAnsi="Tahoma" w:cs="Tahoma"/>
      <w:sz w:val="16"/>
      <w:szCs w:val="16"/>
    </w:rPr>
  </w:style>
  <w:style w:type="character" w:customStyle="1" w:styleId="BalloonTextChar">
    <w:name w:val="Balloon Text Char"/>
    <w:link w:val="BalloonText"/>
    <w:uiPriority w:val="99"/>
    <w:semiHidden/>
    <w:rsid w:val="00812161"/>
    <w:rPr>
      <w:rFonts w:eastAsia="PMingLiU"/>
      <w:sz w:val="0"/>
      <w:szCs w:val="0"/>
      <w:lang w:val="en-US" w:eastAsia="en-US"/>
    </w:rPr>
  </w:style>
  <w:style w:type="paragraph" w:customStyle="1" w:styleId="Paragraph2">
    <w:name w:val="Paragraph2"/>
    <w:basedOn w:val="Normal"/>
    <w:uiPriority w:val="99"/>
    <w:rsid w:val="002603EE"/>
    <w:pPr>
      <w:spacing w:before="80"/>
      <w:ind w:left="720"/>
      <w:jc w:val="both"/>
    </w:pPr>
    <w:rPr>
      <w:color w:val="000000"/>
      <w:lang w:val="en-AU"/>
    </w:rPr>
  </w:style>
  <w:style w:type="paragraph" w:customStyle="1" w:styleId="Bullet1">
    <w:name w:val="Bullet1"/>
    <w:basedOn w:val="Normal"/>
    <w:uiPriority w:val="99"/>
    <w:rsid w:val="002603EE"/>
    <w:pPr>
      <w:ind w:left="720" w:hanging="432"/>
    </w:pPr>
  </w:style>
  <w:style w:type="paragraph" w:customStyle="1" w:styleId="Bullet2">
    <w:name w:val="Bullet2"/>
    <w:basedOn w:val="Normal"/>
    <w:uiPriority w:val="99"/>
    <w:rsid w:val="002603EE"/>
    <w:pPr>
      <w:ind w:left="1440" w:hanging="360"/>
    </w:pPr>
    <w:rPr>
      <w:color w:val="000080"/>
    </w:rPr>
  </w:style>
  <w:style w:type="paragraph" w:customStyle="1" w:styleId="Tabletext">
    <w:name w:val="Tabletext"/>
    <w:basedOn w:val="Normal"/>
    <w:uiPriority w:val="99"/>
    <w:rsid w:val="002603EE"/>
    <w:pPr>
      <w:keepLines/>
      <w:spacing w:after="120"/>
    </w:pPr>
  </w:style>
  <w:style w:type="paragraph" w:customStyle="1" w:styleId="MainTitle">
    <w:name w:val="Main Title"/>
    <w:basedOn w:val="Normal"/>
    <w:uiPriority w:val="99"/>
    <w:rsid w:val="002603EE"/>
    <w:pPr>
      <w:spacing w:before="480" w:after="60" w:line="240" w:lineRule="auto"/>
      <w:jc w:val="center"/>
    </w:pPr>
    <w:rPr>
      <w:rFonts w:ascii="Arial" w:hAnsi="Arial"/>
      <w:b/>
      <w:kern w:val="28"/>
      <w:sz w:val="32"/>
    </w:rPr>
  </w:style>
  <w:style w:type="paragraph" w:customStyle="1" w:styleId="Paragraph1">
    <w:name w:val="Paragraph1"/>
    <w:basedOn w:val="Normal"/>
    <w:uiPriority w:val="99"/>
    <w:rsid w:val="002603EE"/>
    <w:pPr>
      <w:spacing w:before="80" w:line="240" w:lineRule="auto"/>
      <w:jc w:val="both"/>
    </w:pPr>
  </w:style>
  <w:style w:type="paragraph" w:customStyle="1" w:styleId="Paragraph3">
    <w:name w:val="Paragraph3"/>
    <w:basedOn w:val="Normal"/>
    <w:uiPriority w:val="99"/>
    <w:rsid w:val="002603EE"/>
    <w:pPr>
      <w:spacing w:before="80" w:line="240" w:lineRule="auto"/>
      <w:ind w:left="1530"/>
      <w:jc w:val="both"/>
    </w:pPr>
  </w:style>
  <w:style w:type="paragraph" w:customStyle="1" w:styleId="Paragraph4">
    <w:name w:val="Paragraph4"/>
    <w:basedOn w:val="Normal"/>
    <w:uiPriority w:val="99"/>
    <w:rsid w:val="002603EE"/>
    <w:pPr>
      <w:spacing w:before="80" w:line="240" w:lineRule="auto"/>
      <w:ind w:left="2250"/>
      <w:jc w:val="both"/>
    </w:pPr>
  </w:style>
  <w:style w:type="paragraph" w:customStyle="1" w:styleId="Body">
    <w:name w:val="Body"/>
    <w:basedOn w:val="Normal"/>
    <w:uiPriority w:val="99"/>
    <w:rsid w:val="002603EE"/>
    <w:pPr>
      <w:widowControl/>
      <w:spacing w:before="120" w:line="240" w:lineRule="auto"/>
      <w:jc w:val="both"/>
    </w:pPr>
    <w:rPr>
      <w:rFonts w:ascii="Book Antiqua" w:hAnsi="Book Antiqua"/>
    </w:rPr>
  </w:style>
  <w:style w:type="paragraph" w:customStyle="1" w:styleId="Bullet">
    <w:name w:val="Bullet"/>
    <w:basedOn w:val="Normal"/>
    <w:link w:val="BulletChar"/>
    <w:uiPriority w:val="99"/>
    <w:rsid w:val="002603EE"/>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uiPriority w:val="99"/>
    <w:rsid w:val="002603EE"/>
    <w:pPr>
      <w:spacing w:after="120"/>
      <w:ind w:left="720"/>
    </w:pPr>
    <w:rPr>
      <w:i/>
      <w:color w:val="0000FF"/>
    </w:rPr>
  </w:style>
  <w:style w:type="paragraph" w:customStyle="1" w:styleId="infoblue0">
    <w:name w:val="infoblue"/>
    <w:basedOn w:val="Normal"/>
    <w:uiPriority w:val="99"/>
    <w:rsid w:val="002603EE"/>
    <w:pPr>
      <w:widowControl/>
      <w:spacing w:after="120"/>
      <w:ind w:left="720"/>
    </w:pPr>
    <w:rPr>
      <w:rFonts w:eastAsia="Arial Unicode MS"/>
      <w:i/>
      <w:iCs/>
      <w:color w:val="0000FF"/>
    </w:rPr>
  </w:style>
  <w:style w:type="paragraph" w:customStyle="1" w:styleId="ContentsTitle">
    <w:name w:val="ContentsTitle"/>
    <w:basedOn w:val="Normal"/>
    <w:rsid w:val="002603EE"/>
    <w:pPr>
      <w:widowControl/>
      <w:spacing w:before="200" w:after="60" w:line="200" w:lineRule="atLeast"/>
      <w:jc w:val="center"/>
    </w:pPr>
    <w:rPr>
      <w:rFonts w:ascii="Arial" w:hAnsi="Arial"/>
      <w:b/>
      <w:sz w:val="36"/>
      <w:lang w:eastAsia="zh-CN"/>
    </w:rPr>
  </w:style>
  <w:style w:type="character" w:styleId="FootnoteReference">
    <w:name w:val="footnote reference"/>
    <w:uiPriority w:val="99"/>
    <w:semiHidden/>
    <w:rsid w:val="002603EE"/>
    <w:rPr>
      <w:rFonts w:cs="Times New Roman"/>
      <w:sz w:val="20"/>
      <w:vertAlign w:val="superscript"/>
    </w:rPr>
  </w:style>
  <w:style w:type="character" w:styleId="CommentReference">
    <w:name w:val="annotation reference"/>
    <w:uiPriority w:val="99"/>
    <w:semiHidden/>
    <w:rsid w:val="002603EE"/>
    <w:rPr>
      <w:rFonts w:cs="Times New Roman"/>
      <w:sz w:val="16"/>
      <w:szCs w:val="16"/>
    </w:rPr>
  </w:style>
  <w:style w:type="table" w:styleId="TableGrid1">
    <w:name w:val="Table Grid 1"/>
    <w:basedOn w:val="TableNormal"/>
    <w:uiPriority w:val="99"/>
    <w:rsid w:val="002603EE"/>
    <w:pPr>
      <w:widowControl w:val="0"/>
      <w:spacing w:line="240" w:lineRule="atLeast"/>
    </w:pPr>
    <w:rPr>
      <w:rFonts w:eastAsia="PMingLi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
    <w:name w:val="Table Grid"/>
    <w:basedOn w:val="TableNormal"/>
    <w:rsid w:val="002603E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2603EE"/>
    <w:rPr>
      <w:rFonts w:cs="Times New Roman"/>
    </w:rPr>
  </w:style>
  <w:style w:type="paragraph" w:customStyle="1" w:styleId="blueheading">
    <w:name w:val="blueheading"/>
    <w:basedOn w:val="Normal"/>
    <w:next w:val="Normal"/>
    <w:link w:val="blueheadingChar"/>
    <w:uiPriority w:val="99"/>
    <w:pPr>
      <w:keepNext/>
      <w:widowControl/>
      <w:spacing w:before="60" w:line="240" w:lineRule="auto"/>
    </w:pPr>
    <w:rPr>
      <w:rFonts w:eastAsia="Times New Roman" w:cs="Verdana"/>
      <w:b/>
      <w:bCs/>
      <w:color w:val="0000FF"/>
      <w:kern w:val="28"/>
      <w:sz w:val="18"/>
    </w:rPr>
  </w:style>
  <w:style w:type="character" w:customStyle="1" w:styleId="blueheadingChar">
    <w:name w:val="blueheading Char"/>
    <w:link w:val="blueheading"/>
    <w:uiPriority w:val="99"/>
    <w:locked/>
    <w:rPr>
      <w:rFonts w:ascii="Verdana" w:hAnsi="Verdana" w:cs="Verdana"/>
      <w:b/>
      <w:bCs/>
      <w:color w:val="0000FF"/>
      <w:kern w:val="28"/>
      <w:sz w:val="18"/>
      <w:lang w:val="en-US" w:eastAsia="en-US" w:bidi="ar-SA"/>
    </w:rPr>
  </w:style>
  <w:style w:type="paragraph" w:customStyle="1" w:styleId="Desc">
    <w:name w:val="Desc"/>
    <w:link w:val="DescChar"/>
    <w:uiPriority w:val="99"/>
    <w:pPr>
      <w:spacing w:before="120"/>
    </w:pPr>
    <w:rPr>
      <w:rFonts w:ascii="Verdana" w:hAnsi="Verdana" w:cs="Verdana"/>
      <w:sz w:val="18"/>
      <w:szCs w:val="18"/>
    </w:rPr>
  </w:style>
  <w:style w:type="character" w:customStyle="1" w:styleId="DescChar">
    <w:name w:val="Desc Char"/>
    <w:link w:val="Desc"/>
    <w:uiPriority w:val="99"/>
    <w:locked/>
    <w:rPr>
      <w:rFonts w:ascii="Verdana" w:hAnsi="Verdana" w:cs="Verdana"/>
      <w:sz w:val="18"/>
      <w:szCs w:val="18"/>
      <w:lang w:val="en-US" w:eastAsia="en-US" w:bidi="ar-SA"/>
    </w:rPr>
  </w:style>
  <w:style w:type="table" w:styleId="LightGrid-Accent5">
    <w:name w:val="Light Grid Accent 5"/>
    <w:basedOn w:val="TableNormal"/>
    <w:uiPriority w:val="99"/>
    <w:rPr>
      <w:rFonts w:ascii="Cambria" w:hAnsi="Cambria"/>
      <w:color w:val="000000"/>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customStyle="1" w:styleId="LightGrid-Accent11">
    <w:name w:val="Light Grid - Accent 11"/>
    <w:uiPriority w:val="99"/>
    <w:rPr>
      <w:rFonts w:ascii="Cambria" w:hAnsi="Cambri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Style1">
    <w:name w:val="Style1"/>
    <w:uiPriority w:val="99"/>
    <w:tblPr>
      <w:tblStyleRowBandSize w:val="1"/>
      <w:tblInd w:w="0" w:type="dxa"/>
      <w:tblCellMar>
        <w:top w:w="0" w:type="dxa"/>
        <w:left w:w="108" w:type="dxa"/>
        <w:bottom w:w="0" w:type="dxa"/>
        <w:right w:w="108" w:type="dxa"/>
      </w:tblCellMar>
    </w:tblPr>
    <w:tcPr>
      <w:shd w:val="clear" w:color="auto" w:fill="C6D9F1"/>
    </w:tcPr>
  </w:style>
  <w:style w:type="paragraph" w:styleId="Caption">
    <w:name w:val="caption"/>
    <w:basedOn w:val="Normal"/>
    <w:next w:val="Normal"/>
    <w:uiPriority w:val="99"/>
    <w:qFormat/>
    <w:rsid w:val="0007218B"/>
    <w:pPr>
      <w:jc w:val="center"/>
    </w:pPr>
    <w:rPr>
      <w:b/>
      <w:bCs/>
    </w:rPr>
  </w:style>
  <w:style w:type="paragraph" w:customStyle="1" w:styleId="ColorfulShading-Accent11">
    <w:name w:val="Colorful Shading - Accent 11"/>
    <w:hidden/>
    <w:uiPriority w:val="99"/>
    <w:rPr>
      <w:rFonts w:ascii="Verdana" w:eastAsia="PMingLiU" w:hAnsi="Verdana"/>
    </w:rPr>
  </w:style>
  <w:style w:type="table" w:styleId="MediumGrid2-Accent2">
    <w:name w:val="Medium Grid 2 Accent 2"/>
    <w:basedOn w:val="TableNormal"/>
    <w:uiPriority w:val="99"/>
    <w:rPr>
      <w:rFonts w:ascii="Cambria" w:hAnsi="Cambria"/>
      <w:color w:val="000000"/>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paragraph" w:styleId="ListParagraph">
    <w:name w:val="List Paragraph"/>
    <w:aliases w:val="3,POCG Table Text"/>
    <w:basedOn w:val="Normal"/>
    <w:link w:val="ListParagraphChar"/>
    <w:uiPriority w:val="34"/>
    <w:qFormat/>
    <w:rsid w:val="0007218B"/>
    <w:pPr>
      <w:ind w:left="720"/>
      <w:contextualSpacing/>
    </w:pPr>
  </w:style>
  <w:style w:type="paragraph" w:styleId="Revision">
    <w:name w:val="Revision"/>
    <w:hidden/>
    <w:uiPriority w:val="99"/>
    <w:semiHidden/>
    <w:rsid w:val="003C46A4"/>
    <w:rPr>
      <w:rFonts w:ascii="Verdana" w:eastAsia="PMingLiU" w:hAnsi="Verdana"/>
    </w:rPr>
  </w:style>
  <w:style w:type="character" w:customStyle="1" w:styleId="Style2Char">
    <w:name w:val="Style2 Char"/>
    <w:link w:val="Style2"/>
    <w:locked/>
    <w:rsid w:val="0007218B"/>
    <w:rPr>
      <w:rFonts w:ascii="Verdana" w:hAnsi="Verdana"/>
      <w:b/>
    </w:rPr>
  </w:style>
  <w:style w:type="paragraph" w:customStyle="1" w:styleId="Style2">
    <w:name w:val="Style2"/>
    <w:basedOn w:val="Heading2"/>
    <w:link w:val="Style2Char"/>
    <w:qFormat/>
    <w:rsid w:val="0007218B"/>
    <w:pPr>
      <w:tabs>
        <w:tab w:val="num" w:pos="0"/>
      </w:tabs>
    </w:pPr>
  </w:style>
  <w:style w:type="paragraph" w:styleId="NoSpacing">
    <w:name w:val="No Spacing"/>
    <w:uiPriority w:val="1"/>
    <w:qFormat/>
    <w:rsid w:val="0007218B"/>
    <w:rPr>
      <w:rFonts w:asciiTheme="minorHAnsi" w:eastAsiaTheme="minorHAnsi" w:hAnsiTheme="minorHAnsi" w:cstheme="minorBidi"/>
      <w:sz w:val="22"/>
      <w:szCs w:val="22"/>
    </w:rPr>
  </w:style>
  <w:style w:type="table" w:styleId="LightShading">
    <w:name w:val="Light Shading"/>
    <w:basedOn w:val="TableNormal"/>
    <w:uiPriority w:val="60"/>
    <w:rsid w:val="00A578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A578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DE08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903C7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Preformatted">
    <w:name w:val="HTML Preformatted"/>
    <w:basedOn w:val="Normal"/>
    <w:link w:val="HTMLPreformattedChar"/>
    <w:uiPriority w:val="99"/>
    <w:unhideWhenUsed/>
    <w:rsid w:val="00D45D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D45D28"/>
    <w:rPr>
      <w:rFonts w:ascii="Courier New" w:hAnsi="Courier New" w:cs="Courier New"/>
    </w:rPr>
  </w:style>
  <w:style w:type="character" w:customStyle="1" w:styleId="nu0">
    <w:name w:val="nu0"/>
    <w:basedOn w:val="DefaultParagraphFont"/>
    <w:rsid w:val="00D45D28"/>
  </w:style>
  <w:style w:type="character" w:customStyle="1" w:styleId="sy0">
    <w:name w:val="sy0"/>
    <w:basedOn w:val="DefaultParagraphFont"/>
    <w:rsid w:val="00D45D28"/>
  </w:style>
  <w:style w:type="character" w:customStyle="1" w:styleId="st">
    <w:name w:val="st"/>
    <w:basedOn w:val="DefaultParagraphFont"/>
    <w:rsid w:val="003B24AE"/>
  </w:style>
  <w:style w:type="character" w:customStyle="1" w:styleId="apple-converted-space">
    <w:name w:val="apple-converted-space"/>
    <w:basedOn w:val="DefaultParagraphFont"/>
    <w:rsid w:val="00F71F19"/>
  </w:style>
  <w:style w:type="character" w:styleId="HTMLSample">
    <w:name w:val="HTML Sample"/>
    <w:basedOn w:val="DefaultParagraphFont"/>
    <w:uiPriority w:val="99"/>
    <w:semiHidden/>
    <w:unhideWhenUsed/>
    <w:rsid w:val="007E2E0B"/>
    <w:rPr>
      <w:rFonts w:ascii="Courier New" w:eastAsia="Times New Roman" w:hAnsi="Courier New" w:cs="Courier New"/>
    </w:rPr>
  </w:style>
  <w:style w:type="character" w:styleId="HTMLTypewriter">
    <w:name w:val="HTML Typewriter"/>
    <w:basedOn w:val="DefaultParagraphFont"/>
    <w:uiPriority w:val="99"/>
    <w:semiHidden/>
    <w:unhideWhenUsed/>
    <w:rsid w:val="00F756F5"/>
    <w:rPr>
      <w:rFonts w:ascii="Courier New" w:eastAsia="Times New Roman" w:hAnsi="Courier New" w:cs="Courier New"/>
      <w:sz w:val="20"/>
      <w:szCs w:val="20"/>
    </w:rPr>
  </w:style>
  <w:style w:type="paragraph" w:customStyle="1" w:styleId="line891">
    <w:name w:val="line891"/>
    <w:basedOn w:val="Normal"/>
    <w:rsid w:val="00F756F5"/>
    <w:pPr>
      <w:widowControl/>
      <w:spacing w:before="100" w:beforeAutospacing="1" w:after="100" w:afterAutospacing="1" w:line="240" w:lineRule="auto"/>
    </w:pPr>
    <w:rPr>
      <w:rFonts w:ascii="Times New Roman" w:eastAsia="Times New Roman" w:hAnsi="Times New Roman"/>
      <w:sz w:val="24"/>
      <w:szCs w:val="24"/>
    </w:rPr>
  </w:style>
  <w:style w:type="paragraph" w:customStyle="1" w:styleId="line862">
    <w:name w:val="line862"/>
    <w:basedOn w:val="Normal"/>
    <w:rsid w:val="00F756F5"/>
    <w:pPr>
      <w:widowControl/>
      <w:spacing w:before="100" w:beforeAutospacing="1" w:after="100" w:afterAutospacing="1" w:line="240" w:lineRule="auto"/>
    </w:pPr>
    <w:rPr>
      <w:rFonts w:ascii="Times New Roman" w:eastAsia="Times New Roman" w:hAnsi="Times New Roman"/>
      <w:sz w:val="24"/>
      <w:szCs w:val="24"/>
    </w:rPr>
  </w:style>
  <w:style w:type="table" w:styleId="TableList4">
    <w:name w:val="Table List 4"/>
    <w:basedOn w:val="TableNormal"/>
    <w:rsid w:val="000E3E1A"/>
    <w:pPr>
      <w:widowControl w:val="0"/>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unhideWhenUsed/>
    <w:rsid w:val="00FC0EB0"/>
    <w:pPr>
      <w:widowControl/>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locked/>
    <w:rsid w:val="0007218B"/>
    <w:rPr>
      <w:i/>
      <w:iCs/>
    </w:rPr>
  </w:style>
  <w:style w:type="character" w:customStyle="1" w:styleId="gui">
    <w:name w:val="gui"/>
    <w:basedOn w:val="DefaultParagraphFont"/>
    <w:rsid w:val="003C3EE7"/>
  </w:style>
  <w:style w:type="character" w:customStyle="1" w:styleId="ListParagraphChar">
    <w:name w:val="List Paragraph Char"/>
    <w:aliases w:val="3 Char,POCG Table Text Char"/>
    <w:basedOn w:val="DefaultParagraphFont"/>
    <w:link w:val="ListParagraph"/>
    <w:uiPriority w:val="34"/>
    <w:locked/>
    <w:rsid w:val="0007218B"/>
    <w:rPr>
      <w:rFonts w:ascii="Verdana" w:eastAsia="PMingLiU" w:hAnsi="Verdana"/>
    </w:rPr>
  </w:style>
  <w:style w:type="paragraph" w:customStyle="1" w:styleId="a">
    <w:name w:val="表_本文 + 左揃え"/>
    <w:basedOn w:val="Normal"/>
    <w:rsid w:val="006446FB"/>
    <w:pPr>
      <w:tabs>
        <w:tab w:val="left" w:pos="360"/>
        <w:tab w:val="left" w:pos="720"/>
        <w:tab w:val="left" w:pos="1080"/>
      </w:tabs>
      <w:suppressAutoHyphens/>
      <w:overflowPunct w:val="0"/>
      <w:autoSpaceDE w:val="0"/>
      <w:snapToGrid w:val="0"/>
      <w:spacing w:line="240" w:lineRule="exact"/>
      <w:jc w:val="both"/>
      <w:textAlignment w:val="baseline"/>
    </w:pPr>
    <w:rPr>
      <w:rFonts w:ascii="Tahoma" w:eastAsia="MS PGothic" w:hAnsi="Tahoma" w:cs="MS Mincho"/>
      <w:color w:val="000000"/>
      <w:kern w:val="1"/>
      <w:sz w:val="16"/>
      <w:lang w:eastAsia="ja-JP" w:bidi="he-IL"/>
    </w:rPr>
  </w:style>
  <w:style w:type="paragraph" w:customStyle="1" w:styleId="L2-">
    <w:name w:val="L2-本文"/>
    <w:basedOn w:val="Normal"/>
    <w:rsid w:val="006446FB"/>
    <w:pPr>
      <w:suppressAutoHyphens/>
      <w:spacing w:line="240" w:lineRule="auto"/>
      <w:ind w:left="210" w:firstLine="210"/>
      <w:jc w:val="both"/>
    </w:pPr>
    <w:rPr>
      <w:rFonts w:ascii="Tahoma" w:eastAsia="MS PGothic" w:hAnsi="Tahoma" w:cs="MS Mincho"/>
      <w:color w:val="000000"/>
      <w:kern w:val="1"/>
      <w:sz w:val="21"/>
      <w:szCs w:val="21"/>
      <w:lang w:val="fr-FR" w:eastAsia="ja-JP"/>
    </w:rPr>
  </w:style>
  <w:style w:type="paragraph" w:customStyle="1" w:styleId="L3-Char">
    <w:name w:val="L3-本文 Char"/>
    <w:basedOn w:val="L2-"/>
    <w:rsid w:val="006446FB"/>
    <w:pPr>
      <w:ind w:left="718" w:firstLine="178"/>
    </w:pPr>
  </w:style>
  <w:style w:type="paragraph" w:styleId="PlainText">
    <w:name w:val="Plain Text"/>
    <w:basedOn w:val="Normal"/>
    <w:link w:val="PlainTextChar"/>
    <w:uiPriority w:val="99"/>
    <w:unhideWhenUsed/>
    <w:rsid w:val="00E6461E"/>
    <w:pPr>
      <w:widowControl/>
      <w:spacing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E6461E"/>
    <w:rPr>
      <w:rFonts w:ascii="Consolas" w:eastAsiaTheme="minorHAnsi" w:hAnsi="Consolas" w:cs="Consolas"/>
      <w:sz w:val="21"/>
      <w:szCs w:val="21"/>
    </w:rPr>
  </w:style>
  <w:style w:type="paragraph" w:styleId="TOCHeading">
    <w:name w:val="TOC Heading"/>
    <w:basedOn w:val="Heading1"/>
    <w:next w:val="Normal"/>
    <w:uiPriority w:val="39"/>
    <w:unhideWhenUsed/>
    <w:qFormat/>
    <w:rsid w:val="0007218B"/>
    <w:pPr>
      <w:keepLines/>
      <w:widowControl/>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character" w:customStyle="1" w:styleId="BulletChar">
    <w:name w:val="Bullet Char"/>
    <w:link w:val="Bullet"/>
    <w:rsid w:val="002D1870"/>
    <w:rPr>
      <w:rFonts w:ascii="Book Antiqua" w:eastAsia="PMingLiU" w:hAnsi="Book Antiqua"/>
    </w:rPr>
  </w:style>
  <w:style w:type="table" w:customStyle="1" w:styleId="StandardTableFormat">
    <w:name w:val="Standard Table Format"/>
    <w:basedOn w:val="TableNormal"/>
    <w:rsid w:val="00A9084C"/>
    <w:pPr>
      <w:spacing w:before="40" w:after="40"/>
    </w:pPr>
    <w:rPr>
      <w:rFonts w:ascii="Arial" w:hAnsi="Arial"/>
    </w:rPr>
    <w:tblPr>
      <w:tblStyleRowBandSize w:val="1"/>
      <w:tblStyleColBandSize w:val="1"/>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0" w:type="dxa"/>
      </w:tblCellMar>
    </w:tblPr>
    <w:trPr>
      <w:cantSplit/>
    </w:trPr>
    <w:tblStylePr w:type="firstRow">
      <w:pPr>
        <w:wordWrap/>
        <w:spacing w:beforeLines="50" w:beforeAutospacing="0" w:afterLines="50" w:afterAutospacing="0"/>
      </w:pPr>
      <w:rPr>
        <w:rFonts w:ascii="Arial" w:hAnsi="Arial"/>
        <w:b/>
        <w:i w:val="0"/>
        <w:sz w:val="24"/>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tcPr>
    </w:tblStylePr>
    <w:tblStylePr w:type="band1Horz">
      <w:pPr>
        <w:wordWrap/>
        <w:spacing w:beforeLines="0" w:afterLines="0"/>
      </w:pPr>
      <w:rPr>
        <w:rFonts w:ascii="Arial" w:hAnsi="Arial"/>
        <w:sz w:val="21"/>
      </w:rPr>
    </w:tblStylePr>
    <w:tblStylePr w:type="band2Horz">
      <w:pPr>
        <w:wordWrap/>
        <w:spacing w:beforeLines="0" w:afterLines="0"/>
      </w:pPr>
      <w:rPr>
        <w:rFonts w:ascii="Arial" w:hAnsi="Arial"/>
        <w:sz w:val="21"/>
        <w:szCs w:val="20"/>
      </w:rPr>
    </w:tblStylePr>
  </w:style>
  <w:style w:type="table" w:styleId="MediumShading1-Accent1">
    <w:name w:val="Medium Shading 1 Accent 1"/>
    <w:basedOn w:val="TableNormal"/>
    <w:uiPriority w:val="63"/>
    <w:rsid w:val="00B079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efault">
    <w:name w:val="Default"/>
    <w:rsid w:val="005119D0"/>
    <w:pPr>
      <w:autoSpaceDE w:val="0"/>
      <w:autoSpaceDN w:val="0"/>
      <w:adjustRightInd w:val="0"/>
    </w:pPr>
    <w:rPr>
      <w:rFonts w:ascii="Calibri" w:hAnsi="Calibri" w:cs="Calibri"/>
      <w:color w:val="000000"/>
      <w:sz w:val="24"/>
      <w:szCs w:val="24"/>
    </w:rPr>
  </w:style>
  <w:style w:type="paragraph" w:customStyle="1" w:styleId="SapientBullet">
    <w:name w:val="Sapient Bullet"/>
    <w:basedOn w:val="Body"/>
    <w:qFormat/>
    <w:rsid w:val="0007218B"/>
    <w:pPr>
      <w:numPr>
        <w:numId w:val="2"/>
      </w:numPr>
      <w:spacing w:before="0"/>
      <w:ind w:right="216"/>
      <w:jc w:val="left"/>
    </w:pPr>
    <w:rPr>
      <w:rFonts w:ascii="Calibri" w:eastAsia="Times" w:hAnsi="Calibri"/>
      <w:snapToGrid w:val="0"/>
      <w:lang w:val="en-GB"/>
    </w:rPr>
  </w:style>
  <w:style w:type="character" w:customStyle="1" w:styleId="variablesproductname">
    <w:name w:val="variablesproductname"/>
    <w:basedOn w:val="DefaultParagraphFont"/>
    <w:rsid w:val="003B5222"/>
  </w:style>
  <w:style w:type="character" w:customStyle="1" w:styleId="uicontrol">
    <w:name w:val="uicontrol"/>
    <w:basedOn w:val="DefaultParagraphFont"/>
    <w:rsid w:val="003B5222"/>
  </w:style>
  <w:style w:type="character" w:styleId="HTMLCode">
    <w:name w:val="HTML Code"/>
    <w:basedOn w:val="DefaultParagraphFont"/>
    <w:uiPriority w:val="99"/>
    <w:semiHidden/>
    <w:unhideWhenUsed/>
    <w:rsid w:val="00E20B19"/>
    <w:rPr>
      <w:rFonts w:ascii="Courier New" w:eastAsia="Times New Roman" w:hAnsi="Courier New" w:cs="Courier New"/>
      <w:sz w:val="20"/>
      <w:szCs w:val="20"/>
    </w:rPr>
  </w:style>
  <w:style w:type="character" w:customStyle="1" w:styleId="variablesversion">
    <w:name w:val="variablesversion"/>
    <w:basedOn w:val="DefaultParagraphFont"/>
    <w:rsid w:val="00E20B19"/>
  </w:style>
  <w:style w:type="paragraph" w:customStyle="1" w:styleId="minitoc10">
    <w:name w:val="minitoc1_0"/>
    <w:basedOn w:val="Normal"/>
    <w:rsid w:val="00F64D82"/>
    <w:pPr>
      <w:widowControl/>
      <w:spacing w:before="100" w:beforeAutospacing="1" w:after="100" w:afterAutospacing="1" w:line="240" w:lineRule="auto"/>
    </w:pPr>
    <w:rPr>
      <w:rFonts w:ascii="Times New Roman" w:eastAsia="Times New Roman" w:hAnsi="Times New Roman"/>
      <w:sz w:val="24"/>
      <w:szCs w:val="24"/>
    </w:rPr>
  </w:style>
  <w:style w:type="paragraph" w:customStyle="1" w:styleId="smz-translated">
    <w:name w:val="smz-translated"/>
    <w:basedOn w:val="Normal"/>
    <w:rsid w:val="00ED2C46"/>
    <w:pPr>
      <w:widowControl/>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4256">
      <w:bodyDiv w:val="1"/>
      <w:marLeft w:val="0"/>
      <w:marRight w:val="0"/>
      <w:marTop w:val="0"/>
      <w:marBottom w:val="0"/>
      <w:divBdr>
        <w:top w:val="none" w:sz="0" w:space="0" w:color="auto"/>
        <w:left w:val="none" w:sz="0" w:space="0" w:color="auto"/>
        <w:bottom w:val="none" w:sz="0" w:space="0" w:color="auto"/>
        <w:right w:val="none" w:sz="0" w:space="0" w:color="auto"/>
      </w:divBdr>
    </w:div>
    <w:div w:id="35664082">
      <w:bodyDiv w:val="1"/>
      <w:marLeft w:val="0"/>
      <w:marRight w:val="0"/>
      <w:marTop w:val="0"/>
      <w:marBottom w:val="0"/>
      <w:divBdr>
        <w:top w:val="none" w:sz="0" w:space="0" w:color="auto"/>
        <w:left w:val="none" w:sz="0" w:space="0" w:color="auto"/>
        <w:bottom w:val="none" w:sz="0" w:space="0" w:color="auto"/>
        <w:right w:val="none" w:sz="0" w:space="0" w:color="auto"/>
      </w:divBdr>
    </w:div>
    <w:div w:id="41828468">
      <w:bodyDiv w:val="1"/>
      <w:marLeft w:val="0"/>
      <w:marRight w:val="0"/>
      <w:marTop w:val="0"/>
      <w:marBottom w:val="0"/>
      <w:divBdr>
        <w:top w:val="none" w:sz="0" w:space="0" w:color="auto"/>
        <w:left w:val="none" w:sz="0" w:space="0" w:color="auto"/>
        <w:bottom w:val="none" w:sz="0" w:space="0" w:color="auto"/>
        <w:right w:val="none" w:sz="0" w:space="0" w:color="auto"/>
      </w:divBdr>
      <w:divsChild>
        <w:div w:id="333344502">
          <w:marLeft w:val="360"/>
          <w:marRight w:val="0"/>
          <w:marTop w:val="120"/>
          <w:marBottom w:val="120"/>
          <w:divBdr>
            <w:top w:val="none" w:sz="0" w:space="0" w:color="auto"/>
            <w:left w:val="none" w:sz="0" w:space="0" w:color="auto"/>
            <w:bottom w:val="none" w:sz="0" w:space="0" w:color="auto"/>
            <w:right w:val="none" w:sz="0" w:space="0" w:color="auto"/>
          </w:divBdr>
        </w:div>
      </w:divsChild>
    </w:div>
    <w:div w:id="66920434">
      <w:bodyDiv w:val="1"/>
      <w:marLeft w:val="0"/>
      <w:marRight w:val="0"/>
      <w:marTop w:val="0"/>
      <w:marBottom w:val="0"/>
      <w:divBdr>
        <w:top w:val="none" w:sz="0" w:space="0" w:color="auto"/>
        <w:left w:val="none" w:sz="0" w:space="0" w:color="auto"/>
        <w:bottom w:val="none" w:sz="0" w:space="0" w:color="auto"/>
        <w:right w:val="none" w:sz="0" w:space="0" w:color="auto"/>
      </w:divBdr>
    </w:div>
    <w:div w:id="67115026">
      <w:bodyDiv w:val="1"/>
      <w:marLeft w:val="0"/>
      <w:marRight w:val="0"/>
      <w:marTop w:val="0"/>
      <w:marBottom w:val="0"/>
      <w:divBdr>
        <w:top w:val="none" w:sz="0" w:space="0" w:color="auto"/>
        <w:left w:val="none" w:sz="0" w:space="0" w:color="auto"/>
        <w:bottom w:val="none" w:sz="0" w:space="0" w:color="auto"/>
        <w:right w:val="none" w:sz="0" w:space="0" w:color="auto"/>
      </w:divBdr>
    </w:div>
    <w:div w:id="72702239">
      <w:bodyDiv w:val="1"/>
      <w:marLeft w:val="0"/>
      <w:marRight w:val="0"/>
      <w:marTop w:val="0"/>
      <w:marBottom w:val="0"/>
      <w:divBdr>
        <w:top w:val="none" w:sz="0" w:space="0" w:color="auto"/>
        <w:left w:val="none" w:sz="0" w:space="0" w:color="auto"/>
        <w:bottom w:val="none" w:sz="0" w:space="0" w:color="auto"/>
        <w:right w:val="none" w:sz="0" w:space="0" w:color="auto"/>
      </w:divBdr>
    </w:div>
    <w:div w:id="77681932">
      <w:bodyDiv w:val="1"/>
      <w:marLeft w:val="0"/>
      <w:marRight w:val="0"/>
      <w:marTop w:val="0"/>
      <w:marBottom w:val="0"/>
      <w:divBdr>
        <w:top w:val="none" w:sz="0" w:space="0" w:color="auto"/>
        <w:left w:val="none" w:sz="0" w:space="0" w:color="auto"/>
        <w:bottom w:val="none" w:sz="0" w:space="0" w:color="auto"/>
        <w:right w:val="none" w:sz="0" w:space="0" w:color="auto"/>
      </w:divBdr>
    </w:div>
    <w:div w:id="98063568">
      <w:bodyDiv w:val="1"/>
      <w:marLeft w:val="0"/>
      <w:marRight w:val="0"/>
      <w:marTop w:val="0"/>
      <w:marBottom w:val="0"/>
      <w:divBdr>
        <w:top w:val="none" w:sz="0" w:space="0" w:color="auto"/>
        <w:left w:val="none" w:sz="0" w:space="0" w:color="auto"/>
        <w:bottom w:val="none" w:sz="0" w:space="0" w:color="auto"/>
        <w:right w:val="none" w:sz="0" w:space="0" w:color="auto"/>
      </w:divBdr>
    </w:div>
    <w:div w:id="99879260">
      <w:bodyDiv w:val="1"/>
      <w:marLeft w:val="0"/>
      <w:marRight w:val="0"/>
      <w:marTop w:val="0"/>
      <w:marBottom w:val="0"/>
      <w:divBdr>
        <w:top w:val="none" w:sz="0" w:space="0" w:color="auto"/>
        <w:left w:val="none" w:sz="0" w:space="0" w:color="auto"/>
        <w:bottom w:val="none" w:sz="0" w:space="0" w:color="auto"/>
        <w:right w:val="none" w:sz="0" w:space="0" w:color="auto"/>
      </w:divBdr>
      <w:divsChild>
        <w:div w:id="830028320">
          <w:marLeft w:val="360"/>
          <w:marRight w:val="0"/>
          <w:marTop w:val="120"/>
          <w:marBottom w:val="120"/>
          <w:divBdr>
            <w:top w:val="none" w:sz="0" w:space="0" w:color="auto"/>
            <w:left w:val="none" w:sz="0" w:space="0" w:color="auto"/>
            <w:bottom w:val="none" w:sz="0" w:space="0" w:color="auto"/>
            <w:right w:val="none" w:sz="0" w:space="0" w:color="auto"/>
          </w:divBdr>
        </w:div>
      </w:divsChild>
    </w:div>
    <w:div w:id="108283547">
      <w:bodyDiv w:val="1"/>
      <w:marLeft w:val="0"/>
      <w:marRight w:val="0"/>
      <w:marTop w:val="0"/>
      <w:marBottom w:val="0"/>
      <w:divBdr>
        <w:top w:val="none" w:sz="0" w:space="0" w:color="auto"/>
        <w:left w:val="none" w:sz="0" w:space="0" w:color="auto"/>
        <w:bottom w:val="none" w:sz="0" w:space="0" w:color="auto"/>
        <w:right w:val="none" w:sz="0" w:space="0" w:color="auto"/>
      </w:divBdr>
    </w:div>
    <w:div w:id="111022576">
      <w:bodyDiv w:val="1"/>
      <w:marLeft w:val="0"/>
      <w:marRight w:val="0"/>
      <w:marTop w:val="0"/>
      <w:marBottom w:val="0"/>
      <w:divBdr>
        <w:top w:val="none" w:sz="0" w:space="0" w:color="auto"/>
        <w:left w:val="none" w:sz="0" w:space="0" w:color="auto"/>
        <w:bottom w:val="none" w:sz="0" w:space="0" w:color="auto"/>
        <w:right w:val="none" w:sz="0" w:space="0" w:color="auto"/>
      </w:divBdr>
      <w:divsChild>
        <w:div w:id="498932511">
          <w:marLeft w:val="360"/>
          <w:marRight w:val="0"/>
          <w:marTop w:val="120"/>
          <w:marBottom w:val="120"/>
          <w:divBdr>
            <w:top w:val="none" w:sz="0" w:space="0" w:color="auto"/>
            <w:left w:val="none" w:sz="0" w:space="0" w:color="auto"/>
            <w:bottom w:val="none" w:sz="0" w:space="0" w:color="auto"/>
            <w:right w:val="none" w:sz="0" w:space="0" w:color="auto"/>
          </w:divBdr>
        </w:div>
      </w:divsChild>
    </w:div>
    <w:div w:id="117645158">
      <w:bodyDiv w:val="1"/>
      <w:marLeft w:val="0"/>
      <w:marRight w:val="0"/>
      <w:marTop w:val="0"/>
      <w:marBottom w:val="0"/>
      <w:divBdr>
        <w:top w:val="none" w:sz="0" w:space="0" w:color="auto"/>
        <w:left w:val="none" w:sz="0" w:space="0" w:color="auto"/>
        <w:bottom w:val="none" w:sz="0" w:space="0" w:color="auto"/>
        <w:right w:val="none" w:sz="0" w:space="0" w:color="auto"/>
      </w:divBdr>
    </w:div>
    <w:div w:id="119501711">
      <w:bodyDiv w:val="1"/>
      <w:marLeft w:val="0"/>
      <w:marRight w:val="0"/>
      <w:marTop w:val="0"/>
      <w:marBottom w:val="0"/>
      <w:divBdr>
        <w:top w:val="none" w:sz="0" w:space="0" w:color="auto"/>
        <w:left w:val="none" w:sz="0" w:space="0" w:color="auto"/>
        <w:bottom w:val="none" w:sz="0" w:space="0" w:color="auto"/>
        <w:right w:val="none" w:sz="0" w:space="0" w:color="auto"/>
      </w:divBdr>
    </w:div>
    <w:div w:id="123621838">
      <w:bodyDiv w:val="1"/>
      <w:marLeft w:val="0"/>
      <w:marRight w:val="0"/>
      <w:marTop w:val="0"/>
      <w:marBottom w:val="0"/>
      <w:divBdr>
        <w:top w:val="none" w:sz="0" w:space="0" w:color="auto"/>
        <w:left w:val="none" w:sz="0" w:space="0" w:color="auto"/>
        <w:bottom w:val="none" w:sz="0" w:space="0" w:color="auto"/>
        <w:right w:val="none" w:sz="0" w:space="0" w:color="auto"/>
      </w:divBdr>
      <w:divsChild>
        <w:div w:id="484779696">
          <w:marLeft w:val="1080"/>
          <w:marRight w:val="0"/>
          <w:marTop w:val="40"/>
          <w:marBottom w:val="160"/>
          <w:divBdr>
            <w:top w:val="none" w:sz="0" w:space="0" w:color="auto"/>
            <w:left w:val="none" w:sz="0" w:space="0" w:color="auto"/>
            <w:bottom w:val="none" w:sz="0" w:space="0" w:color="auto"/>
            <w:right w:val="none" w:sz="0" w:space="0" w:color="auto"/>
          </w:divBdr>
        </w:div>
        <w:div w:id="1622953303">
          <w:marLeft w:val="1080"/>
          <w:marRight w:val="0"/>
          <w:marTop w:val="40"/>
          <w:marBottom w:val="160"/>
          <w:divBdr>
            <w:top w:val="none" w:sz="0" w:space="0" w:color="auto"/>
            <w:left w:val="none" w:sz="0" w:space="0" w:color="auto"/>
            <w:bottom w:val="none" w:sz="0" w:space="0" w:color="auto"/>
            <w:right w:val="none" w:sz="0" w:space="0" w:color="auto"/>
          </w:divBdr>
        </w:div>
        <w:div w:id="541014085">
          <w:marLeft w:val="1800"/>
          <w:marRight w:val="0"/>
          <w:marTop w:val="40"/>
          <w:marBottom w:val="160"/>
          <w:divBdr>
            <w:top w:val="none" w:sz="0" w:space="0" w:color="auto"/>
            <w:left w:val="none" w:sz="0" w:space="0" w:color="auto"/>
            <w:bottom w:val="none" w:sz="0" w:space="0" w:color="auto"/>
            <w:right w:val="none" w:sz="0" w:space="0" w:color="auto"/>
          </w:divBdr>
        </w:div>
        <w:div w:id="118694201">
          <w:marLeft w:val="1080"/>
          <w:marRight w:val="0"/>
          <w:marTop w:val="40"/>
          <w:marBottom w:val="160"/>
          <w:divBdr>
            <w:top w:val="none" w:sz="0" w:space="0" w:color="auto"/>
            <w:left w:val="none" w:sz="0" w:space="0" w:color="auto"/>
            <w:bottom w:val="none" w:sz="0" w:space="0" w:color="auto"/>
            <w:right w:val="none" w:sz="0" w:space="0" w:color="auto"/>
          </w:divBdr>
        </w:div>
      </w:divsChild>
    </w:div>
    <w:div w:id="146628447">
      <w:bodyDiv w:val="1"/>
      <w:marLeft w:val="0"/>
      <w:marRight w:val="0"/>
      <w:marTop w:val="0"/>
      <w:marBottom w:val="0"/>
      <w:divBdr>
        <w:top w:val="none" w:sz="0" w:space="0" w:color="auto"/>
        <w:left w:val="none" w:sz="0" w:space="0" w:color="auto"/>
        <w:bottom w:val="none" w:sz="0" w:space="0" w:color="auto"/>
        <w:right w:val="none" w:sz="0" w:space="0" w:color="auto"/>
      </w:divBdr>
    </w:div>
    <w:div w:id="166214023">
      <w:bodyDiv w:val="1"/>
      <w:marLeft w:val="0"/>
      <w:marRight w:val="0"/>
      <w:marTop w:val="0"/>
      <w:marBottom w:val="0"/>
      <w:divBdr>
        <w:top w:val="none" w:sz="0" w:space="0" w:color="auto"/>
        <w:left w:val="none" w:sz="0" w:space="0" w:color="auto"/>
        <w:bottom w:val="none" w:sz="0" w:space="0" w:color="auto"/>
        <w:right w:val="none" w:sz="0" w:space="0" w:color="auto"/>
      </w:divBdr>
    </w:div>
    <w:div w:id="166481726">
      <w:bodyDiv w:val="1"/>
      <w:marLeft w:val="0"/>
      <w:marRight w:val="0"/>
      <w:marTop w:val="0"/>
      <w:marBottom w:val="0"/>
      <w:divBdr>
        <w:top w:val="none" w:sz="0" w:space="0" w:color="auto"/>
        <w:left w:val="none" w:sz="0" w:space="0" w:color="auto"/>
        <w:bottom w:val="none" w:sz="0" w:space="0" w:color="auto"/>
        <w:right w:val="none" w:sz="0" w:space="0" w:color="auto"/>
      </w:divBdr>
    </w:div>
    <w:div w:id="181096644">
      <w:bodyDiv w:val="1"/>
      <w:marLeft w:val="0"/>
      <w:marRight w:val="0"/>
      <w:marTop w:val="0"/>
      <w:marBottom w:val="0"/>
      <w:divBdr>
        <w:top w:val="none" w:sz="0" w:space="0" w:color="auto"/>
        <w:left w:val="none" w:sz="0" w:space="0" w:color="auto"/>
        <w:bottom w:val="none" w:sz="0" w:space="0" w:color="auto"/>
        <w:right w:val="none" w:sz="0" w:space="0" w:color="auto"/>
      </w:divBdr>
    </w:div>
    <w:div w:id="181357394">
      <w:bodyDiv w:val="1"/>
      <w:marLeft w:val="0"/>
      <w:marRight w:val="0"/>
      <w:marTop w:val="0"/>
      <w:marBottom w:val="0"/>
      <w:divBdr>
        <w:top w:val="none" w:sz="0" w:space="0" w:color="auto"/>
        <w:left w:val="none" w:sz="0" w:space="0" w:color="auto"/>
        <w:bottom w:val="none" w:sz="0" w:space="0" w:color="auto"/>
        <w:right w:val="none" w:sz="0" w:space="0" w:color="auto"/>
      </w:divBdr>
    </w:div>
    <w:div w:id="189295665">
      <w:bodyDiv w:val="1"/>
      <w:marLeft w:val="0"/>
      <w:marRight w:val="0"/>
      <w:marTop w:val="0"/>
      <w:marBottom w:val="0"/>
      <w:divBdr>
        <w:top w:val="none" w:sz="0" w:space="0" w:color="auto"/>
        <w:left w:val="none" w:sz="0" w:space="0" w:color="auto"/>
        <w:bottom w:val="none" w:sz="0" w:space="0" w:color="auto"/>
        <w:right w:val="none" w:sz="0" w:space="0" w:color="auto"/>
      </w:divBdr>
      <w:divsChild>
        <w:div w:id="859272784">
          <w:marLeft w:val="360"/>
          <w:marRight w:val="0"/>
          <w:marTop w:val="120"/>
          <w:marBottom w:val="120"/>
          <w:divBdr>
            <w:top w:val="none" w:sz="0" w:space="0" w:color="auto"/>
            <w:left w:val="none" w:sz="0" w:space="0" w:color="auto"/>
            <w:bottom w:val="none" w:sz="0" w:space="0" w:color="auto"/>
            <w:right w:val="none" w:sz="0" w:space="0" w:color="auto"/>
          </w:divBdr>
        </w:div>
      </w:divsChild>
    </w:div>
    <w:div w:id="189758649">
      <w:bodyDiv w:val="1"/>
      <w:marLeft w:val="0"/>
      <w:marRight w:val="0"/>
      <w:marTop w:val="0"/>
      <w:marBottom w:val="0"/>
      <w:divBdr>
        <w:top w:val="none" w:sz="0" w:space="0" w:color="auto"/>
        <w:left w:val="none" w:sz="0" w:space="0" w:color="auto"/>
        <w:bottom w:val="none" w:sz="0" w:space="0" w:color="auto"/>
        <w:right w:val="none" w:sz="0" w:space="0" w:color="auto"/>
      </w:divBdr>
      <w:divsChild>
        <w:div w:id="1933976235">
          <w:marLeft w:val="0"/>
          <w:marRight w:val="0"/>
          <w:marTop w:val="0"/>
          <w:marBottom w:val="0"/>
          <w:divBdr>
            <w:top w:val="none" w:sz="0" w:space="0" w:color="auto"/>
            <w:left w:val="none" w:sz="0" w:space="0" w:color="auto"/>
            <w:bottom w:val="none" w:sz="0" w:space="0" w:color="auto"/>
            <w:right w:val="none" w:sz="0" w:space="0" w:color="auto"/>
          </w:divBdr>
        </w:div>
      </w:divsChild>
    </w:div>
    <w:div w:id="206573905">
      <w:bodyDiv w:val="1"/>
      <w:marLeft w:val="0"/>
      <w:marRight w:val="0"/>
      <w:marTop w:val="0"/>
      <w:marBottom w:val="0"/>
      <w:divBdr>
        <w:top w:val="none" w:sz="0" w:space="0" w:color="auto"/>
        <w:left w:val="none" w:sz="0" w:space="0" w:color="auto"/>
        <w:bottom w:val="none" w:sz="0" w:space="0" w:color="auto"/>
        <w:right w:val="none" w:sz="0" w:space="0" w:color="auto"/>
      </w:divBdr>
    </w:div>
    <w:div w:id="240452293">
      <w:bodyDiv w:val="1"/>
      <w:marLeft w:val="0"/>
      <w:marRight w:val="0"/>
      <w:marTop w:val="0"/>
      <w:marBottom w:val="0"/>
      <w:divBdr>
        <w:top w:val="none" w:sz="0" w:space="0" w:color="auto"/>
        <w:left w:val="none" w:sz="0" w:space="0" w:color="auto"/>
        <w:bottom w:val="none" w:sz="0" w:space="0" w:color="auto"/>
        <w:right w:val="none" w:sz="0" w:space="0" w:color="auto"/>
      </w:divBdr>
    </w:div>
    <w:div w:id="242955966">
      <w:bodyDiv w:val="1"/>
      <w:marLeft w:val="0"/>
      <w:marRight w:val="0"/>
      <w:marTop w:val="0"/>
      <w:marBottom w:val="0"/>
      <w:divBdr>
        <w:top w:val="none" w:sz="0" w:space="0" w:color="auto"/>
        <w:left w:val="none" w:sz="0" w:space="0" w:color="auto"/>
        <w:bottom w:val="none" w:sz="0" w:space="0" w:color="auto"/>
        <w:right w:val="none" w:sz="0" w:space="0" w:color="auto"/>
      </w:divBdr>
      <w:divsChild>
        <w:div w:id="1948074619">
          <w:marLeft w:val="0"/>
          <w:marRight w:val="0"/>
          <w:marTop w:val="0"/>
          <w:marBottom w:val="0"/>
          <w:divBdr>
            <w:top w:val="none" w:sz="0" w:space="0" w:color="auto"/>
            <w:left w:val="none" w:sz="0" w:space="0" w:color="auto"/>
            <w:bottom w:val="none" w:sz="0" w:space="0" w:color="auto"/>
            <w:right w:val="none" w:sz="0" w:space="0" w:color="auto"/>
          </w:divBdr>
        </w:div>
      </w:divsChild>
    </w:div>
    <w:div w:id="259991909">
      <w:bodyDiv w:val="1"/>
      <w:marLeft w:val="0"/>
      <w:marRight w:val="0"/>
      <w:marTop w:val="0"/>
      <w:marBottom w:val="0"/>
      <w:divBdr>
        <w:top w:val="none" w:sz="0" w:space="0" w:color="auto"/>
        <w:left w:val="none" w:sz="0" w:space="0" w:color="auto"/>
        <w:bottom w:val="none" w:sz="0" w:space="0" w:color="auto"/>
        <w:right w:val="none" w:sz="0" w:space="0" w:color="auto"/>
      </w:divBdr>
    </w:div>
    <w:div w:id="261770216">
      <w:bodyDiv w:val="1"/>
      <w:marLeft w:val="0"/>
      <w:marRight w:val="0"/>
      <w:marTop w:val="0"/>
      <w:marBottom w:val="0"/>
      <w:divBdr>
        <w:top w:val="none" w:sz="0" w:space="0" w:color="auto"/>
        <w:left w:val="none" w:sz="0" w:space="0" w:color="auto"/>
        <w:bottom w:val="none" w:sz="0" w:space="0" w:color="auto"/>
        <w:right w:val="none" w:sz="0" w:space="0" w:color="auto"/>
      </w:divBdr>
    </w:div>
    <w:div w:id="265625573">
      <w:bodyDiv w:val="1"/>
      <w:marLeft w:val="0"/>
      <w:marRight w:val="0"/>
      <w:marTop w:val="0"/>
      <w:marBottom w:val="0"/>
      <w:divBdr>
        <w:top w:val="none" w:sz="0" w:space="0" w:color="auto"/>
        <w:left w:val="none" w:sz="0" w:space="0" w:color="auto"/>
        <w:bottom w:val="none" w:sz="0" w:space="0" w:color="auto"/>
        <w:right w:val="none" w:sz="0" w:space="0" w:color="auto"/>
      </w:divBdr>
    </w:div>
    <w:div w:id="320044533">
      <w:bodyDiv w:val="1"/>
      <w:marLeft w:val="0"/>
      <w:marRight w:val="0"/>
      <w:marTop w:val="0"/>
      <w:marBottom w:val="0"/>
      <w:divBdr>
        <w:top w:val="none" w:sz="0" w:space="0" w:color="auto"/>
        <w:left w:val="none" w:sz="0" w:space="0" w:color="auto"/>
        <w:bottom w:val="none" w:sz="0" w:space="0" w:color="auto"/>
        <w:right w:val="none" w:sz="0" w:space="0" w:color="auto"/>
      </w:divBdr>
    </w:div>
    <w:div w:id="347566723">
      <w:bodyDiv w:val="1"/>
      <w:marLeft w:val="0"/>
      <w:marRight w:val="0"/>
      <w:marTop w:val="0"/>
      <w:marBottom w:val="0"/>
      <w:divBdr>
        <w:top w:val="none" w:sz="0" w:space="0" w:color="auto"/>
        <w:left w:val="none" w:sz="0" w:space="0" w:color="auto"/>
        <w:bottom w:val="none" w:sz="0" w:space="0" w:color="auto"/>
        <w:right w:val="none" w:sz="0" w:space="0" w:color="auto"/>
      </w:divBdr>
    </w:div>
    <w:div w:id="366879475">
      <w:bodyDiv w:val="1"/>
      <w:marLeft w:val="0"/>
      <w:marRight w:val="0"/>
      <w:marTop w:val="0"/>
      <w:marBottom w:val="0"/>
      <w:divBdr>
        <w:top w:val="none" w:sz="0" w:space="0" w:color="auto"/>
        <w:left w:val="none" w:sz="0" w:space="0" w:color="auto"/>
        <w:bottom w:val="none" w:sz="0" w:space="0" w:color="auto"/>
        <w:right w:val="none" w:sz="0" w:space="0" w:color="auto"/>
      </w:divBdr>
    </w:div>
    <w:div w:id="367293134">
      <w:bodyDiv w:val="1"/>
      <w:marLeft w:val="0"/>
      <w:marRight w:val="0"/>
      <w:marTop w:val="0"/>
      <w:marBottom w:val="0"/>
      <w:divBdr>
        <w:top w:val="none" w:sz="0" w:space="0" w:color="auto"/>
        <w:left w:val="none" w:sz="0" w:space="0" w:color="auto"/>
        <w:bottom w:val="none" w:sz="0" w:space="0" w:color="auto"/>
        <w:right w:val="none" w:sz="0" w:space="0" w:color="auto"/>
      </w:divBdr>
    </w:div>
    <w:div w:id="368531736">
      <w:bodyDiv w:val="1"/>
      <w:marLeft w:val="0"/>
      <w:marRight w:val="0"/>
      <w:marTop w:val="0"/>
      <w:marBottom w:val="0"/>
      <w:divBdr>
        <w:top w:val="none" w:sz="0" w:space="0" w:color="auto"/>
        <w:left w:val="none" w:sz="0" w:space="0" w:color="auto"/>
        <w:bottom w:val="none" w:sz="0" w:space="0" w:color="auto"/>
        <w:right w:val="none" w:sz="0" w:space="0" w:color="auto"/>
      </w:divBdr>
    </w:div>
    <w:div w:id="376702527">
      <w:bodyDiv w:val="1"/>
      <w:marLeft w:val="0"/>
      <w:marRight w:val="0"/>
      <w:marTop w:val="0"/>
      <w:marBottom w:val="0"/>
      <w:divBdr>
        <w:top w:val="none" w:sz="0" w:space="0" w:color="auto"/>
        <w:left w:val="none" w:sz="0" w:space="0" w:color="auto"/>
        <w:bottom w:val="none" w:sz="0" w:space="0" w:color="auto"/>
        <w:right w:val="none" w:sz="0" w:space="0" w:color="auto"/>
      </w:divBdr>
    </w:div>
    <w:div w:id="384372057">
      <w:bodyDiv w:val="1"/>
      <w:marLeft w:val="0"/>
      <w:marRight w:val="0"/>
      <w:marTop w:val="0"/>
      <w:marBottom w:val="0"/>
      <w:divBdr>
        <w:top w:val="none" w:sz="0" w:space="0" w:color="auto"/>
        <w:left w:val="none" w:sz="0" w:space="0" w:color="auto"/>
        <w:bottom w:val="none" w:sz="0" w:space="0" w:color="auto"/>
        <w:right w:val="none" w:sz="0" w:space="0" w:color="auto"/>
      </w:divBdr>
    </w:div>
    <w:div w:id="412898156">
      <w:bodyDiv w:val="1"/>
      <w:marLeft w:val="0"/>
      <w:marRight w:val="0"/>
      <w:marTop w:val="0"/>
      <w:marBottom w:val="0"/>
      <w:divBdr>
        <w:top w:val="none" w:sz="0" w:space="0" w:color="auto"/>
        <w:left w:val="none" w:sz="0" w:space="0" w:color="auto"/>
        <w:bottom w:val="none" w:sz="0" w:space="0" w:color="auto"/>
        <w:right w:val="none" w:sz="0" w:space="0" w:color="auto"/>
      </w:divBdr>
    </w:div>
    <w:div w:id="413209918">
      <w:bodyDiv w:val="1"/>
      <w:marLeft w:val="0"/>
      <w:marRight w:val="0"/>
      <w:marTop w:val="0"/>
      <w:marBottom w:val="0"/>
      <w:divBdr>
        <w:top w:val="none" w:sz="0" w:space="0" w:color="auto"/>
        <w:left w:val="none" w:sz="0" w:space="0" w:color="auto"/>
        <w:bottom w:val="none" w:sz="0" w:space="0" w:color="auto"/>
        <w:right w:val="none" w:sz="0" w:space="0" w:color="auto"/>
      </w:divBdr>
    </w:div>
    <w:div w:id="450586805">
      <w:bodyDiv w:val="1"/>
      <w:marLeft w:val="0"/>
      <w:marRight w:val="0"/>
      <w:marTop w:val="0"/>
      <w:marBottom w:val="0"/>
      <w:divBdr>
        <w:top w:val="none" w:sz="0" w:space="0" w:color="auto"/>
        <w:left w:val="none" w:sz="0" w:space="0" w:color="auto"/>
        <w:bottom w:val="none" w:sz="0" w:space="0" w:color="auto"/>
        <w:right w:val="none" w:sz="0" w:space="0" w:color="auto"/>
      </w:divBdr>
    </w:div>
    <w:div w:id="466971983">
      <w:bodyDiv w:val="1"/>
      <w:marLeft w:val="0"/>
      <w:marRight w:val="0"/>
      <w:marTop w:val="0"/>
      <w:marBottom w:val="0"/>
      <w:divBdr>
        <w:top w:val="none" w:sz="0" w:space="0" w:color="auto"/>
        <w:left w:val="none" w:sz="0" w:space="0" w:color="auto"/>
        <w:bottom w:val="none" w:sz="0" w:space="0" w:color="auto"/>
        <w:right w:val="none" w:sz="0" w:space="0" w:color="auto"/>
      </w:divBdr>
    </w:div>
    <w:div w:id="481166967">
      <w:bodyDiv w:val="1"/>
      <w:marLeft w:val="0"/>
      <w:marRight w:val="0"/>
      <w:marTop w:val="0"/>
      <w:marBottom w:val="0"/>
      <w:divBdr>
        <w:top w:val="none" w:sz="0" w:space="0" w:color="auto"/>
        <w:left w:val="none" w:sz="0" w:space="0" w:color="auto"/>
        <w:bottom w:val="none" w:sz="0" w:space="0" w:color="auto"/>
        <w:right w:val="none" w:sz="0" w:space="0" w:color="auto"/>
      </w:divBdr>
    </w:div>
    <w:div w:id="487751405">
      <w:bodyDiv w:val="1"/>
      <w:marLeft w:val="0"/>
      <w:marRight w:val="0"/>
      <w:marTop w:val="0"/>
      <w:marBottom w:val="0"/>
      <w:divBdr>
        <w:top w:val="none" w:sz="0" w:space="0" w:color="auto"/>
        <w:left w:val="none" w:sz="0" w:space="0" w:color="auto"/>
        <w:bottom w:val="none" w:sz="0" w:space="0" w:color="auto"/>
        <w:right w:val="none" w:sz="0" w:space="0" w:color="auto"/>
      </w:divBdr>
      <w:divsChild>
        <w:div w:id="1104574700">
          <w:marLeft w:val="0"/>
          <w:marRight w:val="0"/>
          <w:marTop w:val="0"/>
          <w:marBottom w:val="0"/>
          <w:divBdr>
            <w:top w:val="none" w:sz="0" w:space="0" w:color="auto"/>
            <w:left w:val="none" w:sz="0" w:space="0" w:color="auto"/>
            <w:bottom w:val="none" w:sz="0" w:space="0" w:color="auto"/>
            <w:right w:val="none" w:sz="0" w:space="0" w:color="auto"/>
          </w:divBdr>
        </w:div>
      </w:divsChild>
    </w:div>
    <w:div w:id="490604919">
      <w:bodyDiv w:val="1"/>
      <w:marLeft w:val="0"/>
      <w:marRight w:val="0"/>
      <w:marTop w:val="0"/>
      <w:marBottom w:val="0"/>
      <w:divBdr>
        <w:top w:val="none" w:sz="0" w:space="0" w:color="auto"/>
        <w:left w:val="none" w:sz="0" w:space="0" w:color="auto"/>
        <w:bottom w:val="none" w:sz="0" w:space="0" w:color="auto"/>
        <w:right w:val="none" w:sz="0" w:space="0" w:color="auto"/>
      </w:divBdr>
    </w:div>
    <w:div w:id="499396939">
      <w:bodyDiv w:val="1"/>
      <w:marLeft w:val="0"/>
      <w:marRight w:val="0"/>
      <w:marTop w:val="0"/>
      <w:marBottom w:val="0"/>
      <w:divBdr>
        <w:top w:val="none" w:sz="0" w:space="0" w:color="auto"/>
        <w:left w:val="none" w:sz="0" w:space="0" w:color="auto"/>
        <w:bottom w:val="none" w:sz="0" w:space="0" w:color="auto"/>
        <w:right w:val="none" w:sz="0" w:space="0" w:color="auto"/>
      </w:divBdr>
    </w:div>
    <w:div w:id="506480915">
      <w:bodyDiv w:val="1"/>
      <w:marLeft w:val="0"/>
      <w:marRight w:val="0"/>
      <w:marTop w:val="0"/>
      <w:marBottom w:val="0"/>
      <w:divBdr>
        <w:top w:val="none" w:sz="0" w:space="0" w:color="auto"/>
        <w:left w:val="none" w:sz="0" w:space="0" w:color="auto"/>
        <w:bottom w:val="none" w:sz="0" w:space="0" w:color="auto"/>
        <w:right w:val="none" w:sz="0" w:space="0" w:color="auto"/>
      </w:divBdr>
      <w:divsChild>
        <w:div w:id="441996678">
          <w:marLeft w:val="274"/>
          <w:marRight w:val="0"/>
          <w:marTop w:val="90"/>
          <w:marBottom w:val="30"/>
          <w:divBdr>
            <w:top w:val="none" w:sz="0" w:space="0" w:color="auto"/>
            <w:left w:val="none" w:sz="0" w:space="0" w:color="auto"/>
            <w:bottom w:val="none" w:sz="0" w:space="0" w:color="auto"/>
            <w:right w:val="none" w:sz="0" w:space="0" w:color="auto"/>
          </w:divBdr>
        </w:div>
      </w:divsChild>
    </w:div>
    <w:div w:id="523787897">
      <w:bodyDiv w:val="1"/>
      <w:marLeft w:val="0"/>
      <w:marRight w:val="0"/>
      <w:marTop w:val="0"/>
      <w:marBottom w:val="0"/>
      <w:divBdr>
        <w:top w:val="none" w:sz="0" w:space="0" w:color="auto"/>
        <w:left w:val="none" w:sz="0" w:space="0" w:color="auto"/>
        <w:bottom w:val="none" w:sz="0" w:space="0" w:color="auto"/>
        <w:right w:val="none" w:sz="0" w:space="0" w:color="auto"/>
      </w:divBdr>
    </w:div>
    <w:div w:id="546797436">
      <w:bodyDiv w:val="1"/>
      <w:marLeft w:val="0"/>
      <w:marRight w:val="0"/>
      <w:marTop w:val="0"/>
      <w:marBottom w:val="0"/>
      <w:divBdr>
        <w:top w:val="none" w:sz="0" w:space="0" w:color="auto"/>
        <w:left w:val="none" w:sz="0" w:space="0" w:color="auto"/>
        <w:bottom w:val="none" w:sz="0" w:space="0" w:color="auto"/>
        <w:right w:val="none" w:sz="0" w:space="0" w:color="auto"/>
      </w:divBdr>
    </w:div>
    <w:div w:id="559219186">
      <w:bodyDiv w:val="1"/>
      <w:marLeft w:val="0"/>
      <w:marRight w:val="0"/>
      <w:marTop w:val="0"/>
      <w:marBottom w:val="0"/>
      <w:divBdr>
        <w:top w:val="none" w:sz="0" w:space="0" w:color="auto"/>
        <w:left w:val="none" w:sz="0" w:space="0" w:color="auto"/>
        <w:bottom w:val="none" w:sz="0" w:space="0" w:color="auto"/>
        <w:right w:val="none" w:sz="0" w:space="0" w:color="auto"/>
      </w:divBdr>
      <w:divsChild>
        <w:div w:id="634216192">
          <w:marLeft w:val="1200"/>
          <w:marRight w:val="0"/>
          <w:marTop w:val="0"/>
          <w:marBottom w:val="0"/>
          <w:divBdr>
            <w:top w:val="none" w:sz="0" w:space="0" w:color="auto"/>
            <w:left w:val="none" w:sz="0" w:space="0" w:color="auto"/>
            <w:bottom w:val="none" w:sz="0" w:space="0" w:color="auto"/>
            <w:right w:val="none" w:sz="0" w:space="0" w:color="auto"/>
          </w:divBdr>
        </w:div>
        <w:div w:id="926033130">
          <w:marLeft w:val="600"/>
          <w:marRight w:val="0"/>
          <w:marTop w:val="0"/>
          <w:marBottom w:val="0"/>
          <w:divBdr>
            <w:top w:val="none" w:sz="0" w:space="0" w:color="auto"/>
            <w:left w:val="none" w:sz="0" w:space="0" w:color="auto"/>
            <w:bottom w:val="none" w:sz="0" w:space="0" w:color="auto"/>
            <w:right w:val="none" w:sz="0" w:space="0" w:color="auto"/>
          </w:divBdr>
        </w:div>
        <w:div w:id="1077678445">
          <w:marLeft w:val="1200"/>
          <w:marRight w:val="0"/>
          <w:marTop w:val="0"/>
          <w:marBottom w:val="0"/>
          <w:divBdr>
            <w:top w:val="none" w:sz="0" w:space="0" w:color="auto"/>
            <w:left w:val="none" w:sz="0" w:space="0" w:color="auto"/>
            <w:bottom w:val="none" w:sz="0" w:space="0" w:color="auto"/>
            <w:right w:val="none" w:sz="0" w:space="0" w:color="auto"/>
          </w:divBdr>
        </w:div>
        <w:div w:id="190188419">
          <w:marLeft w:val="1200"/>
          <w:marRight w:val="0"/>
          <w:marTop w:val="0"/>
          <w:marBottom w:val="0"/>
          <w:divBdr>
            <w:top w:val="none" w:sz="0" w:space="0" w:color="auto"/>
            <w:left w:val="none" w:sz="0" w:space="0" w:color="auto"/>
            <w:bottom w:val="none" w:sz="0" w:space="0" w:color="auto"/>
            <w:right w:val="none" w:sz="0" w:space="0" w:color="auto"/>
          </w:divBdr>
        </w:div>
      </w:divsChild>
    </w:div>
    <w:div w:id="563873560">
      <w:bodyDiv w:val="1"/>
      <w:marLeft w:val="0"/>
      <w:marRight w:val="0"/>
      <w:marTop w:val="0"/>
      <w:marBottom w:val="0"/>
      <w:divBdr>
        <w:top w:val="none" w:sz="0" w:space="0" w:color="auto"/>
        <w:left w:val="none" w:sz="0" w:space="0" w:color="auto"/>
        <w:bottom w:val="none" w:sz="0" w:space="0" w:color="auto"/>
        <w:right w:val="none" w:sz="0" w:space="0" w:color="auto"/>
      </w:divBdr>
    </w:div>
    <w:div w:id="566301181">
      <w:bodyDiv w:val="1"/>
      <w:marLeft w:val="0"/>
      <w:marRight w:val="0"/>
      <w:marTop w:val="0"/>
      <w:marBottom w:val="0"/>
      <w:divBdr>
        <w:top w:val="none" w:sz="0" w:space="0" w:color="auto"/>
        <w:left w:val="none" w:sz="0" w:space="0" w:color="auto"/>
        <w:bottom w:val="none" w:sz="0" w:space="0" w:color="auto"/>
        <w:right w:val="none" w:sz="0" w:space="0" w:color="auto"/>
      </w:divBdr>
    </w:div>
    <w:div w:id="568660710">
      <w:bodyDiv w:val="1"/>
      <w:marLeft w:val="0"/>
      <w:marRight w:val="0"/>
      <w:marTop w:val="0"/>
      <w:marBottom w:val="0"/>
      <w:divBdr>
        <w:top w:val="none" w:sz="0" w:space="0" w:color="auto"/>
        <w:left w:val="none" w:sz="0" w:space="0" w:color="auto"/>
        <w:bottom w:val="none" w:sz="0" w:space="0" w:color="auto"/>
        <w:right w:val="none" w:sz="0" w:space="0" w:color="auto"/>
      </w:divBdr>
    </w:div>
    <w:div w:id="597368685">
      <w:bodyDiv w:val="1"/>
      <w:marLeft w:val="0"/>
      <w:marRight w:val="0"/>
      <w:marTop w:val="0"/>
      <w:marBottom w:val="0"/>
      <w:divBdr>
        <w:top w:val="none" w:sz="0" w:space="0" w:color="auto"/>
        <w:left w:val="none" w:sz="0" w:space="0" w:color="auto"/>
        <w:bottom w:val="none" w:sz="0" w:space="0" w:color="auto"/>
        <w:right w:val="none" w:sz="0" w:space="0" w:color="auto"/>
      </w:divBdr>
      <w:divsChild>
        <w:div w:id="300304787">
          <w:marLeft w:val="446"/>
          <w:marRight w:val="0"/>
          <w:marTop w:val="0"/>
          <w:marBottom w:val="0"/>
          <w:divBdr>
            <w:top w:val="none" w:sz="0" w:space="0" w:color="auto"/>
            <w:left w:val="none" w:sz="0" w:space="0" w:color="auto"/>
            <w:bottom w:val="none" w:sz="0" w:space="0" w:color="auto"/>
            <w:right w:val="none" w:sz="0" w:space="0" w:color="auto"/>
          </w:divBdr>
        </w:div>
        <w:div w:id="1310786795">
          <w:marLeft w:val="446"/>
          <w:marRight w:val="0"/>
          <w:marTop w:val="0"/>
          <w:marBottom w:val="0"/>
          <w:divBdr>
            <w:top w:val="none" w:sz="0" w:space="0" w:color="auto"/>
            <w:left w:val="none" w:sz="0" w:space="0" w:color="auto"/>
            <w:bottom w:val="none" w:sz="0" w:space="0" w:color="auto"/>
            <w:right w:val="none" w:sz="0" w:space="0" w:color="auto"/>
          </w:divBdr>
        </w:div>
        <w:div w:id="1225917902">
          <w:marLeft w:val="446"/>
          <w:marRight w:val="0"/>
          <w:marTop w:val="0"/>
          <w:marBottom w:val="0"/>
          <w:divBdr>
            <w:top w:val="none" w:sz="0" w:space="0" w:color="auto"/>
            <w:left w:val="none" w:sz="0" w:space="0" w:color="auto"/>
            <w:bottom w:val="none" w:sz="0" w:space="0" w:color="auto"/>
            <w:right w:val="none" w:sz="0" w:space="0" w:color="auto"/>
          </w:divBdr>
        </w:div>
        <w:div w:id="928737518">
          <w:marLeft w:val="446"/>
          <w:marRight w:val="0"/>
          <w:marTop w:val="0"/>
          <w:marBottom w:val="0"/>
          <w:divBdr>
            <w:top w:val="none" w:sz="0" w:space="0" w:color="auto"/>
            <w:left w:val="none" w:sz="0" w:space="0" w:color="auto"/>
            <w:bottom w:val="none" w:sz="0" w:space="0" w:color="auto"/>
            <w:right w:val="none" w:sz="0" w:space="0" w:color="auto"/>
          </w:divBdr>
        </w:div>
        <w:div w:id="2110466494">
          <w:marLeft w:val="446"/>
          <w:marRight w:val="0"/>
          <w:marTop w:val="0"/>
          <w:marBottom w:val="0"/>
          <w:divBdr>
            <w:top w:val="none" w:sz="0" w:space="0" w:color="auto"/>
            <w:left w:val="none" w:sz="0" w:space="0" w:color="auto"/>
            <w:bottom w:val="none" w:sz="0" w:space="0" w:color="auto"/>
            <w:right w:val="none" w:sz="0" w:space="0" w:color="auto"/>
          </w:divBdr>
        </w:div>
        <w:div w:id="599335681">
          <w:marLeft w:val="446"/>
          <w:marRight w:val="0"/>
          <w:marTop w:val="0"/>
          <w:marBottom w:val="0"/>
          <w:divBdr>
            <w:top w:val="none" w:sz="0" w:space="0" w:color="auto"/>
            <w:left w:val="none" w:sz="0" w:space="0" w:color="auto"/>
            <w:bottom w:val="none" w:sz="0" w:space="0" w:color="auto"/>
            <w:right w:val="none" w:sz="0" w:space="0" w:color="auto"/>
          </w:divBdr>
        </w:div>
        <w:div w:id="1682468874">
          <w:marLeft w:val="446"/>
          <w:marRight w:val="0"/>
          <w:marTop w:val="0"/>
          <w:marBottom w:val="0"/>
          <w:divBdr>
            <w:top w:val="none" w:sz="0" w:space="0" w:color="auto"/>
            <w:left w:val="none" w:sz="0" w:space="0" w:color="auto"/>
            <w:bottom w:val="none" w:sz="0" w:space="0" w:color="auto"/>
            <w:right w:val="none" w:sz="0" w:space="0" w:color="auto"/>
          </w:divBdr>
        </w:div>
        <w:div w:id="1236283901">
          <w:marLeft w:val="446"/>
          <w:marRight w:val="0"/>
          <w:marTop w:val="0"/>
          <w:marBottom w:val="0"/>
          <w:divBdr>
            <w:top w:val="none" w:sz="0" w:space="0" w:color="auto"/>
            <w:left w:val="none" w:sz="0" w:space="0" w:color="auto"/>
            <w:bottom w:val="none" w:sz="0" w:space="0" w:color="auto"/>
            <w:right w:val="none" w:sz="0" w:space="0" w:color="auto"/>
          </w:divBdr>
        </w:div>
        <w:div w:id="2064207332">
          <w:marLeft w:val="446"/>
          <w:marRight w:val="0"/>
          <w:marTop w:val="0"/>
          <w:marBottom w:val="0"/>
          <w:divBdr>
            <w:top w:val="none" w:sz="0" w:space="0" w:color="auto"/>
            <w:left w:val="none" w:sz="0" w:space="0" w:color="auto"/>
            <w:bottom w:val="none" w:sz="0" w:space="0" w:color="auto"/>
            <w:right w:val="none" w:sz="0" w:space="0" w:color="auto"/>
          </w:divBdr>
        </w:div>
        <w:div w:id="596209230">
          <w:marLeft w:val="446"/>
          <w:marRight w:val="0"/>
          <w:marTop w:val="0"/>
          <w:marBottom w:val="0"/>
          <w:divBdr>
            <w:top w:val="none" w:sz="0" w:space="0" w:color="auto"/>
            <w:left w:val="none" w:sz="0" w:space="0" w:color="auto"/>
            <w:bottom w:val="none" w:sz="0" w:space="0" w:color="auto"/>
            <w:right w:val="none" w:sz="0" w:space="0" w:color="auto"/>
          </w:divBdr>
        </w:div>
        <w:div w:id="278073920">
          <w:marLeft w:val="446"/>
          <w:marRight w:val="0"/>
          <w:marTop w:val="0"/>
          <w:marBottom w:val="0"/>
          <w:divBdr>
            <w:top w:val="none" w:sz="0" w:space="0" w:color="auto"/>
            <w:left w:val="none" w:sz="0" w:space="0" w:color="auto"/>
            <w:bottom w:val="none" w:sz="0" w:space="0" w:color="auto"/>
            <w:right w:val="none" w:sz="0" w:space="0" w:color="auto"/>
          </w:divBdr>
        </w:div>
      </w:divsChild>
    </w:div>
    <w:div w:id="602496478">
      <w:bodyDiv w:val="1"/>
      <w:marLeft w:val="0"/>
      <w:marRight w:val="0"/>
      <w:marTop w:val="0"/>
      <w:marBottom w:val="0"/>
      <w:divBdr>
        <w:top w:val="none" w:sz="0" w:space="0" w:color="auto"/>
        <w:left w:val="none" w:sz="0" w:space="0" w:color="auto"/>
        <w:bottom w:val="none" w:sz="0" w:space="0" w:color="auto"/>
        <w:right w:val="none" w:sz="0" w:space="0" w:color="auto"/>
      </w:divBdr>
    </w:div>
    <w:div w:id="629481602">
      <w:bodyDiv w:val="1"/>
      <w:marLeft w:val="0"/>
      <w:marRight w:val="0"/>
      <w:marTop w:val="0"/>
      <w:marBottom w:val="0"/>
      <w:divBdr>
        <w:top w:val="none" w:sz="0" w:space="0" w:color="auto"/>
        <w:left w:val="none" w:sz="0" w:space="0" w:color="auto"/>
        <w:bottom w:val="none" w:sz="0" w:space="0" w:color="auto"/>
        <w:right w:val="none" w:sz="0" w:space="0" w:color="auto"/>
      </w:divBdr>
    </w:div>
    <w:div w:id="688146776">
      <w:bodyDiv w:val="1"/>
      <w:marLeft w:val="0"/>
      <w:marRight w:val="0"/>
      <w:marTop w:val="0"/>
      <w:marBottom w:val="0"/>
      <w:divBdr>
        <w:top w:val="none" w:sz="0" w:space="0" w:color="auto"/>
        <w:left w:val="none" w:sz="0" w:space="0" w:color="auto"/>
        <w:bottom w:val="none" w:sz="0" w:space="0" w:color="auto"/>
        <w:right w:val="none" w:sz="0" w:space="0" w:color="auto"/>
      </w:divBdr>
    </w:div>
    <w:div w:id="696539431">
      <w:bodyDiv w:val="1"/>
      <w:marLeft w:val="0"/>
      <w:marRight w:val="0"/>
      <w:marTop w:val="0"/>
      <w:marBottom w:val="0"/>
      <w:divBdr>
        <w:top w:val="none" w:sz="0" w:space="0" w:color="auto"/>
        <w:left w:val="none" w:sz="0" w:space="0" w:color="auto"/>
        <w:bottom w:val="none" w:sz="0" w:space="0" w:color="auto"/>
        <w:right w:val="none" w:sz="0" w:space="0" w:color="auto"/>
      </w:divBdr>
    </w:div>
    <w:div w:id="698311385">
      <w:bodyDiv w:val="1"/>
      <w:marLeft w:val="0"/>
      <w:marRight w:val="0"/>
      <w:marTop w:val="0"/>
      <w:marBottom w:val="0"/>
      <w:divBdr>
        <w:top w:val="none" w:sz="0" w:space="0" w:color="auto"/>
        <w:left w:val="none" w:sz="0" w:space="0" w:color="auto"/>
        <w:bottom w:val="none" w:sz="0" w:space="0" w:color="auto"/>
        <w:right w:val="none" w:sz="0" w:space="0" w:color="auto"/>
      </w:divBdr>
    </w:div>
    <w:div w:id="716704580">
      <w:bodyDiv w:val="1"/>
      <w:marLeft w:val="0"/>
      <w:marRight w:val="0"/>
      <w:marTop w:val="0"/>
      <w:marBottom w:val="0"/>
      <w:divBdr>
        <w:top w:val="none" w:sz="0" w:space="0" w:color="auto"/>
        <w:left w:val="none" w:sz="0" w:space="0" w:color="auto"/>
        <w:bottom w:val="none" w:sz="0" w:space="0" w:color="auto"/>
        <w:right w:val="none" w:sz="0" w:space="0" w:color="auto"/>
      </w:divBdr>
    </w:div>
    <w:div w:id="718628390">
      <w:bodyDiv w:val="1"/>
      <w:marLeft w:val="0"/>
      <w:marRight w:val="0"/>
      <w:marTop w:val="0"/>
      <w:marBottom w:val="0"/>
      <w:divBdr>
        <w:top w:val="none" w:sz="0" w:space="0" w:color="auto"/>
        <w:left w:val="none" w:sz="0" w:space="0" w:color="auto"/>
        <w:bottom w:val="none" w:sz="0" w:space="0" w:color="auto"/>
        <w:right w:val="none" w:sz="0" w:space="0" w:color="auto"/>
      </w:divBdr>
    </w:div>
    <w:div w:id="719863061">
      <w:bodyDiv w:val="1"/>
      <w:marLeft w:val="0"/>
      <w:marRight w:val="0"/>
      <w:marTop w:val="0"/>
      <w:marBottom w:val="0"/>
      <w:divBdr>
        <w:top w:val="none" w:sz="0" w:space="0" w:color="auto"/>
        <w:left w:val="none" w:sz="0" w:space="0" w:color="auto"/>
        <w:bottom w:val="none" w:sz="0" w:space="0" w:color="auto"/>
        <w:right w:val="none" w:sz="0" w:space="0" w:color="auto"/>
      </w:divBdr>
    </w:div>
    <w:div w:id="744768668">
      <w:bodyDiv w:val="1"/>
      <w:marLeft w:val="0"/>
      <w:marRight w:val="0"/>
      <w:marTop w:val="0"/>
      <w:marBottom w:val="0"/>
      <w:divBdr>
        <w:top w:val="none" w:sz="0" w:space="0" w:color="auto"/>
        <w:left w:val="none" w:sz="0" w:space="0" w:color="auto"/>
        <w:bottom w:val="none" w:sz="0" w:space="0" w:color="auto"/>
        <w:right w:val="none" w:sz="0" w:space="0" w:color="auto"/>
      </w:divBdr>
    </w:div>
    <w:div w:id="767896573">
      <w:bodyDiv w:val="1"/>
      <w:marLeft w:val="0"/>
      <w:marRight w:val="0"/>
      <w:marTop w:val="0"/>
      <w:marBottom w:val="0"/>
      <w:divBdr>
        <w:top w:val="none" w:sz="0" w:space="0" w:color="auto"/>
        <w:left w:val="none" w:sz="0" w:space="0" w:color="auto"/>
        <w:bottom w:val="none" w:sz="0" w:space="0" w:color="auto"/>
        <w:right w:val="none" w:sz="0" w:space="0" w:color="auto"/>
      </w:divBdr>
      <w:divsChild>
        <w:div w:id="311099483">
          <w:marLeft w:val="0"/>
          <w:marRight w:val="0"/>
          <w:marTop w:val="0"/>
          <w:marBottom w:val="0"/>
          <w:divBdr>
            <w:top w:val="none" w:sz="0" w:space="0" w:color="auto"/>
            <w:left w:val="none" w:sz="0" w:space="0" w:color="auto"/>
            <w:bottom w:val="none" w:sz="0" w:space="0" w:color="auto"/>
            <w:right w:val="none" w:sz="0" w:space="0" w:color="auto"/>
          </w:divBdr>
        </w:div>
      </w:divsChild>
    </w:div>
    <w:div w:id="837188354">
      <w:bodyDiv w:val="1"/>
      <w:marLeft w:val="0"/>
      <w:marRight w:val="0"/>
      <w:marTop w:val="0"/>
      <w:marBottom w:val="0"/>
      <w:divBdr>
        <w:top w:val="none" w:sz="0" w:space="0" w:color="auto"/>
        <w:left w:val="none" w:sz="0" w:space="0" w:color="auto"/>
        <w:bottom w:val="none" w:sz="0" w:space="0" w:color="auto"/>
        <w:right w:val="none" w:sz="0" w:space="0" w:color="auto"/>
      </w:divBdr>
      <w:divsChild>
        <w:div w:id="472016968">
          <w:marLeft w:val="360"/>
          <w:marRight w:val="0"/>
          <w:marTop w:val="120"/>
          <w:marBottom w:val="120"/>
          <w:divBdr>
            <w:top w:val="none" w:sz="0" w:space="0" w:color="auto"/>
            <w:left w:val="none" w:sz="0" w:space="0" w:color="auto"/>
            <w:bottom w:val="none" w:sz="0" w:space="0" w:color="auto"/>
            <w:right w:val="none" w:sz="0" w:space="0" w:color="auto"/>
          </w:divBdr>
        </w:div>
      </w:divsChild>
    </w:div>
    <w:div w:id="850919767">
      <w:bodyDiv w:val="1"/>
      <w:marLeft w:val="0"/>
      <w:marRight w:val="0"/>
      <w:marTop w:val="0"/>
      <w:marBottom w:val="0"/>
      <w:divBdr>
        <w:top w:val="none" w:sz="0" w:space="0" w:color="auto"/>
        <w:left w:val="none" w:sz="0" w:space="0" w:color="auto"/>
        <w:bottom w:val="none" w:sz="0" w:space="0" w:color="auto"/>
        <w:right w:val="none" w:sz="0" w:space="0" w:color="auto"/>
      </w:divBdr>
    </w:div>
    <w:div w:id="856574626">
      <w:bodyDiv w:val="1"/>
      <w:marLeft w:val="0"/>
      <w:marRight w:val="0"/>
      <w:marTop w:val="0"/>
      <w:marBottom w:val="0"/>
      <w:divBdr>
        <w:top w:val="none" w:sz="0" w:space="0" w:color="auto"/>
        <w:left w:val="none" w:sz="0" w:space="0" w:color="auto"/>
        <w:bottom w:val="none" w:sz="0" w:space="0" w:color="auto"/>
        <w:right w:val="none" w:sz="0" w:space="0" w:color="auto"/>
      </w:divBdr>
    </w:div>
    <w:div w:id="896666386">
      <w:bodyDiv w:val="1"/>
      <w:marLeft w:val="0"/>
      <w:marRight w:val="0"/>
      <w:marTop w:val="0"/>
      <w:marBottom w:val="0"/>
      <w:divBdr>
        <w:top w:val="none" w:sz="0" w:space="0" w:color="auto"/>
        <w:left w:val="none" w:sz="0" w:space="0" w:color="auto"/>
        <w:bottom w:val="none" w:sz="0" w:space="0" w:color="auto"/>
        <w:right w:val="none" w:sz="0" w:space="0" w:color="auto"/>
      </w:divBdr>
    </w:div>
    <w:div w:id="902108319">
      <w:bodyDiv w:val="1"/>
      <w:marLeft w:val="0"/>
      <w:marRight w:val="0"/>
      <w:marTop w:val="0"/>
      <w:marBottom w:val="0"/>
      <w:divBdr>
        <w:top w:val="none" w:sz="0" w:space="0" w:color="auto"/>
        <w:left w:val="none" w:sz="0" w:space="0" w:color="auto"/>
        <w:bottom w:val="none" w:sz="0" w:space="0" w:color="auto"/>
        <w:right w:val="none" w:sz="0" w:space="0" w:color="auto"/>
      </w:divBdr>
      <w:divsChild>
        <w:div w:id="997266171">
          <w:marLeft w:val="0"/>
          <w:marRight w:val="0"/>
          <w:marTop w:val="0"/>
          <w:marBottom w:val="0"/>
          <w:divBdr>
            <w:top w:val="none" w:sz="0" w:space="0" w:color="auto"/>
            <w:left w:val="none" w:sz="0" w:space="0" w:color="auto"/>
            <w:bottom w:val="none" w:sz="0" w:space="0" w:color="auto"/>
            <w:right w:val="none" w:sz="0" w:space="0" w:color="auto"/>
          </w:divBdr>
        </w:div>
      </w:divsChild>
    </w:div>
    <w:div w:id="907764384">
      <w:bodyDiv w:val="1"/>
      <w:marLeft w:val="0"/>
      <w:marRight w:val="0"/>
      <w:marTop w:val="0"/>
      <w:marBottom w:val="0"/>
      <w:divBdr>
        <w:top w:val="none" w:sz="0" w:space="0" w:color="auto"/>
        <w:left w:val="none" w:sz="0" w:space="0" w:color="auto"/>
        <w:bottom w:val="none" w:sz="0" w:space="0" w:color="auto"/>
        <w:right w:val="none" w:sz="0" w:space="0" w:color="auto"/>
      </w:divBdr>
      <w:divsChild>
        <w:div w:id="1852840219">
          <w:marLeft w:val="0"/>
          <w:marRight w:val="0"/>
          <w:marTop w:val="0"/>
          <w:marBottom w:val="0"/>
          <w:divBdr>
            <w:top w:val="none" w:sz="0" w:space="0" w:color="auto"/>
            <w:left w:val="none" w:sz="0" w:space="0" w:color="auto"/>
            <w:bottom w:val="none" w:sz="0" w:space="0" w:color="auto"/>
            <w:right w:val="none" w:sz="0" w:space="0" w:color="auto"/>
          </w:divBdr>
        </w:div>
      </w:divsChild>
    </w:div>
    <w:div w:id="916331017">
      <w:bodyDiv w:val="1"/>
      <w:marLeft w:val="0"/>
      <w:marRight w:val="0"/>
      <w:marTop w:val="0"/>
      <w:marBottom w:val="0"/>
      <w:divBdr>
        <w:top w:val="none" w:sz="0" w:space="0" w:color="auto"/>
        <w:left w:val="none" w:sz="0" w:space="0" w:color="auto"/>
        <w:bottom w:val="none" w:sz="0" w:space="0" w:color="auto"/>
        <w:right w:val="none" w:sz="0" w:space="0" w:color="auto"/>
      </w:divBdr>
    </w:div>
    <w:div w:id="917901539">
      <w:bodyDiv w:val="1"/>
      <w:marLeft w:val="0"/>
      <w:marRight w:val="0"/>
      <w:marTop w:val="0"/>
      <w:marBottom w:val="0"/>
      <w:divBdr>
        <w:top w:val="none" w:sz="0" w:space="0" w:color="auto"/>
        <w:left w:val="none" w:sz="0" w:space="0" w:color="auto"/>
        <w:bottom w:val="none" w:sz="0" w:space="0" w:color="auto"/>
        <w:right w:val="none" w:sz="0" w:space="0" w:color="auto"/>
      </w:divBdr>
    </w:div>
    <w:div w:id="919631659">
      <w:bodyDiv w:val="1"/>
      <w:marLeft w:val="0"/>
      <w:marRight w:val="0"/>
      <w:marTop w:val="0"/>
      <w:marBottom w:val="0"/>
      <w:divBdr>
        <w:top w:val="none" w:sz="0" w:space="0" w:color="auto"/>
        <w:left w:val="none" w:sz="0" w:space="0" w:color="auto"/>
        <w:bottom w:val="none" w:sz="0" w:space="0" w:color="auto"/>
        <w:right w:val="none" w:sz="0" w:space="0" w:color="auto"/>
      </w:divBdr>
    </w:div>
    <w:div w:id="945118336">
      <w:bodyDiv w:val="1"/>
      <w:marLeft w:val="0"/>
      <w:marRight w:val="0"/>
      <w:marTop w:val="0"/>
      <w:marBottom w:val="0"/>
      <w:divBdr>
        <w:top w:val="none" w:sz="0" w:space="0" w:color="auto"/>
        <w:left w:val="none" w:sz="0" w:space="0" w:color="auto"/>
        <w:bottom w:val="none" w:sz="0" w:space="0" w:color="auto"/>
        <w:right w:val="none" w:sz="0" w:space="0" w:color="auto"/>
      </w:divBdr>
    </w:div>
    <w:div w:id="950236462">
      <w:bodyDiv w:val="1"/>
      <w:marLeft w:val="0"/>
      <w:marRight w:val="0"/>
      <w:marTop w:val="0"/>
      <w:marBottom w:val="0"/>
      <w:divBdr>
        <w:top w:val="none" w:sz="0" w:space="0" w:color="auto"/>
        <w:left w:val="none" w:sz="0" w:space="0" w:color="auto"/>
        <w:bottom w:val="none" w:sz="0" w:space="0" w:color="auto"/>
        <w:right w:val="none" w:sz="0" w:space="0" w:color="auto"/>
      </w:divBdr>
    </w:div>
    <w:div w:id="963272920">
      <w:bodyDiv w:val="1"/>
      <w:marLeft w:val="0"/>
      <w:marRight w:val="0"/>
      <w:marTop w:val="0"/>
      <w:marBottom w:val="0"/>
      <w:divBdr>
        <w:top w:val="none" w:sz="0" w:space="0" w:color="auto"/>
        <w:left w:val="none" w:sz="0" w:space="0" w:color="auto"/>
        <w:bottom w:val="none" w:sz="0" w:space="0" w:color="auto"/>
        <w:right w:val="none" w:sz="0" w:space="0" w:color="auto"/>
      </w:divBdr>
    </w:div>
    <w:div w:id="996113137">
      <w:bodyDiv w:val="1"/>
      <w:marLeft w:val="0"/>
      <w:marRight w:val="0"/>
      <w:marTop w:val="0"/>
      <w:marBottom w:val="0"/>
      <w:divBdr>
        <w:top w:val="none" w:sz="0" w:space="0" w:color="auto"/>
        <w:left w:val="none" w:sz="0" w:space="0" w:color="auto"/>
        <w:bottom w:val="none" w:sz="0" w:space="0" w:color="auto"/>
        <w:right w:val="none" w:sz="0" w:space="0" w:color="auto"/>
      </w:divBdr>
    </w:div>
    <w:div w:id="996615383">
      <w:bodyDiv w:val="1"/>
      <w:marLeft w:val="0"/>
      <w:marRight w:val="0"/>
      <w:marTop w:val="0"/>
      <w:marBottom w:val="0"/>
      <w:divBdr>
        <w:top w:val="none" w:sz="0" w:space="0" w:color="auto"/>
        <w:left w:val="none" w:sz="0" w:space="0" w:color="auto"/>
        <w:bottom w:val="none" w:sz="0" w:space="0" w:color="auto"/>
        <w:right w:val="none" w:sz="0" w:space="0" w:color="auto"/>
      </w:divBdr>
    </w:div>
    <w:div w:id="996803975">
      <w:bodyDiv w:val="1"/>
      <w:marLeft w:val="0"/>
      <w:marRight w:val="0"/>
      <w:marTop w:val="0"/>
      <w:marBottom w:val="0"/>
      <w:divBdr>
        <w:top w:val="none" w:sz="0" w:space="0" w:color="auto"/>
        <w:left w:val="none" w:sz="0" w:space="0" w:color="auto"/>
        <w:bottom w:val="none" w:sz="0" w:space="0" w:color="auto"/>
        <w:right w:val="none" w:sz="0" w:space="0" w:color="auto"/>
      </w:divBdr>
    </w:div>
    <w:div w:id="1041057618">
      <w:bodyDiv w:val="1"/>
      <w:marLeft w:val="0"/>
      <w:marRight w:val="0"/>
      <w:marTop w:val="0"/>
      <w:marBottom w:val="0"/>
      <w:divBdr>
        <w:top w:val="none" w:sz="0" w:space="0" w:color="auto"/>
        <w:left w:val="none" w:sz="0" w:space="0" w:color="auto"/>
        <w:bottom w:val="none" w:sz="0" w:space="0" w:color="auto"/>
        <w:right w:val="none" w:sz="0" w:space="0" w:color="auto"/>
      </w:divBdr>
      <w:divsChild>
        <w:div w:id="1677998089">
          <w:marLeft w:val="0"/>
          <w:marRight w:val="0"/>
          <w:marTop w:val="0"/>
          <w:marBottom w:val="0"/>
          <w:divBdr>
            <w:top w:val="none" w:sz="0" w:space="0" w:color="auto"/>
            <w:left w:val="none" w:sz="0" w:space="0" w:color="auto"/>
            <w:bottom w:val="none" w:sz="0" w:space="0" w:color="auto"/>
            <w:right w:val="none" w:sz="0" w:space="0" w:color="auto"/>
          </w:divBdr>
        </w:div>
      </w:divsChild>
    </w:div>
    <w:div w:id="1043596609">
      <w:bodyDiv w:val="1"/>
      <w:marLeft w:val="0"/>
      <w:marRight w:val="0"/>
      <w:marTop w:val="0"/>
      <w:marBottom w:val="0"/>
      <w:divBdr>
        <w:top w:val="none" w:sz="0" w:space="0" w:color="auto"/>
        <w:left w:val="none" w:sz="0" w:space="0" w:color="auto"/>
        <w:bottom w:val="none" w:sz="0" w:space="0" w:color="auto"/>
        <w:right w:val="none" w:sz="0" w:space="0" w:color="auto"/>
      </w:divBdr>
    </w:div>
    <w:div w:id="1045300897">
      <w:bodyDiv w:val="1"/>
      <w:marLeft w:val="0"/>
      <w:marRight w:val="0"/>
      <w:marTop w:val="0"/>
      <w:marBottom w:val="0"/>
      <w:divBdr>
        <w:top w:val="none" w:sz="0" w:space="0" w:color="auto"/>
        <w:left w:val="none" w:sz="0" w:space="0" w:color="auto"/>
        <w:bottom w:val="none" w:sz="0" w:space="0" w:color="auto"/>
        <w:right w:val="none" w:sz="0" w:space="0" w:color="auto"/>
      </w:divBdr>
      <w:divsChild>
        <w:div w:id="1372993331">
          <w:marLeft w:val="446"/>
          <w:marRight w:val="0"/>
          <w:marTop w:val="0"/>
          <w:marBottom w:val="0"/>
          <w:divBdr>
            <w:top w:val="none" w:sz="0" w:space="0" w:color="auto"/>
            <w:left w:val="none" w:sz="0" w:space="0" w:color="auto"/>
            <w:bottom w:val="none" w:sz="0" w:space="0" w:color="auto"/>
            <w:right w:val="none" w:sz="0" w:space="0" w:color="auto"/>
          </w:divBdr>
        </w:div>
        <w:div w:id="781921302">
          <w:marLeft w:val="446"/>
          <w:marRight w:val="0"/>
          <w:marTop w:val="0"/>
          <w:marBottom w:val="0"/>
          <w:divBdr>
            <w:top w:val="none" w:sz="0" w:space="0" w:color="auto"/>
            <w:left w:val="none" w:sz="0" w:space="0" w:color="auto"/>
            <w:bottom w:val="none" w:sz="0" w:space="0" w:color="auto"/>
            <w:right w:val="none" w:sz="0" w:space="0" w:color="auto"/>
          </w:divBdr>
        </w:div>
        <w:div w:id="133958020">
          <w:marLeft w:val="446"/>
          <w:marRight w:val="0"/>
          <w:marTop w:val="0"/>
          <w:marBottom w:val="0"/>
          <w:divBdr>
            <w:top w:val="none" w:sz="0" w:space="0" w:color="auto"/>
            <w:left w:val="none" w:sz="0" w:space="0" w:color="auto"/>
            <w:bottom w:val="none" w:sz="0" w:space="0" w:color="auto"/>
            <w:right w:val="none" w:sz="0" w:space="0" w:color="auto"/>
          </w:divBdr>
        </w:div>
        <w:div w:id="976883701">
          <w:marLeft w:val="446"/>
          <w:marRight w:val="0"/>
          <w:marTop w:val="0"/>
          <w:marBottom w:val="0"/>
          <w:divBdr>
            <w:top w:val="none" w:sz="0" w:space="0" w:color="auto"/>
            <w:left w:val="none" w:sz="0" w:space="0" w:color="auto"/>
            <w:bottom w:val="none" w:sz="0" w:space="0" w:color="auto"/>
            <w:right w:val="none" w:sz="0" w:space="0" w:color="auto"/>
          </w:divBdr>
        </w:div>
        <w:div w:id="2637059">
          <w:marLeft w:val="446"/>
          <w:marRight w:val="0"/>
          <w:marTop w:val="0"/>
          <w:marBottom w:val="0"/>
          <w:divBdr>
            <w:top w:val="none" w:sz="0" w:space="0" w:color="auto"/>
            <w:left w:val="none" w:sz="0" w:space="0" w:color="auto"/>
            <w:bottom w:val="none" w:sz="0" w:space="0" w:color="auto"/>
            <w:right w:val="none" w:sz="0" w:space="0" w:color="auto"/>
          </w:divBdr>
        </w:div>
      </w:divsChild>
    </w:div>
    <w:div w:id="1074081839">
      <w:bodyDiv w:val="1"/>
      <w:marLeft w:val="0"/>
      <w:marRight w:val="0"/>
      <w:marTop w:val="0"/>
      <w:marBottom w:val="0"/>
      <w:divBdr>
        <w:top w:val="none" w:sz="0" w:space="0" w:color="auto"/>
        <w:left w:val="none" w:sz="0" w:space="0" w:color="auto"/>
        <w:bottom w:val="none" w:sz="0" w:space="0" w:color="auto"/>
        <w:right w:val="none" w:sz="0" w:space="0" w:color="auto"/>
      </w:divBdr>
      <w:divsChild>
        <w:div w:id="1957298605">
          <w:marLeft w:val="360"/>
          <w:marRight w:val="0"/>
          <w:marTop w:val="120"/>
          <w:marBottom w:val="120"/>
          <w:divBdr>
            <w:top w:val="none" w:sz="0" w:space="0" w:color="auto"/>
            <w:left w:val="none" w:sz="0" w:space="0" w:color="auto"/>
            <w:bottom w:val="none" w:sz="0" w:space="0" w:color="auto"/>
            <w:right w:val="none" w:sz="0" w:space="0" w:color="auto"/>
          </w:divBdr>
        </w:div>
      </w:divsChild>
    </w:div>
    <w:div w:id="1081606429">
      <w:bodyDiv w:val="1"/>
      <w:marLeft w:val="0"/>
      <w:marRight w:val="0"/>
      <w:marTop w:val="0"/>
      <w:marBottom w:val="0"/>
      <w:divBdr>
        <w:top w:val="none" w:sz="0" w:space="0" w:color="auto"/>
        <w:left w:val="none" w:sz="0" w:space="0" w:color="auto"/>
        <w:bottom w:val="none" w:sz="0" w:space="0" w:color="auto"/>
        <w:right w:val="none" w:sz="0" w:space="0" w:color="auto"/>
      </w:divBdr>
    </w:div>
    <w:div w:id="1082802172">
      <w:bodyDiv w:val="1"/>
      <w:marLeft w:val="0"/>
      <w:marRight w:val="0"/>
      <w:marTop w:val="0"/>
      <w:marBottom w:val="0"/>
      <w:divBdr>
        <w:top w:val="none" w:sz="0" w:space="0" w:color="auto"/>
        <w:left w:val="none" w:sz="0" w:space="0" w:color="auto"/>
        <w:bottom w:val="none" w:sz="0" w:space="0" w:color="auto"/>
        <w:right w:val="none" w:sz="0" w:space="0" w:color="auto"/>
      </w:divBdr>
      <w:divsChild>
        <w:div w:id="1826120479">
          <w:marLeft w:val="360"/>
          <w:marRight w:val="0"/>
          <w:marTop w:val="120"/>
          <w:marBottom w:val="120"/>
          <w:divBdr>
            <w:top w:val="none" w:sz="0" w:space="0" w:color="auto"/>
            <w:left w:val="none" w:sz="0" w:space="0" w:color="auto"/>
            <w:bottom w:val="none" w:sz="0" w:space="0" w:color="auto"/>
            <w:right w:val="none" w:sz="0" w:space="0" w:color="auto"/>
          </w:divBdr>
        </w:div>
      </w:divsChild>
    </w:div>
    <w:div w:id="1108164006">
      <w:marLeft w:val="0"/>
      <w:marRight w:val="0"/>
      <w:marTop w:val="0"/>
      <w:marBottom w:val="0"/>
      <w:divBdr>
        <w:top w:val="none" w:sz="0" w:space="0" w:color="auto"/>
        <w:left w:val="none" w:sz="0" w:space="0" w:color="auto"/>
        <w:bottom w:val="none" w:sz="0" w:space="0" w:color="auto"/>
        <w:right w:val="none" w:sz="0" w:space="0" w:color="auto"/>
      </w:divBdr>
    </w:div>
    <w:div w:id="1108164007">
      <w:marLeft w:val="1800"/>
      <w:marRight w:val="0"/>
      <w:marTop w:val="0"/>
      <w:marBottom w:val="0"/>
      <w:divBdr>
        <w:top w:val="none" w:sz="0" w:space="0" w:color="auto"/>
        <w:left w:val="none" w:sz="0" w:space="0" w:color="auto"/>
        <w:bottom w:val="none" w:sz="0" w:space="0" w:color="auto"/>
        <w:right w:val="none" w:sz="0" w:space="0" w:color="auto"/>
      </w:divBdr>
    </w:div>
    <w:div w:id="1108164008">
      <w:marLeft w:val="1166"/>
      <w:marRight w:val="0"/>
      <w:marTop w:val="0"/>
      <w:marBottom w:val="0"/>
      <w:divBdr>
        <w:top w:val="none" w:sz="0" w:space="0" w:color="auto"/>
        <w:left w:val="none" w:sz="0" w:space="0" w:color="auto"/>
        <w:bottom w:val="none" w:sz="0" w:space="0" w:color="auto"/>
        <w:right w:val="none" w:sz="0" w:space="0" w:color="auto"/>
      </w:divBdr>
    </w:div>
    <w:div w:id="1108164009">
      <w:marLeft w:val="0"/>
      <w:marRight w:val="0"/>
      <w:marTop w:val="0"/>
      <w:marBottom w:val="0"/>
      <w:divBdr>
        <w:top w:val="none" w:sz="0" w:space="0" w:color="auto"/>
        <w:left w:val="none" w:sz="0" w:space="0" w:color="auto"/>
        <w:bottom w:val="none" w:sz="0" w:space="0" w:color="auto"/>
        <w:right w:val="none" w:sz="0" w:space="0" w:color="auto"/>
      </w:divBdr>
    </w:div>
    <w:div w:id="1108164010">
      <w:marLeft w:val="0"/>
      <w:marRight w:val="0"/>
      <w:marTop w:val="0"/>
      <w:marBottom w:val="0"/>
      <w:divBdr>
        <w:top w:val="none" w:sz="0" w:space="0" w:color="auto"/>
        <w:left w:val="none" w:sz="0" w:space="0" w:color="auto"/>
        <w:bottom w:val="none" w:sz="0" w:space="0" w:color="auto"/>
        <w:right w:val="none" w:sz="0" w:space="0" w:color="auto"/>
      </w:divBdr>
    </w:div>
    <w:div w:id="1108164011">
      <w:marLeft w:val="0"/>
      <w:marRight w:val="0"/>
      <w:marTop w:val="0"/>
      <w:marBottom w:val="0"/>
      <w:divBdr>
        <w:top w:val="none" w:sz="0" w:space="0" w:color="auto"/>
        <w:left w:val="none" w:sz="0" w:space="0" w:color="auto"/>
        <w:bottom w:val="none" w:sz="0" w:space="0" w:color="auto"/>
        <w:right w:val="none" w:sz="0" w:space="0" w:color="auto"/>
      </w:divBdr>
    </w:div>
    <w:div w:id="1108164012">
      <w:marLeft w:val="0"/>
      <w:marRight w:val="0"/>
      <w:marTop w:val="0"/>
      <w:marBottom w:val="0"/>
      <w:divBdr>
        <w:top w:val="none" w:sz="0" w:space="0" w:color="auto"/>
        <w:left w:val="none" w:sz="0" w:space="0" w:color="auto"/>
        <w:bottom w:val="none" w:sz="0" w:space="0" w:color="auto"/>
        <w:right w:val="none" w:sz="0" w:space="0" w:color="auto"/>
      </w:divBdr>
    </w:div>
    <w:div w:id="1108164013">
      <w:marLeft w:val="0"/>
      <w:marRight w:val="0"/>
      <w:marTop w:val="0"/>
      <w:marBottom w:val="0"/>
      <w:divBdr>
        <w:top w:val="none" w:sz="0" w:space="0" w:color="auto"/>
        <w:left w:val="none" w:sz="0" w:space="0" w:color="auto"/>
        <w:bottom w:val="none" w:sz="0" w:space="0" w:color="auto"/>
        <w:right w:val="none" w:sz="0" w:space="0" w:color="auto"/>
      </w:divBdr>
    </w:div>
    <w:div w:id="1108164014">
      <w:marLeft w:val="0"/>
      <w:marRight w:val="0"/>
      <w:marTop w:val="0"/>
      <w:marBottom w:val="0"/>
      <w:divBdr>
        <w:top w:val="none" w:sz="0" w:space="0" w:color="auto"/>
        <w:left w:val="none" w:sz="0" w:space="0" w:color="auto"/>
        <w:bottom w:val="none" w:sz="0" w:space="0" w:color="auto"/>
        <w:right w:val="none" w:sz="0" w:space="0" w:color="auto"/>
      </w:divBdr>
    </w:div>
    <w:div w:id="1108164015">
      <w:marLeft w:val="0"/>
      <w:marRight w:val="0"/>
      <w:marTop w:val="0"/>
      <w:marBottom w:val="0"/>
      <w:divBdr>
        <w:top w:val="none" w:sz="0" w:space="0" w:color="auto"/>
        <w:left w:val="none" w:sz="0" w:space="0" w:color="auto"/>
        <w:bottom w:val="none" w:sz="0" w:space="0" w:color="auto"/>
        <w:right w:val="none" w:sz="0" w:space="0" w:color="auto"/>
      </w:divBdr>
    </w:div>
    <w:div w:id="1108164017">
      <w:marLeft w:val="0"/>
      <w:marRight w:val="0"/>
      <w:marTop w:val="0"/>
      <w:marBottom w:val="0"/>
      <w:divBdr>
        <w:top w:val="none" w:sz="0" w:space="0" w:color="auto"/>
        <w:left w:val="none" w:sz="0" w:space="0" w:color="auto"/>
        <w:bottom w:val="none" w:sz="0" w:space="0" w:color="auto"/>
        <w:right w:val="none" w:sz="0" w:space="0" w:color="auto"/>
      </w:divBdr>
    </w:div>
    <w:div w:id="1108164018">
      <w:marLeft w:val="0"/>
      <w:marRight w:val="0"/>
      <w:marTop w:val="0"/>
      <w:marBottom w:val="0"/>
      <w:divBdr>
        <w:top w:val="none" w:sz="0" w:space="0" w:color="auto"/>
        <w:left w:val="none" w:sz="0" w:space="0" w:color="auto"/>
        <w:bottom w:val="none" w:sz="0" w:space="0" w:color="auto"/>
        <w:right w:val="none" w:sz="0" w:space="0" w:color="auto"/>
      </w:divBdr>
    </w:div>
    <w:div w:id="1108164019">
      <w:marLeft w:val="1166"/>
      <w:marRight w:val="0"/>
      <w:marTop w:val="0"/>
      <w:marBottom w:val="0"/>
      <w:divBdr>
        <w:top w:val="none" w:sz="0" w:space="0" w:color="auto"/>
        <w:left w:val="none" w:sz="0" w:space="0" w:color="auto"/>
        <w:bottom w:val="none" w:sz="0" w:space="0" w:color="auto"/>
        <w:right w:val="none" w:sz="0" w:space="0" w:color="auto"/>
      </w:divBdr>
    </w:div>
    <w:div w:id="1108164020">
      <w:marLeft w:val="0"/>
      <w:marRight w:val="0"/>
      <w:marTop w:val="0"/>
      <w:marBottom w:val="0"/>
      <w:divBdr>
        <w:top w:val="none" w:sz="0" w:space="0" w:color="auto"/>
        <w:left w:val="none" w:sz="0" w:space="0" w:color="auto"/>
        <w:bottom w:val="none" w:sz="0" w:space="0" w:color="auto"/>
        <w:right w:val="none" w:sz="0" w:space="0" w:color="auto"/>
      </w:divBdr>
    </w:div>
    <w:div w:id="1108164021">
      <w:marLeft w:val="0"/>
      <w:marRight w:val="0"/>
      <w:marTop w:val="0"/>
      <w:marBottom w:val="0"/>
      <w:divBdr>
        <w:top w:val="none" w:sz="0" w:space="0" w:color="auto"/>
        <w:left w:val="none" w:sz="0" w:space="0" w:color="auto"/>
        <w:bottom w:val="none" w:sz="0" w:space="0" w:color="auto"/>
        <w:right w:val="none" w:sz="0" w:space="0" w:color="auto"/>
      </w:divBdr>
    </w:div>
    <w:div w:id="1108164022">
      <w:marLeft w:val="0"/>
      <w:marRight w:val="0"/>
      <w:marTop w:val="0"/>
      <w:marBottom w:val="0"/>
      <w:divBdr>
        <w:top w:val="none" w:sz="0" w:space="0" w:color="auto"/>
        <w:left w:val="none" w:sz="0" w:space="0" w:color="auto"/>
        <w:bottom w:val="none" w:sz="0" w:space="0" w:color="auto"/>
        <w:right w:val="none" w:sz="0" w:space="0" w:color="auto"/>
      </w:divBdr>
    </w:div>
    <w:div w:id="1108164023">
      <w:marLeft w:val="0"/>
      <w:marRight w:val="0"/>
      <w:marTop w:val="0"/>
      <w:marBottom w:val="0"/>
      <w:divBdr>
        <w:top w:val="none" w:sz="0" w:space="0" w:color="auto"/>
        <w:left w:val="none" w:sz="0" w:space="0" w:color="auto"/>
        <w:bottom w:val="none" w:sz="0" w:space="0" w:color="auto"/>
        <w:right w:val="none" w:sz="0" w:space="0" w:color="auto"/>
      </w:divBdr>
    </w:div>
    <w:div w:id="1108164024">
      <w:marLeft w:val="1800"/>
      <w:marRight w:val="0"/>
      <w:marTop w:val="0"/>
      <w:marBottom w:val="0"/>
      <w:divBdr>
        <w:top w:val="none" w:sz="0" w:space="0" w:color="auto"/>
        <w:left w:val="none" w:sz="0" w:space="0" w:color="auto"/>
        <w:bottom w:val="none" w:sz="0" w:space="0" w:color="auto"/>
        <w:right w:val="none" w:sz="0" w:space="0" w:color="auto"/>
      </w:divBdr>
    </w:div>
    <w:div w:id="1108164025">
      <w:marLeft w:val="0"/>
      <w:marRight w:val="0"/>
      <w:marTop w:val="0"/>
      <w:marBottom w:val="0"/>
      <w:divBdr>
        <w:top w:val="none" w:sz="0" w:space="0" w:color="auto"/>
        <w:left w:val="none" w:sz="0" w:space="0" w:color="auto"/>
        <w:bottom w:val="none" w:sz="0" w:space="0" w:color="auto"/>
        <w:right w:val="none" w:sz="0" w:space="0" w:color="auto"/>
      </w:divBdr>
    </w:div>
    <w:div w:id="1108164026">
      <w:marLeft w:val="446"/>
      <w:marRight w:val="0"/>
      <w:marTop w:val="0"/>
      <w:marBottom w:val="0"/>
      <w:divBdr>
        <w:top w:val="none" w:sz="0" w:space="0" w:color="auto"/>
        <w:left w:val="none" w:sz="0" w:space="0" w:color="auto"/>
        <w:bottom w:val="none" w:sz="0" w:space="0" w:color="auto"/>
        <w:right w:val="none" w:sz="0" w:space="0" w:color="auto"/>
      </w:divBdr>
    </w:div>
    <w:div w:id="1108164027">
      <w:marLeft w:val="1800"/>
      <w:marRight w:val="0"/>
      <w:marTop w:val="0"/>
      <w:marBottom w:val="0"/>
      <w:divBdr>
        <w:top w:val="none" w:sz="0" w:space="0" w:color="auto"/>
        <w:left w:val="none" w:sz="0" w:space="0" w:color="auto"/>
        <w:bottom w:val="none" w:sz="0" w:space="0" w:color="auto"/>
        <w:right w:val="none" w:sz="0" w:space="0" w:color="auto"/>
      </w:divBdr>
    </w:div>
    <w:div w:id="1108164028">
      <w:marLeft w:val="0"/>
      <w:marRight w:val="0"/>
      <w:marTop w:val="0"/>
      <w:marBottom w:val="0"/>
      <w:divBdr>
        <w:top w:val="none" w:sz="0" w:space="0" w:color="auto"/>
        <w:left w:val="none" w:sz="0" w:space="0" w:color="auto"/>
        <w:bottom w:val="none" w:sz="0" w:space="0" w:color="auto"/>
        <w:right w:val="none" w:sz="0" w:space="0" w:color="auto"/>
      </w:divBdr>
    </w:div>
    <w:div w:id="1108164029">
      <w:marLeft w:val="1166"/>
      <w:marRight w:val="0"/>
      <w:marTop w:val="0"/>
      <w:marBottom w:val="0"/>
      <w:divBdr>
        <w:top w:val="none" w:sz="0" w:space="0" w:color="auto"/>
        <w:left w:val="none" w:sz="0" w:space="0" w:color="auto"/>
        <w:bottom w:val="none" w:sz="0" w:space="0" w:color="auto"/>
        <w:right w:val="none" w:sz="0" w:space="0" w:color="auto"/>
      </w:divBdr>
    </w:div>
    <w:div w:id="1108164030">
      <w:marLeft w:val="0"/>
      <w:marRight w:val="0"/>
      <w:marTop w:val="0"/>
      <w:marBottom w:val="0"/>
      <w:divBdr>
        <w:top w:val="none" w:sz="0" w:space="0" w:color="auto"/>
        <w:left w:val="none" w:sz="0" w:space="0" w:color="auto"/>
        <w:bottom w:val="none" w:sz="0" w:space="0" w:color="auto"/>
        <w:right w:val="none" w:sz="0" w:space="0" w:color="auto"/>
      </w:divBdr>
    </w:div>
    <w:div w:id="1108164031">
      <w:marLeft w:val="0"/>
      <w:marRight w:val="0"/>
      <w:marTop w:val="0"/>
      <w:marBottom w:val="0"/>
      <w:divBdr>
        <w:top w:val="none" w:sz="0" w:space="0" w:color="auto"/>
        <w:left w:val="none" w:sz="0" w:space="0" w:color="auto"/>
        <w:bottom w:val="none" w:sz="0" w:space="0" w:color="auto"/>
        <w:right w:val="none" w:sz="0" w:space="0" w:color="auto"/>
      </w:divBdr>
    </w:div>
    <w:div w:id="1108164032">
      <w:marLeft w:val="1800"/>
      <w:marRight w:val="0"/>
      <w:marTop w:val="0"/>
      <w:marBottom w:val="0"/>
      <w:divBdr>
        <w:top w:val="none" w:sz="0" w:space="0" w:color="auto"/>
        <w:left w:val="none" w:sz="0" w:space="0" w:color="auto"/>
        <w:bottom w:val="none" w:sz="0" w:space="0" w:color="auto"/>
        <w:right w:val="none" w:sz="0" w:space="0" w:color="auto"/>
      </w:divBdr>
    </w:div>
    <w:div w:id="1108164033">
      <w:marLeft w:val="0"/>
      <w:marRight w:val="0"/>
      <w:marTop w:val="0"/>
      <w:marBottom w:val="0"/>
      <w:divBdr>
        <w:top w:val="none" w:sz="0" w:space="0" w:color="auto"/>
        <w:left w:val="none" w:sz="0" w:space="0" w:color="auto"/>
        <w:bottom w:val="none" w:sz="0" w:space="0" w:color="auto"/>
        <w:right w:val="none" w:sz="0" w:space="0" w:color="auto"/>
      </w:divBdr>
    </w:div>
    <w:div w:id="1108164034">
      <w:marLeft w:val="0"/>
      <w:marRight w:val="0"/>
      <w:marTop w:val="0"/>
      <w:marBottom w:val="0"/>
      <w:divBdr>
        <w:top w:val="none" w:sz="0" w:space="0" w:color="auto"/>
        <w:left w:val="none" w:sz="0" w:space="0" w:color="auto"/>
        <w:bottom w:val="none" w:sz="0" w:space="0" w:color="auto"/>
        <w:right w:val="none" w:sz="0" w:space="0" w:color="auto"/>
      </w:divBdr>
    </w:div>
    <w:div w:id="1108164035">
      <w:marLeft w:val="0"/>
      <w:marRight w:val="0"/>
      <w:marTop w:val="0"/>
      <w:marBottom w:val="0"/>
      <w:divBdr>
        <w:top w:val="none" w:sz="0" w:space="0" w:color="auto"/>
        <w:left w:val="none" w:sz="0" w:space="0" w:color="auto"/>
        <w:bottom w:val="none" w:sz="0" w:space="0" w:color="auto"/>
        <w:right w:val="none" w:sz="0" w:space="0" w:color="auto"/>
      </w:divBdr>
      <w:divsChild>
        <w:div w:id="1108164088">
          <w:marLeft w:val="0"/>
          <w:marRight w:val="0"/>
          <w:marTop w:val="0"/>
          <w:marBottom w:val="0"/>
          <w:divBdr>
            <w:top w:val="none" w:sz="0" w:space="0" w:color="auto"/>
            <w:left w:val="none" w:sz="0" w:space="0" w:color="auto"/>
            <w:bottom w:val="none" w:sz="0" w:space="0" w:color="auto"/>
            <w:right w:val="none" w:sz="0" w:space="0" w:color="auto"/>
          </w:divBdr>
          <w:divsChild>
            <w:div w:id="1108164052">
              <w:marLeft w:val="0"/>
              <w:marRight w:val="0"/>
              <w:marTop w:val="0"/>
              <w:marBottom w:val="0"/>
              <w:divBdr>
                <w:top w:val="none" w:sz="0" w:space="0" w:color="auto"/>
                <w:left w:val="none" w:sz="0" w:space="0" w:color="auto"/>
                <w:bottom w:val="none" w:sz="0" w:space="0" w:color="auto"/>
                <w:right w:val="none" w:sz="0" w:space="0" w:color="auto"/>
              </w:divBdr>
            </w:div>
            <w:div w:id="11081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4036">
      <w:marLeft w:val="0"/>
      <w:marRight w:val="0"/>
      <w:marTop w:val="0"/>
      <w:marBottom w:val="0"/>
      <w:divBdr>
        <w:top w:val="none" w:sz="0" w:space="0" w:color="auto"/>
        <w:left w:val="none" w:sz="0" w:space="0" w:color="auto"/>
        <w:bottom w:val="none" w:sz="0" w:space="0" w:color="auto"/>
        <w:right w:val="none" w:sz="0" w:space="0" w:color="auto"/>
      </w:divBdr>
    </w:div>
    <w:div w:id="1108164037">
      <w:marLeft w:val="0"/>
      <w:marRight w:val="0"/>
      <w:marTop w:val="0"/>
      <w:marBottom w:val="0"/>
      <w:divBdr>
        <w:top w:val="none" w:sz="0" w:space="0" w:color="auto"/>
        <w:left w:val="none" w:sz="0" w:space="0" w:color="auto"/>
        <w:bottom w:val="none" w:sz="0" w:space="0" w:color="auto"/>
        <w:right w:val="none" w:sz="0" w:space="0" w:color="auto"/>
      </w:divBdr>
    </w:div>
    <w:div w:id="1108164038">
      <w:marLeft w:val="0"/>
      <w:marRight w:val="0"/>
      <w:marTop w:val="0"/>
      <w:marBottom w:val="0"/>
      <w:divBdr>
        <w:top w:val="none" w:sz="0" w:space="0" w:color="auto"/>
        <w:left w:val="none" w:sz="0" w:space="0" w:color="auto"/>
        <w:bottom w:val="none" w:sz="0" w:space="0" w:color="auto"/>
        <w:right w:val="none" w:sz="0" w:space="0" w:color="auto"/>
      </w:divBdr>
    </w:div>
    <w:div w:id="1108164039">
      <w:marLeft w:val="0"/>
      <w:marRight w:val="0"/>
      <w:marTop w:val="0"/>
      <w:marBottom w:val="0"/>
      <w:divBdr>
        <w:top w:val="none" w:sz="0" w:space="0" w:color="auto"/>
        <w:left w:val="none" w:sz="0" w:space="0" w:color="auto"/>
        <w:bottom w:val="none" w:sz="0" w:space="0" w:color="auto"/>
        <w:right w:val="none" w:sz="0" w:space="0" w:color="auto"/>
      </w:divBdr>
    </w:div>
    <w:div w:id="1108164040">
      <w:marLeft w:val="0"/>
      <w:marRight w:val="0"/>
      <w:marTop w:val="0"/>
      <w:marBottom w:val="0"/>
      <w:divBdr>
        <w:top w:val="none" w:sz="0" w:space="0" w:color="auto"/>
        <w:left w:val="none" w:sz="0" w:space="0" w:color="auto"/>
        <w:bottom w:val="none" w:sz="0" w:space="0" w:color="auto"/>
        <w:right w:val="none" w:sz="0" w:space="0" w:color="auto"/>
      </w:divBdr>
    </w:div>
    <w:div w:id="1108164041">
      <w:marLeft w:val="0"/>
      <w:marRight w:val="0"/>
      <w:marTop w:val="0"/>
      <w:marBottom w:val="0"/>
      <w:divBdr>
        <w:top w:val="none" w:sz="0" w:space="0" w:color="auto"/>
        <w:left w:val="none" w:sz="0" w:space="0" w:color="auto"/>
        <w:bottom w:val="none" w:sz="0" w:space="0" w:color="auto"/>
        <w:right w:val="none" w:sz="0" w:space="0" w:color="auto"/>
      </w:divBdr>
    </w:div>
    <w:div w:id="1108164042">
      <w:marLeft w:val="0"/>
      <w:marRight w:val="0"/>
      <w:marTop w:val="0"/>
      <w:marBottom w:val="0"/>
      <w:divBdr>
        <w:top w:val="none" w:sz="0" w:space="0" w:color="auto"/>
        <w:left w:val="none" w:sz="0" w:space="0" w:color="auto"/>
        <w:bottom w:val="none" w:sz="0" w:space="0" w:color="auto"/>
        <w:right w:val="none" w:sz="0" w:space="0" w:color="auto"/>
      </w:divBdr>
    </w:div>
    <w:div w:id="1108164043">
      <w:marLeft w:val="0"/>
      <w:marRight w:val="0"/>
      <w:marTop w:val="0"/>
      <w:marBottom w:val="0"/>
      <w:divBdr>
        <w:top w:val="none" w:sz="0" w:space="0" w:color="auto"/>
        <w:left w:val="none" w:sz="0" w:space="0" w:color="auto"/>
        <w:bottom w:val="none" w:sz="0" w:space="0" w:color="auto"/>
        <w:right w:val="none" w:sz="0" w:space="0" w:color="auto"/>
      </w:divBdr>
    </w:div>
    <w:div w:id="1108164044">
      <w:marLeft w:val="0"/>
      <w:marRight w:val="0"/>
      <w:marTop w:val="0"/>
      <w:marBottom w:val="0"/>
      <w:divBdr>
        <w:top w:val="none" w:sz="0" w:space="0" w:color="auto"/>
        <w:left w:val="none" w:sz="0" w:space="0" w:color="auto"/>
        <w:bottom w:val="none" w:sz="0" w:space="0" w:color="auto"/>
        <w:right w:val="none" w:sz="0" w:space="0" w:color="auto"/>
      </w:divBdr>
    </w:div>
    <w:div w:id="1108164045">
      <w:marLeft w:val="0"/>
      <w:marRight w:val="0"/>
      <w:marTop w:val="0"/>
      <w:marBottom w:val="0"/>
      <w:divBdr>
        <w:top w:val="none" w:sz="0" w:space="0" w:color="auto"/>
        <w:left w:val="none" w:sz="0" w:space="0" w:color="auto"/>
        <w:bottom w:val="none" w:sz="0" w:space="0" w:color="auto"/>
        <w:right w:val="none" w:sz="0" w:space="0" w:color="auto"/>
      </w:divBdr>
    </w:div>
    <w:div w:id="1108164046">
      <w:marLeft w:val="1166"/>
      <w:marRight w:val="0"/>
      <w:marTop w:val="0"/>
      <w:marBottom w:val="0"/>
      <w:divBdr>
        <w:top w:val="none" w:sz="0" w:space="0" w:color="auto"/>
        <w:left w:val="none" w:sz="0" w:space="0" w:color="auto"/>
        <w:bottom w:val="none" w:sz="0" w:space="0" w:color="auto"/>
        <w:right w:val="none" w:sz="0" w:space="0" w:color="auto"/>
      </w:divBdr>
    </w:div>
    <w:div w:id="1108164047">
      <w:marLeft w:val="0"/>
      <w:marRight w:val="0"/>
      <w:marTop w:val="0"/>
      <w:marBottom w:val="0"/>
      <w:divBdr>
        <w:top w:val="none" w:sz="0" w:space="0" w:color="auto"/>
        <w:left w:val="none" w:sz="0" w:space="0" w:color="auto"/>
        <w:bottom w:val="none" w:sz="0" w:space="0" w:color="auto"/>
        <w:right w:val="none" w:sz="0" w:space="0" w:color="auto"/>
      </w:divBdr>
    </w:div>
    <w:div w:id="1108164048">
      <w:marLeft w:val="0"/>
      <w:marRight w:val="0"/>
      <w:marTop w:val="0"/>
      <w:marBottom w:val="0"/>
      <w:divBdr>
        <w:top w:val="none" w:sz="0" w:space="0" w:color="auto"/>
        <w:left w:val="none" w:sz="0" w:space="0" w:color="auto"/>
        <w:bottom w:val="none" w:sz="0" w:space="0" w:color="auto"/>
        <w:right w:val="none" w:sz="0" w:space="0" w:color="auto"/>
      </w:divBdr>
      <w:divsChild>
        <w:div w:id="1108164062">
          <w:marLeft w:val="0"/>
          <w:marRight w:val="0"/>
          <w:marTop w:val="0"/>
          <w:marBottom w:val="0"/>
          <w:divBdr>
            <w:top w:val="none" w:sz="0" w:space="0" w:color="auto"/>
            <w:left w:val="none" w:sz="0" w:space="0" w:color="auto"/>
            <w:bottom w:val="none" w:sz="0" w:space="0" w:color="auto"/>
            <w:right w:val="none" w:sz="0" w:space="0" w:color="auto"/>
          </w:divBdr>
          <w:divsChild>
            <w:div w:id="11081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4049">
      <w:marLeft w:val="0"/>
      <w:marRight w:val="0"/>
      <w:marTop w:val="0"/>
      <w:marBottom w:val="0"/>
      <w:divBdr>
        <w:top w:val="none" w:sz="0" w:space="0" w:color="auto"/>
        <w:left w:val="none" w:sz="0" w:space="0" w:color="auto"/>
        <w:bottom w:val="none" w:sz="0" w:space="0" w:color="auto"/>
        <w:right w:val="none" w:sz="0" w:space="0" w:color="auto"/>
      </w:divBdr>
    </w:div>
    <w:div w:id="1108164050">
      <w:marLeft w:val="0"/>
      <w:marRight w:val="0"/>
      <w:marTop w:val="0"/>
      <w:marBottom w:val="0"/>
      <w:divBdr>
        <w:top w:val="none" w:sz="0" w:space="0" w:color="auto"/>
        <w:left w:val="none" w:sz="0" w:space="0" w:color="auto"/>
        <w:bottom w:val="none" w:sz="0" w:space="0" w:color="auto"/>
        <w:right w:val="none" w:sz="0" w:space="0" w:color="auto"/>
      </w:divBdr>
    </w:div>
    <w:div w:id="1108164051">
      <w:marLeft w:val="0"/>
      <w:marRight w:val="0"/>
      <w:marTop w:val="0"/>
      <w:marBottom w:val="0"/>
      <w:divBdr>
        <w:top w:val="none" w:sz="0" w:space="0" w:color="auto"/>
        <w:left w:val="none" w:sz="0" w:space="0" w:color="auto"/>
        <w:bottom w:val="none" w:sz="0" w:space="0" w:color="auto"/>
        <w:right w:val="none" w:sz="0" w:space="0" w:color="auto"/>
      </w:divBdr>
    </w:div>
    <w:div w:id="1108164053">
      <w:marLeft w:val="0"/>
      <w:marRight w:val="0"/>
      <w:marTop w:val="0"/>
      <w:marBottom w:val="0"/>
      <w:divBdr>
        <w:top w:val="none" w:sz="0" w:space="0" w:color="auto"/>
        <w:left w:val="none" w:sz="0" w:space="0" w:color="auto"/>
        <w:bottom w:val="none" w:sz="0" w:space="0" w:color="auto"/>
        <w:right w:val="none" w:sz="0" w:space="0" w:color="auto"/>
      </w:divBdr>
    </w:div>
    <w:div w:id="1108164054">
      <w:marLeft w:val="1800"/>
      <w:marRight w:val="0"/>
      <w:marTop w:val="0"/>
      <w:marBottom w:val="0"/>
      <w:divBdr>
        <w:top w:val="none" w:sz="0" w:space="0" w:color="auto"/>
        <w:left w:val="none" w:sz="0" w:space="0" w:color="auto"/>
        <w:bottom w:val="none" w:sz="0" w:space="0" w:color="auto"/>
        <w:right w:val="none" w:sz="0" w:space="0" w:color="auto"/>
      </w:divBdr>
    </w:div>
    <w:div w:id="1108164055">
      <w:marLeft w:val="0"/>
      <w:marRight w:val="0"/>
      <w:marTop w:val="0"/>
      <w:marBottom w:val="0"/>
      <w:divBdr>
        <w:top w:val="none" w:sz="0" w:space="0" w:color="auto"/>
        <w:left w:val="none" w:sz="0" w:space="0" w:color="auto"/>
        <w:bottom w:val="none" w:sz="0" w:space="0" w:color="auto"/>
        <w:right w:val="none" w:sz="0" w:space="0" w:color="auto"/>
      </w:divBdr>
    </w:div>
    <w:div w:id="1108164056">
      <w:marLeft w:val="0"/>
      <w:marRight w:val="0"/>
      <w:marTop w:val="0"/>
      <w:marBottom w:val="0"/>
      <w:divBdr>
        <w:top w:val="none" w:sz="0" w:space="0" w:color="auto"/>
        <w:left w:val="none" w:sz="0" w:space="0" w:color="auto"/>
        <w:bottom w:val="none" w:sz="0" w:space="0" w:color="auto"/>
        <w:right w:val="none" w:sz="0" w:space="0" w:color="auto"/>
      </w:divBdr>
    </w:div>
    <w:div w:id="1108164057">
      <w:marLeft w:val="1800"/>
      <w:marRight w:val="0"/>
      <w:marTop w:val="0"/>
      <w:marBottom w:val="0"/>
      <w:divBdr>
        <w:top w:val="none" w:sz="0" w:space="0" w:color="auto"/>
        <w:left w:val="none" w:sz="0" w:space="0" w:color="auto"/>
        <w:bottom w:val="none" w:sz="0" w:space="0" w:color="auto"/>
        <w:right w:val="none" w:sz="0" w:space="0" w:color="auto"/>
      </w:divBdr>
    </w:div>
    <w:div w:id="1108164058">
      <w:marLeft w:val="0"/>
      <w:marRight w:val="0"/>
      <w:marTop w:val="0"/>
      <w:marBottom w:val="0"/>
      <w:divBdr>
        <w:top w:val="none" w:sz="0" w:space="0" w:color="auto"/>
        <w:left w:val="none" w:sz="0" w:space="0" w:color="auto"/>
        <w:bottom w:val="none" w:sz="0" w:space="0" w:color="auto"/>
        <w:right w:val="none" w:sz="0" w:space="0" w:color="auto"/>
      </w:divBdr>
    </w:div>
    <w:div w:id="1108164059">
      <w:marLeft w:val="0"/>
      <w:marRight w:val="0"/>
      <w:marTop w:val="0"/>
      <w:marBottom w:val="0"/>
      <w:divBdr>
        <w:top w:val="none" w:sz="0" w:space="0" w:color="auto"/>
        <w:left w:val="none" w:sz="0" w:space="0" w:color="auto"/>
        <w:bottom w:val="none" w:sz="0" w:space="0" w:color="auto"/>
        <w:right w:val="none" w:sz="0" w:space="0" w:color="auto"/>
      </w:divBdr>
    </w:div>
    <w:div w:id="1108164060">
      <w:marLeft w:val="0"/>
      <w:marRight w:val="0"/>
      <w:marTop w:val="0"/>
      <w:marBottom w:val="0"/>
      <w:divBdr>
        <w:top w:val="none" w:sz="0" w:space="0" w:color="auto"/>
        <w:left w:val="none" w:sz="0" w:space="0" w:color="auto"/>
        <w:bottom w:val="none" w:sz="0" w:space="0" w:color="auto"/>
        <w:right w:val="none" w:sz="0" w:space="0" w:color="auto"/>
      </w:divBdr>
    </w:div>
    <w:div w:id="1108164061">
      <w:marLeft w:val="0"/>
      <w:marRight w:val="0"/>
      <w:marTop w:val="0"/>
      <w:marBottom w:val="0"/>
      <w:divBdr>
        <w:top w:val="none" w:sz="0" w:space="0" w:color="auto"/>
        <w:left w:val="none" w:sz="0" w:space="0" w:color="auto"/>
        <w:bottom w:val="none" w:sz="0" w:space="0" w:color="auto"/>
        <w:right w:val="none" w:sz="0" w:space="0" w:color="auto"/>
      </w:divBdr>
    </w:div>
    <w:div w:id="1108164063">
      <w:marLeft w:val="1166"/>
      <w:marRight w:val="0"/>
      <w:marTop w:val="0"/>
      <w:marBottom w:val="0"/>
      <w:divBdr>
        <w:top w:val="none" w:sz="0" w:space="0" w:color="auto"/>
        <w:left w:val="none" w:sz="0" w:space="0" w:color="auto"/>
        <w:bottom w:val="none" w:sz="0" w:space="0" w:color="auto"/>
        <w:right w:val="none" w:sz="0" w:space="0" w:color="auto"/>
      </w:divBdr>
    </w:div>
    <w:div w:id="1108164064">
      <w:marLeft w:val="0"/>
      <w:marRight w:val="0"/>
      <w:marTop w:val="0"/>
      <w:marBottom w:val="0"/>
      <w:divBdr>
        <w:top w:val="none" w:sz="0" w:space="0" w:color="auto"/>
        <w:left w:val="none" w:sz="0" w:space="0" w:color="auto"/>
        <w:bottom w:val="none" w:sz="0" w:space="0" w:color="auto"/>
        <w:right w:val="none" w:sz="0" w:space="0" w:color="auto"/>
      </w:divBdr>
    </w:div>
    <w:div w:id="1108164065">
      <w:marLeft w:val="1800"/>
      <w:marRight w:val="0"/>
      <w:marTop w:val="0"/>
      <w:marBottom w:val="0"/>
      <w:divBdr>
        <w:top w:val="none" w:sz="0" w:space="0" w:color="auto"/>
        <w:left w:val="none" w:sz="0" w:space="0" w:color="auto"/>
        <w:bottom w:val="none" w:sz="0" w:space="0" w:color="auto"/>
        <w:right w:val="none" w:sz="0" w:space="0" w:color="auto"/>
      </w:divBdr>
    </w:div>
    <w:div w:id="1108164066">
      <w:marLeft w:val="0"/>
      <w:marRight w:val="0"/>
      <w:marTop w:val="0"/>
      <w:marBottom w:val="0"/>
      <w:divBdr>
        <w:top w:val="none" w:sz="0" w:space="0" w:color="auto"/>
        <w:left w:val="none" w:sz="0" w:space="0" w:color="auto"/>
        <w:bottom w:val="none" w:sz="0" w:space="0" w:color="auto"/>
        <w:right w:val="none" w:sz="0" w:space="0" w:color="auto"/>
      </w:divBdr>
    </w:div>
    <w:div w:id="1108164067">
      <w:marLeft w:val="1800"/>
      <w:marRight w:val="0"/>
      <w:marTop w:val="0"/>
      <w:marBottom w:val="0"/>
      <w:divBdr>
        <w:top w:val="none" w:sz="0" w:space="0" w:color="auto"/>
        <w:left w:val="none" w:sz="0" w:space="0" w:color="auto"/>
        <w:bottom w:val="none" w:sz="0" w:space="0" w:color="auto"/>
        <w:right w:val="none" w:sz="0" w:space="0" w:color="auto"/>
      </w:divBdr>
    </w:div>
    <w:div w:id="1108164068">
      <w:marLeft w:val="1800"/>
      <w:marRight w:val="0"/>
      <w:marTop w:val="0"/>
      <w:marBottom w:val="0"/>
      <w:divBdr>
        <w:top w:val="none" w:sz="0" w:space="0" w:color="auto"/>
        <w:left w:val="none" w:sz="0" w:space="0" w:color="auto"/>
        <w:bottom w:val="none" w:sz="0" w:space="0" w:color="auto"/>
        <w:right w:val="none" w:sz="0" w:space="0" w:color="auto"/>
      </w:divBdr>
    </w:div>
    <w:div w:id="1108164069">
      <w:marLeft w:val="0"/>
      <w:marRight w:val="0"/>
      <w:marTop w:val="0"/>
      <w:marBottom w:val="0"/>
      <w:divBdr>
        <w:top w:val="none" w:sz="0" w:space="0" w:color="auto"/>
        <w:left w:val="none" w:sz="0" w:space="0" w:color="auto"/>
        <w:bottom w:val="none" w:sz="0" w:space="0" w:color="auto"/>
        <w:right w:val="none" w:sz="0" w:space="0" w:color="auto"/>
      </w:divBdr>
    </w:div>
    <w:div w:id="1108164070">
      <w:marLeft w:val="0"/>
      <w:marRight w:val="0"/>
      <w:marTop w:val="0"/>
      <w:marBottom w:val="0"/>
      <w:divBdr>
        <w:top w:val="none" w:sz="0" w:space="0" w:color="auto"/>
        <w:left w:val="none" w:sz="0" w:space="0" w:color="auto"/>
        <w:bottom w:val="none" w:sz="0" w:space="0" w:color="auto"/>
        <w:right w:val="none" w:sz="0" w:space="0" w:color="auto"/>
      </w:divBdr>
    </w:div>
    <w:div w:id="1108164071">
      <w:marLeft w:val="0"/>
      <w:marRight w:val="0"/>
      <w:marTop w:val="0"/>
      <w:marBottom w:val="0"/>
      <w:divBdr>
        <w:top w:val="none" w:sz="0" w:space="0" w:color="auto"/>
        <w:left w:val="none" w:sz="0" w:space="0" w:color="auto"/>
        <w:bottom w:val="none" w:sz="0" w:space="0" w:color="auto"/>
        <w:right w:val="none" w:sz="0" w:space="0" w:color="auto"/>
      </w:divBdr>
    </w:div>
    <w:div w:id="1108164072">
      <w:marLeft w:val="0"/>
      <w:marRight w:val="0"/>
      <w:marTop w:val="0"/>
      <w:marBottom w:val="0"/>
      <w:divBdr>
        <w:top w:val="none" w:sz="0" w:space="0" w:color="auto"/>
        <w:left w:val="none" w:sz="0" w:space="0" w:color="auto"/>
        <w:bottom w:val="none" w:sz="0" w:space="0" w:color="auto"/>
        <w:right w:val="none" w:sz="0" w:space="0" w:color="auto"/>
      </w:divBdr>
    </w:div>
    <w:div w:id="1108164073">
      <w:marLeft w:val="0"/>
      <w:marRight w:val="0"/>
      <w:marTop w:val="0"/>
      <w:marBottom w:val="0"/>
      <w:divBdr>
        <w:top w:val="none" w:sz="0" w:space="0" w:color="auto"/>
        <w:left w:val="none" w:sz="0" w:space="0" w:color="auto"/>
        <w:bottom w:val="none" w:sz="0" w:space="0" w:color="auto"/>
        <w:right w:val="none" w:sz="0" w:space="0" w:color="auto"/>
      </w:divBdr>
    </w:div>
    <w:div w:id="1108164074">
      <w:marLeft w:val="0"/>
      <w:marRight w:val="0"/>
      <w:marTop w:val="0"/>
      <w:marBottom w:val="0"/>
      <w:divBdr>
        <w:top w:val="none" w:sz="0" w:space="0" w:color="auto"/>
        <w:left w:val="none" w:sz="0" w:space="0" w:color="auto"/>
        <w:bottom w:val="none" w:sz="0" w:space="0" w:color="auto"/>
        <w:right w:val="none" w:sz="0" w:space="0" w:color="auto"/>
      </w:divBdr>
    </w:div>
    <w:div w:id="1108164075">
      <w:marLeft w:val="1166"/>
      <w:marRight w:val="0"/>
      <w:marTop w:val="0"/>
      <w:marBottom w:val="0"/>
      <w:divBdr>
        <w:top w:val="none" w:sz="0" w:space="0" w:color="auto"/>
        <w:left w:val="none" w:sz="0" w:space="0" w:color="auto"/>
        <w:bottom w:val="none" w:sz="0" w:space="0" w:color="auto"/>
        <w:right w:val="none" w:sz="0" w:space="0" w:color="auto"/>
      </w:divBdr>
    </w:div>
    <w:div w:id="1108164076">
      <w:marLeft w:val="0"/>
      <w:marRight w:val="0"/>
      <w:marTop w:val="0"/>
      <w:marBottom w:val="0"/>
      <w:divBdr>
        <w:top w:val="none" w:sz="0" w:space="0" w:color="auto"/>
        <w:left w:val="none" w:sz="0" w:space="0" w:color="auto"/>
        <w:bottom w:val="none" w:sz="0" w:space="0" w:color="auto"/>
        <w:right w:val="none" w:sz="0" w:space="0" w:color="auto"/>
      </w:divBdr>
    </w:div>
    <w:div w:id="1108164078">
      <w:marLeft w:val="0"/>
      <w:marRight w:val="0"/>
      <w:marTop w:val="0"/>
      <w:marBottom w:val="0"/>
      <w:divBdr>
        <w:top w:val="none" w:sz="0" w:space="0" w:color="auto"/>
        <w:left w:val="none" w:sz="0" w:space="0" w:color="auto"/>
        <w:bottom w:val="none" w:sz="0" w:space="0" w:color="auto"/>
        <w:right w:val="none" w:sz="0" w:space="0" w:color="auto"/>
      </w:divBdr>
    </w:div>
    <w:div w:id="1108164080">
      <w:marLeft w:val="0"/>
      <w:marRight w:val="0"/>
      <w:marTop w:val="0"/>
      <w:marBottom w:val="0"/>
      <w:divBdr>
        <w:top w:val="none" w:sz="0" w:space="0" w:color="auto"/>
        <w:left w:val="none" w:sz="0" w:space="0" w:color="auto"/>
        <w:bottom w:val="none" w:sz="0" w:space="0" w:color="auto"/>
        <w:right w:val="none" w:sz="0" w:space="0" w:color="auto"/>
      </w:divBdr>
    </w:div>
    <w:div w:id="1108164081">
      <w:marLeft w:val="0"/>
      <w:marRight w:val="0"/>
      <w:marTop w:val="0"/>
      <w:marBottom w:val="0"/>
      <w:divBdr>
        <w:top w:val="none" w:sz="0" w:space="0" w:color="auto"/>
        <w:left w:val="none" w:sz="0" w:space="0" w:color="auto"/>
        <w:bottom w:val="none" w:sz="0" w:space="0" w:color="auto"/>
        <w:right w:val="none" w:sz="0" w:space="0" w:color="auto"/>
      </w:divBdr>
    </w:div>
    <w:div w:id="1108164082">
      <w:marLeft w:val="0"/>
      <w:marRight w:val="0"/>
      <w:marTop w:val="0"/>
      <w:marBottom w:val="0"/>
      <w:divBdr>
        <w:top w:val="none" w:sz="0" w:space="0" w:color="auto"/>
        <w:left w:val="none" w:sz="0" w:space="0" w:color="auto"/>
        <w:bottom w:val="none" w:sz="0" w:space="0" w:color="auto"/>
        <w:right w:val="none" w:sz="0" w:space="0" w:color="auto"/>
      </w:divBdr>
    </w:div>
    <w:div w:id="1108164083">
      <w:marLeft w:val="1800"/>
      <w:marRight w:val="0"/>
      <w:marTop w:val="0"/>
      <w:marBottom w:val="0"/>
      <w:divBdr>
        <w:top w:val="none" w:sz="0" w:space="0" w:color="auto"/>
        <w:left w:val="none" w:sz="0" w:space="0" w:color="auto"/>
        <w:bottom w:val="none" w:sz="0" w:space="0" w:color="auto"/>
        <w:right w:val="none" w:sz="0" w:space="0" w:color="auto"/>
      </w:divBdr>
    </w:div>
    <w:div w:id="1108164084">
      <w:marLeft w:val="1166"/>
      <w:marRight w:val="0"/>
      <w:marTop w:val="0"/>
      <w:marBottom w:val="0"/>
      <w:divBdr>
        <w:top w:val="none" w:sz="0" w:space="0" w:color="auto"/>
        <w:left w:val="none" w:sz="0" w:space="0" w:color="auto"/>
        <w:bottom w:val="none" w:sz="0" w:space="0" w:color="auto"/>
        <w:right w:val="none" w:sz="0" w:space="0" w:color="auto"/>
      </w:divBdr>
    </w:div>
    <w:div w:id="1108164085">
      <w:marLeft w:val="0"/>
      <w:marRight w:val="0"/>
      <w:marTop w:val="0"/>
      <w:marBottom w:val="0"/>
      <w:divBdr>
        <w:top w:val="none" w:sz="0" w:space="0" w:color="auto"/>
        <w:left w:val="none" w:sz="0" w:space="0" w:color="auto"/>
        <w:bottom w:val="none" w:sz="0" w:space="0" w:color="auto"/>
        <w:right w:val="none" w:sz="0" w:space="0" w:color="auto"/>
      </w:divBdr>
    </w:div>
    <w:div w:id="1108164086">
      <w:marLeft w:val="0"/>
      <w:marRight w:val="0"/>
      <w:marTop w:val="0"/>
      <w:marBottom w:val="0"/>
      <w:divBdr>
        <w:top w:val="none" w:sz="0" w:space="0" w:color="auto"/>
        <w:left w:val="none" w:sz="0" w:space="0" w:color="auto"/>
        <w:bottom w:val="none" w:sz="0" w:space="0" w:color="auto"/>
        <w:right w:val="none" w:sz="0" w:space="0" w:color="auto"/>
      </w:divBdr>
    </w:div>
    <w:div w:id="1108164087">
      <w:marLeft w:val="0"/>
      <w:marRight w:val="0"/>
      <w:marTop w:val="0"/>
      <w:marBottom w:val="0"/>
      <w:divBdr>
        <w:top w:val="none" w:sz="0" w:space="0" w:color="auto"/>
        <w:left w:val="none" w:sz="0" w:space="0" w:color="auto"/>
        <w:bottom w:val="none" w:sz="0" w:space="0" w:color="auto"/>
        <w:right w:val="none" w:sz="0" w:space="0" w:color="auto"/>
      </w:divBdr>
    </w:div>
    <w:div w:id="1108164089">
      <w:marLeft w:val="0"/>
      <w:marRight w:val="0"/>
      <w:marTop w:val="0"/>
      <w:marBottom w:val="0"/>
      <w:divBdr>
        <w:top w:val="none" w:sz="0" w:space="0" w:color="auto"/>
        <w:left w:val="none" w:sz="0" w:space="0" w:color="auto"/>
        <w:bottom w:val="none" w:sz="0" w:space="0" w:color="auto"/>
        <w:right w:val="none" w:sz="0" w:space="0" w:color="auto"/>
      </w:divBdr>
    </w:div>
    <w:div w:id="1108164090">
      <w:marLeft w:val="0"/>
      <w:marRight w:val="0"/>
      <w:marTop w:val="0"/>
      <w:marBottom w:val="0"/>
      <w:divBdr>
        <w:top w:val="none" w:sz="0" w:space="0" w:color="auto"/>
        <w:left w:val="none" w:sz="0" w:space="0" w:color="auto"/>
        <w:bottom w:val="none" w:sz="0" w:space="0" w:color="auto"/>
        <w:right w:val="none" w:sz="0" w:space="0" w:color="auto"/>
      </w:divBdr>
    </w:div>
    <w:div w:id="1108164091">
      <w:marLeft w:val="0"/>
      <w:marRight w:val="0"/>
      <w:marTop w:val="0"/>
      <w:marBottom w:val="0"/>
      <w:divBdr>
        <w:top w:val="none" w:sz="0" w:space="0" w:color="auto"/>
        <w:left w:val="none" w:sz="0" w:space="0" w:color="auto"/>
        <w:bottom w:val="none" w:sz="0" w:space="0" w:color="auto"/>
        <w:right w:val="none" w:sz="0" w:space="0" w:color="auto"/>
      </w:divBdr>
      <w:divsChild>
        <w:div w:id="1108164079">
          <w:marLeft w:val="0"/>
          <w:marRight w:val="0"/>
          <w:marTop w:val="0"/>
          <w:marBottom w:val="0"/>
          <w:divBdr>
            <w:top w:val="none" w:sz="0" w:space="0" w:color="auto"/>
            <w:left w:val="none" w:sz="0" w:space="0" w:color="auto"/>
            <w:bottom w:val="none" w:sz="0" w:space="0" w:color="auto"/>
            <w:right w:val="none" w:sz="0" w:space="0" w:color="auto"/>
          </w:divBdr>
          <w:divsChild>
            <w:div w:id="1108164077">
              <w:marLeft w:val="0"/>
              <w:marRight w:val="0"/>
              <w:marTop w:val="0"/>
              <w:marBottom w:val="0"/>
              <w:divBdr>
                <w:top w:val="none" w:sz="0" w:space="0" w:color="auto"/>
                <w:left w:val="none" w:sz="0" w:space="0" w:color="auto"/>
                <w:bottom w:val="none" w:sz="0" w:space="0" w:color="auto"/>
                <w:right w:val="none" w:sz="0" w:space="0" w:color="auto"/>
              </w:divBdr>
            </w:div>
            <w:div w:id="11081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4092">
      <w:marLeft w:val="0"/>
      <w:marRight w:val="0"/>
      <w:marTop w:val="0"/>
      <w:marBottom w:val="0"/>
      <w:divBdr>
        <w:top w:val="none" w:sz="0" w:space="0" w:color="auto"/>
        <w:left w:val="none" w:sz="0" w:space="0" w:color="auto"/>
        <w:bottom w:val="none" w:sz="0" w:space="0" w:color="auto"/>
        <w:right w:val="none" w:sz="0" w:space="0" w:color="auto"/>
      </w:divBdr>
    </w:div>
    <w:div w:id="1108164094">
      <w:marLeft w:val="1800"/>
      <w:marRight w:val="0"/>
      <w:marTop w:val="0"/>
      <w:marBottom w:val="0"/>
      <w:divBdr>
        <w:top w:val="none" w:sz="0" w:space="0" w:color="auto"/>
        <w:left w:val="none" w:sz="0" w:space="0" w:color="auto"/>
        <w:bottom w:val="none" w:sz="0" w:space="0" w:color="auto"/>
        <w:right w:val="none" w:sz="0" w:space="0" w:color="auto"/>
      </w:divBdr>
    </w:div>
    <w:div w:id="1108164095">
      <w:marLeft w:val="0"/>
      <w:marRight w:val="0"/>
      <w:marTop w:val="0"/>
      <w:marBottom w:val="0"/>
      <w:divBdr>
        <w:top w:val="none" w:sz="0" w:space="0" w:color="auto"/>
        <w:left w:val="none" w:sz="0" w:space="0" w:color="auto"/>
        <w:bottom w:val="none" w:sz="0" w:space="0" w:color="auto"/>
        <w:right w:val="none" w:sz="0" w:space="0" w:color="auto"/>
      </w:divBdr>
    </w:div>
    <w:div w:id="1108164096">
      <w:marLeft w:val="0"/>
      <w:marRight w:val="0"/>
      <w:marTop w:val="0"/>
      <w:marBottom w:val="0"/>
      <w:divBdr>
        <w:top w:val="none" w:sz="0" w:space="0" w:color="auto"/>
        <w:left w:val="none" w:sz="0" w:space="0" w:color="auto"/>
        <w:bottom w:val="none" w:sz="0" w:space="0" w:color="auto"/>
        <w:right w:val="none" w:sz="0" w:space="0" w:color="auto"/>
      </w:divBdr>
    </w:div>
    <w:div w:id="1108164097">
      <w:marLeft w:val="0"/>
      <w:marRight w:val="0"/>
      <w:marTop w:val="0"/>
      <w:marBottom w:val="0"/>
      <w:divBdr>
        <w:top w:val="none" w:sz="0" w:space="0" w:color="auto"/>
        <w:left w:val="none" w:sz="0" w:space="0" w:color="auto"/>
        <w:bottom w:val="none" w:sz="0" w:space="0" w:color="auto"/>
        <w:right w:val="none" w:sz="0" w:space="0" w:color="auto"/>
      </w:divBdr>
    </w:div>
    <w:div w:id="1108164099">
      <w:marLeft w:val="0"/>
      <w:marRight w:val="0"/>
      <w:marTop w:val="0"/>
      <w:marBottom w:val="0"/>
      <w:divBdr>
        <w:top w:val="none" w:sz="0" w:space="0" w:color="auto"/>
        <w:left w:val="none" w:sz="0" w:space="0" w:color="auto"/>
        <w:bottom w:val="none" w:sz="0" w:space="0" w:color="auto"/>
        <w:right w:val="none" w:sz="0" w:space="0" w:color="auto"/>
      </w:divBdr>
    </w:div>
    <w:div w:id="1108164100">
      <w:marLeft w:val="0"/>
      <w:marRight w:val="0"/>
      <w:marTop w:val="0"/>
      <w:marBottom w:val="0"/>
      <w:divBdr>
        <w:top w:val="none" w:sz="0" w:space="0" w:color="auto"/>
        <w:left w:val="none" w:sz="0" w:space="0" w:color="auto"/>
        <w:bottom w:val="none" w:sz="0" w:space="0" w:color="auto"/>
        <w:right w:val="none" w:sz="0" w:space="0" w:color="auto"/>
      </w:divBdr>
    </w:div>
    <w:div w:id="1123887466">
      <w:bodyDiv w:val="1"/>
      <w:marLeft w:val="0"/>
      <w:marRight w:val="0"/>
      <w:marTop w:val="0"/>
      <w:marBottom w:val="0"/>
      <w:divBdr>
        <w:top w:val="none" w:sz="0" w:space="0" w:color="auto"/>
        <w:left w:val="none" w:sz="0" w:space="0" w:color="auto"/>
        <w:bottom w:val="none" w:sz="0" w:space="0" w:color="auto"/>
        <w:right w:val="none" w:sz="0" w:space="0" w:color="auto"/>
      </w:divBdr>
    </w:div>
    <w:div w:id="1129513935">
      <w:bodyDiv w:val="1"/>
      <w:marLeft w:val="0"/>
      <w:marRight w:val="0"/>
      <w:marTop w:val="0"/>
      <w:marBottom w:val="0"/>
      <w:divBdr>
        <w:top w:val="none" w:sz="0" w:space="0" w:color="auto"/>
        <w:left w:val="none" w:sz="0" w:space="0" w:color="auto"/>
        <w:bottom w:val="none" w:sz="0" w:space="0" w:color="auto"/>
        <w:right w:val="none" w:sz="0" w:space="0" w:color="auto"/>
      </w:divBdr>
    </w:div>
    <w:div w:id="1137338850">
      <w:bodyDiv w:val="1"/>
      <w:marLeft w:val="0"/>
      <w:marRight w:val="0"/>
      <w:marTop w:val="0"/>
      <w:marBottom w:val="0"/>
      <w:divBdr>
        <w:top w:val="none" w:sz="0" w:space="0" w:color="auto"/>
        <w:left w:val="none" w:sz="0" w:space="0" w:color="auto"/>
        <w:bottom w:val="none" w:sz="0" w:space="0" w:color="auto"/>
        <w:right w:val="none" w:sz="0" w:space="0" w:color="auto"/>
      </w:divBdr>
    </w:div>
    <w:div w:id="1154832013">
      <w:bodyDiv w:val="1"/>
      <w:marLeft w:val="0"/>
      <w:marRight w:val="0"/>
      <w:marTop w:val="0"/>
      <w:marBottom w:val="0"/>
      <w:divBdr>
        <w:top w:val="none" w:sz="0" w:space="0" w:color="auto"/>
        <w:left w:val="none" w:sz="0" w:space="0" w:color="auto"/>
        <w:bottom w:val="none" w:sz="0" w:space="0" w:color="auto"/>
        <w:right w:val="none" w:sz="0" w:space="0" w:color="auto"/>
      </w:divBdr>
      <w:divsChild>
        <w:div w:id="500049719">
          <w:marLeft w:val="446"/>
          <w:marRight w:val="0"/>
          <w:marTop w:val="0"/>
          <w:marBottom w:val="160"/>
          <w:divBdr>
            <w:top w:val="none" w:sz="0" w:space="0" w:color="auto"/>
            <w:left w:val="none" w:sz="0" w:space="0" w:color="auto"/>
            <w:bottom w:val="none" w:sz="0" w:space="0" w:color="auto"/>
            <w:right w:val="none" w:sz="0" w:space="0" w:color="auto"/>
          </w:divBdr>
        </w:div>
        <w:div w:id="1827554180">
          <w:marLeft w:val="720"/>
          <w:marRight w:val="0"/>
          <w:marTop w:val="0"/>
          <w:marBottom w:val="160"/>
          <w:divBdr>
            <w:top w:val="none" w:sz="0" w:space="0" w:color="auto"/>
            <w:left w:val="none" w:sz="0" w:space="0" w:color="auto"/>
            <w:bottom w:val="none" w:sz="0" w:space="0" w:color="auto"/>
            <w:right w:val="none" w:sz="0" w:space="0" w:color="auto"/>
          </w:divBdr>
        </w:div>
      </w:divsChild>
    </w:div>
    <w:div w:id="1155802475">
      <w:bodyDiv w:val="1"/>
      <w:marLeft w:val="0"/>
      <w:marRight w:val="0"/>
      <w:marTop w:val="0"/>
      <w:marBottom w:val="0"/>
      <w:divBdr>
        <w:top w:val="none" w:sz="0" w:space="0" w:color="auto"/>
        <w:left w:val="none" w:sz="0" w:space="0" w:color="auto"/>
        <w:bottom w:val="none" w:sz="0" w:space="0" w:color="auto"/>
        <w:right w:val="none" w:sz="0" w:space="0" w:color="auto"/>
      </w:divBdr>
    </w:div>
    <w:div w:id="1165053599">
      <w:bodyDiv w:val="1"/>
      <w:marLeft w:val="0"/>
      <w:marRight w:val="0"/>
      <w:marTop w:val="0"/>
      <w:marBottom w:val="0"/>
      <w:divBdr>
        <w:top w:val="none" w:sz="0" w:space="0" w:color="auto"/>
        <w:left w:val="none" w:sz="0" w:space="0" w:color="auto"/>
        <w:bottom w:val="none" w:sz="0" w:space="0" w:color="auto"/>
        <w:right w:val="none" w:sz="0" w:space="0" w:color="auto"/>
      </w:divBdr>
    </w:div>
    <w:div w:id="1165517098">
      <w:bodyDiv w:val="1"/>
      <w:marLeft w:val="0"/>
      <w:marRight w:val="0"/>
      <w:marTop w:val="0"/>
      <w:marBottom w:val="0"/>
      <w:divBdr>
        <w:top w:val="none" w:sz="0" w:space="0" w:color="auto"/>
        <w:left w:val="none" w:sz="0" w:space="0" w:color="auto"/>
        <w:bottom w:val="none" w:sz="0" w:space="0" w:color="auto"/>
        <w:right w:val="none" w:sz="0" w:space="0" w:color="auto"/>
      </w:divBdr>
    </w:div>
    <w:div w:id="1191921277">
      <w:bodyDiv w:val="1"/>
      <w:marLeft w:val="0"/>
      <w:marRight w:val="0"/>
      <w:marTop w:val="0"/>
      <w:marBottom w:val="0"/>
      <w:divBdr>
        <w:top w:val="none" w:sz="0" w:space="0" w:color="auto"/>
        <w:left w:val="none" w:sz="0" w:space="0" w:color="auto"/>
        <w:bottom w:val="none" w:sz="0" w:space="0" w:color="auto"/>
        <w:right w:val="none" w:sz="0" w:space="0" w:color="auto"/>
      </w:divBdr>
    </w:div>
    <w:div w:id="1192694687">
      <w:bodyDiv w:val="1"/>
      <w:marLeft w:val="0"/>
      <w:marRight w:val="0"/>
      <w:marTop w:val="0"/>
      <w:marBottom w:val="0"/>
      <w:divBdr>
        <w:top w:val="none" w:sz="0" w:space="0" w:color="auto"/>
        <w:left w:val="none" w:sz="0" w:space="0" w:color="auto"/>
        <w:bottom w:val="none" w:sz="0" w:space="0" w:color="auto"/>
        <w:right w:val="none" w:sz="0" w:space="0" w:color="auto"/>
      </w:divBdr>
    </w:div>
    <w:div w:id="1252618870">
      <w:bodyDiv w:val="1"/>
      <w:marLeft w:val="0"/>
      <w:marRight w:val="0"/>
      <w:marTop w:val="0"/>
      <w:marBottom w:val="0"/>
      <w:divBdr>
        <w:top w:val="none" w:sz="0" w:space="0" w:color="auto"/>
        <w:left w:val="none" w:sz="0" w:space="0" w:color="auto"/>
        <w:bottom w:val="none" w:sz="0" w:space="0" w:color="auto"/>
        <w:right w:val="none" w:sz="0" w:space="0" w:color="auto"/>
      </w:divBdr>
    </w:div>
    <w:div w:id="1276447145">
      <w:bodyDiv w:val="1"/>
      <w:marLeft w:val="0"/>
      <w:marRight w:val="0"/>
      <w:marTop w:val="0"/>
      <w:marBottom w:val="0"/>
      <w:divBdr>
        <w:top w:val="none" w:sz="0" w:space="0" w:color="auto"/>
        <w:left w:val="none" w:sz="0" w:space="0" w:color="auto"/>
        <w:bottom w:val="none" w:sz="0" w:space="0" w:color="auto"/>
        <w:right w:val="none" w:sz="0" w:space="0" w:color="auto"/>
      </w:divBdr>
    </w:div>
    <w:div w:id="1278173791">
      <w:bodyDiv w:val="1"/>
      <w:marLeft w:val="0"/>
      <w:marRight w:val="0"/>
      <w:marTop w:val="0"/>
      <w:marBottom w:val="0"/>
      <w:divBdr>
        <w:top w:val="none" w:sz="0" w:space="0" w:color="auto"/>
        <w:left w:val="none" w:sz="0" w:space="0" w:color="auto"/>
        <w:bottom w:val="none" w:sz="0" w:space="0" w:color="auto"/>
        <w:right w:val="none" w:sz="0" w:space="0" w:color="auto"/>
      </w:divBdr>
    </w:div>
    <w:div w:id="1294678823">
      <w:bodyDiv w:val="1"/>
      <w:marLeft w:val="0"/>
      <w:marRight w:val="0"/>
      <w:marTop w:val="0"/>
      <w:marBottom w:val="0"/>
      <w:divBdr>
        <w:top w:val="none" w:sz="0" w:space="0" w:color="auto"/>
        <w:left w:val="none" w:sz="0" w:space="0" w:color="auto"/>
        <w:bottom w:val="none" w:sz="0" w:space="0" w:color="auto"/>
        <w:right w:val="none" w:sz="0" w:space="0" w:color="auto"/>
      </w:divBdr>
    </w:div>
    <w:div w:id="1319378512">
      <w:bodyDiv w:val="1"/>
      <w:marLeft w:val="0"/>
      <w:marRight w:val="0"/>
      <w:marTop w:val="0"/>
      <w:marBottom w:val="0"/>
      <w:divBdr>
        <w:top w:val="none" w:sz="0" w:space="0" w:color="auto"/>
        <w:left w:val="none" w:sz="0" w:space="0" w:color="auto"/>
        <w:bottom w:val="none" w:sz="0" w:space="0" w:color="auto"/>
        <w:right w:val="none" w:sz="0" w:space="0" w:color="auto"/>
      </w:divBdr>
    </w:div>
    <w:div w:id="1336884434">
      <w:bodyDiv w:val="1"/>
      <w:marLeft w:val="0"/>
      <w:marRight w:val="0"/>
      <w:marTop w:val="0"/>
      <w:marBottom w:val="0"/>
      <w:divBdr>
        <w:top w:val="none" w:sz="0" w:space="0" w:color="auto"/>
        <w:left w:val="none" w:sz="0" w:space="0" w:color="auto"/>
        <w:bottom w:val="none" w:sz="0" w:space="0" w:color="auto"/>
        <w:right w:val="none" w:sz="0" w:space="0" w:color="auto"/>
      </w:divBdr>
    </w:div>
    <w:div w:id="1353609658">
      <w:bodyDiv w:val="1"/>
      <w:marLeft w:val="0"/>
      <w:marRight w:val="0"/>
      <w:marTop w:val="0"/>
      <w:marBottom w:val="0"/>
      <w:divBdr>
        <w:top w:val="none" w:sz="0" w:space="0" w:color="auto"/>
        <w:left w:val="none" w:sz="0" w:space="0" w:color="auto"/>
        <w:bottom w:val="none" w:sz="0" w:space="0" w:color="auto"/>
        <w:right w:val="none" w:sz="0" w:space="0" w:color="auto"/>
      </w:divBdr>
    </w:div>
    <w:div w:id="1354334172">
      <w:bodyDiv w:val="1"/>
      <w:marLeft w:val="0"/>
      <w:marRight w:val="0"/>
      <w:marTop w:val="0"/>
      <w:marBottom w:val="0"/>
      <w:divBdr>
        <w:top w:val="none" w:sz="0" w:space="0" w:color="auto"/>
        <w:left w:val="none" w:sz="0" w:space="0" w:color="auto"/>
        <w:bottom w:val="none" w:sz="0" w:space="0" w:color="auto"/>
        <w:right w:val="none" w:sz="0" w:space="0" w:color="auto"/>
      </w:divBdr>
    </w:div>
    <w:div w:id="1412118381">
      <w:bodyDiv w:val="1"/>
      <w:marLeft w:val="0"/>
      <w:marRight w:val="0"/>
      <w:marTop w:val="0"/>
      <w:marBottom w:val="0"/>
      <w:divBdr>
        <w:top w:val="none" w:sz="0" w:space="0" w:color="auto"/>
        <w:left w:val="none" w:sz="0" w:space="0" w:color="auto"/>
        <w:bottom w:val="none" w:sz="0" w:space="0" w:color="auto"/>
        <w:right w:val="none" w:sz="0" w:space="0" w:color="auto"/>
      </w:divBdr>
    </w:div>
    <w:div w:id="1428960076">
      <w:bodyDiv w:val="1"/>
      <w:marLeft w:val="0"/>
      <w:marRight w:val="0"/>
      <w:marTop w:val="0"/>
      <w:marBottom w:val="0"/>
      <w:divBdr>
        <w:top w:val="none" w:sz="0" w:space="0" w:color="auto"/>
        <w:left w:val="none" w:sz="0" w:space="0" w:color="auto"/>
        <w:bottom w:val="none" w:sz="0" w:space="0" w:color="auto"/>
        <w:right w:val="none" w:sz="0" w:space="0" w:color="auto"/>
      </w:divBdr>
    </w:div>
    <w:div w:id="1437411424">
      <w:bodyDiv w:val="1"/>
      <w:marLeft w:val="0"/>
      <w:marRight w:val="0"/>
      <w:marTop w:val="0"/>
      <w:marBottom w:val="0"/>
      <w:divBdr>
        <w:top w:val="none" w:sz="0" w:space="0" w:color="auto"/>
        <w:left w:val="none" w:sz="0" w:space="0" w:color="auto"/>
        <w:bottom w:val="none" w:sz="0" w:space="0" w:color="auto"/>
        <w:right w:val="none" w:sz="0" w:space="0" w:color="auto"/>
      </w:divBdr>
      <w:divsChild>
        <w:div w:id="1561591890">
          <w:marLeft w:val="360"/>
          <w:marRight w:val="0"/>
          <w:marTop w:val="120"/>
          <w:marBottom w:val="120"/>
          <w:divBdr>
            <w:top w:val="none" w:sz="0" w:space="0" w:color="auto"/>
            <w:left w:val="none" w:sz="0" w:space="0" w:color="auto"/>
            <w:bottom w:val="none" w:sz="0" w:space="0" w:color="auto"/>
            <w:right w:val="none" w:sz="0" w:space="0" w:color="auto"/>
          </w:divBdr>
        </w:div>
      </w:divsChild>
    </w:div>
    <w:div w:id="1451968847">
      <w:bodyDiv w:val="1"/>
      <w:marLeft w:val="0"/>
      <w:marRight w:val="0"/>
      <w:marTop w:val="0"/>
      <w:marBottom w:val="0"/>
      <w:divBdr>
        <w:top w:val="none" w:sz="0" w:space="0" w:color="auto"/>
        <w:left w:val="none" w:sz="0" w:space="0" w:color="auto"/>
        <w:bottom w:val="none" w:sz="0" w:space="0" w:color="auto"/>
        <w:right w:val="none" w:sz="0" w:space="0" w:color="auto"/>
      </w:divBdr>
    </w:div>
    <w:div w:id="1525361886">
      <w:bodyDiv w:val="1"/>
      <w:marLeft w:val="0"/>
      <w:marRight w:val="0"/>
      <w:marTop w:val="0"/>
      <w:marBottom w:val="0"/>
      <w:divBdr>
        <w:top w:val="none" w:sz="0" w:space="0" w:color="auto"/>
        <w:left w:val="none" w:sz="0" w:space="0" w:color="auto"/>
        <w:bottom w:val="none" w:sz="0" w:space="0" w:color="auto"/>
        <w:right w:val="none" w:sz="0" w:space="0" w:color="auto"/>
      </w:divBdr>
    </w:div>
    <w:div w:id="1530945800">
      <w:bodyDiv w:val="1"/>
      <w:marLeft w:val="0"/>
      <w:marRight w:val="0"/>
      <w:marTop w:val="0"/>
      <w:marBottom w:val="0"/>
      <w:divBdr>
        <w:top w:val="none" w:sz="0" w:space="0" w:color="auto"/>
        <w:left w:val="none" w:sz="0" w:space="0" w:color="auto"/>
        <w:bottom w:val="none" w:sz="0" w:space="0" w:color="auto"/>
        <w:right w:val="none" w:sz="0" w:space="0" w:color="auto"/>
      </w:divBdr>
    </w:div>
    <w:div w:id="1552575701">
      <w:bodyDiv w:val="1"/>
      <w:marLeft w:val="0"/>
      <w:marRight w:val="0"/>
      <w:marTop w:val="0"/>
      <w:marBottom w:val="0"/>
      <w:divBdr>
        <w:top w:val="none" w:sz="0" w:space="0" w:color="auto"/>
        <w:left w:val="none" w:sz="0" w:space="0" w:color="auto"/>
        <w:bottom w:val="none" w:sz="0" w:space="0" w:color="auto"/>
        <w:right w:val="none" w:sz="0" w:space="0" w:color="auto"/>
      </w:divBdr>
    </w:div>
    <w:div w:id="1559590249">
      <w:bodyDiv w:val="1"/>
      <w:marLeft w:val="0"/>
      <w:marRight w:val="0"/>
      <w:marTop w:val="0"/>
      <w:marBottom w:val="0"/>
      <w:divBdr>
        <w:top w:val="none" w:sz="0" w:space="0" w:color="auto"/>
        <w:left w:val="none" w:sz="0" w:space="0" w:color="auto"/>
        <w:bottom w:val="none" w:sz="0" w:space="0" w:color="auto"/>
        <w:right w:val="none" w:sz="0" w:space="0" w:color="auto"/>
      </w:divBdr>
    </w:div>
    <w:div w:id="1560822249">
      <w:bodyDiv w:val="1"/>
      <w:marLeft w:val="0"/>
      <w:marRight w:val="0"/>
      <w:marTop w:val="0"/>
      <w:marBottom w:val="0"/>
      <w:divBdr>
        <w:top w:val="none" w:sz="0" w:space="0" w:color="auto"/>
        <w:left w:val="none" w:sz="0" w:space="0" w:color="auto"/>
        <w:bottom w:val="none" w:sz="0" w:space="0" w:color="auto"/>
        <w:right w:val="none" w:sz="0" w:space="0" w:color="auto"/>
      </w:divBdr>
    </w:div>
    <w:div w:id="1583834471">
      <w:bodyDiv w:val="1"/>
      <w:marLeft w:val="0"/>
      <w:marRight w:val="0"/>
      <w:marTop w:val="0"/>
      <w:marBottom w:val="0"/>
      <w:divBdr>
        <w:top w:val="none" w:sz="0" w:space="0" w:color="auto"/>
        <w:left w:val="none" w:sz="0" w:space="0" w:color="auto"/>
        <w:bottom w:val="none" w:sz="0" w:space="0" w:color="auto"/>
        <w:right w:val="none" w:sz="0" w:space="0" w:color="auto"/>
      </w:divBdr>
    </w:div>
    <w:div w:id="1585990300">
      <w:bodyDiv w:val="1"/>
      <w:marLeft w:val="0"/>
      <w:marRight w:val="0"/>
      <w:marTop w:val="0"/>
      <w:marBottom w:val="0"/>
      <w:divBdr>
        <w:top w:val="none" w:sz="0" w:space="0" w:color="auto"/>
        <w:left w:val="none" w:sz="0" w:space="0" w:color="auto"/>
        <w:bottom w:val="none" w:sz="0" w:space="0" w:color="auto"/>
        <w:right w:val="none" w:sz="0" w:space="0" w:color="auto"/>
      </w:divBdr>
    </w:div>
    <w:div w:id="1621494126">
      <w:bodyDiv w:val="1"/>
      <w:marLeft w:val="0"/>
      <w:marRight w:val="0"/>
      <w:marTop w:val="0"/>
      <w:marBottom w:val="0"/>
      <w:divBdr>
        <w:top w:val="none" w:sz="0" w:space="0" w:color="auto"/>
        <w:left w:val="none" w:sz="0" w:space="0" w:color="auto"/>
        <w:bottom w:val="none" w:sz="0" w:space="0" w:color="auto"/>
        <w:right w:val="none" w:sz="0" w:space="0" w:color="auto"/>
      </w:divBdr>
    </w:div>
    <w:div w:id="1629821693">
      <w:bodyDiv w:val="1"/>
      <w:marLeft w:val="0"/>
      <w:marRight w:val="0"/>
      <w:marTop w:val="0"/>
      <w:marBottom w:val="0"/>
      <w:divBdr>
        <w:top w:val="none" w:sz="0" w:space="0" w:color="auto"/>
        <w:left w:val="none" w:sz="0" w:space="0" w:color="auto"/>
        <w:bottom w:val="none" w:sz="0" w:space="0" w:color="auto"/>
        <w:right w:val="none" w:sz="0" w:space="0" w:color="auto"/>
      </w:divBdr>
    </w:div>
    <w:div w:id="1651789626">
      <w:bodyDiv w:val="1"/>
      <w:marLeft w:val="0"/>
      <w:marRight w:val="0"/>
      <w:marTop w:val="0"/>
      <w:marBottom w:val="0"/>
      <w:divBdr>
        <w:top w:val="none" w:sz="0" w:space="0" w:color="auto"/>
        <w:left w:val="none" w:sz="0" w:space="0" w:color="auto"/>
        <w:bottom w:val="none" w:sz="0" w:space="0" w:color="auto"/>
        <w:right w:val="none" w:sz="0" w:space="0" w:color="auto"/>
      </w:divBdr>
    </w:div>
    <w:div w:id="1653409349">
      <w:bodyDiv w:val="1"/>
      <w:marLeft w:val="0"/>
      <w:marRight w:val="0"/>
      <w:marTop w:val="0"/>
      <w:marBottom w:val="0"/>
      <w:divBdr>
        <w:top w:val="none" w:sz="0" w:space="0" w:color="auto"/>
        <w:left w:val="none" w:sz="0" w:space="0" w:color="auto"/>
        <w:bottom w:val="none" w:sz="0" w:space="0" w:color="auto"/>
        <w:right w:val="none" w:sz="0" w:space="0" w:color="auto"/>
      </w:divBdr>
    </w:div>
    <w:div w:id="1654874145">
      <w:bodyDiv w:val="1"/>
      <w:marLeft w:val="0"/>
      <w:marRight w:val="0"/>
      <w:marTop w:val="0"/>
      <w:marBottom w:val="0"/>
      <w:divBdr>
        <w:top w:val="none" w:sz="0" w:space="0" w:color="auto"/>
        <w:left w:val="none" w:sz="0" w:space="0" w:color="auto"/>
        <w:bottom w:val="none" w:sz="0" w:space="0" w:color="auto"/>
        <w:right w:val="none" w:sz="0" w:space="0" w:color="auto"/>
      </w:divBdr>
    </w:div>
    <w:div w:id="1656566112">
      <w:bodyDiv w:val="1"/>
      <w:marLeft w:val="0"/>
      <w:marRight w:val="0"/>
      <w:marTop w:val="0"/>
      <w:marBottom w:val="0"/>
      <w:divBdr>
        <w:top w:val="none" w:sz="0" w:space="0" w:color="auto"/>
        <w:left w:val="none" w:sz="0" w:space="0" w:color="auto"/>
        <w:bottom w:val="none" w:sz="0" w:space="0" w:color="auto"/>
        <w:right w:val="none" w:sz="0" w:space="0" w:color="auto"/>
      </w:divBdr>
    </w:div>
    <w:div w:id="1669943878">
      <w:bodyDiv w:val="1"/>
      <w:marLeft w:val="0"/>
      <w:marRight w:val="0"/>
      <w:marTop w:val="0"/>
      <w:marBottom w:val="0"/>
      <w:divBdr>
        <w:top w:val="none" w:sz="0" w:space="0" w:color="auto"/>
        <w:left w:val="none" w:sz="0" w:space="0" w:color="auto"/>
        <w:bottom w:val="none" w:sz="0" w:space="0" w:color="auto"/>
        <w:right w:val="none" w:sz="0" w:space="0" w:color="auto"/>
      </w:divBdr>
      <w:divsChild>
        <w:div w:id="340621373">
          <w:marLeft w:val="734"/>
          <w:marRight w:val="0"/>
          <w:marTop w:val="120"/>
          <w:marBottom w:val="120"/>
          <w:divBdr>
            <w:top w:val="none" w:sz="0" w:space="0" w:color="auto"/>
            <w:left w:val="none" w:sz="0" w:space="0" w:color="auto"/>
            <w:bottom w:val="none" w:sz="0" w:space="0" w:color="auto"/>
            <w:right w:val="none" w:sz="0" w:space="0" w:color="auto"/>
          </w:divBdr>
        </w:div>
        <w:div w:id="468282723">
          <w:marLeft w:val="360"/>
          <w:marRight w:val="0"/>
          <w:marTop w:val="120"/>
          <w:marBottom w:val="120"/>
          <w:divBdr>
            <w:top w:val="none" w:sz="0" w:space="0" w:color="auto"/>
            <w:left w:val="none" w:sz="0" w:space="0" w:color="auto"/>
            <w:bottom w:val="none" w:sz="0" w:space="0" w:color="auto"/>
            <w:right w:val="none" w:sz="0" w:space="0" w:color="auto"/>
          </w:divBdr>
        </w:div>
        <w:div w:id="812215199">
          <w:marLeft w:val="734"/>
          <w:marRight w:val="0"/>
          <w:marTop w:val="120"/>
          <w:marBottom w:val="120"/>
          <w:divBdr>
            <w:top w:val="none" w:sz="0" w:space="0" w:color="auto"/>
            <w:left w:val="none" w:sz="0" w:space="0" w:color="auto"/>
            <w:bottom w:val="none" w:sz="0" w:space="0" w:color="auto"/>
            <w:right w:val="none" w:sz="0" w:space="0" w:color="auto"/>
          </w:divBdr>
        </w:div>
        <w:div w:id="954562173">
          <w:marLeft w:val="734"/>
          <w:marRight w:val="0"/>
          <w:marTop w:val="120"/>
          <w:marBottom w:val="120"/>
          <w:divBdr>
            <w:top w:val="none" w:sz="0" w:space="0" w:color="auto"/>
            <w:left w:val="none" w:sz="0" w:space="0" w:color="auto"/>
            <w:bottom w:val="none" w:sz="0" w:space="0" w:color="auto"/>
            <w:right w:val="none" w:sz="0" w:space="0" w:color="auto"/>
          </w:divBdr>
        </w:div>
        <w:div w:id="1388798392">
          <w:marLeft w:val="734"/>
          <w:marRight w:val="0"/>
          <w:marTop w:val="120"/>
          <w:marBottom w:val="120"/>
          <w:divBdr>
            <w:top w:val="none" w:sz="0" w:space="0" w:color="auto"/>
            <w:left w:val="none" w:sz="0" w:space="0" w:color="auto"/>
            <w:bottom w:val="none" w:sz="0" w:space="0" w:color="auto"/>
            <w:right w:val="none" w:sz="0" w:space="0" w:color="auto"/>
          </w:divBdr>
        </w:div>
        <w:div w:id="1616131189">
          <w:marLeft w:val="734"/>
          <w:marRight w:val="0"/>
          <w:marTop w:val="120"/>
          <w:marBottom w:val="120"/>
          <w:divBdr>
            <w:top w:val="none" w:sz="0" w:space="0" w:color="auto"/>
            <w:left w:val="none" w:sz="0" w:space="0" w:color="auto"/>
            <w:bottom w:val="none" w:sz="0" w:space="0" w:color="auto"/>
            <w:right w:val="none" w:sz="0" w:space="0" w:color="auto"/>
          </w:divBdr>
        </w:div>
        <w:div w:id="2043968521">
          <w:marLeft w:val="734"/>
          <w:marRight w:val="0"/>
          <w:marTop w:val="120"/>
          <w:marBottom w:val="120"/>
          <w:divBdr>
            <w:top w:val="none" w:sz="0" w:space="0" w:color="auto"/>
            <w:left w:val="none" w:sz="0" w:space="0" w:color="auto"/>
            <w:bottom w:val="none" w:sz="0" w:space="0" w:color="auto"/>
            <w:right w:val="none" w:sz="0" w:space="0" w:color="auto"/>
          </w:divBdr>
        </w:div>
      </w:divsChild>
    </w:div>
    <w:div w:id="1674726332">
      <w:bodyDiv w:val="1"/>
      <w:marLeft w:val="0"/>
      <w:marRight w:val="0"/>
      <w:marTop w:val="0"/>
      <w:marBottom w:val="0"/>
      <w:divBdr>
        <w:top w:val="none" w:sz="0" w:space="0" w:color="auto"/>
        <w:left w:val="none" w:sz="0" w:space="0" w:color="auto"/>
        <w:bottom w:val="none" w:sz="0" w:space="0" w:color="auto"/>
        <w:right w:val="none" w:sz="0" w:space="0" w:color="auto"/>
      </w:divBdr>
    </w:div>
    <w:div w:id="1678190676">
      <w:bodyDiv w:val="1"/>
      <w:marLeft w:val="0"/>
      <w:marRight w:val="0"/>
      <w:marTop w:val="0"/>
      <w:marBottom w:val="0"/>
      <w:divBdr>
        <w:top w:val="none" w:sz="0" w:space="0" w:color="auto"/>
        <w:left w:val="none" w:sz="0" w:space="0" w:color="auto"/>
        <w:bottom w:val="none" w:sz="0" w:space="0" w:color="auto"/>
        <w:right w:val="none" w:sz="0" w:space="0" w:color="auto"/>
      </w:divBdr>
    </w:div>
    <w:div w:id="1687052344">
      <w:bodyDiv w:val="1"/>
      <w:marLeft w:val="0"/>
      <w:marRight w:val="0"/>
      <w:marTop w:val="0"/>
      <w:marBottom w:val="0"/>
      <w:divBdr>
        <w:top w:val="none" w:sz="0" w:space="0" w:color="auto"/>
        <w:left w:val="none" w:sz="0" w:space="0" w:color="auto"/>
        <w:bottom w:val="none" w:sz="0" w:space="0" w:color="auto"/>
        <w:right w:val="none" w:sz="0" w:space="0" w:color="auto"/>
      </w:divBdr>
    </w:div>
    <w:div w:id="1700932528">
      <w:bodyDiv w:val="1"/>
      <w:marLeft w:val="0"/>
      <w:marRight w:val="0"/>
      <w:marTop w:val="0"/>
      <w:marBottom w:val="0"/>
      <w:divBdr>
        <w:top w:val="none" w:sz="0" w:space="0" w:color="auto"/>
        <w:left w:val="none" w:sz="0" w:space="0" w:color="auto"/>
        <w:bottom w:val="none" w:sz="0" w:space="0" w:color="auto"/>
        <w:right w:val="none" w:sz="0" w:space="0" w:color="auto"/>
      </w:divBdr>
    </w:div>
    <w:div w:id="1709986992">
      <w:bodyDiv w:val="1"/>
      <w:marLeft w:val="0"/>
      <w:marRight w:val="0"/>
      <w:marTop w:val="0"/>
      <w:marBottom w:val="0"/>
      <w:divBdr>
        <w:top w:val="none" w:sz="0" w:space="0" w:color="auto"/>
        <w:left w:val="none" w:sz="0" w:space="0" w:color="auto"/>
        <w:bottom w:val="none" w:sz="0" w:space="0" w:color="auto"/>
        <w:right w:val="none" w:sz="0" w:space="0" w:color="auto"/>
      </w:divBdr>
    </w:div>
    <w:div w:id="1712341530">
      <w:bodyDiv w:val="1"/>
      <w:marLeft w:val="0"/>
      <w:marRight w:val="0"/>
      <w:marTop w:val="0"/>
      <w:marBottom w:val="0"/>
      <w:divBdr>
        <w:top w:val="none" w:sz="0" w:space="0" w:color="auto"/>
        <w:left w:val="none" w:sz="0" w:space="0" w:color="auto"/>
        <w:bottom w:val="none" w:sz="0" w:space="0" w:color="auto"/>
        <w:right w:val="none" w:sz="0" w:space="0" w:color="auto"/>
      </w:divBdr>
    </w:div>
    <w:div w:id="1716080652">
      <w:bodyDiv w:val="1"/>
      <w:marLeft w:val="0"/>
      <w:marRight w:val="0"/>
      <w:marTop w:val="0"/>
      <w:marBottom w:val="0"/>
      <w:divBdr>
        <w:top w:val="none" w:sz="0" w:space="0" w:color="auto"/>
        <w:left w:val="none" w:sz="0" w:space="0" w:color="auto"/>
        <w:bottom w:val="none" w:sz="0" w:space="0" w:color="auto"/>
        <w:right w:val="none" w:sz="0" w:space="0" w:color="auto"/>
      </w:divBdr>
    </w:div>
    <w:div w:id="1726181320">
      <w:bodyDiv w:val="1"/>
      <w:marLeft w:val="0"/>
      <w:marRight w:val="0"/>
      <w:marTop w:val="0"/>
      <w:marBottom w:val="0"/>
      <w:divBdr>
        <w:top w:val="none" w:sz="0" w:space="0" w:color="auto"/>
        <w:left w:val="none" w:sz="0" w:space="0" w:color="auto"/>
        <w:bottom w:val="none" w:sz="0" w:space="0" w:color="auto"/>
        <w:right w:val="none" w:sz="0" w:space="0" w:color="auto"/>
      </w:divBdr>
    </w:div>
    <w:div w:id="1731727146">
      <w:bodyDiv w:val="1"/>
      <w:marLeft w:val="0"/>
      <w:marRight w:val="0"/>
      <w:marTop w:val="0"/>
      <w:marBottom w:val="0"/>
      <w:divBdr>
        <w:top w:val="none" w:sz="0" w:space="0" w:color="auto"/>
        <w:left w:val="none" w:sz="0" w:space="0" w:color="auto"/>
        <w:bottom w:val="none" w:sz="0" w:space="0" w:color="auto"/>
        <w:right w:val="none" w:sz="0" w:space="0" w:color="auto"/>
      </w:divBdr>
    </w:div>
    <w:div w:id="1783576884">
      <w:bodyDiv w:val="1"/>
      <w:marLeft w:val="0"/>
      <w:marRight w:val="0"/>
      <w:marTop w:val="0"/>
      <w:marBottom w:val="0"/>
      <w:divBdr>
        <w:top w:val="none" w:sz="0" w:space="0" w:color="auto"/>
        <w:left w:val="none" w:sz="0" w:space="0" w:color="auto"/>
        <w:bottom w:val="none" w:sz="0" w:space="0" w:color="auto"/>
        <w:right w:val="none" w:sz="0" w:space="0" w:color="auto"/>
      </w:divBdr>
      <w:divsChild>
        <w:div w:id="677004662">
          <w:marLeft w:val="0"/>
          <w:marRight w:val="0"/>
          <w:marTop w:val="0"/>
          <w:marBottom w:val="0"/>
          <w:divBdr>
            <w:top w:val="none" w:sz="0" w:space="0" w:color="auto"/>
            <w:left w:val="none" w:sz="0" w:space="0" w:color="auto"/>
            <w:bottom w:val="none" w:sz="0" w:space="0" w:color="auto"/>
            <w:right w:val="none" w:sz="0" w:space="0" w:color="auto"/>
          </w:divBdr>
        </w:div>
      </w:divsChild>
    </w:div>
    <w:div w:id="1785954002">
      <w:bodyDiv w:val="1"/>
      <w:marLeft w:val="0"/>
      <w:marRight w:val="0"/>
      <w:marTop w:val="0"/>
      <w:marBottom w:val="0"/>
      <w:divBdr>
        <w:top w:val="none" w:sz="0" w:space="0" w:color="auto"/>
        <w:left w:val="none" w:sz="0" w:space="0" w:color="auto"/>
        <w:bottom w:val="none" w:sz="0" w:space="0" w:color="auto"/>
        <w:right w:val="none" w:sz="0" w:space="0" w:color="auto"/>
      </w:divBdr>
      <w:divsChild>
        <w:div w:id="1964575603">
          <w:marLeft w:val="446"/>
          <w:marRight w:val="0"/>
          <w:marTop w:val="0"/>
          <w:marBottom w:val="160"/>
          <w:divBdr>
            <w:top w:val="none" w:sz="0" w:space="0" w:color="auto"/>
            <w:left w:val="none" w:sz="0" w:space="0" w:color="auto"/>
            <w:bottom w:val="none" w:sz="0" w:space="0" w:color="auto"/>
            <w:right w:val="none" w:sz="0" w:space="0" w:color="auto"/>
          </w:divBdr>
        </w:div>
        <w:div w:id="780958574">
          <w:marLeft w:val="720"/>
          <w:marRight w:val="0"/>
          <w:marTop w:val="0"/>
          <w:marBottom w:val="160"/>
          <w:divBdr>
            <w:top w:val="none" w:sz="0" w:space="0" w:color="auto"/>
            <w:left w:val="none" w:sz="0" w:space="0" w:color="auto"/>
            <w:bottom w:val="none" w:sz="0" w:space="0" w:color="auto"/>
            <w:right w:val="none" w:sz="0" w:space="0" w:color="auto"/>
          </w:divBdr>
        </w:div>
      </w:divsChild>
    </w:div>
    <w:div w:id="1789857372">
      <w:bodyDiv w:val="1"/>
      <w:marLeft w:val="0"/>
      <w:marRight w:val="0"/>
      <w:marTop w:val="0"/>
      <w:marBottom w:val="0"/>
      <w:divBdr>
        <w:top w:val="none" w:sz="0" w:space="0" w:color="auto"/>
        <w:left w:val="none" w:sz="0" w:space="0" w:color="auto"/>
        <w:bottom w:val="none" w:sz="0" w:space="0" w:color="auto"/>
        <w:right w:val="none" w:sz="0" w:space="0" w:color="auto"/>
      </w:divBdr>
    </w:div>
    <w:div w:id="1804500192">
      <w:bodyDiv w:val="1"/>
      <w:marLeft w:val="0"/>
      <w:marRight w:val="0"/>
      <w:marTop w:val="0"/>
      <w:marBottom w:val="0"/>
      <w:divBdr>
        <w:top w:val="none" w:sz="0" w:space="0" w:color="auto"/>
        <w:left w:val="none" w:sz="0" w:space="0" w:color="auto"/>
        <w:bottom w:val="none" w:sz="0" w:space="0" w:color="auto"/>
        <w:right w:val="none" w:sz="0" w:space="0" w:color="auto"/>
      </w:divBdr>
    </w:div>
    <w:div w:id="1844707636">
      <w:bodyDiv w:val="1"/>
      <w:marLeft w:val="0"/>
      <w:marRight w:val="0"/>
      <w:marTop w:val="0"/>
      <w:marBottom w:val="0"/>
      <w:divBdr>
        <w:top w:val="none" w:sz="0" w:space="0" w:color="auto"/>
        <w:left w:val="none" w:sz="0" w:space="0" w:color="auto"/>
        <w:bottom w:val="none" w:sz="0" w:space="0" w:color="auto"/>
        <w:right w:val="none" w:sz="0" w:space="0" w:color="auto"/>
      </w:divBdr>
    </w:div>
    <w:div w:id="1844860290">
      <w:bodyDiv w:val="1"/>
      <w:marLeft w:val="0"/>
      <w:marRight w:val="0"/>
      <w:marTop w:val="0"/>
      <w:marBottom w:val="0"/>
      <w:divBdr>
        <w:top w:val="none" w:sz="0" w:space="0" w:color="auto"/>
        <w:left w:val="none" w:sz="0" w:space="0" w:color="auto"/>
        <w:bottom w:val="none" w:sz="0" w:space="0" w:color="auto"/>
        <w:right w:val="none" w:sz="0" w:space="0" w:color="auto"/>
      </w:divBdr>
    </w:div>
    <w:div w:id="1846359055">
      <w:bodyDiv w:val="1"/>
      <w:marLeft w:val="0"/>
      <w:marRight w:val="0"/>
      <w:marTop w:val="0"/>
      <w:marBottom w:val="0"/>
      <w:divBdr>
        <w:top w:val="none" w:sz="0" w:space="0" w:color="auto"/>
        <w:left w:val="none" w:sz="0" w:space="0" w:color="auto"/>
        <w:bottom w:val="none" w:sz="0" w:space="0" w:color="auto"/>
        <w:right w:val="none" w:sz="0" w:space="0" w:color="auto"/>
      </w:divBdr>
    </w:div>
    <w:div w:id="1851094328">
      <w:bodyDiv w:val="1"/>
      <w:marLeft w:val="0"/>
      <w:marRight w:val="0"/>
      <w:marTop w:val="0"/>
      <w:marBottom w:val="0"/>
      <w:divBdr>
        <w:top w:val="none" w:sz="0" w:space="0" w:color="auto"/>
        <w:left w:val="none" w:sz="0" w:space="0" w:color="auto"/>
        <w:bottom w:val="none" w:sz="0" w:space="0" w:color="auto"/>
        <w:right w:val="none" w:sz="0" w:space="0" w:color="auto"/>
      </w:divBdr>
      <w:divsChild>
        <w:div w:id="1484345462">
          <w:marLeft w:val="0"/>
          <w:marRight w:val="0"/>
          <w:marTop w:val="360"/>
          <w:marBottom w:val="0"/>
          <w:divBdr>
            <w:top w:val="none" w:sz="0" w:space="0" w:color="auto"/>
            <w:left w:val="none" w:sz="0" w:space="0" w:color="auto"/>
            <w:bottom w:val="none" w:sz="0" w:space="0" w:color="auto"/>
            <w:right w:val="none" w:sz="0" w:space="0" w:color="auto"/>
          </w:divBdr>
        </w:div>
      </w:divsChild>
    </w:div>
    <w:div w:id="1852523204">
      <w:bodyDiv w:val="1"/>
      <w:marLeft w:val="0"/>
      <w:marRight w:val="0"/>
      <w:marTop w:val="0"/>
      <w:marBottom w:val="0"/>
      <w:divBdr>
        <w:top w:val="none" w:sz="0" w:space="0" w:color="auto"/>
        <w:left w:val="none" w:sz="0" w:space="0" w:color="auto"/>
        <w:bottom w:val="none" w:sz="0" w:space="0" w:color="auto"/>
        <w:right w:val="none" w:sz="0" w:space="0" w:color="auto"/>
      </w:divBdr>
      <w:divsChild>
        <w:div w:id="1714304014">
          <w:marLeft w:val="274"/>
          <w:marRight w:val="0"/>
          <w:marTop w:val="90"/>
          <w:marBottom w:val="30"/>
          <w:divBdr>
            <w:top w:val="none" w:sz="0" w:space="0" w:color="auto"/>
            <w:left w:val="none" w:sz="0" w:space="0" w:color="auto"/>
            <w:bottom w:val="none" w:sz="0" w:space="0" w:color="auto"/>
            <w:right w:val="none" w:sz="0" w:space="0" w:color="auto"/>
          </w:divBdr>
        </w:div>
        <w:div w:id="1352878271">
          <w:marLeft w:val="274"/>
          <w:marRight w:val="0"/>
          <w:marTop w:val="90"/>
          <w:marBottom w:val="30"/>
          <w:divBdr>
            <w:top w:val="none" w:sz="0" w:space="0" w:color="auto"/>
            <w:left w:val="none" w:sz="0" w:space="0" w:color="auto"/>
            <w:bottom w:val="none" w:sz="0" w:space="0" w:color="auto"/>
            <w:right w:val="none" w:sz="0" w:space="0" w:color="auto"/>
          </w:divBdr>
        </w:div>
        <w:div w:id="1590848058">
          <w:marLeft w:val="274"/>
          <w:marRight w:val="0"/>
          <w:marTop w:val="90"/>
          <w:marBottom w:val="30"/>
          <w:divBdr>
            <w:top w:val="none" w:sz="0" w:space="0" w:color="auto"/>
            <w:left w:val="none" w:sz="0" w:space="0" w:color="auto"/>
            <w:bottom w:val="none" w:sz="0" w:space="0" w:color="auto"/>
            <w:right w:val="none" w:sz="0" w:space="0" w:color="auto"/>
          </w:divBdr>
        </w:div>
        <w:div w:id="1255170348">
          <w:marLeft w:val="274"/>
          <w:marRight w:val="0"/>
          <w:marTop w:val="90"/>
          <w:marBottom w:val="30"/>
          <w:divBdr>
            <w:top w:val="none" w:sz="0" w:space="0" w:color="auto"/>
            <w:left w:val="none" w:sz="0" w:space="0" w:color="auto"/>
            <w:bottom w:val="none" w:sz="0" w:space="0" w:color="auto"/>
            <w:right w:val="none" w:sz="0" w:space="0" w:color="auto"/>
          </w:divBdr>
        </w:div>
        <w:div w:id="471140846">
          <w:marLeft w:val="274"/>
          <w:marRight w:val="0"/>
          <w:marTop w:val="90"/>
          <w:marBottom w:val="30"/>
          <w:divBdr>
            <w:top w:val="none" w:sz="0" w:space="0" w:color="auto"/>
            <w:left w:val="none" w:sz="0" w:space="0" w:color="auto"/>
            <w:bottom w:val="none" w:sz="0" w:space="0" w:color="auto"/>
            <w:right w:val="none" w:sz="0" w:space="0" w:color="auto"/>
          </w:divBdr>
        </w:div>
        <w:div w:id="2144495974">
          <w:marLeft w:val="274"/>
          <w:marRight w:val="0"/>
          <w:marTop w:val="90"/>
          <w:marBottom w:val="30"/>
          <w:divBdr>
            <w:top w:val="none" w:sz="0" w:space="0" w:color="auto"/>
            <w:left w:val="none" w:sz="0" w:space="0" w:color="auto"/>
            <w:bottom w:val="none" w:sz="0" w:space="0" w:color="auto"/>
            <w:right w:val="none" w:sz="0" w:space="0" w:color="auto"/>
          </w:divBdr>
        </w:div>
        <w:div w:id="1401249454">
          <w:marLeft w:val="274"/>
          <w:marRight w:val="0"/>
          <w:marTop w:val="90"/>
          <w:marBottom w:val="30"/>
          <w:divBdr>
            <w:top w:val="none" w:sz="0" w:space="0" w:color="auto"/>
            <w:left w:val="none" w:sz="0" w:space="0" w:color="auto"/>
            <w:bottom w:val="none" w:sz="0" w:space="0" w:color="auto"/>
            <w:right w:val="none" w:sz="0" w:space="0" w:color="auto"/>
          </w:divBdr>
        </w:div>
        <w:div w:id="1707752702">
          <w:marLeft w:val="274"/>
          <w:marRight w:val="0"/>
          <w:marTop w:val="90"/>
          <w:marBottom w:val="30"/>
          <w:divBdr>
            <w:top w:val="none" w:sz="0" w:space="0" w:color="auto"/>
            <w:left w:val="none" w:sz="0" w:space="0" w:color="auto"/>
            <w:bottom w:val="none" w:sz="0" w:space="0" w:color="auto"/>
            <w:right w:val="none" w:sz="0" w:space="0" w:color="auto"/>
          </w:divBdr>
        </w:div>
      </w:divsChild>
    </w:div>
    <w:div w:id="1884095019">
      <w:bodyDiv w:val="1"/>
      <w:marLeft w:val="0"/>
      <w:marRight w:val="0"/>
      <w:marTop w:val="0"/>
      <w:marBottom w:val="0"/>
      <w:divBdr>
        <w:top w:val="none" w:sz="0" w:space="0" w:color="auto"/>
        <w:left w:val="none" w:sz="0" w:space="0" w:color="auto"/>
        <w:bottom w:val="none" w:sz="0" w:space="0" w:color="auto"/>
        <w:right w:val="none" w:sz="0" w:space="0" w:color="auto"/>
      </w:divBdr>
    </w:div>
    <w:div w:id="1886481459">
      <w:bodyDiv w:val="1"/>
      <w:marLeft w:val="0"/>
      <w:marRight w:val="0"/>
      <w:marTop w:val="0"/>
      <w:marBottom w:val="0"/>
      <w:divBdr>
        <w:top w:val="none" w:sz="0" w:space="0" w:color="auto"/>
        <w:left w:val="none" w:sz="0" w:space="0" w:color="auto"/>
        <w:bottom w:val="none" w:sz="0" w:space="0" w:color="auto"/>
        <w:right w:val="none" w:sz="0" w:space="0" w:color="auto"/>
      </w:divBdr>
      <w:divsChild>
        <w:div w:id="1968853601">
          <w:marLeft w:val="0"/>
          <w:marRight w:val="0"/>
          <w:marTop w:val="0"/>
          <w:marBottom w:val="0"/>
          <w:divBdr>
            <w:top w:val="none" w:sz="0" w:space="0" w:color="auto"/>
            <w:left w:val="none" w:sz="0" w:space="0" w:color="auto"/>
            <w:bottom w:val="none" w:sz="0" w:space="0" w:color="auto"/>
            <w:right w:val="none" w:sz="0" w:space="0" w:color="auto"/>
          </w:divBdr>
        </w:div>
      </w:divsChild>
    </w:div>
    <w:div w:id="1887256542">
      <w:bodyDiv w:val="1"/>
      <w:marLeft w:val="0"/>
      <w:marRight w:val="0"/>
      <w:marTop w:val="0"/>
      <w:marBottom w:val="0"/>
      <w:divBdr>
        <w:top w:val="none" w:sz="0" w:space="0" w:color="auto"/>
        <w:left w:val="none" w:sz="0" w:space="0" w:color="auto"/>
        <w:bottom w:val="none" w:sz="0" w:space="0" w:color="auto"/>
        <w:right w:val="none" w:sz="0" w:space="0" w:color="auto"/>
      </w:divBdr>
    </w:div>
    <w:div w:id="1912889948">
      <w:bodyDiv w:val="1"/>
      <w:marLeft w:val="0"/>
      <w:marRight w:val="0"/>
      <w:marTop w:val="0"/>
      <w:marBottom w:val="0"/>
      <w:divBdr>
        <w:top w:val="none" w:sz="0" w:space="0" w:color="auto"/>
        <w:left w:val="none" w:sz="0" w:space="0" w:color="auto"/>
        <w:bottom w:val="none" w:sz="0" w:space="0" w:color="auto"/>
        <w:right w:val="none" w:sz="0" w:space="0" w:color="auto"/>
      </w:divBdr>
    </w:div>
    <w:div w:id="1917547353">
      <w:bodyDiv w:val="1"/>
      <w:marLeft w:val="0"/>
      <w:marRight w:val="0"/>
      <w:marTop w:val="0"/>
      <w:marBottom w:val="0"/>
      <w:divBdr>
        <w:top w:val="none" w:sz="0" w:space="0" w:color="auto"/>
        <w:left w:val="none" w:sz="0" w:space="0" w:color="auto"/>
        <w:bottom w:val="none" w:sz="0" w:space="0" w:color="auto"/>
        <w:right w:val="none" w:sz="0" w:space="0" w:color="auto"/>
      </w:divBdr>
    </w:div>
    <w:div w:id="1918245993">
      <w:bodyDiv w:val="1"/>
      <w:marLeft w:val="0"/>
      <w:marRight w:val="0"/>
      <w:marTop w:val="0"/>
      <w:marBottom w:val="0"/>
      <w:divBdr>
        <w:top w:val="none" w:sz="0" w:space="0" w:color="auto"/>
        <w:left w:val="none" w:sz="0" w:space="0" w:color="auto"/>
        <w:bottom w:val="none" w:sz="0" w:space="0" w:color="auto"/>
        <w:right w:val="none" w:sz="0" w:space="0" w:color="auto"/>
      </w:divBdr>
    </w:div>
    <w:div w:id="1945845151">
      <w:bodyDiv w:val="1"/>
      <w:marLeft w:val="0"/>
      <w:marRight w:val="0"/>
      <w:marTop w:val="0"/>
      <w:marBottom w:val="0"/>
      <w:divBdr>
        <w:top w:val="none" w:sz="0" w:space="0" w:color="auto"/>
        <w:left w:val="none" w:sz="0" w:space="0" w:color="auto"/>
        <w:bottom w:val="none" w:sz="0" w:space="0" w:color="auto"/>
        <w:right w:val="none" w:sz="0" w:space="0" w:color="auto"/>
      </w:divBdr>
    </w:div>
    <w:div w:id="1958948845">
      <w:bodyDiv w:val="1"/>
      <w:marLeft w:val="0"/>
      <w:marRight w:val="0"/>
      <w:marTop w:val="0"/>
      <w:marBottom w:val="0"/>
      <w:divBdr>
        <w:top w:val="none" w:sz="0" w:space="0" w:color="auto"/>
        <w:left w:val="none" w:sz="0" w:space="0" w:color="auto"/>
        <w:bottom w:val="none" w:sz="0" w:space="0" w:color="auto"/>
        <w:right w:val="none" w:sz="0" w:space="0" w:color="auto"/>
      </w:divBdr>
      <w:divsChild>
        <w:div w:id="426850287">
          <w:marLeft w:val="360"/>
          <w:marRight w:val="0"/>
          <w:marTop w:val="120"/>
          <w:marBottom w:val="120"/>
          <w:divBdr>
            <w:top w:val="none" w:sz="0" w:space="0" w:color="auto"/>
            <w:left w:val="none" w:sz="0" w:space="0" w:color="auto"/>
            <w:bottom w:val="none" w:sz="0" w:space="0" w:color="auto"/>
            <w:right w:val="none" w:sz="0" w:space="0" w:color="auto"/>
          </w:divBdr>
        </w:div>
      </w:divsChild>
    </w:div>
    <w:div w:id="1978801616">
      <w:bodyDiv w:val="1"/>
      <w:marLeft w:val="0"/>
      <w:marRight w:val="0"/>
      <w:marTop w:val="0"/>
      <w:marBottom w:val="0"/>
      <w:divBdr>
        <w:top w:val="none" w:sz="0" w:space="0" w:color="auto"/>
        <w:left w:val="none" w:sz="0" w:space="0" w:color="auto"/>
        <w:bottom w:val="none" w:sz="0" w:space="0" w:color="auto"/>
        <w:right w:val="none" w:sz="0" w:space="0" w:color="auto"/>
      </w:divBdr>
    </w:div>
    <w:div w:id="1978803779">
      <w:bodyDiv w:val="1"/>
      <w:marLeft w:val="0"/>
      <w:marRight w:val="0"/>
      <w:marTop w:val="0"/>
      <w:marBottom w:val="0"/>
      <w:divBdr>
        <w:top w:val="none" w:sz="0" w:space="0" w:color="auto"/>
        <w:left w:val="none" w:sz="0" w:space="0" w:color="auto"/>
        <w:bottom w:val="none" w:sz="0" w:space="0" w:color="auto"/>
        <w:right w:val="none" w:sz="0" w:space="0" w:color="auto"/>
      </w:divBdr>
    </w:div>
    <w:div w:id="1987933180">
      <w:bodyDiv w:val="1"/>
      <w:marLeft w:val="0"/>
      <w:marRight w:val="0"/>
      <w:marTop w:val="0"/>
      <w:marBottom w:val="0"/>
      <w:divBdr>
        <w:top w:val="none" w:sz="0" w:space="0" w:color="auto"/>
        <w:left w:val="none" w:sz="0" w:space="0" w:color="auto"/>
        <w:bottom w:val="none" w:sz="0" w:space="0" w:color="auto"/>
        <w:right w:val="none" w:sz="0" w:space="0" w:color="auto"/>
      </w:divBdr>
    </w:div>
    <w:div w:id="1990792294">
      <w:bodyDiv w:val="1"/>
      <w:marLeft w:val="0"/>
      <w:marRight w:val="0"/>
      <w:marTop w:val="0"/>
      <w:marBottom w:val="0"/>
      <w:divBdr>
        <w:top w:val="none" w:sz="0" w:space="0" w:color="auto"/>
        <w:left w:val="none" w:sz="0" w:space="0" w:color="auto"/>
        <w:bottom w:val="none" w:sz="0" w:space="0" w:color="auto"/>
        <w:right w:val="none" w:sz="0" w:space="0" w:color="auto"/>
      </w:divBdr>
    </w:div>
    <w:div w:id="2000883847">
      <w:bodyDiv w:val="1"/>
      <w:marLeft w:val="0"/>
      <w:marRight w:val="0"/>
      <w:marTop w:val="0"/>
      <w:marBottom w:val="0"/>
      <w:divBdr>
        <w:top w:val="none" w:sz="0" w:space="0" w:color="auto"/>
        <w:left w:val="none" w:sz="0" w:space="0" w:color="auto"/>
        <w:bottom w:val="none" w:sz="0" w:space="0" w:color="auto"/>
        <w:right w:val="none" w:sz="0" w:space="0" w:color="auto"/>
      </w:divBdr>
    </w:div>
    <w:div w:id="2021856842">
      <w:bodyDiv w:val="1"/>
      <w:marLeft w:val="0"/>
      <w:marRight w:val="0"/>
      <w:marTop w:val="0"/>
      <w:marBottom w:val="0"/>
      <w:divBdr>
        <w:top w:val="none" w:sz="0" w:space="0" w:color="auto"/>
        <w:left w:val="none" w:sz="0" w:space="0" w:color="auto"/>
        <w:bottom w:val="none" w:sz="0" w:space="0" w:color="auto"/>
        <w:right w:val="none" w:sz="0" w:space="0" w:color="auto"/>
      </w:divBdr>
    </w:div>
    <w:div w:id="2038236252">
      <w:bodyDiv w:val="1"/>
      <w:marLeft w:val="0"/>
      <w:marRight w:val="0"/>
      <w:marTop w:val="0"/>
      <w:marBottom w:val="0"/>
      <w:divBdr>
        <w:top w:val="none" w:sz="0" w:space="0" w:color="auto"/>
        <w:left w:val="none" w:sz="0" w:space="0" w:color="auto"/>
        <w:bottom w:val="none" w:sz="0" w:space="0" w:color="auto"/>
        <w:right w:val="none" w:sz="0" w:space="0" w:color="auto"/>
      </w:divBdr>
    </w:div>
    <w:div w:id="2044402040">
      <w:bodyDiv w:val="1"/>
      <w:marLeft w:val="0"/>
      <w:marRight w:val="0"/>
      <w:marTop w:val="0"/>
      <w:marBottom w:val="0"/>
      <w:divBdr>
        <w:top w:val="none" w:sz="0" w:space="0" w:color="auto"/>
        <w:left w:val="none" w:sz="0" w:space="0" w:color="auto"/>
        <w:bottom w:val="none" w:sz="0" w:space="0" w:color="auto"/>
        <w:right w:val="none" w:sz="0" w:space="0" w:color="auto"/>
      </w:divBdr>
    </w:div>
    <w:div w:id="2046325614">
      <w:bodyDiv w:val="1"/>
      <w:marLeft w:val="0"/>
      <w:marRight w:val="0"/>
      <w:marTop w:val="0"/>
      <w:marBottom w:val="0"/>
      <w:divBdr>
        <w:top w:val="none" w:sz="0" w:space="0" w:color="auto"/>
        <w:left w:val="none" w:sz="0" w:space="0" w:color="auto"/>
        <w:bottom w:val="none" w:sz="0" w:space="0" w:color="auto"/>
        <w:right w:val="none" w:sz="0" w:space="0" w:color="auto"/>
      </w:divBdr>
    </w:div>
    <w:div w:id="2088575425">
      <w:bodyDiv w:val="1"/>
      <w:marLeft w:val="0"/>
      <w:marRight w:val="0"/>
      <w:marTop w:val="0"/>
      <w:marBottom w:val="0"/>
      <w:divBdr>
        <w:top w:val="none" w:sz="0" w:space="0" w:color="auto"/>
        <w:left w:val="none" w:sz="0" w:space="0" w:color="auto"/>
        <w:bottom w:val="none" w:sz="0" w:space="0" w:color="auto"/>
        <w:right w:val="none" w:sz="0" w:space="0" w:color="auto"/>
      </w:divBdr>
      <w:divsChild>
        <w:div w:id="118496011">
          <w:marLeft w:val="0"/>
          <w:marRight w:val="0"/>
          <w:marTop w:val="0"/>
          <w:marBottom w:val="0"/>
          <w:divBdr>
            <w:top w:val="none" w:sz="0" w:space="0" w:color="auto"/>
            <w:left w:val="none" w:sz="0" w:space="0" w:color="auto"/>
            <w:bottom w:val="none" w:sz="0" w:space="0" w:color="auto"/>
            <w:right w:val="none" w:sz="0" w:space="0" w:color="auto"/>
          </w:divBdr>
        </w:div>
      </w:divsChild>
    </w:div>
    <w:div w:id="2108689795">
      <w:bodyDiv w:val="1"/>
      <w:marLeft w:val="0"/>
      <w:marRight w:val="0"/>
      <w:marTop w:val="0"/>
      <w:marBottom w:val="0"/>
      <w:divBdr>
        <w:top w:val="none" w:sz="0" w:space="0" w:color="auto"/>
        <w:left w:val="none" w:sz="0" w:space="0" w:color="auto"/>
        <w:bottom w:val="none" w:sz="0" w:space="0" w:color="auto"/>
        <w:right w:val="none" w:sz="0" w:space="0" w:color="auto"/>
      </w:divBdr>
    </w:div>
    <w:div w:id="2126608431">
      <w:bodyDiv w:val="1"/>
      <w:marLeft w:val="0"/>
      <w:marRight w:val="0"/>
      <w:marTop w:val="0"/>
      <w:marBottom w:val="0"/>
      <w:divBdr>
        <w:top w:val="none" w:sz="0" w:space="0" w:color="auto"/>
        <w:left w:val="none" w:sz="0" w:space="0" w:color="auto"/>
        <w:bottom w:val="none" w:sz="0" w:space="0" w:color="auto"/>
        <w:right w:val="none" w:sz="0" w:space="0" w:color="auto"/>
      </w:divBdr>
    </w:div>
    <w:div w:id="2138209850">
      <w:bodyDiv w:val="1"/>
      <w:marLeft w:val="0"/>
      <w:marRight w:val="0"/>
      <w:marTop w:val="0"/>
      <w:marBottom w:val="0"/>
      <w:divBdr>
        <w:top w:val="none" w:sz="0" w:space="0" w:color="auto"/>
        <w:left w:val="none" w:sz="0" w:space="0" w:color="auto"/>
        <w:bottom w:val="none" w:sz="0" w:space="0" w:color="auto"/>
        <w:right w:val="none" w:sz="0" w:space="0" w:color="auto"/>
      </w:divBdr>
      <w:divsChild>
        <w:div w:id="120465464">
          <w:marLeft w:val="0"/>
          <w:marRight w:val="0"/>
          <w:marTop w:val="0"/>
          <w:marBottom w:val="0"/>
          <w:divBdr>
            <w:top w:val="none" w:sz="0" w:space="0" w:color="auto"/>
            <w:left w:val="none" w:sz="0" w:space="0" w:color="auto"/>
            <w:bottom w:val="none" w:sz="0" w:space="0" w:color="auto"/>
            <w:right w:val="none" w:sz="0" w:space="0" w:color="auto"/>
          </w:divBdr>
        </w:div>
      </w:divsChild>
    </w:div>
    <w:div w:id="214639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yperlink" Target="https://profiles.udacity.com/p/u183059"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20Work\Live%20Tv\LiveTV%20-%20Docs\Process_Management\Templates\LiveTV_Word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1D5B5-6ED0-4B82-9834-A07B857C9FA2}">
  <ds:schemaRefs>
    <ds:schemaRef ds:uri="http://schemas.openxmlformats.org/officeDocument/2006/bibliography"/>
  </ds:schemaRefs>
</ds:datastoreItem>
</file>

<file path=customXml/itemProps2.xml><?xml version="1.0" encoding="utf-8"?>
<ds:datastoreItem xmlns:ds="http://schemas.openxmlformats.org/officeDocument/2006/customXml" ds:itemID="{E0A6F4A9-381A-4BDA-9F73-2CF5E553B64F}">
  <ds:schemaRefs>
    <ds:schemaRef ds:uri="http://schemas.openxmlformats.org/officeDocument/2006/bibliography"/>
  </ds:schemaRefs>
</ds:datastoreItem>
</file>

<file path=customXml/itemProps3.xml><?xml version="1.0" encoding="utf-8"?>
<ds:datastoreItem xmlns:ds="http://schemas.openxmlformats.org/officeDocument/2006/customXml" ds:itemID="{4CBFBB0A-7D04-4C2C-817D-B20664A6B2FF}">
  <ds:schemaRefs>
    <ds:schemaRef ds:uri="http://schemas.openxmlformats.org/officeDocument/2006/bibliography"/>
  </ds:schemaRefs>
</ds:datastoreItem>
</file>

<file path=customXml/itemProps4.xml><?xml version="1.0" encoding="utf-8"?>
<ds:datastoreItem xmlns:ds="http://schemas.openxmlformats.org/officeDocument/2006/customXml" ds:itemID="{FAE8B2DC-8E65-48DF-9D2F-C6C1A08BD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LiveTV_Word_Document_Template.dotx</Template>
  <TotalTime>4582</TotalTime>
  <Pages>8</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Architecture Definition Document</vt:lpstr>
    </vt:vector>
  </TitlesOfParts>
  <Company>Sapient</Company>
  <LinksUpToDate>false</LinksUpToDate>
  <CharactersWithSpaces>10184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 Document</dc:title>
  <dc:subject>eCommerce Initiative</dc:subject>
  <dc:creator>Harpreet Singh</dc:creator>
  <cp:lastModifiedBy>Saurabh Nutan Sohoni</cp:lastModifiedBy>
  <cp:revision>9</cp:revision>
  <cp:lastPrinted>2010-10-28T16:29:00Z</cp:lastPrinted>
  <dcterms:created xsi:type="dcterms:W3CDTF">2017-04-16T11:32:00Z</dcterms:created>
  <dcterms:modified xsi:type="dcterms:W3CDTF">2017-04-22T19:22:00Z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0.3</vt:lpwstr>
  </property>
</Properties>
</file>