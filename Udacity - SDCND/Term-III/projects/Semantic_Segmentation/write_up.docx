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FFD0A" w14:textId="37E01D39" w:rsidR="00A4200C" w:rsidRDefault="00A4200C" w:rsidP="001B6D8A">
      <w:pPr>
        <w:pStyle w:val="Title"/>
        <w:pBdr>
          <w:bottom w:val="single" w:sz="6" w:space="18" w:color="auto"/>
        </w:pBdr>
        <w:jc w:val="right"/>
        <w:rPr>
          <w:rFonts w:ascii="Verdana" w:hAnsi="Verdana" w:cs="Arial"/>
        </w:rPr>
      </w:pPr>
      <w:r>
        <w:rPr>
          <w:rFonts w:ascii="Verdana" w:hAnsi="Verdana" w:cs="Arial"/>
        </w:rPr>
        <w:t xml:space="preserve">    </w:t>
      </w:r>
      <w:r>
        <w:rPr>
          <w:rFonts w:ascii="Verdana" w:hAnsi="Verdana" w:cs="Arial"/>
        </w:rPr>
        <w:tab/>
        <w:t xml:space="preserve">Udacity Self Driving Car Nanodegree </w:t>
      </w:r>
      <w:r w:rsidR="00DE55C3">
        <w:rPr>
          <w:rFonts w:ascii="Verdana" w:hAnsi="Verdana" w:cs="Arial"/>
        </w:rPr>
        <w:t>–</w:t>
      </w:r>
      <w:r w:rsidR="00DE55C3" w:rsidRPr="00470C02">
        <w:rPr>
          <w:rFonts w:ascii="Verdana" w:hAnsi="Verdana" w:cs="Arial"/>
        </w:rPr>
        <w:t xml:space="preserve"> </w:t>
      </w:r>
    </w:p>
    <w:p w14:paraId="6DD41C76" w14:textId="0FBE4E9C" w:rsidR="004528D4" w:rsidRPr="001B6D8A" w:rsidRDefault="00A4200C" w:rsidP="001B6D8A">
      <w:pPr>
        <w:pStyle w:val="Title"/>
        <w:pBdr>
          <w:bottom w:val="single" w:sz="6" w:space="18" w:color="auto"/>
        </w:pBdr>
        <w:jc w:val="right"/>
        <w:rPr>
          <w:rFonts w:ascii="Verdana" w:hAnsi="Verdana" w:cs="Arial"/>
        </w:rPr>
      </w:pPr>
      <w:r>
        <w:rPr>
          <w:rFonts w:ascii="Verdana" w:hAnsi="Verdana" w:cs="Arial"/>
        </w:rPr>
        <w:t xml:space="preserve">Project: </w:t>
      </w:r>
      <w:r w:rsidR="006F05CD">
        <w:rPr>
          <w:rFonts w:ascii="Verdana" w:hAnsi="Verdana" w:cs="Arial"/>
        </w:rPr>
        <w:t>Semantic Segmentation</w:t>
      </w:r>
    </w:p>
    <w:p w14:paraId="7D54DAC4" w14:textId="77777777" w:rsidR="004528D4" w:rsidRDefault="004528D4" w:rsidP="001B6D8A">
      <w:pPr>
        <w:rPr>
          <w:rFonts w:cs="Arial"/>
          <w:b/>
          <w:bCs/>
          <w:sz w:val="28"/>
        </w:rPr>
      </w:pPr>
    </w:p>
    <w:p w14:paraId="3B5993CE" w14:textId="77777777" w:rsidR="004528D4" w:rsidRPr="006960FF" w:rsidRDefault="004528D4" w:rsidP="004528D4">
      <w:pPr>
        <w:rPr>
          <w:rFonts w:cs="Arial"/>
          <w:lang w:eastAsia="zh-TW"/>
        </w:rPr>
      </w:pPr>
    </w:p>
    <w:p w14:paraId="5CE99BE7" w14:textId="77777777" w:rsidR="004528D4" w:rsidRPr="006960FF" w:rsidRDefault="004528D4" w:rsidP="004528D4">
      <w:pPr>
        <w:rPr>
          <w:rFonts w:cs="Arial"/>
          <w:lang w:eastAsia="zh-TW"/>
        </w:rPr>
      </w:pPr>
    </w:p>
    <w:p w14:paraId="090EC32A" w14:textId="77777777" w:rsidR="004528D4" w:rsidRPr="006960FF" w:rsidRDefault="004528D4" w:rsidP="004528D4">
      <w:pPr>
        <w:rPr>
          <w:rFonts w:cs="Arial"/>
          <w:lang w:eastAsia="zh-TW"/>
        </w:rPr>
      </w:pPr>
    </w:p>
    <w:p w14:paraId="7DC357B0" w14:textId="77777777" w:rsidR="004747E0" w:rsidRPr="006960FF" w:rsidRDefault="004747E0" w:rsidP="004747E0">
      <w:pPr>
        <w:rPr>
          <w:rFonts w:cs="Arial"/>
          <w:lang w:eastAsia="zh-TW"/>
        </w:rPr>
      </w:pPr>
    </w:p>
    <w:p w14:paraId="4A07E3D6" w14:textId="289DA766" w:rsidR="004747E0" w:rsidRPr="00E06EEC" w:rsidRDefault="001B6D8A" w:rsidP="004747E0">
      <w:pPr>
        <w:pStyle w:val="ContentsTitle"/>
        <w:tabs>
          <w:tab w:val="left" w:pos="8640"/>
        </w:tabs>
        <w:jc w:val="right"/>
        <w:rPr>
          <w:rFonts w:ascii="Verdana" w:hAnsi="Verdana" w:cs="Arial"/>
          <w:sz w:val="24"/>
          <w:szCs w:val="24"/>
        </w:rPr>
      </w:pPr>
      <w:r>
        <w:rPr>
          <w:rFonts w:ascii="Verdana" w:hAnsi="Verdana" w:cs="Arial"/>
          <w:sz w:val="24"/>
          <w:szCs w:val="24"/>
        </w:rPr>
        <w:t>By:</w:t>
      </w:r>
    </w:p>
    <w:p w14:paraId="2BBC6DF9" w14:textId="5035C3A4" w:rsidR="004747E0" w:rsidRDefault="001B6D8A" w:rsidP="004747E0">
      <w:pPr>
        <w:pStyle w:val="ContentsTitle"/>
        <w:tabs>
          <w:tab w:val="left" w:pos="8640"/>
        </w:tabs>
        <w:ind w:left="720"/>
        <w:jc w:val="right"/>
        <w:rPr>
          <w:rFonts w:ascii="Verdana" w:hAnsi="Verdana" w:cs="Arial"/>
          <w:sz w:val="24"/>
          <w:szCs w:val="24"/>
        </w:rPr>
      </w:pPr>
      <w:r>
        <w:rPr>
          <w:rFonts w:ascii="Verdana" w:hAnsi="Verdana" w:cs="Arial"/>
          <w:sz w:val="24"/>
          <w:szCs w:val="24"/>
        </w:rPr>
        <w:t>Saurabh Sohoni</w:t>
      </w:r>
    </w:p>
    <w:p w14:paraId="76D3AC24" w14:textId="7506539A" w:rsidR="004747E0" w:rsidRPr="00373EEE" w:rsidRDefault="001B6D8A" w:rsidP="001B6D8A">
      <w:pPr>
        <w:pStyle w:val="ContentsTitle"/>
        <w:tabs>
          <w:tab w:val="left" w:pos="8640"/>
        </w:tabs>
        <w:ind w:left="720"/>
        <w:jc w:val="right"/>
        <w:rPr>
          <w:rFonts w:ascii="Verdana" w:hAnsi="Verdana" w:cs="Arial"/>
          <w:sz w:val="24"/>
          <w:szCs w:val="24"/>
        </w:rPr>
        <w:sectPr w:rsidR="004747E0" w:rsidRPr="00373EEE" w:rsidSect="004B0FFC">
          <w:headerReference w:type="default" r:id="rId11"/>
          <w:footerReference w:type="even" r:id="rId12"/>
          <w:footerReference w:type="default" r:id="rId13"/>
          <w:footerReference w:type="first" r:id="rId14"/>
          <w:pgSz w:w="12240" w:h="15840"/>
          <w:pgMar w:top="1440" w:right="1440" w:bottom="1440" w:left="1440" w:header="720" w:footer="720" w:gutter="0"/>
          <w:pgNumType w:start="1"/>
          <w:cols w:space="720"/>
          <w:vAlign w:val="center"/>
          <w:titlePg/>
          <w:docGrid w:linePitch="360"/>
        </w:sectPr>
      </w:pPr>
      <w:r>
        <w:rPr>
          <w:rFonts w:ascii="Verdana" w:hAnsi="Verdana" w:cs="Arial"/>
          <w:sz w:val="24"/>
          <w:szCs w:val="24"/>
        </w:rPr>
        <w:t xml:space="preserve">Udacity profile: </w:t>
      </w:r>
      <w:hyperlink r:id="rId15" w:history="1">
        <w:r w:rsidRPr="007516FD">
          <w:rPr>
            <w:rStyle w:val="Hyperlink"/>
            <w:rFonts w:ascii="Verdana" w:hAnsi="Verdana" w:cs="Arial"/>
            <w:sz w:val="24"/>
            <w:szCs w:val="24"/>
          </w:rPr>
          <w:t>https://profiles.udacity.com/p/u183059</w:t>
        </w:r>
      </w:hyperlink>
    </w:p>
    <w:p w14:paraId="01FBECC5" w14:textId="77777777" w:rsidR="0018219E" w:rsidRPr="00C67E03" w:rsidRDefault="0018219E" w:rsidP="0018219E">
      <w:pPr>
        <w:pStyle w:val="TOCHeading"/>
        <w:rPr>
          <w:rFonts w:ascii="Verdana" w:hAnsi="Verdana" w:cs="Arial"/>
          <w:sz w:val="22"/>
          <w:szCs w:val="20"/>
        </w:rPr>
      </w:pPr>
      <w:bookmarkStart w:id="0" w:name="_Toc289684146"/>
      <w:bookmarkStart w:id="1" w:name="_Toc359599266"/>
      <w:bookmarkStart w:id="2" w:name="_Toc409696614"/>
      <w:bookmarkStart w:id="3" w:name="_Toc424213270"/>
      <w:r w:rsidRPr="00C67E03">
        <w:rPr>
          <w:rFonts w:ascii="Verdana" w:hAnsi="Verdana" w:cs="Arial"/>
          <w:sz w:val="22"/>
          <w:szCs w:val="20"/>
        </w:rPr>
        <w:lastRenderedPageBreak/>
        <w:t>Contents</w:t>
      </w:r>
    </w:p>
    <w:p w14:paraId="5A178C74" w14:textId="6531E05F" w:rsidR="00F56782" w:rsidRDefault="0035624E">
      <w:pPr>
        <w:pStyle w:val="TOC1"/>
        <w:rPr>
          <w:rFonts w:asciiTheme="minorHAnsi" w:eastAsiaTheme="minorEastAsia" w:hAnsiTheme="minorHAnsi" w:cstheme="minorBidi"/>
          <w:b w:val="0"/>
          <w:bCs w:val="0"/>
          <w:caps w:val="0"/>
          <w:sz w:val="22"/>
          <w:szCs w:val="22"/>
        </w:rPr>
      </w:pPr>
      <w:r>
        <w:rPr>
          <w:rFonts w:cs="Arial"/>
          <w:bCs w:val="0"/>
          <w:caps w:val="0"/>
        </w:rPr>
        <w:fldChar w:fldCharType="begin"/>
      </w:r>
      <w:r>
        <w:rPr>
          <w:rFonts w:cs="Arial"/>
          <w:bCs w:val="0"/>
          <w:caps w:val="0"/>
        </w:rPr>
        <w:instrText xml:space="preserve"> TOC \o "1-3" \u </w:instrText>
      </w:r>
      <w:r>
        <w:rPr>
          <w:rFonts w:cs="Arial"/>
          <w:bCs w:val="0"/>
          <w:caps w:val="0"/>
        </w:rPr>
        <w:fldChar w:fldCharType="separate"/>
      </w:r>
      <w:r w:rsidR="00F56782">
        <w:t>1.</w:t>
      </w:r>
      <w:r w:rsidR="00F56782">
        <w:rPr>
          <w:rFonts w:asciiTheme="minorHAnsi" w:eastAsiaTheme="minorEastAsia" w:hAnsiTheme="minorHAnsi" w:cstheme="minorBidi"/>
          <w:b w:val="0"/>
          <w:bCs w:val="0"/>
          <w:caps w:val="0"/>
          <w:sz w:val="22"/>
          <w:szCs w:val="22"/>
        </w:rPr>
        <w:tab/>
      </w:r>
      <w:r w:rsidR="00F56782" w:rsidRPr="00CA2916">
        <w:rPr>
          <w:rFonts w:cs="Arial"/>
        </w:rPr>
        <w:t>Introduction</w:t>
      </w:r>
      <w:r w:rsidR="00F56782">
        <w:tab/>
      </w:r>
      <w:r w:rsidR="00F56782">
        <w:fldChar w:fldCharType="begin"/>
      </w:r>
      <w:r w:rsidR="00F56782">
        <w:instrText xml:space="preserve"> PAGEREF _Toc507854485 \h </w:instrText>
      </w:r>
      <w:r w:rsidR="00F56782">
        <w:fldChar w:fldCharType="separate"/>
      </w:r>
      <w:r w:rsidR="004C5463">
        <w:t>3</w:t>
      </w:r>
      <w:r w:rsidR="00F56782">
        <w:fldChar w:fldCharType="end"/>
      </w:r>
    </w:p>
    <w:p w14:paraId="547417FB" w14:textId="62A98ABE" w:rsidR="00F56782" w:rsidRDefault="00F56782">
      <w:pPr>
        <w:pStyle w:val="TOC1"/>
        <w:rPr>
          <w:rFonts w:asciiTheme="minorHAnsi" w:eastAsiaTheme="minorEastAsia" w:hAnsiTheme="minorHAnsi" w:cstheme="minorBidi"/>
          <w:b w:val="0"/>
          <w:bCs w:val="0"/>
          <w:caps w:val="0"/>
          <w:sz w:val="22"/>
          <w:szCs w:val="22"/>
        </w:rPr>
      </w:pPr>
      <w:r>
        <w:t>2.</w:t>
      </w:r>
      <w:r>
        <w:rPr>
          <w:rFonts w:asciiTheme="minorHAnsi" w:eastAsiaTheme="minorEastAsia" w:hAnsiTheme="minorHAnsi" w:cstheme="minorBidi"/>
          <w:b w:val="0"/>
          <w:bCs w:val="0"/>
          <w:caps w:val="0"/>
          <w:sz w:val="22"/>
          <w:szCs w:val="22"/>
        </w:rPr>
        <w:tab/>
      </w:r>
      <w:r w:rsidRPr="00CA2916">
        <w:rPr>
          <w:rFonts w:cs="Arial"/>
        </w:rPr>
        <w:t>Project Goals</w:t>
      </w:r>
      <w:r>
        <w:tab/>
      </w:r>
      <w:r>
        <w:fldChar w:fldCharType="begin"/>
      </w:r>
      <w:r>
        <w:instrText xml:space="preserve"> PAGEREF _Toc507854486 \h </w:instrText>
      </w:r>
      <w:r>
        <w:fldChar w:fldCharType="separate"/>
      </w:r>
      <w:r w:rsidR="004C5463">
        <w:t>3</w:t>
      </w:r>
      <w:r>
        <w:fldChar w:fldCharType="end"/>
      </w:r>
    </w:p>
    <w:p w14:paraId="04C8C9DC" w14:textId="33B25014" w:rsidR="00F56782" w:rsidRDefault="00F56782">
      <w:pPr>
        <w:pStyle w:val="TOC1"/>
        <w:rPr>
          <w:rFonts w:asciiTheme="minorHAnsi" w:eastAsiaTheme="minorEastAsia" w:hAnsiTheme="minorHAnsi" w:cstheme="minorBidi"/>
          <w:b w:val="0"/>
          <w:bCs w:val="0"/>
          <w:caps w:val="0"/>
          <w:sz w:val="22"/>
          <w:szCs w:val="22"/>
        </w:rPr>
      </w:pPr>
      <w:r>
        <w:t>3.</w:t>
      </w:r>
      <w:r>
        <w:rPr>
          <w:rFonts w:asciiTheme="minorHAnsi" w:eastAsiaTheme="minorEastAsia" w:hAnsiTheme="minorHAnsi" w:cstheme="minorBidi"/>
          <w:b w:val="0"/>
          <w:bCs w:val="0"/>
          <w:caps w:val="0"/>
          <w:sz w:val="22"/>
          <w:szCs w:val="22"/>
        </w:rPr>
        <w:tab/>
      </w:r>
      <w:r w:rsidRPr="00CA2916">
        <w:rPr>
          <w:rFonts w:cs="Arial"/>
        </w:rPr>
        <w:t>Implementation of Project Rubric Points</w:t>
      </w:r>
      <w:r>
        <w:tab/>
      </w:r>
      <w:r>
        <w:fldChar w:fldCharType="begin"/>
      </w:r>
      <w:r>
        <w:instrText xml:space="preserve"> PAGEREF _Toc507854487 \h </w:instrText>
      </w:r>
      <w:r>
        <w:fldChar w:fldCharType="separate"/>
      </w:r>
      <w:r w:rsidR="004C5463">
        <w:t>3</w:t>
      </w:r>
      <w:r>
        <w:fldChar w:fldCharType="end"/>
      </w:r>
    </w:p>
    <w:p w14:paraId="25F4AFF3" w14:textId="34C09200" w:rsidR="00F56782" w:rsidRDefault="00F56782">
      <w:pPr>
        <w:pStyle w:val="TOC2"/>
        <w:tabs>
          <w:tab w:val="left" w:pos="800"/>
          <w:tab w:val="right" w:leader="dot" w:pos="9350"/>
        </w:tabs>
        <w:rPr>
          <w:rFonts w:asciiTheme="minorHAnsi" w:eastAsiaTheme="minorEastAsia" w:hAnsiTheme="minorHAnsi" w:cstheme="minorBidi"/>
          <w:smallCaps w:val="0"/>
          <w:noProof/>
          <w:sz w:val="22"/>
          <w:szCs w:val="22"/>
        </w:rPr>
      </w:pPr>
      <w:r w:rsidRPr="00CA2916">
        <w:rPr>
          <w:rFonts w:cs="Arial"/>
          <w:noProof/>
        </w:rPr>
        <w:t>3.1</w:t>
      </w:r>
      <w:r>
        <w:rPr>
          <w:rFonts w:asciiTheme="minorHAnsi" w:eastAsiaTheme="minorEastAsia" w:hAnsiTheme="minorHAnsi" w:cstheme="minorBidi"/>
          <w:smallCaps w:val="0"/>
          <w:noProof/>
          <w:sz w:val="22"/>
          <w:szCs w:val="22"/>
        </w:rPr>
        <w:tab/>
      </w:r>
      <w:r w:rsidRPr="00CA2916">
        <w:rPr>
          <w:rFonts w:cs="Arial"/>
          <w:noProof/>
        </w:rPr>
        <w:t>Submission of code and output files</w:t>
      </w:r>
      <w:r>
        <w:rPr>
          <w:noProof/>
        </w:rPr>
        <w:tab/>
      </w:r>
      <w:r>
        <w:rPr>
          <w:noProof/>
        </w:rPr>
        <w:fldChar w:fldCharType="begin"/>
      </w:r>
      <w:r>
        <w:rPr>
          <w:noProof/>
        </w:rPr>
        <w:instrText xml:space="preserve"> PAGEREF _Toc507854488 \h </w:instrText>
      </w:r>
      <w:r>
        <w:rPr>
          <w:noProof/>
        </w:rPr>
      </w:r>
      <w:r>
        <w:rPr>
          <w:noProof/>
        </w:rPr>
        <w:fldChar w:fldCharType="separate"/>
      </w:r>
      <w:r w:rsidR="004C5463">
        <w:rPr>
          <w:noProof/>
        </w:rPr>
        <w:t>3</w:t>
      </w:r>
      <w:r>
        <w:rPr>
          <w:noProof/>
        </w:rPr>
        <w:fldChar w:fldCharType="end"/>
      </w:r>
    </w:p>
    <w:p w14:paraId="370ECB81" w14:textId="5B5848CB" w:rsidR="00F56782" w:rsidRDefault="00F56782">
      <w:pPr>
        <w:pStyle w:val="TOC2"/>
        <w:tabs>
          <w:tab w:val="left" w:pos="800"/>
          <w:tab w:val="right" w:leader="dot" w:pos="9350"/>
        </w:tabs>
        <w:rPr>
          <w:rFonts w:asciiTheme="minorHAnsi" w:eastAsiaTheme="minorEastAsia" w:hAnsiTheme="minorHAnsi" w:cstheme="minorBidi"/>
          <w:smallCaps w:val="0"/>
          <w:noProof/>
          <w:sz w:val="22"/>
          <w:szCs w:val="22"/>
        </w:rPr>
      </w:pPr>
      <w:r w:rsidRPr="00CA2916">
        <w:rPr>
          <w:rFonts w:cs="Arial"/>
          <w:noProof/>
        </w:rPr>
        <w:t>3.2</w:t>
      </w:r>
      <w:r>
        <w:rPr>
          <w:rFonts w:asciiTheme="minorHAnsi" w:eastAsiaTheme="minorEastAsia" w:hAnsiTheme="minorHAnsi" w:cstheme="minorBidi"/>
          <w:smallCaps w:val="0"/>
          <w:noProof/>
          <w:sz w:val="22"/>
          <w:szCs w:val="22"/>
        </w:rPr>
        <w:tab/>
      </w:r>
      <w:r w:rsidRPr="00CA2916">
        <w:rPr>
          <w:rFonts w:cs="Arial"/>
          <w:noProof/>
        </w:rPr>
        <w:t>Implementation of Neural Network</w:t>
      </w:r>
      <w:r>
        <w:rPr>
          <w:noProof/>
        </w:rPr>
        <w:tab/>
      </w:r>
      <w:r>
        <w:rPr>
          <w:noProof/>
        </w:rPr>
        <w:fldChar w:fldCharType="begin"/>
      </w:r>
      <w:r>
        <w:rPr>
          <w:noProof/>
        </w:rPr>
        <w:instrText xml:space="preserve"> PAGEREF _Toc507854489 \h </w:instrText>
      </w:r>
      <w:r>
        <w:rPr>
          <w:noProof/>
        </w:rPr>
      </w:r>
      <w:r>
        <w:rPr>
          <w:noProof/>
        </w:rPr>
        <w:fldChar w:fldCharType="separate"/>
      </w:r>
      <w:r w:rsidR="004C5463">
        <w:rPr>
          <w:noProof/>
        </w:rPr>
        <w:t>4</w:t>
      </w:r>
      <w:r>
        <w:rPr>
          <w:noProof/>
        </w:rPr>
        <w:fldChar w:fldCharType="end"/>
      </w:r>
    </w:p>
    <w:p w14:paraId="4DA1DF9E" w14:textId="074C3A3B" w:rsidR="00F56782" w:rsidRDefault="00F56782">
      <w:pPr>
        <w:pStyle w:val="TOC2"/>
        <w:tabs>
          <w:tab w:val="left" w:pos="800"/>
          <w:tab w:val="right" w:leader="dot" w:pos="9350"/>
        </w:tabs>
        <w:rPr>
          <w:rFonts w:asciiTheme="minorHAnsi" w:eastAsiaTheme="minorEastAsia" w:hAnsiTheme="minorHAnsi" w:cstheme="minorBidi"/>
          <w:smallCaps w:val="0"/>
          <w:noProof/>
          <w:sz w:val="22"/>
          <w:szCs w:val="22"/>
        </w:rPr>
      </w:pPr>
      <w:r w:rsidRPr="00CA2916">
        <w:rPr>
          <w:rFonts w:cs="Arial"/>
          <w:noProof/>
        </w:rPr>
        <w:t>3.3</w:t>
      </w:r>
      <w:r>
        <w:rPr>
          <w:rFonts w:asciiTheme="minorHAnsi" w:eastAsiaTheme="minorEastAsia" w:hAnsiTheme="minorHAnsi" w:cstheme="minorBidi"/>
          <w:smallCaps w:val="0"/>
          <w:noProof/>
          <w:sz w:val="22"/>
          <w:szCs w:val="22"/>
        </w:rPr>
        <w:tab/>
      </w:r>
      <w:r w:rsidRPr="00CA2916">
        <w:rPr>
          <w:rFonts w:cs="Arial"/>
          <w:noProof/>
        </w:rPr>
        <w:t>Python code for implementation</w:t>
      </w:r>
      <w:r>
        <w:rPr>
          <w:noProof/>
        </w:rPr>
        <w:tab/>
      </w:r>
      <w:r>
        <w:rPr>
          <w:noProof/>
        </w:rPr>
        <w:fldChar w:fldCharType="begin"/>
      </w:r>
      <w:r>
        <w:rPr>
          <w:noProof/>
        </w:rPr>
        <w:instrText xml:space="preserve"> PAGEREF _Toc507854490 \h </w:instrText>
      </w:r>
      <w:r>
        <w:rPr>
          <w:noProof/>
        </w:rPr>
      </w:r>
      <w:r>
        <w:rPr>
          <w:noProof/>
        </w:rPr>
        <w:fldChar w:fldCharType="separate"/>
      </w:r>
      <w:r w:rsidR="004C5463">
        <w:rPr>
          <w:noProof/>
        </w:rPr>
        <w:t>4</w:t>
      </w:r>
      <w:r>
        <w:rPr>
          <w:noProof/>
        </w:rPr>
        <w:fldChar w:fldCharType="end"/>
      </w:r>
    </w:p>
    <w:p w14:paraId="560C7C60" w14:textId="6E0792D9" w:rsidR="00F56782" w:rsidRDefault="00F56782">
      <w:pPr>
        <w:pStyle w:val="TOC2"/>
        <w:tabs>
          <w:tab w:val="left" w:pos="800"/>
          <w:tab w:val="right" w:leader="dot" w:pos="9350"/>
        </w:tabs>
        <w:rPr>
          <w:rFonts w:asciiTheme="minorHAnsi" w:eastAsiaTheme="minorEastAsia" w:hAnsiTheme="minorHAnsi" w:cstheme="minorBidi"/>
          <w:smallCaps w:val="0"/>
          <w:noProof/>
          <w:sz w:val="22"/>
          <w:szCs w:val="22"/>
        </w:rPr>
      </w:pPr>
      <w:r w:rsidRPr="00CA2916">
        <w:rPr>
          <w:rFonts w:cs="Arial"/>
          <w:noProof/>
        </w:rPr>
        <w:t>3.4</w:t>
      </w:r>
      <w:r>
        <w:rPr>
          <w:rFonts w:asciiTheme="minorHAnsi" w:eastAsiaTheme="minorEastAsia" w:hAnsiTheme="minorHAnsi" w:cstheme="minorBidi"/>
          <w:smallCaps w:val="0"/>
          <w:noProof/>
          <w:sz w:val="22"/>
          <w:szCs w:val="22"/>
        </w:rPr>
        <w:tab/>
      </w:r>
      <w:r w:rsidRPr="00CA2916">
        <w:rPr>
          <w:rFonts w:cs="Arial"/>
          <w:noProof/>
        </w:rPr>
        <w:t>Tuning of Hyper parameters</w:t>
      </w:r>
      <w:r>
        <w:rPr>
          <w:noProof/>
        </w:rPr>
        <w:tab/>
      </w:r>
      <w:r>
        <w:rPr>
          <w:noProof/>
        </w:rPr>
        <w:fldChar w:fldCharType="begin"/>
      </w:r>
      <w:r>
        <w:rPr>
          <w:noProof/>
        </w:rPr>
        <w:instrText xml:space="preserve"> PAGEREF _Toc507854491 \h </w:instrText>
      </w:r>
      <w:r>
        <w:rPr>
          <w:noProof/>
        </w:rPr>
      </w:r>
      <w:r>
        <w:rPr>
          <w:noProof/>
        </w:rPr>
        <w:fldChar w:fldCharType="separate"/>
      </w:r>
      <w:r w:rsidR="004C5463">
        <w:rPr>
          <w:noProof/>
        </w:rPr>
        <w:t>5</w:t>
      </w:r>
      <w:r>
        <w:rPr>
          <w:noProof/>
        </w:rPr>
        <w:fldChar w:fldCharType="end"/>
      </w:r>
    </w:p>
    <w:p w14:paraId="380C4FC2" w14:textId="203755E3" w:rsidR="00F56782" w:rsidRDefault="00F56782">
      <w:pPr>
        <w:pStyle w:val="TOC2"/>
        <w:tabs>
          <w:tab w:val="left" w:pos="800"/>
          <w:tab w:val="right" w:leader="dot" w:pos="9350"/>
        </w:tabs>
        <w:rPr>
          <w:rFonts w:asciiTheme="minorHAnsi" w:eastAsiaTheme="minorEastAsia" w:hAnsiTheme="minorHAnsi" w:cstheme="minorBidi"/>
          <w:smallCaps w:val="0"/>
          <w:noProof/>
          <w:sz w:val="22"/>
          <w:szCs w:val="22"/>
        </w:rPr>
      </w:pPr>
      <w:r w:rsidRPr="00CA2916">
        <w:rPr>
          <w:rFonts w:cs="Arial"/>
          <w:noProof/>
        </w:rPr>
        <w:t>3.5</w:t>
      </w:r>
      <w:r>
        <w:rPr>
          <w:rFonts w:asciiTheme="minorHAnsi" w:eastAsiaTheme="minorEastAsia" w:hAnsiTheme="minorHAnsi" w:cstheme="minorBidi"/>
          <w:smallCaps w:val="0"/>
          <w:noProof/>
          <w:sz w:val="22"/>
          <w:szCs w:val="22"/>
        </w:rPr>
        <w:tab/>
      </w:r>
      <w:r w:rsidRPr="00CA2916">
        <w:rPr>
          <w:rFonts w:cs="Arial"/>
          <w:noProof/>
        </w:rPr>
        <w:t>Model Inference on Test Images</w:t>
      </w:r>
      <w:r>
        <w:rPr>
          <w:noProof/>
        </w:rPr>
        <w:tab/>
      </w:r>
      <w:r>
        <w:rPr>
          <w:noProof/>
        </w:rPr>
        <w:fldChar w:fldCharType="begin"/>
      </w:r>
      <w:r>
        <w:rPr>
          <w:noProof/>
        </w:rPr>
        <w:instrText xml:space="preserve"> PAGEREF _Toc507854492 \h </w:instrText>
      </w:r>
      <w:r>
        <w:rPr>
          <w:noProof/>
        </w:rPr>
      </w:r>
      <w:r>
        <w:rPr>
          <w:noProof/>
        </w:rPr>
        <w:fldChar w:fldCharType="separate"/>
      </w:r>
      <w:r w:rsidR="004C5463">
        <w:rPr>
          <w:noProof/>
        </w:rPr>
        <w:t>7</w:t>
      </w:r>
      <w:r>
        <w:rPr>
          <w:noProof/>
        </w:rPr>
        <w:fldChar w:fldCharType="end"/>
      </w:r>
    </w:p>
    <w:p w14:paraId="4B5C99FF" w14:textId="7DD62111" w:rsidR="00F56782" w:rsidRDefault="00F56782">
      <w:pPr>
        <w:pStyle w:val="TOC1"/>
        <w:rPr>
          <w:rFonts w:asciiTheme="minorHAnsi" w:eastAsiaTheme="minorEastAsia" w:hAnsiTheme="minorHAnsi" w:cstheme="minorBidi"/>
          <w:b w:val="0"/>
          <w:bCs w:val="0"/>
          <w:caps w:val="0"/>
          <w:sz w:val="22"/>
          <w:szCs w:val="22"/>
        </w:rPr>
      </w:pPr>
      <w:r>
        <w:t>4.</w:t>
      </w:r>
      <w:r>
        <w:rPr>
          <w:rFonts w:asciiTheme="minorHAnsi" w:eastAsiaTheme="minorEastAsia" w:hAnsiTheme="minorHAnsi" w:cstheme="minorBidi"/>
          <w:b w:val="0"/>
          <w:bCs w:val="0"/>
          <w:caps w:val="0"/>
          <w:sz w:val="22"/>
          <w:szCs w:val="22"/>
        </w:rPr>
        <w:tab/>
      </w:r>
      <w:r>
        <w:t>Reflection and Future Scope</w:t>
      </w:r>
      <w:r>
        <w:tab/>
      </w:r>
      <w:r>
        <w:fldChar w:fldCharType="begin"/>
      </w:r>
      <w:r>
        <w:instrText xml:space="preserve"> PAGEREF _Toc507854493 \h </w:instrText>
      </w:r>
      <w:r>
        <w:fldChar w:fldCharType="separate"/>
      </w:r>
      <w:r w:rsidR="004C5463">
        <w:t>8</w:t>
      </w:r>
      <w:r>
        <w:fldChar w:fldCharType="end"/>
      </w:r>
    </w:p>
    <w:p w14:paraId="3A8CA148" w14:textId="42BDEC20" w:rsidR="00F56782" w:rsidRDefault="00F56782">
      <w:pPr>
        <w:pStyle w:val="TOC1"/>
        <w:rPr>
          <w:rFonts w:asciiTheme="minorHAnsi" w:eastAsiaTheme="minorEastAsia" w:hAnsiTheme="minorHAnsi" w:cstheme="minorBidi"/>
          <w:b w:val="0"/>
          <w:bCs w:val="0"/>
          <w:caps w:val="0"/>
          <w:sz w:val="22"/>
          <w:szCs w:val="22"/>
        </w:rPr>
      </w:pPr>
      <w:r>
        <w:t>5.</w:t>
      </w:r>
      <w:r>
        <w:rPr>
          <w:rFonts w:asciiTheme="minorHAnsi" w:eastAsiaTheme="minorEastAsia" w:hAnsiTheme="minorHAnsi" w:cstheme="minorBidi"/>
          <w:b w:val="0"/>
          <w:bCs w:val="0"/>
          <w:caps w:val="0"/>
          <w:sz w:val="22"/>
          <w:szCs w:val="22"/>
        </w:rPr>
        <w:tab/>
      </w:r>
      <w:r>
        <w:t>References</w:t>
      </w:r>
      <w:r>
        <w:tab/>
      </w:r>
      <w:r>
        <w:fldChar w:fldCharType="begin"/>
      </w:r>
      <w:r>
        <w:instrText xml:space="preserve"> PAGEREF _Toc507854494 \h </w:instrText>
      </w:r>
      <w:r>
        <w:fldChar w:fldCharType="separate"/>
      </w:r>
      <w:r w:rsidR="004C5463">
        <w:t>9</w:t>
      </w:r>
      <w:r>
        <w:fldChar w:fldCharType="end"/>
      </w:r>
    </w:p>
    <w:p w14:paraId="5C039650" w14:textId="6D470F01" w:rsidR="00985073" w:rsidRDefault="0035624E" w:rsidP="0018219E">
      <w:pPr>
        <w:pStyle w:val="Heading1"/>
        <w:rPr>
          <w:rFonts w:cs="Arial"/>
        </w:rPr>
      </w:pPr>
      <w:r>
        <w:rPr>
          <w:rFonts w:eastAsia="PMingLiU" w:cs="Arial"/>
          <w:bCs/>
          <w:caps/>
          <w:noProof/>
          <w:sz w:val="20"/>
        </w:rPr>
        <w:fldChar w:fldCharType="end"/>
      </w:r>
    </w:p>
    <w:p w14:paraId="10AA7460" w14:textId="77777777" w:rsidR="00737E64" w:rsidRPr="00737E64" w:rsidRDefault="00737E64" w:rsidP="00737E64"/>
    <w:p w14:paraId="763F3D45" w14:textId="77777777" w:rsidR="0018219E" w:rsidRDefault="0018219E" w:rsidP="0018219E"/>
    <w:p w14:paraId="731E7B52" w14:textId="77777777" w:rsidR="0018219E" w:rsidRDefault="0018219E" w:rsidP="0018219E"/>
    <w:p w14:paraId="736DF159" w14:textId="77777777" w:rsidR="0018219E" w:rsidRDefault="0018219E" w:rsidP="0018219E"/>
    <w:p w14:paraId="5BD0C736" w14:textId="77777777" w:rsidR="0018219E" w:rsidRDefault="0018219E" w:rsidP="0018219E"/>
    <w:p w14:paraId="73774166" w14:textId="77777777" w:rsidR="0018219E" w:rsidRDefault="0018219E" w:rsidP="0018219E"/>
    <w:p w14:paraId="4114DDA4" w14:textId="77777777" w:rsidR="0018219E" w:rsidRDefault="0018219E" w:rsidP="0018219E">
      <w:bookmarkStart w:id="4" w:name="_GoBack"/>
      <w:bookmarkEnd w:id="4"/>
    </w:p>
    <w:p w14:paraId="5887B285" w14:textId="77777777" w:rsidR="00400380" w:rsidRDefault="00400380" w:rsidP="0018219E"/>
    <w:p w14:paraId="68D87F44" w14:textId="77777777" w:rsidR="00400380" w:rsidRDefault="00400380" w:rsidP="0018219E"/>
    <w:p w14:paraId="54974392" w14:textId="77777777" w:rsidR="00400380" w:rsidRDefault="00400380" w:rsidP="0018219E"/>
    <w:p w14:paraId="4A081925" w14:textId="77777777" w:rsidR="00400380" w:rsidRDefault="00400380" w:rsidP="0018219E"/>
    <w:p w14:paraId="33B989DE" w14:textId="77777777" w:rsidR="00400380" w:rsidRDefault="00400380" w:rsidP="0018219E"/>
    <w:p w14:paraId="6FEAD2ED" w14:textId="77777777" w:rsidR="0018219E" w:rsidRDefault="0018219E" w:rsidP="0018219E"/>
    <w:p w14:paraId="31D722B3" w14:textId="77777777" w:rsidR="0035624E" w:rsidRDefault="0035624E" w:rsidP="0018219E"/>
    <w:p w14:paraId="255B08F7" w14:textId="77777777" w:rsidR="0035624E" w:rsidRDefault="0035624E" w:rsidP="0018219E"/>
    <w:p w14:paraId="3073C0B3" w14:textId="77777777" w:rsidR="0035624E" w:rsidRDefault="0035624E" w:rsidP="0018219E"/>
    <w:p w14:paraId="63C77A42" w14:textId="77777777" w:rsidR="00754417" w:rsidRDefault="00754417" w:rsidP="0018219E"/>
    <w:p w14:paraId="63B46C1D" w14:textId="77777777" w:rsidR="0035624E" w:rsidRDefault="0035624E" w:rsidP="0018219E"/>
    <w:p w14:paraId="1BA4939E" w14:textId="77777777" w:rsidR="0035624E" w:rsidRDefault="0035624E" w:rsidP="0018219E"/>
    <w:p w14:paraId="13BFCA46" w14:textId="77777777" w:rsidR="0035624E" w:rsidRDefault="0035624E" w:rsidP="0018219E"/>
    <w:p w14:paraId="3FBFA9E9" w14:textId="77777777" w:rsidR="0035624E" w:rsidRDefault="0035624E" w:rsidP="0018219E"/>
    <w:p w14:paraId="36E61840" w14:textId="77777777" w:rsidR="0035624E" w:rsidRDefault="0035624E" w:rsidP="0018219E"/>
    <w:p w14:paraId="343D2977" w14:textId="77777777" w:rsidR="0035624E" w:rsidRDefault="0035624E" w:rsidP="0018219E"/>
    <w:p w14:paraId="296C8862" w14:textId="77777777" w:rsidR="0035624E" w:rsidRDefault="0035624E" w:rsidP="0018219E"/>
    <w:p w14:paraId="43B8DC63" w14:textId="77777777" w:rsidR="0035624E" w:rsidRDefault="0035624E" w:rsidP="0018219E"/>
    <w:p w14:paraId="25EB9211" w14:textId="77777777" w:rsidR="0035624E" w:rsidRDefault="0035624E" w:rsidP="0018219E"/>
    <w:p w14:paraId="75D01E64" w14:textId="77777777" w:rsidR="00F9245F" w:rsidRDefault="00F9245F" w:rsidP="0018219E"/>
    <w:p w14:paraId="1BEB17F6" w14:textId="77777777" w:rsidR="00F9245F" w:rsidRDefault="00F9245F" w:rsidP="0018219E"/>
    <w:p w14:paraId="2502F762" w14:textId="77777777" w:rsidR="00F9245F" w:rsidRDefault="00F9245F" w:rsidP="0018219E"/>
    <w:p w14:paraId="7DD93B39" w14:textId="77777777" w:rsidR="00F9245F" w:rsidRDefault="00F9245F" w:rsidP="0018219E"/>
    <w:p w14:paraId="11C1E4A2" w14:textId="77777777" w:rsidR="00F9245F" w:rsidRDefault="00F9245F" w:rsidP="0018219E"/>
    <w:p w14:paraId="566CD61E" w14:textId="77777777" w:rsidR="00F9245F" w:rsidRDefault="00F9245F" w:rsidP="0018219E"/>
    <w:p w14:paraId="594F5052" w14:textId="77777777" w:rsidR="0035624E" w:rsidRDefault="0035624E" w:rsidP="0018219E"/>
    <w:p w14:paraId="57DAE99B" w14:textId="77777777" w:rsidR="007A4E1D" w:rsidRDefault="007A4E1D" w:rsidP="0018219E"/>
    <w:p w14:paraId="0B1FBB84" w14:textId="38AABF2D" w:rsidR="00BD451C" w:rsidRPr="005B6990" w:rsidRDefault="005B6990" w:rsidP="00BD451C">
      <w:pPr>
        <w:pStyle w:val="Heading1"/>
        <w:numPr>
          <w:ilvl w:val="0"/>
          <w:numId w:val="1"/>
        </w:numPr>
        <w:tabs>
          <w:tab w:val="clear" w:pos="270"/>
          <w:tab w:val="num" w:pos="180"/>
        </w:tabs>
        <w:spacing w:before="300" w:after="300"/>
        <w:rPr>
          <w:rFonts w:cs="Arial"/>
          <w:szCs w:val="24"/>
        </w:rPr>
      </w:pPr>
      <w:bookmarkStart w:id="5" w:name="_Toc243993735"/>
      <w:bookmarkStart w:id="6" w:name="_Toc507854485"/>
      <w:bookmarkEnd w:id="0"/>
      <w:bookmarkEnd w:id="1"/>
      <w:bookmarkEnd w:id="2"/>
      <w:bookmarkEnd w:id="3"/>
      <w:r>
        <w:rPr>
          <w:rFonts w:cs="Arial"/>
          <w:szCs w:val="24"/>
        </w:rPr>
        <w:lastRenderedPageBreak/>
        <w:t>Introduction</w:t>
      </w:r>
      <w:bookmarkEnd w:id="6"/>
    </w:p>
    <w:p w14:paraId="2F85B1B3" w14:textId="1F2E46EB" w:rsidR="00C82473" w:rsidRDefault="00172B3B" w:rsidP="000F2F3B">
      <w:r>
        <w:t>This document acts in su</w:t>
      </w:r>
      <w:r w:rsidR="00127970">
        <w:t>pport with code and output model</w:t>
      </w:r>
      <w:r>
        <w:t xml:space="preserve"> created in order to implement ‘</w:t>
      </w:r>
      <w:r w:rsidR="006F05CD">
        <w:t xml:space="preserve">Semantic Segmentation’ </w:t>
      </w:r>
      <w:r>
        <w:t>project. In this project,</w:t>
      </w:r>
      <w:r w:rsidR="00127970">
        <w:t xml:space="preserve"> a</w:t>
      </w:r>
      <w:r w:rsidR="006F05CD">
        <w:t xml:space="preserve"> fully convolutional deep learning network is </w:t>
      </w:r>
      <w:r w:rsidR="00127970">
        <w:t>trained</w:t>
      </w:r>
      <w:r w:rsidR="006F05CD">
        <w:t xml:space="preserve"> using TensorFlow [1]</w:t>
      </w:r>
      <w:r w:rsidR="00127970">
        <w:t xml:space="preserve"> on images </w:t>
      </w:r>
      <w:r w:rsidR="006F05CD">
        <w:t xml:space="preserve">of city and highway roads </w:t>
      </w:r>
      <w:r w:rsidR="00127970">
        <w:t xml:space="preserve">taken from the </w:t>
      </w:r>
      <w:r w:rsidR="006F05CD">
        <w:t>KITTI Road Dataset [2</w:t>
      </w:r>
      <w:r w:rsidR="00127970">
        <w:t>].</w:t>
      </w:r>
      <w:r w:rsidR="006F05CD">
        <w:t xml:space="preserve"> Loss encountered during training is noted and the model is applied on test images to segment sections of road from rest of the image</w:t>
      </w:r>
      <w:r w:rsidR="00127970">
        <w:t>.</w:t>
      </w:r>
      <w:r w:rsidR="006F05CD">
        <w:t xml:space="preserve"> This segmented portion represents area on which a vehicle can be driven.</w:t>
      </w:r>
    </w:p>
    <w:p w14:paraId="0F362A54" w14:textId="7DD154BA" w:rsidR="00C82473" w:rsidRDefault="00172B3B" w:rsidP="00C82473">
      <w:pPr>
        <w:pStyle w:val="Heading1"/>
        <w:numPr>
          <w:ilvl w:val="0"/>
          <w:numId w:val="1"/>
        </w:numPr>
        <w:tabs>
          <w:tab w:val="clear" w:pos="270"/>
          <w:tab w:val="num" w:pos="180"/>
        </w:tabs>
        <w:spacing w:before="300" w:after="300"/>
        <w:rPr>
          <w:rFonts w:cs="Arial"/>
          <w:szCs w:val="24"/>
        </w:rPr>
      </w:pPr>
      <w:bookmarkStart w:id="7" w:name="_Toc507854486"/>
      <w:r>
        <w:rPr>
          <w:rFonts w:cs="Arial"/>
          <w:szCs w:val="24"/>
        </w:rPr>
        <w:t>Project Goals</w:t>
      </w:r>
      <w:bookmarkEnd w:id="7"/>
    </w:p>
    <w:p w14:paraId="43F9F65A" w14:textId="52D414B7" w:rsidR="005B6990" w:rsidRDefault="00172B3B" w:rsidP="000F2F3B">
      <w:r>
        <w:t>Following were the goals of this project:</w:t>
      </w:r>
    </w:p>
    <w:p w14:paraId="2EA38939" w14:textId="77777777" w:rsidR="00172B3B" w:rsidRDefault="00172B3B" w:rsidP="000F2F3B"/>
    <w:p w14:paraId="364E3FD6" w14:textId="19703490" w:rsidR="00DA2E78" w:rsidRDefault="00127970" w:rsidP="00BE2A9C">
      <w:pPr>
        <w:pStyle w:val="ListParagraph"/>
        <w:numPr>
          <w:ilvl w:val="0"/>
          <w:numId w:val="3"/>
        </w:numPr>
        <w:spacing w:line="276" w:lineRule="auto"/>
      </w:pPr>
      <w:r>
        <w:t xml:space="preserve">Load </w:t>
      </w:r>
      <w:r w:rsidR="006F05CD">
        <w:t>city and highway</w:t>
      </w:r>
      <w:r>
        <w:t xml:space="preserve"> </w:t>
      </w:r>
      <w:r w:rsidR="006F05CD">
        <w:t xml:space="preserve">road </w:t>
      </w:r>
      <w:r>
        <w:t xml:space="preserve">images taken from the </w:t>
      </w:r>
      <w:r w:rsidR="006F05CD">
        <w:t>KITTI Road</w:t>
      </w:r>
      <w:r w:rsidR="008B2579">
        <w:t xml:space="preserve"> Dataset [2</w:t>
      </w:r>
      <w:r w:rsidR="006F05CD">
        <w:t>]</w:t>
      </w:r>
      <w:r w:rsidR="008B2579">
        <w:t>.</w:t>
      </w:r>
    </w:p>
    <w:p w14:paraId="45888FAA" w14:textId="4AF7B667" w:rsidR="00DA2E78" w:rsidRDefault="00BE2A9C" w:rsidP="00FF62FB">
      <w:pPr>
        <w:pStyle w:val="ListParagraph"/>
        <w:numPr>
          <w:ilvl w:val="0"/>
          <w:numId w:val="3"/>
        </w:numPr>
      </w:pPr>
      <w:r>
        <w:t xml:space="preserve">Explore the dataset by checking the number </w:t>
      </w:r>
      <w:r w:rsidR="006F05CD">
        <w:t>of samples present in training and test sets</w:t>
      </w:r>
      <w:r w:rsidR="008B2579">
        <w:t>.</w:t>
      </w:r>
    </w:p>
    <w:p w14:paraId="6BAEF28C" w14:textId="451D8E80" w:rsidR="006F05CD" w:rsidRDefault="006F05CD" w:rsidP="00FF62FB">
      <w:pPr>
        <w:pStyle w:val="ListParagraph"/>
        <w:numPr>
          <w:ilvl w:val="0"/>
          <w:numId w:val="3"/>
        </w:numPr>
      </w:pPr>
      <w:r>
        <w:t>Load an existing image classifier network such as VGG-16</w:t>
      </w:r>
      <w:r w:rsidR="008B2579">
        <w:t xml:space="preserve"> [3]</w:t>
      </w:r>
      <w:r>
        <w:t>, GoogLenet</w:t>
      </w:r>
      <w:r w:rsidR="008B2579">
        <w:t xml:space="preserve"> [4]</w:t>
      </w:r>
      <w:r>
        <w:t xml:space="preserve"> or Resnet</w:t>
      </w:r>
      <w:r w:rsidR="008B2579">
        <w:t xml:space="preserve"> [5]</w:t>
      </w:r>
      <w:r>
        <w:t>. Explore the architecture and convert it to fully convolutional network for image segmentation</w:t>
      </w:r>
      <w:r w:rsidR="008B2579">
        <w:t>.</w:t>
      </w:r>
    </w:p>
    <w:p w14:paraId="628A9136" w14:textId="37C35037" w:rsidR="00BE2A9C" w:rsidRDefault="006F05CD" w:rsidP="006F05CD">
      <w:pPr>
        <w:pStyle w:val="ListParagraph"/>
        <w:numPr>
          <w:ilvl w:val="0"/>
          <w:numId w:val="3"/>
        </w:numPr>
      </w:pPr>
      <w:r>
        <w:t>Add a decoder network after last layer of image classifier network to get back original image with segmented pixels. This decoder network will consist of 1x1 convolutions, up samplers and skip connections</w:t>
      </w:r>
      <w:r w:rsidR="008B2579">
        <w:t>.</w:t>
      </w:r>
    </w:p>
    <w:p w14:paraId="25256ACD" w14:textId="4454864F" w:rsidR="00773A37" w:rsidRDefault="00773A37" w:rsidP="00FF62FB">
      <w:pPr>
        <w:pStyle w:val="ListParagraph"/>
        <w:numPr>
          <w:ilvl w:val="0"/>
          <w:numId w:val="3"/>
        </w:numPr>
      </w:pPr>
      <w:r>
        <w:t>Train the network on training dataset and</w:t>
      </w:r>
      <w:r w:rsidR="008B2579">
        <w:t xml:space="preserve"> calculate training loss using cross entropy</w:t>
      </w:r>
      <w:r>
        <w:t>. Tune different parameters such as the learning rate, number of epochs, batch size, weight initialization pa</w:t>
      </w:r>
      <w:r w:rsidR="008B2579">
        <w:t>rameters, etc. to obtain minimum loss</w:t>
      </w:r>
      <w:r>
        <w:t>.</w:t>
      </w:r>
    </w:p>
    <w:p w14:paraId="6696D3BB" w14:textId="6D4D2133" w:rsidR="00773A37" w:rsidRDefault="00773A37" w:rsidP="00773A37">
      <w:pPr>
        <w:pStyle w:val="ListParagraph"/>
        <w:numPr>
          <w:ilvl w:val="0"/>
          <w:numId w:val="3"/>
        </w:numPr>
      </w:pPr>
      <w:r>
        <w:t xml:space="preserve">Test the network on test dataset and </w:t>
      </w:r>
      <w:r w:rsidR="008B2579">
        <w:t xml:space="preserve">validate the segmented images on output. Ensure the network </w:t>
      </w:r>
      <w:r w:rsidR="008B2579" w:rsidRPr="008B2579">
        <w:t>labels at least 80% of the road and labels no more than 20% of non-road pixels as road</w:t>
      </w:r>
      <w:r w:rsidR="008B2579">
        <w:t>.</w:t>
      </w:r>
    </w:p>
    <w:p w14:paraId="22B34D90" w14:textId="20B87015" w:rsidR="005B6990" w:rsidRDefault="00DA2E78" w:rsidP="005B6990">
      <w:pPr>
        <w:pStyle w:val="Heading1"/>
        <w:numPr>
          <w:ilvl w:val="0"/>
          <w:numId w:val="1"/>
        </w:numPr>
        <w:tabs>
          <w:tab w:val="clear" w:pos="270"/>
          <w:tab w:val="num" w:pos="180"/>
        </w:tabs>
        <w:spacing w:before="300" w:after="300"/>
        <w:rPr>
          <w:rFonts w:cs="Arial"/>
          <w:szCs w:val="24"/>
        </w:rPr>
      </w:pPr>
      <w:bookmarkStart w:id="8" w:name="_Toc507854487"/>
      <w:r>
        <w:rPr>
          <w:rFonts w:cs="Arial"/>
          <w:szCs w:val="24"/>
        </w:rPr>
        <w:t>Implementation of Project Rubric Points</w:t>
      </w:r>
      <w:bookmarkEnd w:id="8"/>
    </w:p>
    <w:p w14:paraId="44D56626" w14:textId="4B083F32" w:rsidR="00DA2E78" w:rsidRDefault="00DA2E78" w:rsidP="00DA2E78">
      <w:r>
        <w:t>Following section lists down various rubric points for this project and also details out the implementation strategy followed:</w:t>
      </w:r>
    </w:p>
    <w:bookmarkEnd w:id="5"/>
    <w:p w14:paraId="16505700" w14:textId="77777777" w:rsidR="00C67E03" w:rsidRPr="00C67E03" w:rsidRDefault="00C67E03" w:rsidP="00C67E03"/>
    <w:p w14:paraId="6DBD989C" w14:textId="16608223" w:rsidR="003838C1" w:rsidRDefault="00DA2E78" w:rsidP="0007218B">
      <w:pPr>
        <w:pStyle w:val="Heading2"/>
        <w:numPr>
          <w:ilvl w:val="1"/>
          <w:numId w:val="1"/>
        </w:numPr>
        <w:tabs>
          <w:tab w:val="num" w:pos="990"/>
          <w:tab w:val="num" w:pos="1530"/>
          <w:tab w:val="num" w:pos="1656"/>
        </w:tabs>
        <w:spacing w:line="240" w:lineRule="auto"/>
        <w:ind w:left="900" w:hanging="576"/>
        <w:jc w:val="both"/>
        <w:rPr>
          <w:rFonts w:cs="Arial"/>
          <w:sz w:val="22"/>
          <w:szCs w:val="22"/>
        </w:rPr>
      </w:pPr>
      <w:bookmarkStart w:id="9" w:name="_Toc507854488"/>
      <w:r>
        <w:rPr>
          <w:rFonts w:cs="Arial"/>
          <w:sz w:val="22"/>
          <w:szCs w:val="22"/>
        </w:rPr>
        <w:t xml:space="preserve">Submission of </w:t>
      </w:r>
      <w:r w:rsidR="00773A37">
        <w:rPr>
          <w:rFonts w:cs="Arial"/>
          <w:sz w:val="22"/>
          <w:szCs w:val="22"/>
        </w:rPr>
        <w:t>code and output files</w:t>
      </w:r>
      <w:bookmarkEnd w:id="9"/>
    </w:p>
    <w:p w14:paraId="197BC6C4" w14:textId="77777777" w:rsidR="00DA2E78" w:rsidRPr="00DA2E78" w:rsidRDefault="00DA2E78" w:rsidP="00DA2E78"/>
    <w:p w14:paraId="781D9A87" w14:textId="205095F2" w:rsidR="00A90263" w:rsidRDefault="006C32F7" w:rsidP="006C32F7">
      <w:pPr>
        <w:ind w:left="324"/>
      </w:pPr>
      <w:r>
        <w:t>The submission includes following files:</w:t>
      </w:r>
    </w:p>
    <w:p w14:paraId="5707A695" w14:textId="77777777" w:rsidR="006C32F7" w:rsidRDefault="006C32F7" w:rsidP="006C32F7">
      <w:pPr>
        <w:ind w:left="324"/>
      </w:pPr>
    </w:p>
    <w:p w14:paraId="5B8E881B" w14:textId="12D9C3D3" w:rsidR="006C32F7" w:rsidRDefault="008B2579" w:rsidP="00773A37">
      <w:pPr>
        <w:pStyle w:val="ListParagraph"/>
        <w:numPr>
          <w:ilvl w:val="0"/>
          <w:numId w:val="4"/>
        </w:numPr>
      </w:pPr>
      <w:r>
        <w:t>main.py</w:t>
      </w:r>
      <w:r w:rsidR="006C32F7">
        <w:t xml:space="preserve"> – This</w:t>
      </w:r>
      <w:r>
        <w:t xml:space="preserve"> file contains code for loading of VGG-8 classifier, implementation of decoder, calculation of loss parameters, training on train data set and testing on test data set</w:t>
      </w:r>
    </w:p>
    <w:p w14:paraId="0F601E85" w14:textId="2E6C58E8" w:rsidR="008B2579" w:rsidRDefault="008B2579" w:rsidP="00773A37">
      <w:pPr>
        <w:pStyle w:val="ListParagraph"/>
        <w:numPr>
          <w:ilvl w:val="0"/>
          <w:numId w:val="4"/>
        </w:numPr>
      </w:pPr>
      <w:r>
        <w:t>project_tests.py – This file contains unit tests for each method in main.py</w:t>
      </w:r>
    </w:p>
    <w:p w14:paraId="1441BA10" w14:textId="5B1A6763" w:rsidR="006C32F7" w:rsidRDefault="008B2579" w:rsidP="00773A37">
      <w:pPr>
        <w:pStyle w:val="ListParagraph"/>
        <w:numPr>
          <w:ilvl w:val="0"/>
          <w:numId w:val="4"/>
        </w:numPr>
      </w:pPr>
      <w:r>
        <w:t>helper.py – This file contains helper functions used in main.py and project_tests.py</w:t>
      </w:r>
    </w:p>
    <w:p w14:paraId="1EFD31A9" w14:textId="37ABA662" w:rsidR="008B2579" w:rsidRDefault="008B2579" w:rsidP="00773A37">
      <w:pPr>
        <w:pStyle w:val="ListParagraph"/>
        <w:numPr>
          <w:ilvl w:val="0"/>
          <w:numId w:val="4"/>
        </w:numPr>
      </w:pPr>
      <w:r>
        <w:t>inference_images – This folder contains segmented images received as an output when the network is applied on test images</w:t>
      </w:r>
    </w:p>
    <w:p w14:paraId="3E0A70E5" w14:textId="0C19D540" w:rsidR="006C32F7" w:rsidRDefault="006C32F7" w:rsidP="00FF62FB">
      <w:pPr>
        <w:pStyle w:val="ListParagraph"/>
        <w:numPr>
          <w:ilvl w:val="0"/>
          <w:numId w:val="4"/>
        </w:numPr>
      </w:pPr>
      <w:r>
        <w:t xml:space="preserve">writeup_report.pdf – Current file summarizing about the project goals and </w:t>
      </w:r>
      <w:r w:rsidR="00773A37">
        <w:t>results obtained</w:t>
      </w:r>
    </w:p>
    <w:p w14:paraId="26297EAA" w14:textId="77777777" w:rsidR="00F9245F" w:rsidRDefault="00F9245F" w:rsidP="006C32F7"/>
    <w:p w14:paraId="46D2649F" w14:textId="00972961" w:rsidR="006C32F7" w:rsidRDefault="008B2579" w:rsidP="006C32F7">
      <w:pPr>
        <w:pStyle w:val="Heading2"/>
        <w:numPr>
          <w:ilvl w:val="1"/>
          <w:numId w:val="1"/>
        </w:numPr>
        <w:tabs>
          <w:tab w:val="num" w:pos="990"/>
          <w:tab w:val="num" w:pos="1530"/>
          <w:tab w:val="num" w:pos="1656"/>
        </w:tabs>
        <w:spacing w:line="240" w:lineRule="auto"/>
        <w:ind w:left="900" w:hanging="576"/>
        <w:jc w:val="both"/>
        <w:rPr>
          <w:rFonts w:cs="Arial"/>
          <w:sz w:val="22"/>
          <w:szCs w:val="22"/>
        </w:rPr>
      </w:pPr>
      <w:bookmarkStart w:id="10" w:name="_Toc507854489"/>
      <w:r>
        <w:rPr>
          <w:rFonts w:cs="Arial"/>
          <w:sz w:val="22"/>
          <w:szCs w:val="22"/>
        </w:rPr>
        <w:lastRenderedPageBreak/>
        <w:t>Implementation of Neural Network</w:t>
      </w:r>
      <w:bookmarkEnd w:id="10"/>
    </w:p>
    <w:p w14:paraId="7628D01D" w14:textId="77777777" w:rsidR="006C32F7" w:rsidRDefault="006C32F7" w:rsidP="0088418A">
      <w:pPr>
        <w:ind w:left="324"/>
      </w:pPr>
    </w:p>
    <w:p w14:paraId="61884366" w14:textId="49408D4C" w:rsidR="000A2528" w:rsidRDefault="000A2528" w:rsidP="008B2579">
      <w:pPr>
        <w:ind w:left="324"/>
      </w:pPr>
      <w:r>
        <w:t xml:space="preserve">Fully convolutional neural network was built by using FCN-8 </w:t>
      </w:r>
      <w:r w:rsidR="00D64504">
        <w:t xml:space="preserve">[6] </w:t>
      </w:r>
      <w:r>
        <w:t>architecture shown below:</w:t>
      </w:r>
    </w:p>
    <w:p w14:paraId="407E6D3F" w14:textId="014811D6" w:rsidR="000A2528" w:rsidRDefault="000A2528" w:rsidP="008B2579">
      <w:pPr>
        <w:ind w:left="324"/>
      </w:pPr>
    </w:p>
    <w:p w14:paraId="25ED7FC4" w14:textId="77777777" w:rsidR="00BD3650" w:rsidRDefault="000A2528" w:rsidP="00BD3650">
      <w:pPr>
        <w:keepNext/>
        <w:ind w:left="324"/>
      </w:pPr>
      <w:r w:rsidRPr="000A2528">
        <w:rPr>
          <w:noProof/>
        </w:rPr>
        <w:drawing>
          <wp:inline distT="0" distB="0" distL="0" distR="0" wp14:anchorId="4126E8FF" wp14:editId="22275AC3">
            <wp:extent cx="5267325" cy="2886075"/>
            <wp:effectExtent l="0" t="0" r="9525" b="9525"/>
            <wp:docPr id="7" name="Picture 7" descr="D:\CarND-Semantic-Segmentation-Project\image-resources\fcn-8-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rND-Semantic-Segmentation-Project\image-resources\fcn-8-archite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886075"/>
                    </a:xfrm>
                    <a:prstGeom prst="rect">
                      <a:avLst/>
                    </a:prstGeom>
                    <a:noFill/>
                    <a:ln>
                      <a:noFill/>
                    </a:ln>
                  </pic:spPr>
                </pic:pic>
              </a:graphicData>
            </a:graphic>
          </wp:inline>
        </w:drawing>
      </w:r>
    </w:p>
    <w:p w14:paraId="61A5B0B8" w14:textId="77777777" w:rsidR="00D64504" w:rsidRDefault="00D64504" w:rsidP="00BD3650">
      <w:pPr>
        <w:pStyle w:val="Caption"/>
      </w:pPr>
    </w:p>
    <w:p w14:paraId="44E0E93A" w14:textId="71CA85FA" w:rsidR="000A2528" w:rsidRDefault="00BD3650" w:rsidP="00BD3650">
      <w:pPr>
        <w:pStyle w:val="Caption"/>
      </w:pPr>
      <w:r>
        <w:t xml:space="preserve">Figure </w:t>
      </w:r>
      <w:fldSimple w:instr=" SEQ Figure \* ARABIC ">
        <w:r w:rsidR="004C5463">
          <w:rPr>
            <w:noProof/>
          </w:rPr>
          <w:t>1</w:t>
        </w:r>
      </w:fldSimple>
      <w:r>
        <w:t>: FCN-8 architecture</w:t>
      </w:r>
      <w:r w:rsidR="00D64504">
        <w:t xml:space="preserve"> [7a]. Image taken original paper titled ‘</w:t>
      </w:r>
      <w:r w:rsidR="00D64504">
        <w:rPr>
          <w:rFonts w:ascii="Arial" w:eastAsia="Times New Roman" w:hAnsi="Arial" w:cs="Arial"/>
          <w:color w:val="000000"/>
        </w:rPr>
        <w:t xml:space="preserve">Fully </w:t>
      </w:r>
      <w:r w:rsidR="00D64504" w:rsidRPr="00D64504">
        <w:t>Convolutional Networks for Semantic Segmentation’</w:t>
      </w:r>
    </w:p>
    <w:p w14:paraId="5FEE0723" w14:textId="55733C36" w:rsidR="000A2528" w:rsidRDefault="000A2528" w:rsidP="008B2579">
      <w:pPr>
        <w:ind w:left="324"/>
      </w:pPr>
    </w:p>
    <w:p w14:paraId="40D9B78A" w14:textId="77777777" w:rsidR="00BD3650" w:rsidRDefault="00BD3650" w:rsidP="008B2579">
      <w:pPr>
        <w:ind w:left="324"/>
      </w:pPr>
    </w:p>
    <w:p w14:paraId="23B20654" w14:textId="73D8E15B" w:rsidR="000A2528" w:rsidRDefault="000A2528" w:rsidP="008B2579">
      <w:pPr>
        <w:ind w:left="324"/>
      </w:pPr>
      <w:r>
        <w:t>This architecture has following layers/features:</w:t>
      </w:r>
    </w:p>
    <w:p w14:paraId="624A5A44" w14:textId="7427033D" w:rsidR="000A2528" w:rsidRDefault="000A2528" w:rsidP="008B2579">
      <w:pPr>
        <w:ind w:left="324"/>
      </w:pPr>
    </w:p>
    <w:p w14:paraId="17B43D17" w14:textId="216B47DE" w:rsidR="000A2528" w:rsidRDefault="000A2528" w:rsidP="000A2528">
      <w:pPr>
        <w:pStyle w:val="ListParagraph"/>
        <w:numPr>
          <w:ilvl w:val="0"/>
          <w:numId w:val="15"/>
        </w:numPr>
      </w:pPr>
      <w:r>
        <w:t>VGG-16 image classifier on the encoder end. The last fully connected layer was replaced by 1x1 convolution layer.</w:t>
      </w:r>
    </w:p>
    <w:p w14:paraId="27D33588" w14:textId="489D64EF" w:rsidR="000A2528" w:rsidRDefault="000A2528" w:rsidP="000A2528">
      <w:pPr>
        <w:pStyle w:val="ListParagraph"/>
        <w:numPr>
          <w:ilvl w:val="0"/>
          <w:numId w:val="15"/>
        </w:numPr>
      </w:pPr>
      <w:r>
        <w:t>1x1 convolutions on the decoder end. These layers preserve spatial dimensions of the input and at the same time can be used to tune the number of filters on the output. In this project, the number of output filters were 2 (one for road, one for non-road class).</w:t>
      </w:r>
    </w:p>
    <w:p w14:paraId="71B9CB0D" w14:textId="4C34EF2A" w:rsidR="000A2528" w:rsidRDefault="000A2528" w:rsidP="000A2528">
      <w:pPr>
        <w:pStyle w:val="ListParagraph"/>
        <w:numPr>
          <w:ilvl w:val="0"/>
          <w:numId w:val="15"/>
        </w:numPr>
      </w:pPr>
      <w:r>
        <w:t>Skip connection from layer 3 and layer 4 on encoder end to layers on decoder end.</w:t>
      </w:r>
    </w:p>
    <w:p w14:paraId="25C8073C" w14:textId="7CFA60E0" w:rsidR="000A2528" w:rsidRDefault="000A2528" w:rsidP="000A2528">
      <w:pPr>
        <w:pStyle w:val="ListParagraph"/>
        <w:numPr>
          <w:ilvl w:val="0"/>
          <w:numId w:val="15"/>
        </w:numPr>
      </w:pPr>
      <w:r>
        <w:t>Up sampling (or transpose convolution) on the decoder end in order to match the dimensions of layers used in skip connection and final inference image out of the network.</w:t>
      </w:r>
    </w:p>
    <w:p w14:paraId="64E37290" w14:textId="4B782480" w:rsidR="00AA3D86" w:rsidRDefault="00AA3D86" w:rsidP="008B2579">
      <w:pPr>
        <w:ind w:left="324"/>
      </w:pPr>
    </w:p>
    <w:p w14:paraId="49013DCF" w14:textId="0205FAC2" w:rsidR="00CD3739" w:rsidRDefault="00CD3739" w:rsidP="00CD3739"/>
    <w:p w14:paraId="3F4A9494" w14:textId="2D66F822" w:rsidR="00CD3739" w:rsidRDefault="000A2528" w:rsidP="00CD3739">
      <w:pPr>
        <w:pStyle w:val="Heading2"/>
        <w:numPr>
          <w:ilvl w:val="1"/>
          <w:numId w:val="1"/>
        </w:numPr>
        <w:tabs>
          <w:tab w:val="num" w:pos="990"/>
          <w:tab w:val="num" w:pos="1530"/>
          <w:tab w:val="num" w:pos="1656"/>
        </w:tabs>
        <w:spacing w:line="240" w:lineRule="auto"/>
        <w:ind w:left="900" w:hanging="576"/>
        <w:jc w:val="both"/>
        <w:rPr>
          <w:rFonts w:cs="Arial"/>
          <w:sz w:val="22"/>
          <w:szCs w:val="22"/>
        </w:rPr>
      </w:pPr>
      <w:bookmarkStart w:id="11" w:name="_Toc507854490"/>
      <w:r>
        <w:rPr>
          <w:rFonts w:cs="Arial"/>
          <w:sz w:val="22"/>
          <w:szCs w:val="22"/>
        </w:rPr>
        <w:t>Python code for implementation</w:t>
      </w:r>
      <w:bookmarkEnd w:id="11"/>
    </w:p>
    <w:p w14:paraId="5B66B537" w14:textId="26746FAF" w:rsidR="007D32E5" w:rsidRDefault="007D32E5" w:rsidP="007D32E5"/>
    <w:p w14:paraId="4FAD1D51" w14:textId="74EE877C" w:rsidR="00CD3739" w:rsidRDefault="007D32E5" w:rsidP="007D32E5">
      <w:pPr>
        <w:pStyle w:val="Heading4"/>
        <w:ind w:left="720"/>
        <w:rPr>
          <w:rFonts w:ascii="Verdana" w:hAnsi="Verdana"/>
          <w:b/>
        </w:rPr>
      </w:pPr>
      <w:r>
        <w:rPr>
          <w:rFonts w:ascii="Verdana" w:hAnsi="Verdana"/>
          <w:b/>
        </w:rPr>
        <w:t xml:space="preserve">3.3.1 </w:t>
      </w:r>
      <w:r w:rsidR="000A2528">
        <w:rPr>
          <w:rFonts w:ascii="Verdana" w:hAnsi="Verdana"/>
          <w:b/>
        </w:rPr>
        <w:t>load_vgg()</w:t>
      </w:r>
    </w:p>
    <w:p w14:paraId="3F09ED7A" w14:textId="2BCAD5FA" w:rsidR="00A24A19" w:rsidRDefault="00A24A19" w:rsidP="00A24A19">
      <w:r>
        <w:tab/>
      </w:r>
    </w:p>
    <w:p w14:paraId="657CBAAF" w14:textId="22EC564F" w:rsidR="00EA7D3E" w:rsidRDefault="000A2528" w:rsidP="000A2528">
      <w:pPr>
        <w:ind w:left="720"/>
      </w:pPr>
      <w:r>
        <w:t>This method is implemented from line 20 to line 45 in main.py. Code was responsible for performing the following:</w:t>
      </w:r>
    </w:p>
    <w:p w14:paraId="5FB7CB2C" w14:textId="59661F60" w:rsidR="000A2528" w:rsidRDefault="000A2528" w:rsidP="000A2528">
      <w:pPr>
        <w:ind w:left="720"/>
      </w:pPr>
    </w:p>
    <w:p w14:paraId="3DCE92D2" w14:textId="23814E0F" w:rsidR="000A2528" w:rsidRDefault="0010178E" w:rsidP="0010178E">
      <w:pPr>
        <w:pStyle w:val="ListParagraph"/>
        <w:numPr>
          <w:ilvl w:val="0"/>
          <w:numId w:val="16"/>
        </w:numPr>
      </w:pPr>
      <w:r>
        <w:lastRenderedPageBreak/>
        <w:t>Loading pre-trained VGG-16 (fully convolutional version) tensorflow model</w:t>
      </w:r>
    </w:p>
    <w:p w14:paraId="329C4973" w14:textId="78CF700F" w:rsidR="0010178E" w:rsidRDefault="0010178E" w:rsidP="0010178E">
      <w:pPr>
        <w:pStyle w:val="ListParagraph"/>
        <w:numPr>
          <w:ilvl w:val="0"/>
          <w:numId w:val="16"/>
        </w:numPr>
      </w:pPr>
      <w:r>
        <w:t>Extraction of references to input image, layer 3, layer 4, dropout probability and layer 7 from the loaded graph</w:t>
      </w:r>
    </w:p>
    <w:p w14:paraId="1B9236D0" w14:textId="77777777" w:rsidR="00EA7D3E" w:rsidRPr="00A24A19" w:rsidRDefault="00EA7D3E" w:rsidP="00A24A19"/>
    <w:p w14:paraId="2C0991A0" w14:textId="388AF82C" w:rsidR="0010178E" w:rsidRDefault="0010178E" w:rsidP="0010178E">
      <w:pPr>
        <w:pStyle w:val="Heading4"/>
        <w:ind w:left="720"/>
        <w:rPr>
          <w:rFonts w:ascii="Verdana" w:hAnsi="Verdana"/>
          <w:b/>
        </w:rPr>
      </w:pPr>
      <w:r>
        <w:rPr>
          <w:rFonts w:ascii="Verdana" w:hAnsi="Verdana"/>
          <w:b/>
        </w:rPr>
        <w:t>3.3.2 layers()</w:t>
      </w:r>
    </w:p>
    <w:p w14:paraId="06247D12" w14:textId="77777777" w:rsidR="0010178E" w:rsidRDefault="0010178E" w:rsidP="0010178E">
      <w:r>
        <w:tab/>
      </w:r>
    </w:p>
    <w:p w14:paraId="40DEDC21" w14:textId="2D3FDF65" w:rsidR="0010178E" w:rsidRDefault="0010178E" w:rsidP="0010178E">
      <w:pPr>
        <w:ind w:left="720"/>
      </w:pPr>
      <w:r>
        <w:t>This method is implemented from line 49 to line 101 in main.py. Code was responsible for implementation of decoder network using the following:</w:t>
      </w:r>
    </w:p>
    <w:p w14:paraId="40AFA77E" w14:textId="77777777" w:rsidR="0010178E" w:rsidRDefault="0010178E" w:rsidP="0010178E">
      <w:pPr>
        <w:ind w:left="720"/>
      </w:pPr>
    </w:p>
    <w:p w14:paraId="594074A9" w14:textId="0FBC5877" w:rsidR="00A26625" w:rsidRDefault="00A26625" w:rsidP="0010178E">
      <w:pPr>
        <w:pStyle w:val="ListParagraph"/>
        <w:numPr>
          <w:ilvl w:val="0"/>
          <w:numId w:val="17"/>
        </w:numPr>
      </w:pPr>
      <w:r>
        <w:t>Scaling of outputs of layer 3 and layer 4 for better learning of model as suggested in original implementation of FCN-8.</w:t>
      </w:r>
    </w:p>
    <w:p w14:paraId="64B7892E" w14:textId="244A80EB" w:rsidR="00CF400E" w:rsidRDefault="0010178E" w:rsidP="0010178E">
      <w:pPr>
        <w:pStyle w:val="ListParagraph"/>
        <w:numPr>
          <w:ilvl w:val="0"/>
          <w:numId w:val="17"/>
        </w:numPr>
      </w:pPr>
      <w:r>
        <w:t xml:space="preserve">1x1 convolution for layer 7 to scale down the number of output features from 4096 to 2 (classes for road and non-road) resulting in output </w:t>
      </w:r>
      <w:r w:rsidRPr="0010178E">
        <w:t>conv_7_1x1</w:t>
      </w:r>
    </w:p>
    <w:p w14:paraId="3E2E4EA4" w14:textId="44727DCD" w:rsidR="0010178E" w:rsidRDefault="0010178E" w:rsidP="0010178E">
      <w:pPr>
        <w:pStyle w:val="ListParagraph"/>
        <w:numPr>
          <w:ilvl w:val="0"/>
          <w:numId w:val="17"/>
        </w:numPr>
      </w:pPr>
      <w:r>
        <w:t xml:space="preserve">2x up sampling of </w:t>
      </w:r>
      <w:r w:rsidRPr="0010178E">
        <w:t>conv_7_1x1</w:t>
      </w:r>
      <w:r>
        <w:t xml:space="preserve"> to match dimensions of layer 4</w:t>
      </w:r>
    </w:p>
    <w:p w14:paraId="775102F4" w14:textId="09E8C2E6" w:rsidR="0010178E" w:rsidRDefault="0010178E" w:rsidP="0010178E">
      <w:pPr>
        <w:pStyle w:val="ListParagraph"/>
        <w:numPr>
          <w:ilvl w:val="0"/>
          <w:numId w:val="17"/>
        </w:numPr>
      </w:pPr>
      <w:r>
        <w:t>1x1 convolution for layer 4 to scale down the number of output features 2 (classes for road and non-road) resulting in output conv_4</w:t>
      </w:r>
      <w:r w:rsidRPr="0010178E">
        <w:t>_1x1</w:t>
      </w:r>
    </w:p>
    <w:p w14:paraId="4189A781" w14:textId="00D261F1" w:rsidR="0010178E" w:rsidRDefault="0010178E" w:rsidP="0010178E">
      <w:pPr>
        <w:pStyle w:val="ListParagraph"/>
        <w:numPr>
          <w:ilvl w:val="0"/>
          <w:numId w:val="17"/>
        </w:numPr>
      </w:pPr>
      <w:r>
        <w:t xml:space="preserve">Skip connection of conv_4_1x1 to conv_7_1x1 to obtain </w:t>
      </w:r>
      <w:r w:rsidRPr="0010178E">
        <w:t>skip_layer_4</w:t>
      </w:r>
    </w:p>
    <w:p w14:paraId="22041406" w14:textId="62B56EC2" w:rsidR="0010178E" w:rsidRDefault="0010178E" w:rsidP="0010178E">
      <w:pPr>
        <w:pStyle w:val="ListParagraph"/>
        <w:numPr>
          <w:ilvl w:val="0"/>
          <w:numId w:val="17"/>
        </w:numPr>
      </w:pPr>
      <w:r>
        <w:t xml:space="preserve">2x up sampling of </w:t>
      </w:r>
      <w:r w:rsidRPr="0010178E">
        <w:t>skip_layer_4</w:t>
      </w:r>
      <w:r>
        <w:t xml:space="preserve"> to match dimensions of layer 3</w:t>
      </w:r>
    </w:p>
    <w:p w14:paraId="07EC253F" w14:textId="38C6C407" w:rsidR="0010178E" w:rsidRDefault="0010178E" w:rsidP="0010178E">
      <w:pPr>
        <w:pStyle w:val="ListParagraph"/>
        <w:numPr>
          <w:ilvl w:val="0"/>
          <w:numId w:val="17"/>
        </w:numPr>
      </w:pPr>
      <w:r>
        <w:t>1x1 convolution for layer 3 to scale down the number of output features 2 (classes for road and non-road) resulting in output conv_3</w:t>
      </w:r>
      <w:r w:rsidRPr="0010178E">
        <w:t>_1x1</w:t>
      </w:r>
    </w:p>
    <w:p w14:paraId="3C5B179C" w14:textId="6BF377D1" w:rsidR="0010178E" w:rsidRDefault="0010178E" w:rsidP="0010178E">
      <w:pPr>
        <w:pStyle w:val="ListParagraph"/>
        <w:numPr>
          <w:ilvl w:val="0"/>
          <w:numId w:val="17"/>
        </w:numPr>
      </w:pPr>
      <w:r>
        <w:t xml:space="preserve">Skip connection of conv_3_1x1 to </w:t>
      </w:r>
      <w:r w:rsidRPr="0010178E">
        <w:t>skip_layer_4</w:t>
      </w:r>
      <w:r>
        <w:t xml:space="preserve"> to obtain skip_layer_3</w:t>
      </w:r>
    </w:p>
    <w:p w14:paraId="76486C9B" w14:textId="6F5A343D" w:rsidR="0010178E" w:rsidRDefault="0010178E" w:rsidP="0010178E">
      <w:pPr>
        <w:pStyle w:val="ListParagraph"/>
        <w:numPr>
          <w:ilvl w:val="0"/>
          <w:numId w:val="17"/>
        </w:numPr>
      </w:pPr>
      <w:r>
        <w:t xml:space="preserve">8x up sampling of skip_layer_3 to obtain output layer </w:t>
      </w:r>
      <w:r w:rsidRPr="0010178E">
        <w:t>upsample_8x</w:t>
      </w:r>
      <w:r>
        <w:t xml:space="preserve"> which is the inference generated by the whole network</w:t>
      </w:r>
    </w:p>
    <w:p w14:paraId="7292FFD1" w14:textId="0F3AF32C" w:rsidR="0010178E" w:rsidRDefault="0010178E" w:rsidP="0010178E"/>
    <w:p w14:paraId="3E9BC9A8" w14:textId="30E896B5" w:rsidR="0010178E" w:rsidRDefault="0010178E" w:rsidP="0010178E">
      <w:pPr>
        <w:pStyle w:val="Heading4"/>
        <w:ind w:left="720"/>
        <w:rPr>
          <w:rFonts w:ascii="Verdana" w:hAnsi="Verdana"/>
          <w:b/>
        </w:rPr>
      </w:pPr>
      <w:r>
        <w:rPr>
          <w:rFonts w:ascii="Verdana" w:hAnsi="Verdana"/>
          <w:b/>
        </w:rPr>
        <w:t>3.3.3 optimize()</w:t>
      </w:r>
    </w:p>
    <w:p w14:paraId="799416E2" w14:textId="77777777" w:rsidR="0010178E" w:rsidRDefault="0010178E" w:rsidP="0010178E">
      <w:r>
        <w:tab/>
      </w:r>
    </w:p>
    <w:p w14:paraId="413EC8AC" w14:textId="3F5DFAAC" w:rsidR="0010178E" w:rsidRDefault="0010178E" w:rsidP="0010178E">
      <w:pPr>
        <w:ind w:left="720"/>
      </w:pPr>
      <w:r>
        <w:t xml:space="preserve">This method is implemented from line 105 to line 134 in main.py. Code was responsible for calculating training loss and </w:t>
      </w:r>
      <w:r w:rsidR="00A26625">
        <w:t xml:space="preserve">implementation of optimizer </w:t>
      </w:r>
      <w:r>
        <w:t>reduce the loss using following:</w:t>
      </w:r>
    </w:p>
    <w:p w14:paraId="20A54FF8" w14:textId="77777777" w:rsidR="0010178E" w:rsidRDefault="0010178E" w:rsidP="0010178E">
      <w:pPr>
        <w:ind w:left="720"/>
      </w:pPr>
    </w:p>
    <w:p w14:paraId="00F99CA3" w14:textId="1C91744C" w:rsidR="00A26625" w:rsidRDefault="00A26625" w:rsidP="00A26625">
      <w:pPr>
        <w:pStyle w:val="ListParagraph"/>
        <w:numPr>
          <w:ilvl w:val="0"/>
          <w:numId w:val="18"/>
        </w:numPr>
      </w:pPr>
      <w:r>
        <w:t>Softmax activation at for the inference output from the network.</w:t>
      </w:r>
    </w:p>
    <w:p w14:paraId="7955E018" w14:textId="0B04AEE5" w:rsidR="00A26625" w:rsidRDefault="00A26625" w:rsidP="00A26625">
      <w:pPr>
        <w:pStyle w:val="ListParagraph"/>
        <w:numPr>
          <w:ilvl w:val="0"/>
          <w:numId w:val="18"/>
        </w:numPr>
      </w:pPr>
      <w:r>
        <w:t>Reduce mean algorithm to calculate training loss incurred by the network by using know labels.</w:t>
      </w:r>
    </w:p>
    <w:p w14:paraId="26E88ACC" w14:textId="6DC1E571" w:rsidR="00A26625" w:rsidRDefault="00A26625" w:rsidP="00A26625">
      <w:pPr>
        <w:pStyle w:val="ListParagraph"/>
        <w:numPr>
          <w:ilvl w:val="0"/>
          <w:numId w:val="18"/>
        </w:numPr>
      </w:pPr>
      <w:r>
        <w:t>Adam optimizer for training and reducing the training loss. Adam optimizer is an adaptive optimizer which decreases the learning rate as the number of epochs increases. This ensures that the model doesn’t get stuck in local minima and network loss is decreased gradually.</w:t>
      </w:r>
      <w:r w:rsidRPr="001A47F2">
        <w:rPr>
          <w:rFonts w:ascii="Arial" w:hAnsi="Arial" w:cs="Arial"/>
          <w:color w:val="58646D"/>
          <w:sz w:val="21"/>
          <w:szCs w:val="21"/>
          <w:shd w:val="clear" w:color="auto" w:fill="FFFFFF"/>
        </w:rPr>
        <w:t xml:space="preserve"> </w:t>
      </w:r>
      <w:r>
        <w:t xml:space="preserve">As </w:t>
      </w:r>
      <w:r w:rsidRPr="001A47F2">
        <w:t>it uses moving average</w:t>
      </w:r>
      <w:r>
        <w:t xml:space="preserve">s of the parameters (momentum) it </w:t>
      </w:r>
      <w:r w:rsidRPr="001A47F2">
        <w:t>enables Adam to use a larger effective step size, and the algorithm will converge to this step size without fine tuning</w:t>
      </w:r>
      <w:r>
        <w:t>.</w:t>
      </w:r>
    </w:p>
    <w:p w14:paraId="428C1E15" w14:textId="77777777" w:rsidR="00A26625" w:rsidRDefault="00A26625" w:rsidP="00A26625"/>
    <w:p w14:paraId="5135318F" w14:textId="0B3E2D47" w:rsidR="00A26625" w:rsidRDefault="00A26625" w:rsidP="00A26625">
      <w:pPr>
        <w:pStyle w:val="Heading4"/>
        <w:ind w:left="720"/>
        <w:rPr>
          <w:rFonts w:ascii="Verdana" w:hAnsi="Verdana"/>
          <w:b/>
        </w:rPr>
      </w:pPr>
      <w:r>
        <w:rPr>
          <w:rFonts w:ascii="Verdana" w:hAnsi="Verdana"/>
          <w:b/>
        </w:rPr>
        <w:t>3.3.4 train_nn()</w:t>
      </w:r>
    </w:p>
    <w:p w14:paraId="00BB1697" w14:textId="77777777" w:rsidR="00A26625" w:rsidRDefault="00A26625" w:rsidP="00A26625">
      <w:r>
        <w:tab/>
      </w:r>
    </w:p>
    <w:p w14:paraId="56352B85" w14:textId="2CF76427" w:rsidR="00A26625" w:rsidRDefault="00A26625" w:rsidP="00A26625">
      <w:pPr>
        <w:ind w:left="720"/>
      </w:pPr>
      <w:r>
        <w:t>This method is implemented from line 138 to line 161 in main.py. Code was responsible for training the network on tuned batches of data and for tuned number of epochs.</w:t>
      </w:r>
    </w:p>
    <w:p w14:paraId="2D0A9916" w14:textId="25EFC448" w:rsidR="00A26625" w:rsidRDefault="00A26625" w:rsidP="00A26625">
      <w:pPr>
        <w:ind w:left="720"/>
      </w:pPr>
    </w:p>
    <w:p w14:paraId="2DBB63D4" w14:textId="070B2DFA" w:rsidR="00A26625" w:rsidRDefault="00A26625" w:rsidP="00A26625">
      <w:pPr>
        <w:pStyle w:val="Heading2"/>
        <w:numPr>
          <w:ilvl w:val="1"/>
          <w:numId w:val="1"/>
        </w:numPr>
        <w:tabs>
          <w:tab w:val="num" w:pos="990"/>
          <w:tab w:val="num" w:pos="1530"/>
          <w:tab w:val="num" w:pos="1656"/>
        </w:tabs>
        <w:spacing w:line="240" w:lineRule="auto"/>
        <w:ind w:left="900" w:hanging="576"/>
        <w:jc w:val="both"/>
        <w:rPr>
          <w:rFonts w:cs="Arial"/>
          <w:sz w:val="22"/>
          <w:szCs w:val="22"/>
        </w:rPr>
      </w:pPr>
      <w:bookmarkStart w:id="12" w:name="_Toc507854491"/>
      <w:r>
        <w:rPr>
          <w:rFonts w:cs="Arial"/>
          <w:sz w:val="22"/>
          <w:szCs w:val="22"/>
        </w:rPr>
        <w:t>Tuning of Hyper parameters</w:t>
      </w:r>
      <w:bookmarkEnd w:id="12"/>
    </w:p>
    <w:p w14:paraId="7A49B87C" w14:textId="77777777" w:rsidR="00A26625" w:rsidRDefault="00A26625" w:rsidP="00A26625">
      <w:pPr>
        <w:ind w:left="720"/>
      </w:pPr>
    </w:p>
    <w:p w14:paraId="0B772A6C" w14:textId="7AAC990B" w:rsidR="00A26625" w:rsidRDefault="00A26625" w:rsidP="00A26625">
      <w:pPr>
        <w:ind w:left="324"/>
      </w:pPr>
      <w:r>
        <w:t>Following were the tunable parameters for the network:</w:t>
      </w:r>
    </w:p>
    <w:p w14:paraId="4A782BB0" w14:textId="7650A13E" w:rsidR="00A26625" w:rsidRDefault="00A26625" w:rsidP="00A26625">
      <w:pPr>
        <w:ind w:left="324"/>
      </w:pPr>
    </w:p>
    <w:p w14:paraId="0E46B2E6" w14:textId="30F3D3B4" w:rsidR="00A26625" w:rsidRDefault="00A26625" w:rsidP="00A26625">
      <w:pPr>
        <w:pStyle w:val="ListParagraph"/>
        <w:numPr>
          <w:ilvl w:val="0"/>
          <w:numId w:val="19"/>
        </w:numPr>
      </w:pPr>
      <w:r>
        <w:lastRenderedPageBreak/>
        <w:t>Dropout keep probability to avoid overfitting</w:t>
      </w:r>
    </w:p>
    <w:p w14:paraId="150D767C" w14:textId="6E8AF2DC" w:rsidR="00A26625" w:rsidRDefault="00A26625" w:rsidP="00A26625">
      <w:pPr>
        <w:pStyle w:val="ListParagraph"/>
        <w:numPr>
          <w:ilvl w:val="0"/>
          <w:numId w:val="19"/>
        </w:numPr>
      </w:pPr>
      <w:r>
        <w:t>Weight of L2 regularizer used in layers on decoder end</w:t>
      </w:r>
    </w:p>
    <w:p w14:paraId="74723EBF" w14:textId="6C6148F2" w:rsidR="00A26625" w:rsidRDefault="00A26625" w:rsidP="00A26625">
      <w:pPr>
        <w:pStyle w:val="ListParagraph"/>
        <w:numPr>
          <w:ilvl w:val="0"/>
          <w:numId w:val="19"/>
        </w:numPr>
      </w:pPr>
      <w:r>
        <w:t>Batch size</w:t>
      </w:r>
    </w:p>
    <w:p w14:paraId="6B38575C" w14:textId="54912B9A" w:rsidR="00A26625" w:rsidRDefault="00A26625" w:rsidP="00A26625">
      <w:pPr>
        <w:pStyle w:val="ListParagraph"/>
        <w:numPr>
          <w:ilvl w:val="0"/>
          <w:numId w:val="19"/>
        </w:numPr>
      </w:pPr>
      <w:r>
        <w:t>Number of epochs</w:t>
      </w:r>
    </w:p>
    <w:p w14:paraId="60428E48" w14:textId="68D98FE4" w:rsidR="00A26625" w:rsidRDefault="00A26625" w:rsidP="00A26625">
      <w:pPr>
        <w:pStyle w:val="ListParagraph"/>
        <w:numPr>
          <w:ilvl w:val="0"/>
          <w:numId w:val="19"/>
        </w:numPr>
      </w:pPr>
      <w:r>
        <w:t>Learning rate</w:t>
      </w:r>
    </w:p>
    <w:p w14:paraId="7D721304" w14:textId="4229BCF1" w:rsidR="00A26625" w:rsidRDefault="00A26625" w:rsidP="00A26625"/>
    <w:p w14:paraId="56423D3F" w14:textId="1BAABD14" w:rsidR="00A26625" w:rsidRDefault="00A26625" w:rsidP="00A26625">
      <w:pPr>
        <w:ind w:left="324"/>
      </w:pPr>
    </w:p>
    <w:p w14:paraId="00246736" w14:textId="31D7E49F" w:rsidR="00A26625" w:rsidRDefault="00A26625" w:rsidP="00A26625">
      <w:pPr>
        <w:ind w:left="324"/>
      </w:pPr>
      <w:r>
        <w:t xml:space="preserve">Network was trained for following combinations of hyper parameters before setting </w:t>
      </w:r>
      <w:r w:rsidR="00D05014">
        <w:t>locking the final values:</w:t>
      </w:r>
    </w:p>
    <w:p w14:paraId="426A74B7" w14:textId="4D275EEA" w:rsidR="00D05014" w:rsidRPr="00D05014" w:rsidRDefault="00D05014" w:rsidP="00A26625">
      <w:pPr>
        <w:ind w:left="324"/>
        <w:rPr>
          <w:sz w:val="18"/>
        </w:rPr>
      </w:pPr>
    </w:p>
    <w:tbl>
      <w:tblPr>
        <w:tblStyle w:val="TableGrid"/>
        <w:tblW w:w="0" w:type="auto"/>
        <w:tblInd w:w="324" w:type="dxa"/>
        <w:tblLook w:val="04A0" w:firstRow="1" w:lastRow="0" w:firstColumn="1" w:lastColumn="0" w:noHBand="0" w:noVBand="1"/>
      </w:tblPr>
      <w:tblGrid>
        <w:gridCol w:w="1334"/>
        <w:gridCol w:w="1173"/>
        <w:gridCol w:w="1224"/>
        <w:gridCol w:w="745"/>
        <w:gridCol w:w="962"/>
        <w:gridCol w:w="1026"/>
        <w:gridCol w:w="1079"/>
        <w:gridCol w:w="1483"/>
      </w:tblGrid>
      <w:tr w:rsidR="00D05014" w:rsidRPr="00D05014" w14:paraId="20AFFD56" w14:textId="57DB49B9" w:rsidTr="00D05014">
        <w:trPr>
          <w:trHeight w:val="120"/>
        </w:trPr>
        <w:tc>
          <w:tcPr>
            <w:tcW w:w="1471" w:type="dxa"/>
          </w:tcPr>
          <w:p w14:paraId="29C26048" w14:textId="77777777" w:rsidR="00D05014" w:rsidRPr="00D05014" w:rsidRDefault="00D05014" w:rsidP="00A26625">
            <w:pPr>
              <w:rPr>
                <w:sz w:val="18"/>
              </w:rPr>
            </w:pPr>
            <w:r w:rsidRPr="00D05014">
              <w:rPr>
                <w:sz w:val="18"/>
              </w:rPr>
              <w:t xml:space="preserve">Hyper parameters </w:t>
            </w:r>
          </w:p>
          <w:p w14:paraId="2063B071" w14:textId="22078F5A" w:rsidR="00D05014" w:rsidRPr="00D05014" w:rsidRDefault="00D05014" w:rsidP="00A26625">
            <w:pPr>
              <w:rPr>
                <w:sz w:val="18"/>
              </w:rPr>
            </w:pPr>
            <w:r w:rsidRPr="00D05014">
              <w:rPr>
                <w:noProof/>
                <w:sz w:val="18"/>
              </w:rPr>
              <mc:AlternateContent>
                <mc:Choice Requires="wps">
                  <w:drawing>
                    <wp:anchor distT="0" distB="0" distL="114300" distR="114300" simplePos="0" relativeHeight="251722752" behindDoc="0" locked="0" layoutInCell="1" allowOverlap="1" wp14:anchorId="17132280" wp14:editId="49C8EEFE">
                      <wp:simplePos x="0" y="0"/>
                      <wp:positionH relativeFrom="column">
                        <wp:posOffset>122555</wp:posOffset>
                      </wp:positionH>
                      <wp:positionV relativeFrom="paragraph">
                        <wp:posOffset>-2540</wp:posOffset>
                      </wp:positionV>
                      <wp:extent cx="352425" cy="104775"/>
                      <wp:effectExtent l="0" t="19050" r="47625" b="47625"/>
                      <wp:wrapNone/>
                      <wp:docPr id="14" name="Right Arrow 14"/>
                      <wp:cNvGraphicFramePr/>
                      <a:graphic xmlns:a="http://schemas.openxmlformats.org/drawingml/2006/main">
                        <a:graphicData uri="http://schemas.microsoft.com/office/word/2010/wordprocessingShape">
                          <wps:wsp>
                            <wps:cNvSpPr/>
                            <wps:spPr>
                              <a:xfrm>
                                <a:off x="0" y="0"/>
                                <a:ext cx="352425"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E7BE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9.65pt;margin-top:-.2pt;width:27.75pt;height:8.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" adj="18389" fillcolor="#4f81bd [3204]" strokecolor="#243f60 [1604]" strokeweight="2pt"/>
                  </w:pict>
                </mc:Fallback>
              </mc:AlternateContent>
            </w:r>
          </w:p>
        </w:tc>
        <w:tc>
          <w:tcPr>
            <w:tcW w:w="1143" w:type="dxa"/>
            <w:vMerge w:val="restart"/>
          </w:tcPr>
          <w:p w14:paraId="2B74ACAE" w14:textId="0AB0E253" w:rsidR="00D05014" w:rsidRPr="00D05014" w:rsidRDefault="00D05014" w:rsidP="00A26625">
            <w:pPr>
              <w:rPr>
                <w:sz w:val="18"/>
              </w:rPr>
            </w:pPr>
            <w:r w:rsidRPr="00D05014">
              <w:rPr>
                <w:sz w:val="18"/>
              </w:rPr>
              <w:t>Dropout Keep probability</w:t>
            </w:r>
          </w:p>
        </w:tc>
        <w:tc>
          <w:tcPr>
            <w:tcW w:w="1281" w:type="dxa"/>
            <w:vMerge w:val="restart"/>
          </w:tcPr>
          <w:p w14:paraId="36114995" w14:textId="7CC10F95" w:rsidR="00D05014" w:rsidRPr="00D05014" w:rsidRDefault="00D05014" w:rsidP="00A26625">
            <w:pPr>
              <w:rPr>
                <w:sz w:val="18"/>
              </w:rPr>
            </w:pPr>
            <w:r w:rsidRPr="00D05014">
              <w:rPr>
                <w:sz w:val="18"/>
              </w:rPr>
              <w:t>L2 regularizer weight</w:t>
            </w:r>
          </w:p>
        </w:tc>
        <w:tc>
          <w:tcPr>
            <w:tcW w:w="775" w:type="dxa"/>
            <w:vMerge w:val="restart"/>
          </w:tcPr>
          <w:p w14:paraId="50409FB6" w14:textId="15BC4D68" w:rsidR="00D05014" w:rsidRPr="00D05014" w:rsidRDefault="00D05014" w:rsidP="00A26625">
            <w:pPr>
              <w:rPr>
                <w:sz w:val="18"/>
              </w:rPr>
            </w:pPr>
            <w:r w:rsidRPr="00D05014">
              <w:rPr>
                <w:sz w:val="18"/>
              </w:rPr>
              <w:t>Batch size</w:t>
            </w:r>
          </w:p>
        </w:tc>
        <w:tc>
          <w:tcPr>
            <w:tcW w:w="1004" w:type="dxa"/>
            <w:vMerge w:val="restart"/>
          </w:tcPr>
          <w:p w14:paraId="5A3BE700" w14:textId="2DAF2E58" w:rsidR="00D05014" w:rsidRPr="00D05014" w:rsidRDefault="00D05014" w:rsidP="00A26625">
            <w:pPr>
              <w:rPr>
                <w:sz w:val="18"/>
              </w:rPr>
            </w:pPr>
            <w:r w:rsidRPr="00D05014">
              <w:rPr>
                <w:sz w:val="18"/>
              </w:rPr>
              <w:t>Number of epochs</w:t>
            </w:r>
          </w:p>
        </w:tc>
        <w:tc>
          <w:tcPr>
            <w:tcW w:w="1072" w:type="dxa"/>
            <w:vMerge w:val="restart"/>
          </w:tcPr>
          <w:p w14:paraId="4719DBB1" w14:textId="3E4B793C" w:rsidR="00D05014" w:rsidRPr="00D05014" w:rsidRDefault="00D05014" w:rsidP="00A26625">
            <w:pPr>
              <w:rPr>
                <w:sz w:val="18"/>
              </w:rPr>
            </w:pPr>
            <w:r w:rsidRPr="00D05014">
              <w:rPr>
                <w:sz w:val="18"/>
              </w:rPr>
              <w:t>Learning rate</w:t>
            </w:r>
          </w:p>
        </w:tc>
        <w:tc>
          <w:tcPr>
            <w:tcW w:w="1123" w:type="dxa"/>
            <w:vMerge w:val="restart"/>
          </w:tcPr>
          <w:p w14:paraId="460DF655" w14:textId="7AC6B4C6" w:rsidR="00D05014" w:rsidRPr="00D05014" w:rsidRDefault="00D05014" w:rsidP="00A26625">
            <w:pPr>
              <w:rPr>
                <w:sz w:val="18"/>
              </w:rPr>
            </w:pPr>
            <w:r w:rsidRPr="00D05014">
              <w:rPr>
                <w:sz w:val="18"/>
              </w:rPr>
              <w:t>Minimum training loss</w:t>
            </w:r>
          </w:p>
          <w:p w14:paraId="009D3D1F" w14:textId="77777777" w:rsidR="00D05014" w:rsidRPr="00D05014" w:rsidRDefault="00D05014" w:rsidP="00D05014">
            <w:pPr>
              <w:rPr>
                <w:sz w:val="18"/>
              </w:rPr>
            </w:pPr>
          </w:p>
        </w:tc>
        <w:tc>
          <w:tcPr>
            <w:tcW w:w="1157" w:type="dxa"/>
            <w:vMerge w:val="restart"/>
          </w:tcPr>
          <w:p w14:paraId="12A81EA5" w14:textId="2F211617" w:rsidR="00D05014" w:rsidRPr="00D05014" w:rsidRDefault="00D05014" w:rsidP="00A26625">
            <w:pPr>
              <w:rPr>
                <w:sz w:val="18"/>
              </w:rPr>
            </w:pPr>
            <w:r w:rsidRPr="00D05014">
              <w:rPr>
                <w:sz w:val="18"/>
              </w:rPr>
              <w:t>Inference</w:t>
            </w:r>
          </w:p>
        </w:tc>
      </w:tr>
      <w:tr w:rsidR="00D05014" w:rsidRPr="00D05014" w14:paraId="29F3011E" w14:textId="56AC4AA6" w:rsidTr="00D05014">
        <w:trPr>
          <w:trHeight w:val="120"/>
        </w:trPr>
        <w:tc>
          <w:tcPr>
            <w:tcW w:w="1471" w:type="dxa"/>
          </w:tcPr>
          <w:p w14:paraId="663A0091" w14:textId="77777777" w:rsidR="00D05014" w:rsidRPr="00D05014" w:rsidRDefault="00D05014" w:rsidP="00A26625">
            <w:pPr>
              <w:rPr>
                <w:sz w:val="18"/>
              </w:rPr>
            </w:pPr>
            <w:r w:rsidRPr="00D05014">
              <w:rPr>
                <w:sz w:val="18"/>
              </w:rPr>
              <w:t>Iteration</w:t>
            </w:r>
          </w:p>
          <w:p w14:paraId="1BD36DAB" w14:textId="67B02BF2" w:rsidR="00D05014" w:rsidRPr="00D05014" w:rsidRDefault="00D05014" w:rsidP="00A26625">
            <w:pPr>
              <w:rPr>
                <w:sz w:val="18"/>
              </w:rPr>
            </w:pPr>
            <w:r w:rsidRPr="00D05014">
              <w:rPr>
                <w:noProof/>
                <w:sz w:val="18"/>
              </w:rPr>
              <mc:AlternateContent>
                <mc:Choice Requires="wps">
                  <w:drawing>
                    <wp:anchor distT="0" distB="0" distL="114300" distR="114300" simplePos="0" relativeHeight="251723776" behindDoc="0" locked="0" layoutInCell="1" allowOverlap="1" wp14:anchorId="6C92D720" wp14:editId="7994E1F3">
                      <wp:simplePos x="0" y="0"/>
                      <wp:positionH relativeFrom="column">
                        <wp:posOffset>246380</wp:posOffset>
                      </wp:positionH>
                      <wp:positionV relativeFrom="paragraph">
                        <wp:posOffset>43815</wp:posOffset>
                      </wp:positionV>
                      <wp:extent cx="114300" cy="200025"/>
                      <wp:effectExtent l="19050" t="0" r="38100" b="47625"/>
                      <wp:wrapNone/>
                      <wp:docPr id="15" name="Down Arrow 15"/>
                      <wp:cNvGraphicFramePr/>
                      <a:graphic xmlns:a="http://schemas.openxmlformats.org/drawingml/2006/main">
                        <a:graphicData uri="http://schemas.microsoft.com/office/word/2010/wordprocessingShape">
                          <wps:wsp>
                            <wps:cNvSpPr/>
                            <wps:spPr>
                              <a:xfrm>
                                <a:off x="0" y="0"/>
                                <a:ext cx="114300"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59F13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19.4pt;margin-top:3.45pt;width:9pt;height:15.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" adj="15429" fillcolor="#4f81bd [3204]" strokecolor="#243f60 [1604]" strokeweight="2pt"/>
                  </w:pict>
                </mc:Fallback>
              </mc:AlternateContent>
            </w:r>
          </w:p>
          <w:p w14:paraId="03E63CFC" w14:textId="79B12488" w:rsidR="00D05014" w:rsidRPr="00D05014" w:rsidRDefault="00D05014" w:rsidP="00A26625">
            <w:pPr>
              <w:rPr>
                <w:sz w:val="18"/>
              </w:rPr>
            </w:pPr>
          </w:p>
        </w:tc>
        <w:tc>
          <w:tcPr>
            <w:tcW w:w="1143" w:type="dxa"/>
            <w:vMerge/>
          </w:tcPr>
          <w:p w14:paraId="32BE4978" w14:textId="77777777" w:rsidR="00D05014" w:rsidRPr="00D05014" w:rsidRDefault="00D05014" w:rsidP="00A26625">
            <w:pPr>
              <w:rPr>
                <w:sz w:val="18"/>
              </w:rPr>
            </w:pPr>
          </w:p>
        </w:tc>
        <w:tc>
          <w:tcPr>
            <w:tcW w:w="1281" w:type="dxa"/>
            <w:vMerge/>
          </w:tcPr>
          <w:p w14:paraId="491543BB" w14:textId="77777777" w:rsidR="00D05014" w:rsidRPr="00D05014" w:rsidRDefault="00D05014" w:rsidP="00A26625">
            <w:pPr>
              <w:rPr>
                <w:sz w:val="18"/>
              </w:rPr>
            </w:pPr>
          </w:p>
        </w:tc>
        <w:tc>
          <w:tcPr>
            <w:tcW w:w="775" w:type="dxa"/>
            <w:vMerge/>
          </w:tcPr>
          <w:p w14:paraId="4FD42D2E" w14:textId="77777777" w:rsidR="00D05014" w:rsidRPr="00D05014" w:rsidRDefault="00D05014" w:rsidP="00A26625">
            <w:pPr>
              <w:rPr>
                <w:sz w:val="18"/>
              </w:rPr>
            </w:pPr>
          </w:p>
        </w:tc>
        <w:tc>
          <w:tcPr>
            <w:tcW w:w="1004" w:type="dxa"/>
            <w:vMerge/>
          </w:tcPr>
          <w:p w14:paraId="19D62C28" w14:textId="77777777" w:rsidR="00D05014" w:rsidRPr="00D05014" w:rsidRDefault="00D05014" w:rsidP="00A26625">
            <w:pPr>
              <w:rPr>
                <w:sz w:val="18"/>
              </w:rPr>
            </w:pPr>
          </w:p>
        </w:tc>
        <w:tc>
          <w:tcPr>
            <w:tcW w:w="1072" w:type="dxa"/>
            <w:vMerge/>
          </w:tcPr>
          <w:p w14:paraId="4868CA54" w14:textId="77777777" w:rsidR="00D05014" w:rsidRPr="00D05014" w:rsidRDefault="00D05014" w:rsidP="00A26625">
            <w:pPr>
              <w:rPr>
                <w:sz w:val="18"/>
              </w:rPr>
            </w:pPr>
          </w:p>
        </w:tc>
        <w:tc>
          <w:tcPr>
            <w:tcW w:w="1123" w:type="dxa"/>
            <w:vMerge/>
          </w:tcPr>
          <w:p w14:paraId="7726E383" w14:textId="77777777" w:rsidR="00D05014" w:rsidRPr="00D05014" w:rsidRDefault="00D05014" w:rsidP="00A26625">
            <w:pPr>
              <w:rPr>
                <w:sz w:val="18"/>
              </w:rPr>
            </w:pPr>
          </w:p>
        </w:tc>
        <w:tc>
          <w:tcPr>
            <w:tcW w:w="1157" w:type="dxa"/>
            <w:vMerge/>
          </w:tcPr>
          <w:p w14:paraId="2AB8B0AD" w14:textId="77777777" w:rsidR="00D05014" w:rsidRPr="00D05014" w:rsidRDefault="00D05014" w:rsidP="00A26625">
            <w:pPr>
              <w:rPr>
                <w:sz w:val="18"/>
              </w:rPr>
            </w:pPr>
          </w:p>
        </w:tc>
      </w:tr>
      <w:tr w:rsidR="00D05014" w:rsidRPr="00D05014" w14:paraId="40E226E5" w14:textId="0A5EA5AE" w:rsidTr="00D05014">
        <w:tc>
          <w:tcPr>
            <w:tcW w:w="1471" w:type="dxa"/>
          </w:tcPr>
          <w:p w14:paraId="1A9699A5" w14:textId="02E92ED8" w:rsidR="00D05014" w:rsidRPr="00D05014" w:rsidRDefault="00D05014" w:rsidP="00D05014">
            <w:pPr>
              <w:jc w:val="center"/>
              <w:rPr>
                <w:sz w:val="18"/>
              </w:rPr>
            </w:pPr>
            <w:r w:rsidRPr="00D05014">
              <w:rPr>
                <w:sz w:val="18"/>
              </w:rPr>
              <w:t>1</w:t>
            </w:r>
          </w:p>
        </w:tc>
        <w:tc>
          <w:tcPr>
            <w:tcW w:w="1143" w:type="dxa"/>
          </w:tcPr>
          <w:p w14:paraId="1E911AC5" w14:textId="42DCD29A" w:rsidR="00D05014" w:rsidRPr="00D05014" w:rsidRDefault="00D05014" w:rsidP="00D05014">
            <w:pPr>
              <w:jc w:val="center"/>
              <w:rPr>
                <w:sz w:val="18"/>
              </w:rPr>
            </w:pPr>
            <w:r w:rsidRPr="00D05014">
              <w:rPr>
                <w:sz w:val="18"/>
              </w:rPr>
              <w:t>0.5</w:t>
            </w:r>
          </w:p>
        </w:tc>
        <w:tc>
          <w:tcPr>
            <w:tcW w:w="1281" w:type="dxa"/>
          </w:tcPr>
          <w:p w14:paraId="3FBCCA83" w14:textId="79B550E8" w:rsidR="00D05014" w:rsidRPr="00D05014" w:rsidRDefault="00D05014" w:rsidP="00D05014">
            <w:pPr>
              <w:jc w:val="center"/>
              <w:rPr>
                <w:sz w:val="18"/>
              </w:rPr>
            </w:pPr>
            <w:r w:rsidRPr="00D05014">
              <w:rPr>
                <w:sz w:val="18"/>
              </w:rPr>
              <w:t>0.0001</w:t>
            </w:r>
          </w:p>
        </w:tc>
        <w:tc>
          <w:tcPr>
            <w:tcW w:w="775" w:type="dxa"/>
          </w:tcPr>
          <w:p w14:paraId="48B1E05A" w14:textId="27BFD2AE" w:rsidR="00D05014" w:rsidRPr="00D05014" w:rsidRDefault="00D05014" w:rsidP="00D05014">
            <w:pPr>
              <w:jc w:val="center"/>
              <w:rPr>
                <w:sz w:val="18"/>
              </w:rPr>
            </w:pPr>
            <w:r w:rsidRPr="00D05014">
              <w:rPr>
                <w:sz w:val="18"/>
              </w:rPr>
              <w:t>10</w:t>
            </w:r>
          </w:p>
        </w:tc>
        <w:tc>
          <w:tcPr>
            <w:tcW w:w="1004" w:type="dxa"/>
          </w:tcPr>
          <w:p w14:paraId="6AF8B196" w14:textId="03C2E23A" w:rsidR="00D05014" w:rsidRPr="00D05014" w:rsidRDefault="00D05014" w:rsidP="00D05014">
            <w:pPr>
              <w:jc w:val="center"/>
              <w:rPr>
                <w:sz w:val="18"/>
              </w:rPr>
            </w:pPr>
            <w:r w:rsidRPr="00D05014">
              <w:rPr>
                <w:sz w:val="18"/>
              </w:rPr>
              <w:t>5</w:t>
            </w:r>
          </w:p>
        </w:tc>
        <w:tc>
          <w:tcPr>
            <w:tcW w:w="1072" w:type="dxa"/>
          </w:tcPr>
          <w:p w14:paraId="61C1BFFA" w14:textId="3AF448A0" w:rsidR="00D05014" w:rsidRPr="00D05014" w:rsidRDefault="00D05014" w:rsidP="00D05014">
            <w:pPr>
              <w:jc w:val="center"/>
              <w:rPr>
                <w:sz w:val="18"/>
              </w:rPr>
            </w:pPr>
            <w:r w:rsidRPr="00D05014">
              <w:rPr>
                <w:sz w:val="18"/>
              </w:rPr>
              <w:t>0.1</w:t>
            </w:r>
          </w:p>
        </w:tc>
        <w:tc>
          <w:tcPr>
            <w:tcW w:w="1123" w:type="dxa"/>
          </w:tcPr>
          <w:p w14:paraId="60EEB6A8" w14:textId="4145D571" w:rsidR="00D05014" w:rsidRPr="00D05014" w:rsidRDefault="00D05014" w:rsidP="00D05014">
            <w:pPr>
              <w:jc w:val="center"/>
              <w:rPr>
                <w:sz w:val="18"/>
              </w:rPr>
            </w:pPr>
            <w:r>
              <w:rPr>
                <w:sz w:val="18"/>
              </w:rPr>
              <w:t>Nan</w:t>
            </w:r>
          </w:p>
        </w:tc>
        <w:tc>
          <w:tcPr>
            <w:tcW w:w="1157" w:type="dxa"/>
          </w:tcPr>
          <w:p w14:paraId="6C06CCF7" w14:textId="27900314" w:rsidR="00D05014" w:rsidRPr="00D05014" w:rsidRDefault="00D05014" w:rsidP="00D05014">
            <w:pPr>
              <w:jc w:val="center"/>
              <w:rPr>
                <w:sz w:val="18"/>
              </w:rPr>
            </w:pPr>
            <w:r>
              <w:rPr>
                <w:sz w:val="18"/>
              </w:rPr>
              <w:t>Learning rate too high</w:t>
            </w:r>
          </w:p>
        </w:tc>
      </w:tr>
      <w:tr w:rsidR="00D05014" w14:paraId="764BF99D" w14:textId="5BF207E1" w:rsidTr="00D05014">
        <w:tc>
          <w:tcPr>
            <w:tcW w:w="1471" w:type="dxa"/>
          </w:tcPr>
          <w:p w14:paraId="3EFAED31" w14:textId="6A48E64C" w:rsidR="00D05014" w:rsidRDefault="00D05014" w:rsidP="00D05014">
            <w:pPr>
              <w:jc w:val="center"/>
            </w:pPr>
            <w:r>
              <w:t>2</w:t>
            </w:r>
          </w:p>
        </w:tc>
        <w:tc>
          <w:tcPr>
            <w:tcW w:w="1143" w:type="dxa"/>
          </w:tcPr>
          <w:p w14:paraId="3B6A4E03" w14:textId="67DD117A" w:rsidR="00D05014" w:rsidRDefault="00D05014" w:rsidP="00D05014">
            <w:pPr>
              <w:jc w:val="center"/>
            </w:pPr>
            <w:r>
              <w:t>0.5</w:t>
            </w:r>
          </w:p>
        </w:tc>
        <w:tc>
          <w:tcPr>
            <w:tcW w:w="1281" w:type="dxa"/>
          </w:tcPr>
          <w:p w14:paraId="783FA16D" w14:textId="12D41CE4" w:rsidR="00D05014" w:rsidRDefault="00D05014" w:rsidP="00D05014">
            <w:pPr>
              <w:jc w:val="center"/>
            </w:pPr>
            <w:r>
              <w:t>0.0001</w:t>
            </w:r>
          </w:p>
        </w:tc>
        <w:tc>
          <w:tcPr>
            <w:tcW w:w="775" w:type="dxa"/>
          </w:tcPr>
          <w:p w14:paraId="3C20D8B8" w14:textId="373EC2B2" w:rsidR="00D05014" w:rsidRDefault="00D05014" w:rsidP="00D05014">
            <w:pPr>
              <w:jc w:val="center"/>
            </w:pPr>
            <w:r>
              <w:t>10</w:t>
            </w:r>
          </w:p>
        </w:tc>
        <w:tc>
          <w:tcPr>
            <w:tcW w:w="1004" w:type="dxa"/>
          </w:tcPr>
          <w:p w14:paraId="5326EA14" w14:textId="63E17F9A" w:rsidR="00D05014" w:rsidRDefault="00D05014" w:rsidP="00D05014">
            <w:pPr>
              <w:jc w:val="center"/>
            </w:pPr>
            <w:r>
              <w:t>5</w:t>
            </w:r>
          </w:p>
        </w:tc>
        <w:tc>
          <w:tcPr>
            <w:tcW w:w="1072" w:type="dxa"/>
          </w:tcPr>
          <w:p w14:paraId="16EED5F0" w14:textId="0FF70ACB" w:rsidR="00D05014" w:rsidRDefault="00D05014" w:rsidP="00D05014">
            <w:pPr>
              <w:jc w:val="center"/>
            </w:pPr>
            <w:r>
              <w:t>0.01</w:t>
            </w:r>
          </w:p>
        </w:tc>
        <w:tc>
          <w:tcPr>
            <w:tcW w:w="1123" w:type="dxa"/>
          </w:tcPr>
          <w:p w14:paraId="63921567" w14:textId="7B59A4FD" w:rsidR="00D05014" w:rsidRDefault="00D05014" w:rsidP="00D05014">
            <w:pPr>
              <w:jc w:val="center"/>
            </w:pPr>
            <w:r>
              <w:t>Nan</w:t>
            </w:r>
          </w:p>
        </w:tc>
        <w:tc>
          <w:tcPr>
            <w:tcW w:w="1157" w:type="dxa"/>
          </w:tcPr>
          <w:p w14:paraId="6F252F28" w14:textId="34D6C5AC" w:rsidR="00D05014" w:rsidRDefault="00D05014" w:rsidP="00D05014">
            <w:pPr>
              <w:jc w:val="center"/>
            </w:pPr>
            <w:r>
              <w:t>Learning rate too high</w:t>
            </w:r>
          </w:p>
        </w:tc>
      </w:tr>
      <w:tr w:rsidR="00D05014" w14:paraId="4DDB8CA4" w14:textId="008F0B5E" w:rsidTr="00D05014">
        <w:tc>
          <w:tcPr>
            <w:tcW w:w="1471" w:type="dxa"/>
          </w:tcPr>
          <w:p w14:paraId="5BB3FD23" w14:textId="3583D93D" w:rsidR="00D05014" w:rsidRDefault="00D05014" w:rsidP="00D05014">
            <w:pPr>
              <w:jc w:val="center"/>
            </w:pPr>
            <w:r>
              <w:t>3</w:t>
            </w:r>
          </w:p>
        </w:tc>
        <w:tc>
          <w:tcPr>
            <w:tcW w:w="1143" w:type="dxa"/>
          </w:tcPr>
          <w:p w14:paraId="2303005B" w14:textId="4E17B54A" w:rsidR="00D05014" w:rsidRDefault="00D05014" w:rsidP="00D05014">
            <w:pPr>
              <w:jc w:val="center"/>
            </w:pPr>
            <w:r>
              <w:t>0.5</w:t>
            </w:r>
          </w:p>
        </w:tc>
        <w:tc>
          <w:tcPr>
            <w:tcW w:w="1281" w:type="dxa"/>
          </w:tcPr>
          <w:p w14:paraId="45317854" w14:textId="28AB03E2" w:rsidR="00D05014" w:rsidRDefault="00D05014" w:rsidP="00D05014">
            <w:pPr>
              <w:jc w:val="center"/>
            </w:pPr>
            <w:r>
              <w:t>0.0001</w:t>
            </w:r>
          </w:p>
        </w:tc>
        <w:tc>
          <w:tcPr>
            <w:tcW w:w="775" w:type="dxa"/>
          </w:tcPr>
          <w:p w14:paraId="15E1FD1E" w14:textId="780E11BA" w:rsidR="00D05014" w:rsidRDefault="00D05014" w:rsidP="00D05014">
            <w:pPr>
              <w:jc w:val="center"/>
            </w:pPr>
            <w:r>
              <w:t>10</w:t>
            </w:r>
          </w:p>
        </w:tc>
        <w:tc>
          <w:tcPr>
            <w:tcW w:w="1004" w:type="dxa"/>
          </w:tcPr>
          <w:p w14:paraId="19B83022" w14:textId="6C66EA0D" w:rsidR="00D05014" w:rsidRDefault="00D05014" w:rsidP="00D05014">
            <w:pPr>
              <w:jc w:val="center"/>
            </w:pPr>
            <w:r>
              <w:t>5</w:t>
            </w:r>
          </w:p>
        </w:tc>
        <w:tc>
          <w:tcPr>
            <w:tcW w:w="1072" w:type="dxa"/>
          </w:tcPr>
          <w:p w14:paraId="4A1B3FB9" w14:textId="688430F9" w:rsidR="00D05014" w:rsidRDefault="00D05014" w:rsidP="00D05014">
            <w:pPr>
              <w:jc w:val="center"/>
            </w:pPr>
            <w:r>
              <w:t>0.001</w:t>
            </w:r>
          </w:p>
        </w:tc>
        <w:tc>
          <w:tcPr>
            <w:tcW w:w="1123" w:type="dxa"/>
          </w:tcPr>
          <w:p w14:paraId="12687EF7" w14:textId="1686CEA9" w:rsidR="00D05014" w:rsidRDefault="00D05014" w:rsidP="00D05014">
            <w:pPr>
              <w:jc w:val="center"/>
            </w:pPr>
            <w:r>
              <w:t>0.341</w:t>
            </w:r>
          </w:p>
        </w:tc>
        <w:tc>
          <w:tcPr>
            <w:tcW w:w="1157" w:type="dxa"/>
          </w:tcPr>
          <w:p w14:paraId="0AB3D61D" w14:textId="4D9A5666" w:rsidR="00D05014" w:rsidRDefault="00D05014" w:rsidP="00D05014">
            <w:pPr>
              <w:jc w:val="center"/>
            </w:pPr>
            <w:r>
              <w:t>Loss has decreasing trend. Increase the number of epochs</w:t>
            </w:r>
          </w:p>
        </w:tc>
      </w:tr>
      <w:tr w:rsidR="00D05014" w14:paraId="08D6BA79" w14:textId="77777777" w:rsidTr="00D05014">
        <w:tc>
          <w:tcPr>
            <w:tcW w:w="1471" w:type="dxa"/>
          </w:tcPr>
          <w:p w14:paraId="4BB78DA8" w14:textId="0B68C927" w:rsidR="00D05014" w:rsidRDefault="00D05014" w:rsidP="00D05014">
            <w:pPr>
              <w:jc w:val="center"/>
            </w:pPr>
            <w:r>
              <w:t>4</w:t>
            </w:r>
          </w:p>
        </w:tc>
        <w:tc>
          <w:tcPr>
            <w:tcW w:w="1143" w:type="dxa"/>
          </w:tcPr>
          <w:p w14:paraId="5BC246EA" w14:textId="7AE51448" w:rsidR="00D05014" w:rsidRDefault="00D05014" w:rsidP="00D05014">
            <w:pPr>
              <w:jc w:val="center"/>
            </w:pPr>
            <w:r>
              <w:t>0.5</w:t>
            </w:r>
          </w:p>
        </w:tc>
        <w:tc>
          <w:tcPr>
            <w:tcW w:w="1281" w:type="dxa"/>
          </w:tcPr>
          <w:p w14:paraId="47275387" w14:textId="427D9E3D" w:rsidR="00D05014" w:rsidRDefault="00D05014" w:rsidP="00D05014">
            <w:pPr>
              <w:jc w:val="center"/>
            </w:pPr>
            <w:r>
              <w:t>0.0001</w:t>
            </w:r>
          </w:p>
        </w:tc>
        <w:tc>
          <w:tcPr>
            <w:tcW w:w="775" w:type="dxa"/>
          </w:tcPr>
          <w:p w14:paraId="4ABC37B0" w14:textId="7C8A5801" w:rsidR="00D05014" w:rsidRDefault="00D05014" w:rsidP="00D05014">
            <w:pPr>
              <w:jc w:val="center"/>
            </w:pPr>
            <w:r>
              <w:t>10</w:t>
            </w:r>
          </w:p>
        </w:tc>
        <w:tc>
          <w:tcPr>
            <w:tcW w:w="1004" w:type="dxa"/>
          </w:tcPr>
          <w:p w14:paraId="31B12604" w14:textId="12818B13" w:rsidR="00D05014" w:rsidRDefault="00D05014" w:rsidP="00D05014">
            <w:pPr>
              <w:jc w:val="center"/>
            </w:pPr>
            <w:r>
              <w:t>15</w:t>
            </w:r>
          </w:p>
        </w:tc>
        <w:tc>
          <w:tcPr>
            <w:tcW w:w="1072" w:type="dxa"/>
          </w:tcPr>
          <w:p w14:paraId="740C4170" w14:textId="2327FEB3" w:rsidR="00D05014" w:rsidRDefault="00D05014" w:rsidP="00D05014">
            <w:pPr>
              <w:jc w:val="center"/>
            </w:pPr>
            <w:r>
              <w:t>0.001</w:t>
            </w:r>
          </w:p>
        </w:tc>
        <w:tc>
          <w:tcPr>
            <w:tcW w:w="1123" w:type="dxa"/>
          </w:tcPr>
          <w:p w14:paraId="15376BAA" w14:textId="08CE649A" w:rsidR="00D05014" w:rsidRDefault="00D05014" w:rsidP="00D05014">
            <w:pPr>
              <w:jc w:val="center"/>
            </w:pPr>
            <w:r>
              <w:t>0.2986</w:t>
            </w:r>
          </w:p>
        </w:tc>
        <w:tc>
          <w:tcPr>
            <w:tcW w:w="1157" w:type="dxa"/>
          </w:tcPr>
          <w:p w14:paraId="0A2A038C" w14:textId="394468A9" w:rsidR="00D05014" w:rsidRDefault="00D05014" w:rsidP="00D05014">
            <w:pPr>
              <w:jc w:val="center"/>
            </w:pPr>
            <w:r>
              <w:t>Loss oscillates around 0.3. Reduce batch size of lower learning rate</w:t>
            </w:r>
          </w:p>
        </w:tc>
      </w:tr>
      <w:tr w:rsidR="00D05014" w14:paraId="33EE321C" w14:textId="77777777" w:rsidTr="00D05014">
        <w:tc>
          <w:tcPr>
            <w:tcW w:w="1471" w:type="dxa"/>
          </w:tcPr>
          <w:p w14:paraId="7CE11D78" w14:textId="2D536A96" w:rsidR="00D05014" w:rsidRDefault="00D05014" w:rsidP="00D05014">
            <w:pPr>
              <w:jc w:val="center"/>
            </w:pPr>
            <w:r>
              <w:t>5</w:t>
            </w:r>
          </w:p>
        </w:tc>
        <w:tc>
          <w:tcPr>
            <w:tcW w:w="1143" w:type="dxa"/>
          </w:tcPr>
          <w:p w14:paraId="63347F06" w14:textId="62BC7AB6" w:rsidR="00D05014" w:rsidRDefault="00D05014" w:rsidP="00D05014">
            <w:pPr>
              <w:jc w:val="center"/>
            </w:pPr>
            <w:r>
              <w:t>0.5</w:t>
            </w:r>
          </w:p>
        </w:tc>
        <w:tc>
          <w:tcPr>
            <w:tcW w:w="1281" w:type="dxa"/>
          </w:tcPr>
          <w:p w14:paraId="6FFA01E3" w14:textId="2BCCF00F" w:rsidR="00D05014" w:rsidRDefault="00D05014" w:rsidP="00D05014">
            <w:pPr>
              <w:jc w:val="center"/>
            </w:pPr>
            <w:r>
              <w:t>0.0001</w:t>
            </w:r>
          </w:p>
        </w:tc>
        <w:tc>
          <w:tcPr>
            <w:tcW w:w="775" w:type="dxa"/>
          </w:tcPr>
          <w:p w14:paraId="65275334" w14:textId="3FAA7EB4" w:rsidR="00D05014" w:rsidRDefault="00D05014" w:rsidP="00D05014">
            <w:pPr>
              <w:jc w:val="center"/>
            </w:pPr>
            <w:r>
              <w:t>5</w:t>
            </w:r>
          </w:p>
        </w:tc>
        <w:tc>
          <w:tcPr>
            <w:tcW w:w="1004" w:type="dxa"/>
          </w:tcPr>
          <w:p w14:paraId="30AFE7E7" w14:textId="37285898" w:rsidR="00D05014" w:rsidRDefault="00D05014" w:rsidP="00D05014">
            <w:pPr>
              <w:jc w:val="center"/>
            </w:pPr>
            <w:r>
              <w:t>15</w:t>
            </w:r>
          </w:p>
        </w:tc>
        <w:tc>
          <w:tcPr>
            <w:tcW w:w="1072" w:type="dxa"/>
          </w:tcPr>
          <w:p w14:paraId="676065FA" w14:textId="7D8CD524" w:rsidR="00D05014" w:rsidRDefault="00D05014" w:rsidP="00D05014">
            <w:pPr>
              <w:jc w:val="center"/>
            </w:pPr>
            <w:r>
              <w:t>0.001</w:t>
            </w:r>
          </w:p>
        </w:tc>
        <w:tc>
          <w:tcPr>
            <w:tcW w:w="1123" w:type="dxa"/>
          </w:tcPr>
          <w:p w14:paraId="78351896" w14:textId="628276A3" w:rsidR="00D05014" w:rsidRDefault="00D05014" w:rsidP="00D05014">
            <w:pPr>
              <w:jc w:val="center"/>
            </w:pPr>
            <w:r>
              <w:t>0.1357</w:t>
            </w:r>
          </w:p>
        </w:tc>
        <w:tc>
          <w:tcPr>
            <w:tcW w:w="1157" w:type="dxa"/>
          </w:tcPr>
          <w:p w14:paraId="27FD1A7F" w14:textId="56C8751A" w:rsidR="00D05014" w:rsidRDefault="00D05014" w:rsidP="00D05014">
            <w:pPr>
              <w:jc w:val="center"/>
            </w:pPr>
            <w:r>
              <w:t>Loss still oscillates. Lower learning rate</w:t>
            </w:r>
          </w:p>
        </w:tc>
      </w:tr>
      <w:tr w:rsidR="00D05014" w14:paraId="6819537F" w14:textId="77777777" w:rsidTr="00D05014">
        <w:tc>
          <w:tcPr>
            <w:tcW w:w="1471" w:type="dxa"/>
          </w:tcPr>
          <w:p w14:paraId="25CDF82A" w14:textId="25EA074A" w:rsidR="00D05014" w:rsidRDefault="00D05014" w:rsidP="00D05014">
            <w:pPr>
              <w:jc w:val="center"/>
            </w:pPr>
            <w:r>
              <w:t>6</w:t>
            </w:r>
          </w:p>
        </w:tc>
        <w:tc>
          <w:tcPr>
            <w:tcW w:w="1143" w:type="dxa"/>
          </w:tcPr>
          <w:p w14:paraId="69B62950" w14:textId="735B561B" w:rsidR="00D05014" w:rsidRDefault="00D05014" w:rsidP="00D05014">
            <w:pPr>
              <w:jc w:val="center"/>
            </w:pPr>
            <w:r>
              <w:t>0.5</w:t>
            </w:r>
          </w:p>
        </w:tc>
        <w:tc>
          <w:tcPr>
            <w:tcW w:w="1281" w:type="dxa"/>
          </w:tcPr>
          <w:p w14:paraId="0C5BDBE6" w14:textId="24BA731D" w:rsidR="00D05014" w:rsidRDefault="00D05014" w:rsidP="00D05014">
            <w:pPr>
              <w:jc w:val="center"/>
            </w:pPr>
            <w:r>
              <w:t>0.0001</w:t>
            </w:r>
          </w:p>
        </w:tc>
        <w:tc>
          <w:tcPr>
            <w:tcW w:w="775" w:type="dxa"/>
          </w:tcPr>
          <w:p w14:paraId="3B0FC75E" w14:textId="7B2883A1" w:rsidR="00D05014" w:rsidRDefault="00D05014" w:rsidP="00D05014">
            <w:pPr>
              <w:jc w:val="center"/>
            </w:pPr>
            <w:r>
              <w:t>5</w:t>
            </w:r>
          </w:p>
        </w:tc>
        <w:tc>
          <w:tcPr>
            <w:tcW w:w="1004" w:type="dxa"/>
          </w:tcPr>
          <w:p w14:paraId="67603F8E" w14:textId="65B94964" w:rsidR="00D05014" w:rsidRDefault="00D05014" w:rsidP="00D05014">
            <w:pPr>
              <w:jc w:val="center"/>
            </w:pPr>
            <w:r>
              <w:t>15</w:t>
            </w:r>
          </w:p>
        </w:tc>
        <w:tc>
          <w:tcPr>
            <w:tcW w:w="1072" w:type="dxa"/>
          </w:tcPr>
          <w:p w14:paraId="727325B1" w14:textId="3699F7F6" w:rsidR="00D05014" w:rsidRDefault="00D05014" w:rsidP="00D05014">
            <w:pPr>
              <w:jc w:val="center"/>
            </w:pPr>
            <w:r>
              <w:t>0.0008</w:t>
            </w:r>
          </w:p>
        </w:tc>
        <w:tc>
          <w:tcPr>
            <w:tcW w:w="1123" w:type="dxa"/>
          </w:tcPr>
          <w:p w14:paraId="4679E1D9" w14:textId="45CA6307" w:rsidR="00D05014" w:rsidRDefault="00D05014" w:rsidP="00D05014">
            <w:pPr>
              <w:jc w:val="center"/>
            </w:pPr>
            <w:r>
              <w:t>0.1203</w:t>
            </w:r>
          </w:p>
        </w:tc>
        <w:tc>
          <w:tcPr>
            <w:tcW w:w="1157" w:type="dxa"/>
          </w:tcPr>
          <w:p w14:paraId="4CDA270F" w14:textId="48EB64CC" w:rsidR="00D05014" w:rsidRDefault="00D05014" w:rsidP="00D05014">
            <w:pPr>
              <w:jc w:val="center"/>
            </w:pPr>
            <w:r>
              <w:t>Loss is decreased but not significantly. Increase epochs</w:t>
            </w:r>
          </w:p>
        </w:tc>
      </w:tr>
      <w:tr w:rsidR="00D05014" w14:paraId="2BA6685C" w14:textId="77777777" w:rsidTr="00D05014">
        <w:tc>
          <w:tcPr>
            <w:tcW w:w="1471" w:type="dxa"/>
          </w:tcPr>
          <w:p w14:paraId="1E29FC8D" w14:textId="3BEEB46F" w:rsidR="00D05014" w:rsidRDefault="00D05014" w:rsidP="00D05014">
            <w:pPr>
              <w:jc w:val="center"/>
            </w:pPr>
            <w:r>
              <w:t>7</w:t>
            </w:r>
          </w:p>
        </w:tc>
        <w:tc>
          <w:tcPr>
            <w:tcW w:w="1143" w:type="dxa"/>
          </w:tcPr>
          <w:p w14:paraId="4BCA8171" w14:textId="4A20D2E4" w:rsidR="00D05014" w:rsidRDefault="00D05014" w:rsidP="00D05014">
            <w:pPr>
              <w:jc w:val="center"/>
            </w:pPr>
            <w:r>
              <w:t>0.5</w:t>
            </w:r>
          </w:p>
        </w:tc>
        <w:tc>
          <w:tcPr>
            <w:tcW w:w="1281" w:type="dxa"/>
          </w:tcPr>
          <w:p w14:paraId="32D4AC2F" w14:textId="1A0945E9" w:rsidR="00D05014" w:rsidRDefault="00D05014" w:rsidP="00D05014">
            <w:pPr>
              <w:jc w:val="center"/>
            </w:pPr>
            <w:r>
              <w:t>0.0001</w:t>
            </w:r>
          </w:p>
        </w:tc>
        <w:tc>
          <w:tcPr>
            <w:tcW w:w="775" w:type="dxa"/>
          </w:tcPr>
          <w:p w14:paraId="23DE62A3" w14:textId="4A79574B" w:rsidR="00D05014" w:rsidRDefault="00D05014" w:rsidP="00D05014">
            <w:pPr>
              <w:jc w:val="center"/>
            </w:pPr>
            <w:r>
              <w:t>5</w:t>
            </w:r>
          </w:p>
        </w:tc>
        <w:tc>
          <w:tcPr>
            <w:tcW w:w="1004" w:type="dxa"/>
          </w:tcPr>
          <w:p w14:paraId="257ADFB5" w14:textId="5FC20523" w:rsidR="00D05014" w:rsidRDefault="00D05014" w:rsidP="00D05014">
            <w:pPr>
              <w:jc w:val="center"/>
            </w:pPr>
            <w:r>
              <w:t>25</w:t>
            </w:r>
          </w:p>
        </w:tc>
        <w:tc>
          <w:tcPr>
            <w:tcW w:w="1072" w:type="dxa"/>
          </w:tcPr>
          <w:p w14:paraId="75E4EA15" w14:textId="157E7BBA" w:rsidR="00D05014" w:rsidRDefault="00D05014" w:rsidP="00D05014">
            <w:pPr>
              <w:jc w:val="center"/>
            </w:pPr>
            <w:r>
              <w:t>0.0008</w:t>
            </w:r>
          </w:p>
        </w:tc>
        <w:tc>
          <w:tcPr>
            <w:tcW w:w="1123" w:type="dxa"/>
          </w:tcPr>
          <w:p w14:paraId="69F524D5" w14:textId="3581761C" w:rsidR="00D05014" w:rsidRDefault="00D05014" w:rsidP="00D05014">
            <w:pPr>
              <w:jc w:val="center"/>
            </w:pPr>
            <w:r>
              <w:t>0.0983</w:t>
            </w:r>
          </w:p>
        </w:tc>
        <w:tc>
          <w:tcPr>
            <w:tcW w:w="1157" w:type="dxa"/>
          </w:tcPr>
          <w:p w14:paraId="7C92ED4C" w14:textId="203122CE" w:rsidR="00D05014" w:rsidRDefault="00BD3650" w:rsidP="00BD3650">
            <w:pPr>
              <w:jc w:val="center"/>
            </w:pPr>
            <w:r>
              <w:t xml:space="preserve">Loss is low. Try reducing dropout </w:t>
            </w:r>
            <w:r w:rsidR="00D05014">
              <w:t>for better results</w:t>
            </w:r>
          </w:p>
        </w:tc>
      </w:tr>
      <w:tr w:rsidR="00D05014" w14:paraId="2E5117E1" w14:textId="77777777" w:rsidTr="00D05014">
        <w:tc>
          <w:tcPr>
            <w:tcW w:w="1471" w:type="dxa"/>
          </w:tcPr>
          <w:p w14:paraId="55D2191A" w14:textId="04CE304C" w:rsidR="00D05014" w:rsidRDefault="00D05014" w:rsidP="00D05014">
            <w:pPr>
              <w:jc w:val="center"/>
            </w:pPr>
            <w:r>
              <w:t>8</w:t>
            </w:r>
          </w:p>
        </w:tc>
        <w:tc>
          <w:tcPr>
            <w:tcW w:w="1143" w:type="dxa"/>
          </w:tcPr>
          <w:p w14:paraId="7819EC1C" w14:textId="79A2265B" w:rsidR="00D05014" w:rsidRDefault="00D05014" w:rsidP="00D05014">
            <w:pPr>
              <w:jc w:val="center"/>
            </w:pPr>
            <w:r>
              <w:t>0.75</w:t>
            </w:r>
          </w:p>
        </w:tc>
        <w:tc>
          <w:tcPr>
            <w:tcW w:w="1281" w:type="dxa"/>
          </w:tcPr>
          <w:p w14:paraId="1583EB74" w14:textId="3F4EC63B" w:rsidR="00D05014" w:rsidRDefault="00D05014" w:rsidP="00D05014">
            <w:pPr>
              <w:jc w:val="center"/>
            </w:pPr>
            <w:r>
              <w:t>0.001</w:t>
            </w:r>
          </w:p>
        </w:tc>
        <w:tc>
          <w:tcPr>
            <w:tcW w:w="775" w:type="dxa"/>
          </w:tcPr>
          <w:p w14:paraId="00EC8F98" w14:textId="4145CB16" w:rsidR="00D05014" w:rsidRDefault="00D05014" w:rsidP="00D05014">
            <w:pPr>
              <w:jc w:val="center"/>
            </w:pPr>
            <w:r>
              <w:t>5</w:t>
            </w:r>
          </w:p>
        </w:tc>
        <w:tc>
          <w:tcPr>
            <w:tcW w:w="1004" w:type="dxa"/>
          </w:tcPr>
          <w:p w14:paraId="0E4D7484" w14:textId="69BF2D68" w:rsidR="00D05014" w:rsidRDefault="00D05014" w:rsidP="00D05014">
            <w:pPr>
              <w:jc w:val="center"/>
            </w:pPr>
            <w:r>
              <w:t>25</w:t>
            </w:r>
          </w:p>
        </w:tc>
        <w:tc>
          <w:tcPr>
            <w:tcW w:w="1072" w:type="dxa"/>
          </w:tcPr>
          <w:p w14:paraId="4C7BAB91" w14:textId="2DD7A7EE" w:rsidR="00D05014" w:rsidRDefault="00D05014" w:rsidP="00D05014">
            <w:pPr>
              <w:jc w:val="center"/>
            </w:pPr>
            <w:r>
              <w:t>0.0008</w:t>
            </w:r>
          </w:p>
        </w:tc>
        <w:tc>
          <w:tcPr>
            <w:tcW w:w="1123" w:type="dxa"/>
          </w:tcPr>
          <w:p w14:paraId="3F71C72F" w14:textId="29E11E58" w:rsidR="00D05014" w:rsidRDefault="00BD3650" w:rsidP="00D05014">
            <w:pPr>
              <w:jc w:val="center"/>
            </w:pPr>
            <w:r>
              <w:t>0.08324</w:t>
            </w:r>
          </w:p>
        </w:tc>
        <w:tc>
          <w:tcPr>
            <w:tcW w:w="1157" w:type="dxa"/>
          </w:tcPr>
          <w:p w14:paraId="0AF32EA5" w14:textId="342730EC" w:rsidR="00D05014" w:rsidRDefault="00BD3650" w:rsidP="00BD3650">
            <w:pPr>
              <w:jc w:val="center"/>
            </w:pPr>
            <w:r>
              <w:t xml:space="preserve">Loss is low </w:t>
            </w:r>
            <w:r>
              <w:lastRenderedPageBreak/>
              <w:t>but network performs worse on test images. Revert to original dropout</w:t>
            </w:r>
          </w:p>
        </w:tc>
      </w:tr>
      <w:tr w:rsidR="00BD3650" w14:paraId="65CA57D0" w14:textId="77777777" w:rsidTr="00D05014">
        <w:tc>
          <w:tcPr>
            <w:tcW w:w="1471" w:type="dxa"/>
          </w:tcPr>
          <w:p w14:paraId="48D6BEB8" w14:textId="2C5A31C3" w:rsidR="00BD3650" w:rsidRDefault="00BD3650" w:rsidP="00D05014">
            <w:pPr>
              <w:jc w:val="center"/>
            </w:pPr>
            <w:r>
              <w:lastRenderedPageBreak/>
              <w:t>9</w:t>
            </w:r>
          </w:p>
        </w:tc>
        <w:tc>
          <w:tcPr>
            <w:tcW w:w="1143" w:type="dxa"/>
          </w:tcPr>
          <w:p w14:paraId="715F8663" w14:textId="16357ADB" w:rsidR="00BD3650" w:rsidRDefault="00BD3650" w:rsidP="00D05014">
            <w:pPr>
              <w:jc w:val="center"/>
            </w:pPr>
            <w:r>
              <w:t>0.5</w:t>
            </w:r>
          </w:p>
        </w:tc>
        <w:tc>
          <w:tcPr>
            <w:tcW w:w="1281" w:type="dxa"/>
          </w:tcPr>
          <w:p w14:paraId="78B3733B" w14:textId="259BDC51" w:rsidR="00BD3650" w:rsidRDefault="00BD3650" w:rsidP="00D05014">
            <w:pPr>
              <w:jc w:val="center"/>
            </w:pPr>
            <w:r>
              <w:t>0.001</w:t>
            </w:r>
          </w:p>
        </w:tc>
        <w:tc>
          <w:tcPr>
            <w:tcW w:w="775" w:type="dxa"/>
          </w:tcPr>
          <w:p w14:paraId="17589499" w14:textId="19DD3F5F" w:rsidR="00BD3650" w:rsidRDefault="00BD3650" w:rsidP="00D05014">
            <w:pPr>
              <w:jc w:val="center"/>
            </w:pPr>
            <w:r>
              <w:t>5</w:t>
            </w:r>
          </w:p>
        </w:tc>
        <w:tc>
          <w:tcPr>
            <w:tcW w:w="1004" w:type="dxa"/>
          </w:tcPr>
          <w:p w14:paraId="3C49764B" w14:textId="6AC76B39" w:rsidR="00BD3650" w:rsidRDefault="00BD3650" w:rsidP="00D05014">
            <w:pPr>
              <w:jc w:val="center"/>
            </w:pPr>
            <w:r>
              <w:t>25</w:t>
            </w:r>
          </w:p>
        </w:tc>
        <w:tc>
          <w:tcPr>
            <w:tcW w:w="1072" w:type="dxa"/>
          </w:tcPr>
          <w:p w14:paraId="694BE460" w14:textId="7393890C" w:rsidR="00BD3650" w:rsidRDefault="00BD3650" w:rsidP="00D05014">
            <w:pPr>
              <w:jc w:val="center"/>
            </w:pPr>
            <w:r>
              <w:t>0.0008</w:t>
            </w:r>
          </w:p>
        </w:tc>
        <w:tc>
          <w:tcPr>
            <w:tcW w:w="1123" w:type="dxa"/>
          </w:tcPr>
          <w:p w14:paraId="1F851B82" w14:textId="7314C5A7" w:rsidR="00BD3650" w:rsidRDefault="00BD3650" w:rsidP="00D05014">
            <w:pPr>
              <w:jc w:val="center"/>
            </w:pPr>
            <w:r>
              <w:t>0.09645</w:t>
            </w:r>
          </w:p>
        </w:tc>
        <w:tc>
          <w:tcPr>
            <w:tcW w:w="1157" w:type="dxa"/>
          </w:tcPr>
          <w:p w14:paraId="507CFB87" w14:textId="070FE4FE" w:rsidR="00BD3650" w:rsidRDefault="00BD3650" w:rsidP="00D05014">
            <w:pPr>
              <w:jc w:val="center"/>
            </w:pPr>
            <w:r>
              <w:t>Final values</w:t>
            </w:r>
          </w:p>
        </w:tc>
      </w:tr>
    </w:tbl>
    <w:p w14:paraId="7A712659" w14:textId="77777777" w:rsidR="00D05014" w:rsidRDefault="00D05014" w:rsidP="00A26625">
      <w:pPr>
        <w:ind w:left="324"/>
      </w:pPr>
    </w:p>
    <w:p w14:paraId="01C062D5" w14:textId="4E40C81A" w:rsidR="00CF400E" w:rsidRDefault="00CF400E" w:rsidP="00A26625">
      <w:pPr>
        <w:ind w:left="324"/>
      </w:pPr>
    </w:p>
    <w:p w14:paraId="1B2D97CF" w14:textId="74F6FC2F" w:rsidR="00CF400E" w:rsidRDefault="001A47F2" w:rsidP="00CF400E">
      <w:pPr>
        <w:pStyle w:val="Heading2"/>
        <w:numPr>
          <w:ilvl w:val="1"/>
          <w:numId w:val="1"/>
        </w:numPr>
        <w:tabs>
          <w:tab w:val="num" w:pos="1530"/>
          <w:tab w:val="num" w:pos="1656"/>
        </w:tabs>
        <w:spacing w:line="240" w:lineRule="auto"/>
        <w:ind w:left="900" w:hanging="576"/>
        <w:jc w:val="both"/>
        <w:rPr>
          <w:rFonts w:cs="Arial"/>
          <w:sz w:val="22"/>
          <w:szCs w:val="22"/>
        </w:rPr>
      </w:pPr>
      <w:bookmarkStart w:id="13" w:name="_Toc507854492"/>
      <w:r>
        <w:rPr>
          <w:rFonts w:cs="Arial"/>
          <w:sz w:val="22"/>
          <w:szCs w:val="22"/>
        </w:rPr>
        <w:t xml:space="preserve">Model </w:t>
      </w:r>
      <w:r w:rsidR="00BD3650">
        <w:rPr>
          <w:rFonts w:cs="Arial"/>
          <w:sz w:val="22"/>
          <w:szCs w:val="22"/>
        </w:rPr>
        <w:t>Inference on Test Images</w:t>
      </w:r>
      <w:bookmarkEnd w:id="13"/>
    </w:p>
    <w:p w14:paraId="1D98DF0C" w14:textId="2DCBFA3A" w:rsidR="00CF400E" w:rsidRPr="00CF400E" w:rsidRDefault="00CF400E" w:rsidP="00CF400E"/>
    <w:p w14:paraId="1C67CF3F" w14:textId="522920FB" w:rsidR="00CF400E" w:rsidRDefault="001A47F2" w:rsidP="00B45C5D">
      <w:pPr>
        <w:ind w:left="324"/>
      </w:pPr>
      <w:r>
        <w:t xml:space="preserve">The </w:t>
      </w:r>
      <w:r w:rsidR="00BD3650">
        <w:t>trained model was then applied on test images and inference images were obtained. Results are summarized below:</w:t>
      </w:r>
    </w:p>
    <w:p w14:paraId="18AC8C8B" w14:textId="7CAF62A1" w:rsidR="00BD3650" w:rsidRDefault="00BD3650" w:rsidP="00B45C5D">
      <w:pPr>
        <w:ind w:left="324"/>
      </w:pPr>
    </w:p>
    <w:p w14:paraId="6F67A51C" w14:textId="42BA4552" w:rsidR="00BD3650" w:rsidRDefault="00BD3650" w:rsidP="00BD3650">
      <w:pPr>
        <w:pStyle w:val="ListParagraph"/>
        <w:numPr>
          <w:ilvl w:val="0"/>
          <w:numId w:val="20"/>
        </w:numPr>
      </w:pPr>
      <w:r>
        <w:t>Model performed well for</w:t>
      </w:r>
      <w:r w:rsidRPr="00BD3650">
        <w:t xml:space="preserve"> </w:t>
      </w:r>
      <w:r>
        <w:t>segmentation of pixels closer to camera than far away</w:t>
      </w:r>
    </w:p>
    <w:p w14:paraId="7F023393" w14:textId="7F4E7F56" w:rsidR="00BD3650" w:rsidRDefault="00BD3650" w:rsidP="00BD3650">
      <w:pPr>
        <w:pStyle w:val="ListParagraph"/>
        <w:numPr>
          <w:ilvl w:val="0"/>
          <w:numId w:val="20"/>
        </w:numPr>
      </w:pPr>
      <w:r>
        <w:t>Model performance</w:t>
      </w:r>
      <w:r w:rsidRPr="00BD3650">
        <w:t xml:space="preserve"> </w:t>
      </w:r>
      <w:r>
        <w:t xml:space="preserve">was accurate </w:t>
      </w:r>
      <w:r w:rsidRPr="00BD3650">
        <w:t>in crowded places or where featur</w:t>
      </w:r>
      <w:r>
        <w:t>es such as cars, sign boards were</w:t>
      </w:r>
      <w:r w:rsidRPr="00BD3650">
        <w:t xml:space="preserve"> prominent</w:t>
      </w:r>
    </w:p>
    <w:p w14:paraId="01780BB2" w14:textId="3335934A" w:rsidR="00BD3650" w:rsidRDefault="00BD3650" w:rsidP="00BD3650">
      <w:pPr>
        <w:pStyle w:val="ListParagraph"/>
        <w:numPr>
          <w:ilvl w:val="0"/>
          <w:numId w:val="20"/>
        </w:numPr>
      </w:pPr>
      <w:r>
        <w:t>Model did not perform well on images with shadow on road or poor with darker lighting conditions</w:t>
      </w:r>
    </w:p>
    <w:p w14:paraId="296053AD" w14:textId="2682C0AA" w:rsidR="00BD3650" w:rsidRDefault="00BD3650" w:rsidP="00BD3650"/>
    <w:p w14:paraId="0125FDF2" w14:textId="0B47B6AB" w:rsidR="00BD3650" w:rsidRDefault="00BD3650" w:rsidP="00BD3650">
      <w:r>
        <w:t xml:space="preserve">    Few inference images are shown below:</w:t>
      </w:r>
    </w:p>
    <w:p w14:paraId="593775CB" w14:textId="44D7A41B" w:rsidR="00BD3650" w:rsidRDefault="00BD3650" w:rsidP="00BD3650"/>
    <w:p w14:paraId="123FA211" w14:textId="606F9862" w:rsidR="00BD3650" w:rsidRDefault="00BD3650" w:rsidP="00BD3650">
      <w:pPr>
        <w:keepNext/>
      </w:pPr>
      <w:r w:rsidRPr="00BD3650">
        <w:rPr>
          <w:noProof/>
        </w:rPr>
        <w:drawing>
          <wp:inline distT="0" distB="0" distL="0" distR="0" wp14:anchorId="7B668952" wp14:editId="27AF0AB9">
            <wp:extent cx="5486400" cy="1524000"/>
            <wp:effectExtent l="0" t="0" r="0" b="0"/>
            <wp:docPr id="20" name="Picture 20" descr="D:\CarND-Semantic-Segmentation-Project\1520059936.1476047\umm_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arND-Semantic-Segmentation-Project\1520059936.1476047\umm_0000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24000"/>
                    </a:xfrm>
                    <a:prstGeom prst="rect">
                      <a:avLst/>
                    </a:prstGeom>
                    <a:noFill/>
                    <a:ln>
                      <a:noFill/>
                    </a:ln>
                  </pic:spPr>
                </pic:pic>
              </a:graphicData>
            </a:graphic>
          </wp:inline>
        </w:drawing>
      </w:r>
    </w:p>
    <w:p w14:paraId="3435CC02" w14:textId="77777777" w:rsidR="00BD3650" w:rsidRDefault="00BD3650" w:rsidP="00BD3650">
      <w:pPr>
        <w:keepNext/>
      </w:pPr>
    </w:p>
    <w:p w14:paraId="1B985C43" w14:textId="39067336" w:rsidR="00BD3650" w:rsidRDefault="00BD3650" w:rsidP="00BD3650">
      <w:pPr>
        <w:pStyle w:val="Caption"/>
      </w:pPr>
      <w:r>
        <w:t xml:space="preserve">Figure </w:t>
      </w:r>
      <w:fldSimple w:instr=" SEQ Figure \* ARABIC ">
        <w:r w:rsidR="004C5463">
          <w:rPr>
            <w:noProof/>
          </w:rPr>
          <w:t>2</w:t>
        </w:r>
      </w:fldSimple>
      <w:r>
        <w:t>: Inference on highway</w:t>
      </w:r>
      <w:r w:rsidR="00D64504">
        <w:t xml:space="preserve"> [7b]</w:t>
      </w:r>
    </w:p>
    <w:p w14:paraId="42B6246F" w14:textId="7C8272BE" w:rsidR="00BD3650" w:rsidRDefault="00BD3650" w:rsidP="00BD3650"/>
    <w:p w14:paraId="3378E254" w14:textId="62834AFE" w:rsidR="00BD3650" w:rsidRDefault="00BD3650" w:rsidP="00BD3650"/>
    <w:p w14:paraId="61E0EC2E" w14:textId="77777777" w:rsidR="00BD3650" w:rsidRDefault="00BD3650" w:rsidP="00BD3650"/>
    <w:p w14:paraId="44A24F03" w14:textId="77777777" w:rsidR="00BD3650" w:rsidRDefault="00BD3650" w:rsidP="00BD3650">
      <w:pPr>
        <w:keepNext/>
      </w:pPr>
      <w:r w:rsidRPr="00BD3650">
        <w:rPr>
          <w:noProof/>
        </w:rPr>
        <w:drawing>
          <wp:inline distT="0" distB="0" distL="0" distR="0" wp14:anchorId="5902C38E" wp14:editId="2D2CAE67">
            <wp:extent cx="5486400" cy="1524000"/>
            <wp:effectExtent l="0" t="0" r="0" b="0"/>
            <wp:docPr id="16" name="Picture 16" descr="D:\CarND-Semantic-Segmentation-Project\1520059936.1476047\um_00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rND-Semantic-Segmentation-Project\1520059936.1476047\um_00006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524000"/>
                    </a:xfrm>
                    <a:prstGeom prst="rect">
                      <a:avLst/>
                    </a:prstGeom>
                    <a:noFill/>
                    <a:ln>
                      <a:noFill/>
                    </a:ln>
                  </pic:spPr>
                </pic:pic>
              </a:graphicData>
            </a:graphic>
          </wp:inline>
        </w:drawing>
      </w:r>
    </w:p>
    <w:p w14:paraId="264F4DF5" w14:textId="77777777" w:rsidR="00BD3650" w:rsidRDefault="00BD3650" w:rsidP="00BD3650">
      <w:pPr>
        <w:pStyle w:val="Caption"/>
      </w:pPr>
    </w:p>
    <w:p w14:paraId="1FBF76E1" w14:textId="59F38799" w:rsidR="00BD3650" w:rsidRDefault="00BD3650" w:rsidP="00BD3650">
      <w:pPr>
        <w:pStyle w:val="Caption"/>
      </w:pPr>
      <w:r>
        <w:t xml:space="preserve">Figure </w:t>
      </w:r>
      <w:fldSimple w:instr=" SEQ Figure \* ARABIC ">
        <w:r w:rsidR="004C5463">
          <w:rPr>
            <w:noProof/>
          </w:rPr>
          <w:t>3</w:t>
        </w:r>
      </w:fldSimple>
      <w:r>
        <w:t xml:space="preserve">: Inference on crowded feature rich </w:t>
      </w:r>
      <w:r w:rsidR="00D64504">
        <w:t>s</w:t>
      </w:r>
      <w:r>
        <w:t>cene</w:t>
      </w:r>
      <w:r w:rsidR="00D64504">
        <w:t xml:space="preserve"> [7c]</w:t>
      </w:r>
    </w:p>
    <w:p w14:paraId="67979DFF" w14:textId="6100E2B5" w:rsidR="00BD3650" w:rsidRDefault="00BD3650" w:rsidP="00BD3650"/>
    <w:p w14:paraId="69B6F66C" w14:textId="0E431B0B" w:rsidR="00BD3650" w:rsidRDefault="00BD3650" w:rsidP="00BD3650">
      <w:pPr>
        <w:keepNext/>
      </w:pPr>
      <w:r w:rsidRPr="00BD3650">
        <w:rPr>
          <w:noProof/>
        </w:rPr>
        <w:lastRenderedPageBreak/>
        <w:drawing>
          <wp:inline distT="0" distB="0" distL="0" distR="0" wp14:anchorId="3265F889" wp14:editId="0CFC6BD3">
            <wp:extent cx="5486400" cy="1524000"/>
            <wp:effectExtent l="0" t="0" r="0" b="0"/>
            <wp:docPr id="17" name="Picture 17" descr="D:\CarND-Semantic-Segmentation-Project\1520059936.1476047\um_000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arND-Semantic-Segmentation-Project\1520059936.1476047\um_00007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524000"/>
                    </a:xfrm>
                    <a:prstGeom prst="rect">
                      <a:avLst/>
                    </a:prstGeom>
                    <a:noFill/>
                    <a:ln>
                      <a:noFill/>
                    </a:ln>
                  </pic:spPr>
                </pic:pic>
              </a:graphicData>
            </a:graphic>
          </wp:inline>
        </w:drawing>
      </w:r>
    </w:p>
    <w:p w14:paraId="3F712D7E" w14:textId="77777777" w:rsidR="00BD3650" w:rsidRDefault="00BD3650" w:rsidP="00BD3650">
      <w:pPr>
        <w:keepNext/>
      </w:pPr>
    </w:p>
    <w:p w14:paraId="2E1D7850" w14:textId="32DE5956" w:rsidR="00BD3650" w:rsidRDefault="00BD3650" w:rsidP="00BD3650">
      <w:pPr>
        <w:pStyle w:val="Caption"/>
      </w:pPr>
      <w:r>
        <w:t xml:space="preserve">Figure </w:t>
      </w:r>
      <w:fldSimple w:instr=" SEQ Figure \* ARABIC ">
        <w:r w:rsidR="004C5463">
          <w:rPr>
            <w:noProof/>
          </w:rPr>
          <w:t>4</w:t>
        </w:r>
      </w:fldSimple>
      <w:r>
        <w:t>: Inference of scene with shadows and darker lighting conditions</w:t>
      </w:r>
      <w:r w:rsidR="00D64504">
        <w:t xml:space="preserve"> [7d]</w:t>
      </w:r>
    </w:p>
    <w:p w14:paraId="1C77C5B2" w14:textId="17FF3863" w:rsidR="00BD3650" w:rsidRDefault="00BD3650" w:rsidP="00BD3650"/>
    <w:p w14:paraId="3522E3FD" w14:textId="77777777" w:rsidR="00BD3650" w:rsidRPr="00BD3650" w:rsidRDefault="00BD3650" w:rsidP="00BD3650"/>
    <w:p w14:paraId="286F01EB" w14:textId="77777777" w:rsidR="00BD3650" w:rsidRDefault="00BD3650" w:rsidP="00BD3650">
      <w:pPr>
        <w:keepNext/>
      </w:pPr>
      <w:r w:rsidRPr="00BD3650">
        <w:rPr>
          <w:noProof/>
        </w:rPr>
        <w:drawing>
          <wp:inline distT="0" distB="0" distL="0" distR="0" wp14:anchorId="30A3F8B7" wp14:editId="66567EBE">
            <wp:extent cx="5486400" cy="1524000"/>
            <wp:effectExtent l="0" t="0" r="0" b="0"/>
            <wp:docPr id="21" name="Picture 21" descr="D:\CarND-Semantic-Segmentation-Project\1520059936.1476047\umm_00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arND-Semantic-Segmentation-Project\1520059936.1476047\umm_0000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524000"/>
                    </a:xfrm>
                    <a:prstGeom prst="rect">
                      <a:avLst/>
                    </a:prstGeom>
                    <a:noFill/>
                    <a:ln>
                      <a:noFill/>
                    </a:ln>
                  </pic:spPr>
                </pic:pic>
              </a:graphicData>
            </a:graphic>
          </wp:inline>
        </w:drawing>
      </w:r>
    </w:p>
    <w:p w14:paraId="48E77D81" w14:textId="77777777" w:rsidR="00BD3650" w:rsidRDefault="00BD3650" w:rsidP="00BD3650">
      <w:pPr>
        <w:pStyle w:val="Caption"/>
        <w:jc w:val="left"/>
      </w:pPr>
    </w:p>
    <w:p w14:paraId="18DD6006" w14:textId="40815CB4" w:rsidR="00BD3650" w:rsidRDefault="00BD3650" w:rsidP="00BD3650">
      <w:pPr>
        <w:pStyle w:val="Caption"/>
      </w:pPr>
      <w:r>
        <w:t xml:space="preserve">Figure </w:t>
      </w:r>
      <w:fldSimple w:instr=" SEQ Figure \* ARABIC ">
        <w:r w:rsidR="004C5463">
          <w:rPr>
            <w:noProof/>
          </w:rPr>
          <w:t>5</w:t>
        </w:r>
      </w:fldSimple>
      <w:r>
        <w:t>: Inference on areas close to camera vs far away from camera</w:t>
      </w:r>
      <w:r w:rsidR="00D64504">
        <w:t xml:space="preserve"> [7e]</w:t>
      </w:r>
    </w:p>
    <w:p w14:paraId="19DECBB4" w14:textId="77777777" w:rsidR="006C31E1" w:rsidRDefault="006C31E1" w:rsidP="00CF400E"/>
    <w:p w14:paraId="4BF8648A" w14:textId="46CF8580" w:rsidR="004B334F" w:rsidRDefault="004B334F" w:rsidP="00BD3650"/>
    <w:p w14:paraId="224149AE" w14:textId="77777777" w:rsidR="00BD3650" w:rsidRDefault="00BD3650" w:rsidP="00BD3650"/>
    <w:p w14:paraId="1572AD3F" w14:textId="77A6FE49" w:rsidR="00BD3650" w:rsidRDefault="00BD3650" w:rsidP="00BD3650">
      <w:pPr>
        <w:pStyle w:val="Heading1"/>
        <w:numPr>
          <w:ilvl w:val="0"/>
          <w:numId w:val="1"/>
        </w:numPr>
        <w:spacing w:before="300" w:after="300"/>
      </w:pPr>
      <w:bookmarkStart w:id="14" w:name="_Toc507854493"/>
      <w:r>
        <w:t>Reflection and Future Scope</w:t>
      </w:r>
      <w:bookmarkEnd w:id="14"/>
    </w:p>
    <w:p w14:paraId="6B6D0A79" w14:textId="0F669171" w:rsidR="00BD3650" w:rsidRDefault="00153E3B" w:rsidP="00153E3B">
      <w:pPr>
        <w:autoSpaceDE w:val="0"/>
        <w:autoSpaceDN w:val="0"/>
        <w:adjustRightInd w:val="0"/>
        <w:spacing w:line="240" w:lineRule="auto"/>
        <w:ind w:left="285"/>
        <w:jc w:val="both"/>
      </w:pPr>
      <w:r>
        <w:t>The inference obtained from the trained model was accurate for more than 80% of the test images. Also, false positives occupied less than 20% of area in the image. However, the model performed poorly on images with dark lighting conditions. This can be corrected by using a combination of following techniques:</w:t>
      </w:r>
    </w:p>
    <w:p w14:paraId="7A0AAFB6" w14:textId="43E4F562" w:rsidR="00153E3B" w:rsidRDefault="00153E3B" w:rsidP="00153E3B">
      <w:pPr>
        <w:autoSpaceDE w:val="0"/>
        <w:autoSpaceDN w:val="0"/>
        <w:adjustRightInd w:val="0"/>
        <w:spacing w:line="240" w:lineRule="auto"/>
        <w:ind w:left="285"/>
        <w:jc w:val="both"/>
      </w:pPr>
    </w:p>
    <w:p w14:paraId="41A68CFD" w14:textId="549E2701" w:rsidR="00153E3B" w:rsidRDefault="00153E3B" w:rsidP="00153E3B">
      <w:pPr>
        <w:pStyle w:val="ListParagraph"/>
        <w:numPr>
          <w:ilvl w:val="0"/>
          <w:numId w:val="21"/>
        </w:numPr>
        <w:autoSpaceDE w:val="0"/>
        <w:autoSpaceDN w:val="0"/>
        <w:adjustRightInd w:val="0"/>
        <w:spacing w:line="240" w:lineRule="auto"/>
        <w:jc w:val="both"/>
      </w:pPr>
      <w:r>
        <w:t>Pre-processing input images using mean subtraction and normalization of pixel values in the images</w:t>
      </w:r>
    </w:p>
    <w:p w14:paraId="1335E8DD" w14:textId="15A47B76" w:rsidR="004B334F" w:rsidRDefault="00153E3B" w:rsidP="00153E3B">
      <w:pPr>
        <w:pStyle w:val="ListParagraph"/>
        <w:numPr>
          <w:ilvl w:val="0"/>
          <w:numId w:val="21"/>
        </w:numPr>
        <w:autoSpaceDE w:val="0"/>
        <w:autoSpaceDN w:val="0"/>
        <w:adjustRightInd w:val="0"/>
        <w:spacing w:line="240" w:lineRule="auto"/>
        <w:jc w:val="both"/>
      </w:pPr>
      <w:r>
        <w:t>Pre-processing input images using PCA whitening which corrects the brightness and contrast range difference in the images</w:t>
      </w:r>
    </w:p>
    <w:p w14:paraId="6A9FFC94" w14:textId="0D5FA00D" w:rsidR="00153E3B" w:rsidRDefault="00153E3B" w:rsidP="00153E3B">
      <w:pPr>
        <w:pStyle w:val="ListParagraph"/>
        <w:numPr>
          <w:ilvl w:val="0"/>
          <w:numId w:val="21"/>
        </w:numPr>
        <w:autoSpaceDE w:val="0"/>
        <w:autoSpaceDN w:val="0"/>
        <w:adjustRightInd w:val="0"/>
        <w:spacing w:line="240" w:lineRule="auto"/>
        <w:jc w:val="both"/>
      </w:pPr>
      <w:r>
        <w:t>Creating contours from inference images to reject discontinuous false positives</w:t>
      </w:r>
    </w:p>
    <w:p w14:paraId="288BBE1C" w14:textId="22F4BA1A" w:rsidR="004F6E27" w:rsidRDefault="004F6E27" w:rsidP="004F6E27">
      <w:pPr>
        <w:autoSpaceDE w:val="0"/>
        <w:autoSpaceDN w:val="0"/>
        <w:adjustRightInd w:val="0"/>
        <w:spacing w:line="240" w:lineRule="auto"/>
        <w:jc w:val="both"/>
      </w:pPr>
    </w:p>
    <w:p w14:paraId="21944BF7" w14:textId="352FDB4B" w:rsidR="004F6E27" w:rsidRDefault="004F6E27" w:rsidP="004F6E27">
      <w:pPr>
        <w:autoSpaceDE w:val="0"/>
        <w:autoSpaceDN w:val="0"/>
        <w:adjustRightInd w:val="0"/>
        <w:spacing w:line="240" w:lineRule="auto"/>
        <w:jc w:val="both"/>
      </w:pPr>
    </w:p>
    <w:p w14:paraId="07FC8B6A" w14:textId="2932586A" w:rsidR="004F6E27" w:rsidRDefault="004F6E27" w:rsidP="004F6E27">
      <w:pPr>
        <w:autoSpaceDE w:val="0"/>
        <w:autoSpaceDN w:val="0"/>
        <w:adjustRightInd w:val="0"/>
        <w:spacing w:line="240" w:lineRule="auto"/>
        <w:jc w:val="both"/>
      </w:pPr>
    </w:p>
    <w:p w14:paraId="0B76A477" w14:textId="10F230D0" w:rsidR="004F6E27" w:rsidRDefault="004F6E27" w:rsidP="004F6E27">
      <w:pPr>
        <w:autoSpaceDE w:val="0"/>
        <w:autoSpaceDN w:val="0"/>
        <w:adjustRightInd w:val="0"/>
        <w:spacing w:line="240" w:lineRule="auto"/>
        <w:jc w:val="both"/>
      </w:pPr>
    </w:p>
    <w:p w14:paraId="36475376" w14:textId="79DB0CDE" w:rsidR="004F6E27" w:rsidRDefault="004F6E27" w:rsidP="004F6E27">
      <w:pPr>
        <w:autoSpaceDE w:val="0"/>
        <w:autoSpaceDN w:val="0"/>
        <w:adjustRightInd w:val="0"/>
        <w:spacing w:line="240" w:lineRule="auto"/>
        <w:jc w:val="both"/>
      </w:pPr>
    </w:p>
    <w:p w14:paraId="638989B2" w14:textId="4D84293A" w:rsidR="004F6E27" w:rsidRDefault="004F6E27" w:rsidP="004F6E27">
      <w:pPr>
        <w:autoSpaceDE w:val="0"/>
        <w:autoSpaceDN w:val="0"/>
        <w:adjustRightInd w:val="0"/>
        <w:spacing w:line="240" w:lineRule="auto"/>
        <w:jc w:val="both"/>
      </w:pPr>
    </w:p>
    <w:p w14:paraId="3BC268F8" w14:textId="24165423" w:rsidR="004F6E27" w:rsidRDefault="004F6E27" w:rsidP="004F6E27">
      <w:pPr>
        <w:autoSpaceDE w:val="0"/>
        <w:autoSpaceDN w:val="0"/>
        <w:adjustRightInd w:val="0"/>
        <w:spacing w:line="240" w:lineRule="auto"/>
        <w:jc w:val="both"/>
      </w:pPr>
    </w:p>
    <w:p w14:paraId="15D1D1B3" w14:textId="15E00262" w:rsidR="007648BF" w:rsidRDefault="00CD3739" w:rsidP="00CF400E">
      <w:pPr>
        <w:pStyle w:val="Heading1"/>
        <w:numPr>
          <w:ilvl w:val="0"/>
          <w:numId w:val="1"/>
        </w:numPr>
        <w:spacing w:before="300" w:after="300"/>
      </w:pPr>
      <w:bookmarkStart w:id="15" w:name="_Toc507854494"/>
      <w:r>
        <w:lastRenderedPageBreak/>
        <w:t>References</w:t>
      </w:r>
      <w:bookmarkEnd w:id="15"/>
    </w:p>
    <w:p w14:paraId="1B8D11B1" w14:textId="77777777" w:rsidR="00153E3B" w:rsidRPr="007D3311" w:rsidRDefault="00CD3739" w:rsidP="00D64504">
      <w:pPr>
        <w:pStyle w:val="ListParagraph"/>
        <w:numPr>
          <w:ilvl w:val="0"/>
          <w:numId w:val="6"/>
        </w:numPr>
        <w:autoSpaceDE w:val="0"/>
        <w:autoSpaceDN w:val="0"/>
        <w:adjustRightInd w:val="0"/>
        <w:spacing w:line="240" w:lineRule="auto"/>
        <w:jc w:val="both"/>
        <w:rPr>
          <w:rStyle w:val="Hyperlink"/>
          <w:rFonts w:ascii="Arial" w:eastAsia="Times New Roman" w:hAnsi="Arial" w:cs="Arial"/>
          <w:color w:val="000000"/>
          <w:u w:val="none"/>
        </w:rPr>
      </w:pPr>
      <w:r>
        <w:rPr>
          <w:rFonts w:ascii="Arial" w:eastAsia="Times New Roman" w:hAnsi="Arial" w:cs="Arial"/>
          <w:color w:val="000000"/>
        </w:rPr>
        <w:t>[1</w:t>
      </w:r>
      <w:r w:rsidRPr="00CD3739">
        <w:rPr>
          <w:rFonts w:ascii="Arial" w:eastAsia="Times New Roman" w:hAnsi="Arial" w:cs="Arial"/>
          <w:color w:val="000000"/>
        </w:rPr>
        <w:t xml:space="preserve">] </w:t>
      </w:r>
      <w:r w:rsidR="00153E3B">
        <w:rPr>
          <w:rFonts w:ascii="Arial" w:eastAsia="Times New Roman" w:hAnsi="Arial" w:cs="Arial"/>
          <w:color w:val="000000"/>
        </w:rPr>
        <w:fldChar w:fldCharType="begin"/>
      </w:r>
      <w:r w:rsidR="00153E3B" w:rsidRPr="007D3311">
        <w:rPr>
          <w:rFonts w:ascii="Arial" w:eastAsia="Times New Roman" w:hAnsi="Arial" w:cs="Arial"/>
          <w:color w:val="000000"/>
        </w:rPr>
        <w:instrText xml:space="preserve"> HYPERLINK "https://www.tensorflow.org/" </w:instrText>
      </w:r>
      <w:r w:rsidR="00153E3B">
        <w:rPr>
          <w:rFonts w:ascii="Arial" w:eastAsia="Times New Roman" w:hAnsi="Arial" w:cs="Arial"/>
          <w:color w:val="000000"/>
        </w:rPr>
        <w:fldChar w:fldCharType="separate"/>
      </w:r>
      <w:r w:rsidR="00153E3B" w:rsidRPr="007D3311">
        <w:rPr>
          <w:rStyle w:val="Hyperlink"/>
          <w:rFonts w:ascii="Arial" w:eastAsia="Times New Roman" w:hAnsi="Arial" w:cs="Arial"/>
        </w:rPr>
        <w:t xml:space="preserve">TensorFlow </w:t>
      </w:r>
      <w:r w:rsidR="00153E3B" w:rsidRPr="00B45C5D">
        <w:rPr>
          <w:rStyle w:val="Hyperlink"/>
        </w:rPr>
        <w:t>An open-source software library for Machine Intelligence</w:t>
      </w:r>
    </w:p>
    <w:p w14:paraId="2A01CDD9" w14:textId="0DEC69C7" w:rsidR="007D3311" w:rsidRDefault="00153E3B" w:rsidP="00D64504">
      <w:pPr>
        <w:spacing w:line="240" w:lineRule="auto"/>
      </w:pPr>
      <w:r>
        <w:fldChar w:fldCharType="end"/>
      </w:r>
    </w:p>
    <w:p w14:paraId="56691FD3" w14:textId="77777777" w:rsidR="00153E3B" w:rsidRDefault="00B45C5D" w:rsidP="00D64504">
      <w:pPr>
        <w:pStyle w:val="ListParagraph"/>
        <w:numPr>
          <w:ilvl w:val="0"/>
          <w:numId w:val="6"/>
        </w:numPr>
        <w:autoSpaceDE w:val="0"/>
        <w:autoSpaceDN w:val="0"/>
        <w:adjustRightInd w:val="0"/>
        <w:spacing w:line="240" w:lineRule="auto"/>
        <w:jc w:val="both"/>
        <w:rPr>
          <w:rFonts w:ascii="Arial" w:eastAsia="Times New Roman" w:hAnsi="Arial" w:cs="Arial"/>
          <w:color w:val="000000"/>
        </w:rPr>
      </w:pPr>
      <w:r w:rsidRPr="007D3311">
        <w:rPr>
          <w:rFonts w:ascii="Arial" w:eastAsia="Times New Roman" w:hAnsi="Arial" w:cs="Arial"/>
          <w:color w:val="000000"/>
        </w:rPr>
        <w:t xml:space="preserve">[2] </w:t>
      </w:r>
      <w:hyperlink r:id="rId21" w:history="1">
        <w:r w:rsidR="00153E3B" w:rsidRPr="00153E3B">
          <w:rPr>
            <w:rStyle w:val="Hyperlink"/>
            <w:rFonts w:ascii="Arial" w:eastAsia="Times New Roman" w:hAnsi="Arial" w:cs="Arial"/>
          </w:rPr>
          <w:t>KITTI city and highway roads data set</w:t>
        </w:r>
      </w:hyperlink>
    </w:p>
    <w:p w14:paraId="65BA6CF3" w14:textId="77777777" w:rsidR="00153E3B" w:rsidRDefault="00153E3B" w:rsidP="00D64504">
      <w:pPr>
        <w:pStyle w:val="ListParagraph"/>
        <w:spacing w:line="240" w:lineRule="auto"/>
      </w:pPr>
    </w:p>
    <w:p w14:paraId="71C18CB1" w14:textId="26D6940B" w:rsidR="00153E3B" w:rsidRPr="00D64504" w:rsidRDefault="00ED3EE2" w:rsidP="00D64504">
      <w:pPr>
        <w:pStyle w:val="ListParagraph"/>
        <w:numPr>
          <w:ilvl w:val="0"/>
          <w:numId w:val="6"/>
        </w:numPr>
        <w:autoSpaceDE w:val="0"/>
        <w:autoSpaceDN w:val="0"/>
        <w:adjustRightInd w:val="0"/>
        <w:spacing w:line="240" w:lineRule="auto"/>
        <w:jc w:val="both"/>
        <w:rPr>
          <w:rFonts w:ascii="Arial" w:eastAsia="Times New Roman" w:hAnsi="Arial" w:cs="Arial"/>
          <w:color w:val="000000"/>
        </w:rPr>
      </w:pPr>
      <w:r w:rsidRPr="00153E3B">
        <w:t>[</w:t>
      </w:r>
      <w:r w:rsidR="00B45C5D" w:rsidRPr="00153E3B">
        <w:t>3</w:t>
      </w:r>
      <w:r w:rsidRPr="00153E3B">
        <w:t xml:space="preserve">] </w:t>
      </w:r>
      <w:hyperlink r:id="rId22" w:history="1">
        <w:r w:rsidR="00153E3B" w:rsidRPr="00153E3B">
          <w:t>Karen Simonyan</w:t>
        </w:r>
      </w:hyperlink>
      <w:r w:rsidR="00153E3B" w:rsidRPr="00153E3B">
        <w:t>, </w:t>
      </w:r>
      <w:hyperlink r:id="rId23" w:history="1">
        <w:r w:rsidR="00153E3B" w:rsidRPr="00153E3B">
          <w:t>Andrew Zisserman</w:t>
        </w:r>
      </w:hyperlink>
      <w:r w:rsidRPr="00153E3B">
        <w:t>. , ‘</w:t>
      </w:r>
      <w:r w:rsidR="00153E3B" w:rsidRPr="00153E3B">
        <w:t>Very Deep Convolutional Networks for Large-Scale Image Recognition</w:t>
      </w:r>
      <w:r w:rsidR="00D64504">
        <w:t>, Conference paper at ICRL 2015</w:t>
      </w:r>
    </w:p>
    <w:p w14:paraId="10FA3B39" w14:textId="0DC27638" w:rsidR="00D64504" w:rsidRPr="00D64504" w:rsidRDefault="00D64504" w:rsidP="00D64504">
      <w:pPr>
        <w:autoSpaceDE w:val="0"/>
        <w:autoSpaceDN w:val="0"/>
        <w:adjustRightInd w:val="0"/>
        <w:spacing w:line="240" w:lineRule="auto"/>
        <w:jc w:val="both"/>
        <w:rPr>
          <w:rFonts w:ascii="Arial" w:eastAsia="Times New Roman" w:hAnsi="Arial" w:cs="Arial"/>
          <w:color w:val="000000"/>
        </w:rPr>
      </w:pPr>
    </w:p>
    <w:p w14:paraId="16876610" w14:textId="42427DB6" w:rsidR="00ED3EE2" w:rsidRDefault="00D64504" w:rsidP="00127970">
      <w:pPr>
        <w:pStyle w:val="ListParagraph"/>
        <w:numPr>
          <w:ilvl w:val="0"/>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 xml:space="preserve">[4] </w:t>
      </w:r>
      <w:r>
        <w:t>Christian Szegedy</w:t>
      </w:r>
      <w:r>
        <w:t xml:space="preserve"> et. al. ‘</w:t>
      </w:r>
      <w:r>
        <w:t>Going Deeper with Convolutions</w:t>
      </w:r>
      <w:r>
        <w:t>’</w:t>
      </w:r>
    </w:p>
    <w:p w14:paraId="07AE5C1C" w14:textId="094934C2" w:rsidR="00306FA9" w:rsidRDefault="00D64504" w:rsidP="00127970">
      <w:pPr>
        <w:pStyle w:val="ListParagraph"/>
        <w:numPr>
          <w:ilvl w:val="0"/>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[5</w:t>
      </w:r>
      <w:r w:rsidR="00306FA9">
        <w:rPr>
          <w:rFonts w:ascii="Arial" w:eastAsia="Times New Roman" w:hAnsi="Arial" w:cs="Arial"/>
          <w:color w:val="000000"/>
        </w:rPr>
        <w:t xml:space="preserve">] </w:t>
      </w:r>
      <w:r>
        <w:t>Kaiming He</w:t>
      </w:r>
      <w:r>
        <w:rPr>
          <w:rFonts w:ascii="Arial" w:eastAsia="Times New Roman" w:hAnsi="Arial" w:cs="Arial"/>
          <w:color w:val="000000"/>
        </w:rPr>
        <w:t xml:space="preserve"> et al. </w:t>
      </w:r>
      <w:r w:rsidR="00306FA9">
        <w:rPr>
          <w:rFonts w:ascii="Arial" w:eastAsia="Times New Roman" w:hAnsi="Arial" w:cs="Arial"/>
          <w:color w:val="000000"/>
        </w:rPr>
        <w:t>‘</w:t>
      </w:r>
      <w:r>
        <w:rPr>
          <w:rFonts w:ascii="Arial" w:eastAsia="Times New Roman" w:hAnsi="Arial" w:cs="Arial"/>
          <w:color w:val="000000"/>
        </w:rPr>
        <w:t>Deep Residual Learning for Image Recognition</w:t>
      </w:r>
      <w:r w:rsidR="00306FA9">
        <w:rPr>
          <w:rFonts w:ascii="Arial" w:eastAsia="Times New Roman" w:hAnsi="Arial" w:cs="Arial"/>
          <w:color w:val="000000"/>
        </w:rPr>
        <w:t>’</w:t>
      </w:r>
    </w:p>
    <w:p w14:paraId="5879ABF9" w14:textId="7C9D5756" w:rsidR="00D64504" w:rsidRDefault="00D64504" w:rsidP="00127970">
      <w:pPr>
        <w:pStyle w:val="ListParagraph"/>
        <w:numPr>
          <w:ilvl w:val="0"/>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[6] Jonathan Long et al. ‘Fully Convolutional Networks for Semantic Segmentation’</w:t>
      </w:r>
    </w:p>
    <w:p w14:paraId="20417A3A" w14:textId="45C3F478" w:rsidR="009A513F" w:rsidRDefault="00D64504" w:rsidP="00FF62FB">
      <w:pPr>
        <w:pStyle w:val="ListParagraph"/>
        <w:numPr>
          <w:ilvl w:val="0"/>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[7</w:t>
      </w:r>
      <w:r w:rsidR="009A513F">
        <w:rPr>
          <w:rFonts w:ascii="Arial" w:eastAsia="Times New Roman" w:hAnsi="Arial" w:cs="Arial"/>
          <w:color w:val="000000"/>
        </w:rPr>
        <w:t>] Image references:</w:t>
      </w:r>
    </w:p>
    <w:p w14:paraId="0AFAC563" w14:textId="512E454E" w:rsidR="009A513F" w:rsidRDefault="009A513F" w:rsidP="00D64504">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w:t>
      </w:r>
      <w:r w:rsidR="00D64504">
        <w:rPr>
          <w:rFonts w:ascii="Arial" w:eastAsia="Times New Roman" w:hAnsi="Arial" w:cs="Arial"/>
          <w:color w:val="000000"/>
        </w:rPr>
        <w:t>image-resources</w:t>
      </w:r>
      <w:r>
        <w:rPr>
          <w:rFonts w:ascii="Arial" w:eastAsia="Times New Roman" w:hAnsi="Arial" w:cs="Arial"/>
          <w:color w:val="000000"/>
        </w:rPr>
        <w:t>/</w:t>
      </w:r>
      <w:r w:rsidR="00D64504" w:rsidRPr="00D64504">
        <w:rPr>
          <w:rFonts w:ascii="Arial" w:eastAsia="Times New Roman" w:hAnsi="Arial" w:cs="Arial"/>
          <w:color w:val="000000"/>
        </w:rPr>
        <w:t>fcn-8-architecture.PNG</w:t>
      </w:r>
    </w:p>
    <w:p w14:paraId="045770C6" w14:textId="64BDAB2F" w:rsidR="00D64504" w:rsidRDefault="00D64504" w:rsidP="00D64504">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/image-resources/</w:t>
      </w:r>
      <w:r w:rsidRPr="00D64504">
        <w:rPr>
          <w:rFonts w:ascii="Arial" w:eastAsia="Times New Roman" w:hAnsi="Arial" w:cs="Arial"/>
          <w:color w:val="000000"/>
        </w:rPr>
        <w:t>inference-on-highway</w:t>
      </w:r>
      <w:r>
        <w:rPr>
          <w:rFonts w:ascii="Arial" w:eastAsia="Times New Roman" w:hAnsi="Arial" w:cs="Arial"/>
          <w:color w:val="000000"/>
        </w:rPr>
        <w:t>.png</w:t>
      </w:r>
    </w:p>
    <w:p w14:paraId="5BB7EFF5" w14:textId="22E98090" w:rsidR="00D64504" w:rsidRDefault="00D64504" w:rsidP="00D64504">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Pr>
          <w:rFonts w:ascii="Arial" w:eastAsia="Times New Roman" w:hAnsi="Arial" w:cs="Arial"/>
          <w:color w:val="000000"/>
        </w:rPr>
        <w:t>/image-resources/</w:t>
      </w:r>
      <w:r w:rsidRPr="00D64504">
        <w:rPr>
          <w:rFonts w:ascii="Arial" w:eastAsia="Times New Roman" w:hAnsi="Arial" w:cs="Arial"/>
          <w:color w:val="000000"/>
        </w:rPr>
        <w:t>crowded-feature-rich-scene.png</w:t>
      </w:r>
    </w:p>
    <w:p w14:paraId="1B7EA992" w14:textId="77777777" w:rsidR="00D64504" w:rsidRDefault="00D64504" w:rsidP="00D64504">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sidRPr="00D64504">
        <w:rPr>
          <w:rFonts w:ascii="Arial" w:eastAsia="Times New Roman" w:hAnsi="Arial" w:cs="Arial"/>
          <w:color w:val="000000"/>
        </w:rPr>
        <w:t>/image-resources/</w:t>
      </w:r>
      <w:r w:rsidRPr="00D64504">
        <w:rPr>
          <w:rFonts w:ascii="Arial" w:eastAsia="Times New Roman" w:hAnsi="Arial" w:cs="Arial"/>
          <w:color w:val="000000"/>
        </w:rPr>
        <w:t>inference-shadows-dark-lighting.png</w:t>
      </w:r>
    </w:p>
    <w:p w14:paraId="3EDDBFE9" w14:textId="009CD406" w:rsidR="0048381B" w:rsidRPr="00D64504" w:rsidRDefault="00D64504" w:rsidP="00D64504">
      <w:pPr>
        <w:pStyle w:val="ListParagraph"/>
        <w:numPr>
          <w:ilvl w:val="1"/>
          <w:numId w:val="6"/>
        </w:numPr>
        <w:autoSpaceDE w:val="0"/>
        <w:autoSpaceDN w:val="0"/>
        <w:adjustRightInd w:val="0"/>
        <w:spacing w:line="360" w:lineRule="auto"/>
        <w:jc w:val="both"/>
        <w:rPr>
          <w:rFonts w:ascii="Arial" w:eastAsia="Times New Roman" w:hAnsi="Arial" w:cs="Arial"/>
          <w:color w:val="000000"/>
        </w:rPr>
      </w:pPr>
      <w:r w:rsidRPr="00D64504">
        <w:rPr>
          <w:rFonts w:ascii="Arial" w:eastAsia="Times New Roman" w:hAnsi="Arial" w:cs="Arial"/>
          <w:color w:val="000000"/>
        </w:rPr>
        <w:t>/image-resources/inference-close-far-away.png</w:t>
      </w:r>
    </w:p>
    <w:sectPr w:rsidR="0048381B" w:rsidRPr="00D64504" w:rsidSect="004B0FFC">
      <w:headerReference w:type="default" r:id="rId24"/>
      <w:footerReference w:type="default" r:id="rId25"/>
      <w:headerReference w:type="first" r:id="rId26"/>
      <w:footerReference w:type="firs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0A548" w14:textId="77777777" w:rsidR="00356C53" w:rsidRDefault="00356C53">
      <w:r>
        <w:separator/>
      </w:r>
    </w:p>
  </w:endnote>
  <w:endnote w:type="continuationSeparator" w:id="0">
    <w:p w14:paraId="18708B13" w14:textId="77777777" w:rsidR="00356C53" w:rsidRDefault="00356C53">
      <w:r>
        <w:continuationSeparator/>
      </w:r>
    </w:p>
  </w:endnote>
  <w:endnote w:type="continuationNotice" w:id="1">
    <w:p w14:paraId="3CB5E0B1" w14:textId="77777777" w:rsidR="00356C53" w:rsidRDefault="00356C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9207B" w14:textId="77777777" w:rsidR="00153E3B" w:rsidRDefault="00153E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lvii</w:t>
    </w:r>
    <w:r>
      <w:rPr>
        <w:rStyle w:val="PageNumber"/>
      </w:rPr>
      <w:fldChar w:fldCharType="end"/>
    </w:r>
  </w:p>
  <w:p w14:paraId="523FC275" w14:textId="77777777" w:rsidR="00153E3B" w:rsidRDefault="00153E3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CEBA0" w14:textId="77777777" w:rsidR="00153E3B" w:rsidRDefault="00153E3B">
    <w:pPr>
      <w:pStyle w:val="Footer"/>
      <w:pBdr>
        <w:top w:val="single" w:sz="4" w:space="1" w:color="auto"/>
      </w:pBdr>
      <w:ind w:right="360"/>
    </w:pPr>
  </w:p>
  <w:p w14:paraId="42184F4A" w14:textId="77777777" w:rsidR="00153E3B" w:rsidRDefault="00153E3B">
    <w:pPr>
      <w:rPr>
        <w:b/>
        <w:snapToGrid w:val="0"/>
        <w:color w:val="000000"/>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A25B" w14:textId="3728176E" w:rsidR="00153E3B" w:rsidRPr="00275E20" w:rsidRDefault="00153E3B" w:rsidP="004B0FFC">
    <w:pPr>
      <w:tabs>
        <w:tab w:val="center" w:pos="4500"/>
        <w:tab w:val="right" w:pos="9270"/>
      </w:tabs>
      <w:rPr>
        <w:rFonts w:cs="Tahoma"/>
      </w:rPr>
    </w:pPr>
    <w:r w:rsidRPr="00275E20">
      <w:rPr>
        <w:rFonts w:cs="Tahoma"/>
      </w:rPr>
      <w:tab/>
      <w:t xml:space="preserve">Page </w:t>
    </w:r>
    <w:r w:rsidRPr="00275E20">
      <w:rPr>
        <w:rFonts w:cs="Tahoma"/>
      </w:rPr>
      <w:fldChar w:fldCharType="begin"/>
    </w:r>
    <w:r w:rsidRPr="00275E20">
      <w:rPr>
        <w:rFonts w:cs="Tahoma"/>
      </w:rPr>
      <w:instrText xml:space="preserve"> PAGE  \* MERGEFORMAT </w:instrText>
    </w:r>
    <w:r w:rsidRPr="00275E20">
      <w:rPr>
        <w:rFonts w:cs="Tahoma"/>
      </w:rPr>
      <w:fldChar w:fldCharType="separate"/>
    </w:r>
    <w:r w:rsidR="004C5463">
      <w:rPr>
        <w:rFonts w:cs="Tahoma"/>
        <w:noProof/>
      </w:rPr>
      <w:t>1</w:t>
    </w:r>
    <w:r w:rsidRPr="00275E20">
      <w:rPr>
        <w:rFonts w:cs="Tahoma"/>
      </w:rPr>
      <w:fldChar w:fldCharType="end"/>
    </w:r>
    <w:r w:rsidRPr="00275E20">
      <w:rPr>
        <w:rFonts w:cs="Tahoma"/>
      </w:rPr>
      <w:t xml:space="preserve"> of </w:t>
    </w:r>
    <w:fldSimple w:instr=" NUMPAGES  \* MERGEFORMAT ">
      <w:r w:rsidR="004C5463" w:rsidRPr="004C5463">
        <w:rPr>
          <w:rFonts w:cs="Tahoma"/>
          <w:noProof/>
        </w:rPr>
        <w:t>9</w:t>
      </w:r>
    </w:fldSimple>
    <w:r>
      <w:rPr>
        <w:rFonts w:cs="Tahoma"/>
      </w:rPr>
      <w:t xml:space="preserve">  </w:t>
    </w:r>
    <w:r>
      <w:rPr>
        <w:rFonts w:cs="Tahoma"/>
      </w:rPr>
      <w:tab/>
    </w:r>
    <w:r>
      <w:rPr>
        <w:rFonts w:cs="Tahoma"/>
      </w:rPr>
      <w:fldChar w:fldCharType="begin"/>
    </w:r>
    <w:r>
      <w:rPr>
        <w:rFonts w:cs="Tahoma"/>
      </w:rPr>
      <w:instrText xml:space="preserve"> DATE \@ "M/d/yyyy" </w:instrText>
    </w:r>
    <w:r>
      <w:rPr>
        <w:rFonts w:cs="Tahoma"/>
      </w:rPr>
      <w:fldChar w:fldCharType="separate"/>
    </w:r>
    <w:r w:rsidR="004C5463">
      <w:rPr>
        <w:rFonts w:cs="Tahoma"/>
        <w:noProof/>
      </w:rPr>
      <w:t>3/3/2018</w:t>
    </w:r>
    <w:r>
      <w:rPr>
        <w:rFonts w:cs="Tahoma"/>
      </w:rPr>
      <w:fldChar w:fldCharType="end"/>
    </w:r>
  </w:p>
  <w:p w14:paraId="6ED0565F" w14:textId="77777777" w:rsidR="00153E3B" w:rsidRPr="00601D44" w:rsidRDefault="00153E3B" w:rsidP="004B0FFC">
    <w:pPr>
      <w:tabs>
        <w:tab w:val="right" w:pos="9270"/>
      </w:tabs>
      <w:rPr>
        <w:rFonts w:cs="Tahoma"/>
        <w:snapToGrid w:val="0"/>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3E442" w14:textId="05201514" w:rsidR="00153E3B" w:rsidRPr="00DD1E11" w:rsidRDefault="00153E3B" w:rsidP="00575E35">
    <w:pPr>
      <w:tabs>
        <w:tab w:val="center" w:pos="4500"/>
        <w:tab w:val="right" w:pos="9270"/>
      </w:tabs>
      <w:rPr>
        <w:rFonts w:cs="Tahoma"/>
        <w:lang w:val="fr-FR"/>
      </w:rPr>
    </w:pPr>
    <w:r w:rsidRPr="0038568E">
      <w:rPr>
        <w:rFonts w:cs="Tahoma"/>
        <w:lang w:val="fr-FR"/>
      </w:rPr>
      <w:tab/>
      <w:t xml:space="preserve">Page </w:t>
    </w:r>
    <w:r>
      <w:rPr>
        <w:rFonts w:cs="Tahoma"/>
      </w:rPr>
      <w:fldChar w:fldCharType="begin"/>
    </w:r>
    <w:r w:rsidRPr="0038568E">
      <w:rPr>
        <w:rFonts w:cs="Tahoma"/>
        <w:lang w:val="fr-FR"/>
      </w:rPr>
      <w:instrText xml:space="preserve"> PAGE  \* MERGEFORMAT </w:instrText>
    </w:r>
    <w:r>
      <w:rPr>
        <w:rFonts w:cs="Tahoma"/>
      </w:rPr>
      <w:fldChar w:fldCharType="separate"/>
    </w:r>
    <w:r w:rsidR="00F435A6">
      <w:rPr>
        <w:rFonts w:cs="Tahoma"/>
        <w:noProof/>
        <w:lang w:val="fr-FR"/>
      </w:rPr>
      <w:t>3</w:t>
    </w:r>
    <w:r>
      <w:rPr>
        <w:rFonts w:cs="Tahoma"/>
      </w:rPr>
      <w:fldChar w:fldCharType="end"/>
    </w:r>
    <w:r>
      <w:rPr>
        <w:rFonts w:cs="Tahoma"/>
      </w:rPr>
      <w:t xml:space="preserve"> of </w:t>
    </w:r>
    <w:r>
      <w:rPr>
        <w:rStyle w:val="PageNumber"/>
      </w:rPr>
      <w:fldChar w:fldCharType="begin"/>
    </w:r>
    <w:r>
      <w:rPr>
        <w:rStyle w:val="PageNumber"/>
      </w:rPr>
      <w:instrText xml:space="preserve"> NUMPAGES </w:instrText>
    </w:r>
    <w:r>
      <w:rPr>
        <w:rStyle w:val="PageNumber"/>
      </w:rPr>
      <w:fldChar w:fldCharType="separate"/>
    </w:r>
    <w:r w:rsidR="00F435A6">
      <w:rPr>
        <w:rStyle w:val="PageNumber"/>
        <w:noProof/>
      </w:rPr>
      <w:t>9</w:t>
    </w:r>
    <w:r>
      <w:rPr>
        <w:rStyle w:val="PageNumber"/>
      </w:rPr>
      <w:fldChar w:fldCharType="end"/>
    </w:r>
    <w:r w:rsidRPr="0038568E">
      <w:rPr>
        <w:rFonts w:cs="Tahoma"/>
        <w:lang w:val="fr-FR"/>
      </w:rPr>
      <w:tab/>
    </w:r>
    <w:r>
      <w:rPr>
        <w:rFonts w:cs="Tahoma"/>
      </w:rPr>
      <w:fldChar w:fldCharType="begin"/>
    </w:r>
    <w:r>
      <w:rPr>
        <w:rFonts w:cs="Tahoma"/>
      </w:rPr>
      <w:instrText xml:space="preserve"> SAVEDATE  \@ "M/d/yyyy" </w:instrText>
    </w:r>
    <w:r>
      <w:rPr>
        <w:rFonts w:cs="Tahoma"/>
      </w:rPr>
      <w:fldChar w:fldCharType="separate"/>
    </w:r>
    <w:r w:rsidR="004C5463">
      <w:rPr>
        <w:rFonts w:cs="Tahoma"/>
        <w:noProof/>
      </w:rPr>
      <w:t>3/3/2018</w:t>
    </w:r>
    <w:r>
      <w:rPr>
        <w:rFonts w:cs="Tahoma"/>
      </w:rPr>
      <w:fldChar w:fldCharType="end"/>
    </w:r>
  </w:p>
  <w:p w14:paraId="1E18A3BA" w14:textId="77777777" w:rsidR="00153E3B" w:rsidRPr="00575E35" w:rsidRDefault="00153E3B" w:rsidP="00575E35">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78297" w14:textId="77777777" w:rsidR="00153E3B" w:rsidRDefault="00153E3B">
    <w:pPr>
      <w:pStyle w:val="Footer"/>
      <w:pBdr>
        <w:bottom w:val="single" w:sz="6" w:space="1" w:color="auto"/>
      </w:pBdr>
    </w:pPr>
    <w:r>
      <w:tab/>
    </w:r>
  </w:p>
  <w:p w14:paraId="09B9C602" w14:textId="77777777" w:rsidR="00153E3B" w:rsidRDefault="00153E3B">
    <w:pPr>
      <w:pStyle w:val="Footer"/>
      <w:jc w:val="right"/>
    </w:pPr>
  </w:p>
  <w:p w14:paraId="36EDE49D" w14:textId="77777777" w:rsidR="00153E3B" w:rsidRDefault="00153E3B">
    <w:pPr>
      <w:pStyle w:val="Footer"/>
      <w:jc w:val="right"/>
    </w:pPr>
    <w:r>
      <w:rPr>
        <w:noProof/>
      </w:rPr>
      <mc:AlternateContent>
        <mc:Choice Requires="wps">
          <w:drawing>
            <wp:anchor distT="0" distB="0" distL="114300" distR="114300" simplePos="0" relativeHeight="251657728" behindDoc="0" locked="0" layoutInCell="1" allowOverlap="1" wp14:anchorId="4F1052B7" wp14:editId="40421587">
              <wp:simplePos x="0" y="0"/>
              <wp:positionH relativeFrom="column">
                <wp:posOffset>0</wp:posOffset>
              </wp:positionH>
              <wp:positionV relativeFrom="paragraph">
                <wp:posOffset>0</wp:posOffset>
              </wp:positionV>
              <wp:extent cx="2116455" cy="6318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455" cy="6318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0B283" w14:textId="77777777" w:rsidR="00153E3B" w:rsidRDefault="00153E3B">
                          <w:pPr>
                            <w:rPr>
                              <w:snapToGrid w:val="0"/>
                              <w:color w:val="000000"/>
                              <w:sz w:val="16"/>
                            </w:rPr>
                          </w:pPr>
                          <w:r>
                            <w:rPr>
                              <w:snapToGrid w:val="0"/>
                              <w:color w:val="000000"/>
                              <w:sz w:val="16"/>
                            </w:rPr>
                            <w:t>DIRECTV Proprietary</w:t>
                          </w:r>
                        </w:p>
                        <w:p w14:paraId="470D1698" w14:textId="77777777" w:rsidR="00153E3B" w:rsidRDefault="00153E3B">
                          <w:pPr>
                            <w:rPr>
                              <w:snapToGrid w:val="0"/>
                              <w:color w:val="000000"/>
                              <w:sz w:val="16"/>
                            </w:rPr>
                          </w:pPr>
                          <w:r>
                            <w:rPr>
                              <w:snapToGrid w:val="0"/>
                              <w:color w:val="000000"/>
                              <w:sz w:val="16"/>
                            </w:rPr>
                            <w:t>DIRECTV Enterprises, Inc.</w:t>
                          </w:r>
                        </w:p>
                        <w:p w14:paraId="5C28983D" w14:textId="77777777" w:rsidR="00153E3B" w:rsidRDefault="00153E3B">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052B7" id="_x0000_t202" coordsize="21600,21600" o:spt="202" path="m,l,21600r21600,l21600,xe">
              <v:stroke joinstyle="miter"/>
              <v:path gradientshapeok="t" o:connecttype="rect"/>
            </v:shapetype>
            <v:shape id="Text Box 2" o:spid="_x0000_s1037" type="#_x0000_t202" style="position:absolute;left:0;text-align:left;margin-left:0;margin-top:0;width:166.65pt;height:4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TuAIAALk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" filled="f" fillcolor="#0c9" stroked="f">
              <v:textbox>
                <w:txbxContent>
                  <w:p w14:paraId="4240B283" w14:textId="77777777" w:rsidR="00B45C5D" w:rsidRDefault="00B45C5D">
                    <w:pPr>
                      <w:rPr>
                        <w:snapToGrid w:val="0"/>
                        <w:color w:val="000000"/>
                        <w:sz w:val="16"/>
                      </w:rPr>
                    </w:pPr>
                    <w:r>
                      <w:rPr>
                        <w:snapToGrid w:val="0"/>
                        <w:color w:val="000000"/>
                        <w:sz w:val="16"/>
                      </w:rPr>
                      <w:t>DIRECTV Proprietary</w:t>
                    </w:r>
                  </w:p>
                  <w:p w14:paraId="470D1698" w14:textId="77777777" w:rsidR="00B45C5D" w:rsidRDefault="00B45C5D">
                    <w:pPr>
                      <w:rPr>
                        <w:snapToGrid w:val="0"/>
                        <w:color w:val="000000"/>
                        <w:sz w:val="16"/>
                      </w:rPr>
                    </w:pPr>
                    <w:r>
                      <w:rPr>
                        <w:snapToGrid w:val="0"/>
                        <w:color w:val="000000"/>
                        <w:sz w:val="16"/>
                      </w:rPr>
                      <w:t>DIRECTV Enterprises, Inc.</w:t>
                    </w:r>
                  </w:p>
                  <w:p w14:paraId="5C28983D" w14:textId="77777777" w:rsidR="00B45C5D" w:rsidRDefault="00B45C5D">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v:textbox>
            </v:shape>
          </w:pict>
        </mc:Fallback>
      </mc:AlternateContent>
    </w:r>
    <w:r>
      <w:t xml:space="preserve">Page </w:t>
    </w:r>
    <w:r>
      <w:fldChar w:fldCharType="begin"/>
    </w:r>
    <w:r>
      <w:instrText xml:space="preserve"> PAGE </w:instrText>
    </w:r>
    <w:r>
      <w:fldChar w:fldCharType="separate"/>
    </w:r>
    <w:r>
      <w:rPr>
        <w:noProof/>
      </w:rPr>
      <w:t>LVII</w:t>
    </w:r>
    <w:r>
      <w:rPr>
        <w:noProof/>
      </w:rPr>
      <w:fldChar w:fldCharType="end"/>
    </w:r>
  </w:p>
  <w:p w14:paraId="5F68231D" w14:textId="77777777" w:rsidR="00153E3B" w:rsidRDefault="00153E3B">
    <w:pPr>
      <w:pStyle w:val="Footer"/>
    </w:pPr>
  </w:p>
  <w:p w14:paraId="391805B3" w14:textId="77777777" w:rsidR="00153E3B" w:rsidRDefault="00153E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58B4B" w14:textId="77777777" w:rsidR="00356C53" w:rsidRDefault="00356C53">
      <w:r>
        <w:separator/>
      </w:r>
    </w:p>
  </w:footnote>
  <w:footnote w:type="continuationSeparator" w:id="0">
    <w:p w14:paraId="1340949D" w14:textId="77777777" w:rsidR="00356C53" w:rsidRDefault="00356C53">
      <w:r>
        <w:continuationSeparator/>
      </w:r>
    </w:p>
  </w:footnote>
  <w:footnote w:type="continuationNotice" w:id="1">
    <w:p w14:paraId="0F5F1372" w14:textId="77777777" w:rsidR="00356C53" w:rsidRDefault="00356C53">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FD43E" w14:textId="77777777" w:rsidR="00153E3B" w:rsidRDefault="00153E3B">
    <w:pPr>
      <w:pBdr>
        <w:bottom w:val="single" w:sz="6" w:space="1" w:color="auto"/>
      </w:pBdr>
      <w:jc w:val="right"/>
      <w:rPr>
        <w:rFonts w:ascii="Arial" w:hAnsi="Arial"/>
        <w:b/>
        <w:sz w:val="36"/>
      </w:rPr>
    </w:pPr>
  </w:p>
  <w:p w14:paraId="0FFE2F69" w14:textId="77777777" w:rsidR="00153E3B" w:rsidRDefault="00153E3B">
    <w:pPr>
      <w:pStyle w:val="Header"/>
    </w:pPr>
  </w:p>
  <w:p w14:paraId="256D7D4D" w14:textId="77777777" w:rsidR="00153E3B" w:rsidRDefault="00153E3B">
    <w:pPr>
      <w:pStyle w:val="Header"/>
      <w:ind w:right="100"/>
      <w:jc w:val="right"/>
    </w:pPr>
    <w:r>
      <w:tab/>
    </w:r>
    <w:r>
      <w:rPr>
        <w:noProof/>
      </w:rPr>
      <w:drawing>
        <wp:inline distT="0" distB="0" distL="0" distR="0" wp14:anchorId="773DB04C" wp14:editId="14A14C8C">
          <wp:extent cx="1333500" cy="8286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33500" cy="828675"/>
                  </a:xfrm>
                  <a:prstGeom prst="rect">
                    <a:avLst/>
                  </a:prstGeom>
                  <a:noFill/>
                  <a:ln w="9525">
                    <a:noFill/>
                    <a:miter lim="800000"/>
                    <a:headEnd/>
                    <a:tailEnd/>
                  </a:ln>
                </pic:spPr>
              </pic:pic>
            </a:graphicData>
          </a:graphic>
        </wp:inline>
      </w:drawing>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718D4" w14:textId="1A46ECD2" w:rsidR="00153E3B" w:rsidRPr="00BD1EAC" w:rsidRDefault="00153E3B" w:rsidP="00BD1EA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232D6" w14:textId="77777777" w:rsidR="00153E3B" w:rsidRDefault="00153E3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A2B04C"/>
    <w:lvl w:ilvl="0">
      <w:start w:val="1"/>
      <w:numFmt w:val="decimal"/>
      <w:lvlText w:val="%1."/>
      <w:lvlJc w:val="left"/>
      <w:pPr>
        <w:tabs>
          <w:tab w:val="num" w:pos="270"/>
        </w:tabs>
      </w:pPr>
      <w:rPr>
        <w:rFonts w:cs="Times New Roman" w:hint="default"/>
      </w:rPr>
    </w:lvl>
    <w:lvl w:ilvl="1">
      <w:start w:val="1"/>
      <w:numFmt w:val="decimal"/>
      <w:lvlText w:val="%1.%2"/>
      <w:lvlJc w:val="left"/>
      <w:pPr>
        <w:tabs>
          <w:tab w:val="num" w:pos="1440"/>
        </w:tabs>
      </w:pPr>
      <w:rPr>
        <w:color w:val="auto"/>
        <w:sz w:val="24"/>
        <w:szCs w:val="24"/>
      </w:rPr>
    </w:lvl>
    <w:lvl w:ilvl="2">
      <w:start w:val="1"/>
      <w:numFmt w:val="decimal"/>
      <w:lvlText w:val="%1.%2.%3"/>
      <w:lvlJc w:val="left"/>
      <w:pPr>
        <w:tabs>
          <w:tab w:val="num" w:pos="5220"/>
        </w:tabs>
      </w:pPr>
      <w:rPr>
        <w:rFonts w:cs="Times New Roman" w:hint="default"/>
        <w:b/>
        <w:bCs/>
        <w:i w:val="0"/>
        <w:iCs/>
        <w:strike w:val="0"/>
      </w:rPr>
    </w:lvl>
    <w:lvl w:ilvl="3">
      <w:start w:val="1"/>
      <w:numFmt w:val="decimal"/>
      <w:lvlText w:val="%1.%2.%3.%4"/>
      <w:lvlJc w:val="left"/>
      <w:pPr>
        <w:tabs>
          <w:tab w:val="num" w:pos="810"/>
        </w:tabs>
      </w:pPr>
      <w:rPr>
        <w:rFonts w:cs="Times New Roman" w:hint="default"/>
        <w:b/>
        <w:i/>
        <w:sz w:val="24"/>
        <w:szCs w:val="24"/>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 w15:restartNumberingAfterBreak="0">
    <w:nsid w:val="0000000D"/>
    <w:multiLevelType w:val="multilevel"/>
    <w:tmpl w:val="3208BB90"/>
    <w:name w:val="WW8Num13"/>
    <w:lvl w:ilvl="0">
      <w:start w:val="1"/>
      <w:numFmt w:val="bullet"/>
      <w:lvlText w:val=""/>
      <w:lvlJc w:val="left"/>
      <w:pPr>
        <w:tabs>
          <w:tab w:val="num" w:pos="420"/>
        </w:tabs>
        <w:ind w:left="420" w:hanging="420"/>
      </w:pPr>
      <w:rPr>
        <w:rFonts w:ascii="Wingdings" w:hAnsi="Wingdings" w:cs="Wingdings"/>
      </w:rPr>
    </w:lvl>
    <w:lvl w:ilvl="1">
      <w:start w:val="1"/>
      <w:numFmt w:val="decimal"/>
      <w:lvlText w:val="%2．"/>
      <w:lvlJc w:val="left"/>
      <w:pPr>
        <w:tabs>
          <w:tab w:val="num" w:pos="780"/>
        </w:tabs>
        <w:ind w:left="780" w:hanging="360"/>
      </w:pPr>
    </w:lvl>
    <w:lvl w:ilvl="2">
      <w:start w:val="1"/>
      <w:numFmt w:val="decimal"/>
      <w:lvlText w:val="%3."/>
      <w:lvlJc w:val="left"/>
      <w:pPr>
        <w:tabs>
          <w:tab w:val="num" w:pos="1260"/>
        </w:tabs>
        <w:ind w:left="1260" w:hanging="420"/>
      </w:pPr>
      <w:rPr>
        <w:rFonts w:ascii="Verdana" w:eastAsia="PMingLiU" w:hAnsi="Verdana" w:cstheme="minorHAnsi"/>
      </w:r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 w15:restartNumberingAfterBreak="0">
    <w:nsid w:val="05F94247"/>
    <w:multiLevelType w:val="hybridMultilevel"/>
    <w:tmpl w:val="777406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9473C6"/>
    <w:multiLevelType w:val="hybridMultilevel"/>
    <w:tmpl w:val="6ED2F44A"/>
    <w:lvl w:ilvl="0" w:tplc="0409000F">
      <w:start w:val="1"/>
      <w:numFmt w:val="decimal"/>
      <w:lvlText w:val="%1."/>
      <w:lvlJc w:val="left"/>
      <w:pPr>
        <w:ind w:left="1044" w:hanging="360"/>
      </w:p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4" w15:restartNumberingAfterBreak="0">
    <w:nsid w:val="0D2A4327"/>
    <w:multiLevelType w:val="hybridMultilevel"/>
    <w:tmpl w:val="D02E2A3A"/>
    <w:lvl w:ilvl="0" w:tplc="0409000F">
      <w:start w:val="1"/>
      <w:numFmt w:val="decimal"/>
      <w:lvlText w:val="%1."/>
      <w:lvlJc w:val="left"/>
      <w:pPr>
        <w:ind w:left="1044" w:hanging="360"/>
      </w:p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5" w15:restartNumberingAfterBreak="0">
    <w:nsid w:val="10A54419"/>
    <w:multiLevelType w:val="hybridMultilevel"/>
    <w:tmpl w:val="5FC45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2B6A04"/>
    <w:multiLevelType w:val="singleLevel"/>
    <w:tmpl w:val="CD524B4E"/>
    <w:lvl w:ilvl="0">
      <w:start w:val="1"/>
      <w:numFmt w:val="bullet"/>
      <w:pStyle w:val="SapientBullet"/>
      <w:lvlText w:val=""/>
      <w:lvlJc w:val="left"/>
      <w:pPr>
        <w:tabs>
          <w:tab w:val="num" w:pos="360"/>
        </w:tabs>
        <w:ind w:left="360" w:hanging="360"/>
      </w:pPr>
      <w:rPr>
        <w:rFonts w:ascii="Symbol" w:hAnsi="Symbol" w:hint="default"/>
        <w:color w:val="auto"/>
      </w:rPr>
    </w:lvl>
  </w:abstractNum>
  <w:abstractNum w:abstractNumId="7" w15:restartNumberingAfterBreak="0">
    <w:nsid w:val="1880115E"/>
    <w:multiLevelType w:val="hybridMultilevel"/>
    <w:tmpl w:val="E7741056"/>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8" w15:restartNumberingAfterBreak="0">
    <w:nsid w:val="1C1A509C"/>
    <w:multiLevelType w:val="multilevel"/>
    <w:tmpl w:val="860A9C30"/>
    <w:lvl w:ilvl="0">
      <w:start w:val="1"/>
      <w:numFmt w:val="decimal"/>
      <w:lvlText w:val="%1."/>
      <w:lvlJc w:val="left"/>
      <w:pPr>
        <w:ind w:left="1440" w:hanging="360"/>
      </w:pPr>
    </w:lvl>
    <w:lvl w:ilvl="1">
      <w:start w:val="4"/>
      <w:numFmt w:val="decimal"/>
      <w:isLgl/>
      <w:lvlText w:val="%1.%2"/>
      <w:lvlJc w:val="left"/>
      <w:pPr>
        <w:ind w:left="1800" w:hanging="720"/>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9" w15:restartNumberingAfterBreak="0">
    <w:nsid w:val="23CA3962"/>
    <w:multiLevelType w:val="hybridMultilevel"/>
    <w:tmpl w:val="FB4E7E2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8895177"/>
    <w:multiLevelType w:val="hybridMultilevel"/>
    <w:tmpl w:val="B074C31C"/>
    <w:lvl w:ilvl="0" w:tplc="0409000F">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D6466E"/>
    <w:multiLevelType w:val="hybridMultilevel"/>
    <w:tmpl w:val="65642144"/>
    <w:lvl w:ilvl="0" w:tplc="0409000F">
      <w:start w:val="1"/>
      <w:numFmt w:val="decimal"/>
      <w:lvlText w:val="%1."/>
      <w:lvlJc w:val="left"/>
      <w:pPr>
        <w:ind w:left="1044" w:hanging="360"/>
      </w:p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2" w15:restartNumberingAfterBreak="0">
    <w:nsid w:val="318C7215"/>
    <w:multiLevelType w:val="hybridMultilevel"/>
    <w:tmpl w:val="BD808A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E5390E"/>
    <w:multiLevelType w:val="hybridMultilevel"/>
    <w:tmpl w:val="AC163C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0B3A75"/>
    <w:multiLevelType w:val="hybridMultilevel"/>
    <w:tmpl w:val="BE22A46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944C6F"/>
    <w:multiLevelType w:val="multilevel"/>
    <w:tmpl w:val="496ADC3A"/>
    <w:lvl w:ilvl="0">
      <w:start w:val="1"/>
      <w:numFmt w:val="decimal"/>
      <w:lvlText w:val="%1."/>
      <w:lvlJc w:val="left"/>
      <w:pPr>
        <w:ind w:left="1044" w:hanging="360"/>
      </w:pPr>
    </w:lvl>
    <w:lvl w:ilvl="1">
      <w:start w:val="3"/>
      <w:numFmt w:val="decimal"/>
      <w:isLgl/>
      <w:lvlText w:val="%1.%2"/>
      <w:lvlJc w:val="left"/>
      <w:pPr>
        <w:ind w:left="1422"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818" w:hanging="1080"/>
      </w:pPr>
      <w:rPr>
        <w:rFonts w:hint="default"/>
      </w:rPr>
    </w:lvl>
    <w:lvl w:ilvl="4">
      <w:start w:val="1"/>
      <w:numFmt w:val="decimal"/>
      <w:isLgl/>
      <w:lvlText w:val="%1.%2.%3.%4.%5"/>
      <w:lvlJc w:val="left"/>
      <w:pPr>
        <w:ind w:left="2196" w:hanging="1440"/>
      </w:pPr>
      <w:rPr>
        <w:rFonts w:hint="default"/>
      </w:rPr>
    </w:lvl>
    <w:lvl w:ilvl="5">
      <w:start w:val="1"/>
      <w:numFmt w:val="decimal"/>
      <w:isLgl/>
      <w:lvlText w:val="%1.%2.%3.%4.%5.%6"/>
      <w:lvlJc w:val="left"/>
      <w:pPr>
        <w:ind w:left="2214"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70" w:hanging="2160"/>
      </w:pPr>
      <w:rPr>
        <w:rFonts w:hint="default"/>
      </w:rPr>
    </w:lvl>
    <w:lvl w:ilvl="8">
      <w:start w:val="1"/>
      <w:numFmt w:val="decimal"/>
      <w:isLgl/>
      <w:lvlText w:val="%1.%2.%3.%4.%5.%6.%7.%8.%9"/>
      <w:lvlJc w:val="left"/>
      <w:pPr>
        <w:ind w:left="2988" w:hanging="2160"/>
      </w:pPr>
      <w:rPr>
        <w:rFonts w:hint="default"/>
      </w:rPr>
    </w:lvl>
  </w:abstractNum>
  <w:abstractNum w:abstractNumId="16" w15:restartNumberingAfterBreak="0">
    <w:nsid w:val="50162E86"/>
    <w:multiLevelType w:val="hybridMultilevel"/>
    <w:tmpl w:val="FB4E7E2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34E1A23"/>
    <w:multiLevelType w:val="hybridMultilevel"/>
    <w:tmpl w:val="F230D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E62754"/>
    <w:multiLevelType w:val="hybridMultilevel"/>
    <w:tmpl w:val="777406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1EE2912"/>
    <w:multiLevelType w:val="hybridMultilevel"/>
    <w:tmpl w:val="B566B3E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9801DE9"/>
    <w:multiLevelType w:val="hybridMultilevel"/>
    <w:tmpl w:val="6ED685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414066"/>
    <w:multiLevelType w:val="hybridMultilevel"/>
    <w:tmpl w:val="777406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0"/>
  </w:num>
  <w:num w:numId="4">
    <w:abstractNumId w:val="15"/>
  </w:num>
  <w:num w:numId="5">
    <w:abstractNumId w:val="9"/>
  </w:num>
  <w:num w:numId="6">
    <w:abstractNumId w:val="14"/>
  </w:num>
  <w:num w:numId="7">
    <w:abstractNumId w:val="16"/>
  </w:num>
  <w:num w:numId="8">
    <w:abstractNumId w:val="8"/>
  </w:num>
  <w:num w:numId="9">
    <w:abstractNumId w:val="17"/>
  </w:num>
  <w:num w:numId="10">
    <w:abstractNumId w:val="19"/>
  </w:num>
  <w:num w:numId="11">
    <w:abstractNumId w:val="10"/>
  </w:num>
  <w:num w:numId="12">
    <w:abstractNumId w:val="12"/>
  </w:num>
  <w:num w:numId="13">
    <w:abstractNumId w:val="13"/>
  </w:num>
  <w:num w:numId="14">
    <w:abstractNumId w:val="5"/>
  </w:num>
  <w:num w:numId="15">
    <w:abstractNumId w:val="11"/>
  </w:num>
  <w:num w:numId="16">
    <w:abstractNumId w:val="21"/>
  </w:num>
  <w:num w:numId="17">
    <w:abstractNumId w:val="2"/>
  </w:num>
  <w:num w:numId="18">
    <w:abstractNumId w:val="18"/>
  </w:num>
  <w:num w:numId="19">
    <w:abstractNumId w:val="4"/>
  </w:num>
  <w:num w:numId="20">
    <w:abstractNumId w:val="3"/>
  </w:num>
  <w:num w:numId="2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Q2MzQ2NTAwNzc1tzRW0lEKTi0uzszPAykwqwUAtxhDZSwAAAA="/>
  </w:docVars>
  <w:rsids>
    <w:rsidRoot w:val="00280070"/>
    <w:rsid w:val="0000007B"/>
    <w:rsid w:val="0000064F"/>
    <w:rsid w:val="00000941"/>
    <w:rsid w:val="00000CEE"/>
    <w:rsid w:val="0000102F"/>
    <w:rsid w:val="000010F3"/>
    <w:rsid w:val="00001305"/>
    <w:rsid w:val="000018B5"/>
    <w:rsid w:val="00003601"/>
    <w:rsid w:val="000042FA"/>
    <w:rsid w:val="00004792"/>
    <w:rsid w:val="00005480"/>
    <w:rsid w:val="00005AE5"/>
    <w:rsid w:val="0000605A"/>
    <w:rsid w:val="000062CD"/>
    <w:rsid w:val="00006EA9"/>
    <w:rsid w:val="00006F26"/>
    <w:rsid w:val="00011786"/>
    <w:rsid w:val="00011C81"/>
    <w:rsid w:val="00012298"/>
    <w:rsid w:val="00012516"/>
    <w:rsid w:val="00014D50"/>
    <w:rsid w:val="0001632D"/>
    <w:rsid w:val="00017AE9"/>
    <w:rsid w:val="00017CE0"/>
    <w:rsid w:val="00020856"/>
    <w:rsid w:val="000210C3"/>
    <w:rsid w:val="000216BF"/>
    <w:rsid w:val="00021E33"/>
    <w:rsid w:val="00021F89"/>
    <w:rsid w:val="00022955"/>
    <w:rsid w:val="00022EAE"/>
    <w:rsid w:val="000230A2"/>
    <w:rsid w:val="000235B6"/>
    <w:rsid w:val="0002383C"/>
    <w:rsid w:val="00023E52"/>
    <w:rsid w:val="00023FB6"/>
    <w:rsid w:val="000259BF"/>
    <w:rsid w:val="00025E06"/>
    <w:rsid w:val="00026602"/>
    <w:rsid w:val="0002688C"/>
    <w:rsid w:val="00026BB4"/>
    <w:rsid w:val="0002727F"/>
    <w:rsid w:val="0002781D"/>
    <w:rsid w:val="000279C0"/>
    <w:rsid w:val="000300B4"/>
    <w:rsid w:val="00030230"/>
    <w:rsid w:val="00030BE4"/>
    <w:rsid w:val="0003101C"/>
    <w:rsid w:val="00031ABA"/>
    <w:rsid w:val="00031E89"/>
    <w:rsid w:val="0003275F"/>
    <w:rsid w:val="000328DE"/>
    <w:rsid w:val="00032BD6"/>
    <w:rsid w:val="00032EF0"/>
    <w:rsid w:val="0003310B"/>
    <w:rsid w:val="00033817"/>
    <w:rsid w:val="00033B77"/>
    <w:rsid w:val="0003522B"/>
    <w:rsid w:val="000352BB"/>
    <w:rsid w:val="00035317"/>
    <w:rsid w:val="00035615"/>
    <w:rsid w:val="000358FA"/>
    <w:rsid w:val="00035A3F"/>
    <w:rsid w:val="00036184"/>
    <w:rsid w:val="0003780D"/>
    <w:rsid w:val="000379D8"/>
    <w:rsid w:val="00037BF1"/>
    <w:rsid w:val="00037E98"/>
    <w:rsid w:val="00040171"/>
    <w:rsid w:val="0004023B"/>
    <w:rsid w:val="000409D2"/>
    <w:rsid w:val="0004121F"/>
    <w:rsid w:val="00041282"/>
    <w:rsid w:val="00042758"/>
    <w:rsid w:val="000429CC"/>
    <w:rsid w:val="00043496"/>
    <w:rsid w:val="000436DA"/>
    <w:rsid w:val="00044364"/>
    <w:rsid w:val="00044DCB"/>
    <w:rsid w:val="00045106"/>
    <w:rsid w:val="000458C0"/>
    <w:rsid w:val="0004594E"/>
    <w:rsid w:val="00045BA4"/>
    <w:rsid w:val="00045FAF"/>
    <w:rsid w:val="000470A9"/>
    <w:rsid w:val="0004723D"/>
    <w:rsid w:val="00051890"/>
    <w:rsid w:val="00051985"/>
    <w:rsid w:val="00051FF3"/>
    <w:rsid w:val="00054710"/>
    <w:rsid w:val="00054D85"/>
    <w:rsid w:val="00054DA0"/>
    <w:rsid w:val="0005536C"/>
    <w:rsid w:val="00055CD1"/>
    <w:rsid w:val="000567F0"/>
    <w:rsid w:val="00057DDF"/>
    <w:rsid w:val="00057FA2"/>
    <w:rsid w:val="00060499"/>
    <w:rsid w:val="00060691"/>
    <w:rsid w:val="000614BB"/>
    <w:rsid w:val="00061E2B"/>
    <w:rsid w:val="00062465"/>
    <w:rsid w:val="00062A7B"/>
    <w:rsid w:val="00062C3F"/>
    <w:rsid w:val="00063426"/>
    <w:rsid w:val="00063A90"/>
    <w:rsid w:val="00064285"/>
    <w:rsid w:val="000655AF"/>
    <w:rsid w:val="0006561D"/>
    <w:rsid w:val="00065D82"/>
    <w:rsid w:val="00066438"/>
    <w:rsid w:val="00066604"/>
    <w:rsid w:val="00066669"/>
    <w:rsid w:val="000673CA"/>
    <w:rsid w:val="000677EF"/>
    <w:rsid w:val="00067AE8"/>
    <w:rsid w:val="00067E0D"/>
    <w:rsid w:val="00070111"/>
    <w:rsid w:val="00070181"/>
    <w:rsid w:val="000711A8"/>
    <w:rsid w:val="0007120A"/>
    <w:rsid w:val="00071402"/>
    <w:rsid w:val="000717FF"/>
    <w:rsid w:val="0007218B"/>
    <w:rsid w:val="00072247"/>
    <w:rsid w:val="000723E4"/>
    <w:rsid w:val="0007354C"/>
    <w:rsid w:val="00073781"/>
    <w:rsid w:val="00073803"/>
    <w:rsid w:val="000738FE"/>
    <w:rsid w:val="000740A2"/>
    <w:rsid w:val="0007423E"/>
    <w:rsid w:val="00074F17"/>
    <w:rsid w:val="0007565D"/>
    <w:rsid w:val="000758FD"/>
    <w:rsid w:val="00075CE0"/>
    <w:rsid w:val="00076BEB"/>
    <w:rsid w:val="00076DBA"/>
    <w:rsid w:val="00076DE3"/>
    <w:rsid w:val="00077485"/>
    <w:rsid w:val="000775E0"/>
    <w:rsid w:val="000815EC"/>
    <w:rsid w:val="00081911"/>
    <w:rsid w:val="00081FEE"/>
    <w:rsid w:val="0008274F"/>
    <w:rsid w:val="0008276C"/>
    <w:rsid w:val="00082A4F"/>
    <w:rsid w:val="00082E77"/>
    <w:rsid w:val="000842EE"/>
    <w:rsid w:val="00084599"/>
    <w:rsid w:val="00085522"/>
    <w:rsid w:val="00085A73"/>
    <w:rsid w:val="000864DF"/>
    <w:rsid w:val="00086705"/>
    <w:rsid w:val="00086CD9"/>
    <w:rsid w:val="000870D3"/>
    <w:rsid w:val="0008723B"/>
    <w:rsid w:val="00087BB9"/>
    <w:rsid w:val="00087C3F"/>
    <w:rsid w:val="00087C71"/>
    <w:rsid w:val="00087E2A"/>
    <w:rsid w:val="0009104B"/>
    <w:rsid w:val="0009139B"/>
    <w:rsid w:val="0009147B"/>
    <w:rsid w:val="00091562"/>
    <w:rsid w:val="00091A94"/>
    <w:rsid w:val="00091B65"/>
    <w:rsid w:val="00091DE9"/>
    <w:rsid w:val="00091DFE"/>
    <w:rsid w:val="00091E72"/>
    <w:rsid w:val="0009247A"/>
    <w:rsid w:val="0009263B"/>
    <w:rsid w:val="00093765"/>
    <w:rsid w:val="000937AC"/>
    <w:rsid w:val="00094092"/>
    <w:rsid w:val="000942E1"/>
    <w:rsid w:val="000946BD"/>
    <w:rsid w:val="00094FDD"/>
    <w:rsid w:val="000951E8"/>
    <w:rsid w:val="00095570"/>
    <w:rsid w:val="0009565A"/>
    <w:rsid w:val="00095885"/>
    <w:rsid w:val="00096530"/>
    <w:rsid w:val="000A0015"/>
    <w:rsid w:val="000A0520"/>
    <w:rsid w:val="000A07A8"/>
    <w:rsid w:val="000A0B59"/>
    <w:rsid w:val="000A0E50"/>
    <w:rsid w:val="000A11A5"/>
    <w:rsid w:val="000A11D7"/>
    <w:rsid w:val="000A1B90"/>
    <w:rsid w:val="000A1D58"/>
    <w:rsid w:val="000A235C"/>
    <w:rsid w:val="000A24CD"/>
    <w:rsid w:val="000A24D8"/>
    <w:rsid w:val="000A2528"/>
    <w:rsid w:val="000A298B"/>
    <w:rsid w:val="000A2DDB"/>
    <w:rsid w:val="000A48D9"/>
    <w:rsid w:val="000A500E"/>
    <w:rsid w:val="000A5389"/>
    <w:rsid w:val="000A5596"/>
    <w:rsid w:val="000A58EE"/>
    <w:rsid w:val="000A7BCE"/>
    <w:rsid w:val="000A7C6A"/>
    <w:rsid w:val="000A7DB0"/>
    <w:rsid w:val="000B0D4D"/>
    <w:rsid w:val="000B0D98"/>
    <w:rsid w:val="000B1249"/>
    <w:rsid w:val="000B1466"/>
    <w:rsid w:val="000B1A11"/>
    <w:rsid w:val="000B1A6B"/>
    <w:rsid w:val="000B29D0"/>
    <w:rsid w:val="000B2BA1"/>
    <w:rsid w:val="000B2E55"/>
    <w:rsid w:val="000B3411"/>
    <w:rsid w:val="000B3654"/>
    <w:rsid w:val="000B3FFF"/>
    <w:rsid w:val="000B42B4"/>
    <w:rsid w:val="000B4B7A"/>
    <w:rsid w:val="000B5418"/>
    <w:rsid w:val="000B5627"/>
    <w:rsid w:val="000B5DDB"/>
    <w:rsid w:val="000B61AA"/>
    <w:rsid w:val="000B66CF"/>
    <w:rsid w:val="000B6BC3"/>
    <w:rsid w:val="000B6F3C"/>
    <w:rsid w:val="000B71FC"/>
    <w:rsid w:val="000B79E9"/>
    <w:rsid w:val="000C035B"/>
    <w:rsid w:val="000C045C"/>
    <w:rsid w:val="000C0464"/>
    <w:rsid w:val="000C0AF2"/>
    <w:rsid w:val="000C21CB"/>
    <w:rsid w:val="000C295E"/>
    <w:rsid w:val="000C2AA5"/>
    <w:rsid w:val="000C2E73"/>
    <w:rsid w:val="000C3322"/>
    <w:rsid w:val="000C3914"/>
    <w:rsid w:val="000C3D52"/>
    <w:rsid w:val="000C467A"/>
    <w:rsid w:val="000C4891"/>
    <w:rsid w:val="000C5A0F"/>
    <w:rsid w:val="000C5F63"/>
    <w:rsid w:val="000C6957"/>
    <w:rsid w:val="000C6D9D"/>
    <w:rsid w:val="000C6E1A"/>
    <w:rsid w:val="000C6F4C"/>
    <w:rsid w:val="000C6FE0"/>
    <w:rsid w:val="000C74B6"/>
    <w:rsid w:val="000D03CC"/>
    <w:rsid w:val="000D0621"/>
    <w:rsid w:val="000D095B"/>
    <w:rsid w:val="000D0BF3"/>
    <w:rsid w:val="000D0C46"/>
    <w:rsid w:val="000D12AF"/>
    <w:rsid w:val="000D2423"/>
    <w:rsid w:val="000D2765"/>
    <w:rsid w:val="000D2A12"/>
    <w:rsid w:val="000D2FC7"/>
    <w:rsid w:val="000D3C3E"/>
    <w:rsid w:val="000D3F97"/>
    <w:rsid w:val="000D4413"/>
    <w:rsid w:val="000D44CC"/>
    <w:rsid w:val="000D4678"/>
    <w:rsid w:val="000D5C1C"/>
    <w:rsid w:val="000D5C3C"/>
    <w:rsid w:val="000D5CBC"/>
    <w:rsid w:val="000D5F26"/>
    <w:rsid w:val="000D602C"/>
    <w:rsid w:val="000D606B"/>
    <w:rsid w:val="000D6182"/>
    <w:rsid w:val="000D64AF"/>
    <w:rsid w:val="000D65D6"/>
    <w:rsid w:val="000D6B8C"/>
    <w:rsid w:val="000D7043"/>
    <w:rsid w:val="000D71D3"/>
    <w:rsid w:val="000E04DB"/>
    <w:rsid w:val="000E0FFB"/>
    <w:rsid w:val="000E151B"/>
    <w:rsid w:val="000E1584"/>
    <w:rsid w:val="000E15E5"/>
    <w:rsid w:val="000E1D5C"/>
    <w:rsid w:val="000E1F22"/>
    <w:rsid w:val="000E22B2"/>
    <w:rsid w:val="000E2D84"/>
    <w:rsid w:val="000E2FA8"/>
    <w:rsid w:val="000E32DC"/>
    <w:rsid w:val="000E3733"/>
    <w:rsid w:val="000E3E1A"/>
    <w:rsid w:val="000E4018"/>
    <w:rsid w:val="000E41CB"/>
    <w:rsid w:val="000E5090"/>
    <w:rsid w:val="000E580E"/>
    <w:rsid w:val="000E5C65"/>
    <w:rsid w:val="000E671E"/>
    <w:rsid w:val="000E6A65"/>
    <w:rsid w:val="000E7660"/>
    <w:rsid w:val="000E7B17"/>
    <w:rsid w:val="000E7C8D"/>
    <w:rsid w:val="000E7F8C"/>
    <w:rsid w:val="000F06DC"/>
    <w:rsid w:val="000F0F5F"/>
    <w:rsid w:val="000F211B"/>
    <w:rsid w:val="000F24DC"/>
    <w:rsid w:val="000F2F3B"/>
    <w:rsid w:val="000F2FEF"/>
    <w:rsid w:val="000F36F5"/>
    <w:rsid w:val="000F394A"/>
    <w:rsid w:val="000F3A70"/>
    <w:rsid w:val="000F442E"/>
    <w:rsid w:val="000F4465"/>
    <w:rsid w:val="000F4963"/>
    <w:rsid w:val="000F4E03"/>
    <w:rsid w:val="000F5DFF"/>
    <w:rsid w:val="000F6CD2"/>
    <w:rsid w:val="000F6E36"/>
    <w:rsid w:val="000F7CD5"/>
    <w:rsid w:val="0010089C"/>
    <w:rsid w:val="00100C84"/>
    <w:rsid w:val="00100D7B"/>
    <w:rsid w:val="00100DF1"/>
    <w:rsid w:val="00100E19"/>
    <w:rsid w:val="00100E27"/>
    <w:rsid w:val="0010178E"/>
    <w:rsid w:val="00101E00"/>
    <w:rsid w:val="0010252E"/>
    <w:rsid w:val="00102D76"/>
    <w:rsid w:val="00103201"/>
    <w:rsid w:val="00103270"/>
    <w:rsid w:val="00103DF2"/>
    <w:rsid w:val="00104327"/>
    <w:rsid w:val="0010457D"/>
    <w:rsid w:val="001046D3"/>
    <w:rsid w:val="00104D5B"/>
    <w:rsid w:val="00104E0E"/>
    <w:rsid w:val="00105CEF"/>
    <w:rsid w:val="00105FEC"/>
    <w:rsid w:val="001061DE"/>
    <w:rsid w:val="001077A7"/>
    <w:rsid w:val="0010787A"/>
    <w:rsid w:val="00107D85"/>
    <w:rsid w:val="0011022E"/>
    <w:rsid w:val="001104D4"/>
    <w:rsid w:val="001106AC"/>
    <w:rsid w:val="00110893"/>
    <w:rsid w:val="0011197C"/>
    <w:rsid w:val="001119CD"/>
    <w:rsid w:val="00111F4A"/>
    <w:rsid w:val="00111FF2"/>
    <w:rsid w:val="001128D3"/>
    <w:rsid w:val="001135C0"/>
    <w:rsid w:val="00113769"/>
    <w:rsid w:val="00113A98"/>
    <w:rsid w:val="0011405D"/>
    <w:rsid w:val="001148A1"/>
    <w:rsid w:val="00115A65"/>
    <w:rsid w:val="00116439"/>
    <w:rsid w:val="00116583"/>
    <w:rsid w:val="001169F7"/>
    <w:rsid w:val="001170F1"/>
    <w:rsid w:val="00117123"/>
    <w:rsid w:val="00121B78"/>
    <w:rsid w:val="00122699"/>
    <w:rsid w:val="00122A62"/>
    <w:rsid w:val="00122B4D"/>
    <w:rsid w:val="00123001"/>
    <w:rsid w:val="00123441"/>
    <w:rsid w:val="001234C0"/>
    <w:rsid w:val="00123A85"/>
    <w:rsid w:val="0012447E"/>
    <w:rsid w:val="00124A54"/>
    <w:rsid w:val="00124C60"/>
    <w:rsid w:val="00124FE0"/>
    <w:rsid w:val="0012608A"/>
    <w:rsid w:val="00126335"/>
    <w:rsid w:val="00127763"/>
    <w:rsid w:val="00127970"/>
    <w:rsid w:val="00127BD2"/>
    <w:rsid w:val="00127F0A"/>
    <w:rsid w:val="00130C15"/>
    <w:rsid w:val="00131989"/>
    <w:rsid w:val="001319C6"/>
    <w:rsid w:val="00131A37"/>
    <w:rsid w:val="00132027"/>
    <w:rsid w:val="00132387"/>
    <w:rsid w:val="00132B9F"/>
    <w:rsid w:val="001334C1"/>
    <w:rsid w:val="0013416F"/>
    <w:rsid w:val="001367CA"/>
    <w:rsid w:val="00136EA4"/>
    <w:rsid w:val="00136EE5"/>
    <w:rsid w:val="001371F0"/>
    <w:rsid w:val="0013772E"/>
    <w:rsid w:val="00137732"/>
    <w:rsid w:val="001377FE"/>
    <w:rsid w:val="00137E0C"/>
    <w:rsid w:val="00137F5F"/>
    <w:rsid w:val="00140426"/>
    <w:rsid w:val="0014178A"/>
    <w:rsid w:val="00141A15"/>
    <w:rsid w:val="00141D8E"/>
    <w:rsid w:val="00142504"/>
    <w:rsid w:val="00142B79"/>
    <w:rsid w:val="00142E97"/>
    <w:rsid w:val="0014324D"/>
    <w:rsid w:val="001432D3"/>
    <w:rsid w:val="0014331E"/>
    <w:rsid w:val="00143B63"/>
    <w:rsid w:val="00143CE7"/>
    <w:rsid w:val="00143DDF"/>
    <w:rsid w:val="001453BB"/>
    <w:rsid w:val="00145BF0"/>
    <w:rsid w:val="00145CC5"/>
    <w:rsid w:val="00147429"/>
    <w:rsid w:val="00147D50"/>
    <w:rsid w:val="00150913"/>
    <w:rsid w:val="00150EC7"/>
    <w:rsid w:val="00151CD3"/>
    <w:rsid w:val="001529A2"/>
    <w:rsid w:val="00152ACA"/>
    <w:rsid w:val="0015310C"/>
    <w:rsid w:val="00153958"/>
    <w:rsid w:val="00153B5E"/>
    <w:rsid w:val="00153E3B"/>
    <w:rsid w:val="001540CF"/>
    <w:rsid w:val="00154347"/>
    <w:rsid w:val="00154E85"/>
    <w:rsid w:val="001555FE"/>
    <w:rsid w:val="00156710"/>
    <w:rsid w:val="00156A82"/>
    <w:rsid w:val="00156C9A"/>
    <w:rsid w:val="0015780F"/>
    <w:rsid w:val="001578C6"/>
    <w:rsid w:val="001600E7"/>
    <w:rsid w:val="0016118A"/>
    <w:rsid w:val="00161A93"/>
    <w:rsid w:val="00161ABC"/>
    <w:rsid w:val="00161B20"/>
    <w:rsid w:val="0016256C"/>
    <w:rsid w:val="00162827"/>
    <w:rsid w:val="00162828"/>
    <w:rsid w:val="0016375A"/>
    <w:rsid w:val="00163F06"/>
    <w:rsid w:val="00164230"/>
    <w:rsid w:val="00164DF0"/>
    <w:rsid w:val="00165691"/>
    <w:rsid w:val="00165BF2"/>
    <w:rsid w:val="00165E28"/>
    <w:rsid w:val="00166230"/>
    <w:rsid w:val="0016666E"/>
    <w:rsid w:val="001718EA"/>
    <w:rsid w:val="00171959"/>
    <w:rsid w:val="00171AF4"/>
    <w:rsid w:val="00171E34"/>
    <w:rsid w:val="00172A67"/>
    <w:rsid w:val="00172B3B"/>
    <w:rsid w:val="0017335A"/>
    <w:rsid w:val="00173567"/>
    <w:rsid w:val="0017404F"/>
    <w:rsid w:val="00174267"/>
    <w:rsid w:val="001747A8"/>
    <w:rsid w:val="00174C2B"/>
    <w:rsid w:val="00174EC0"/>
    <w:rsid w:val="00175462"/>
    <w:rsid w:val="00175BC9"/>
    <w:rsid w:val="001760EF"/>
    <w:rsid w:val="001769D0"/>
    <w:rsid w:val="00176EA1"/>
    <w:rsid w:val="0017709D"/>
    <w:rsid w:val="001770F8"/>
    <w:rsid w:val="001772C1"/>
    <w:rsid w:val="00180190"/>
    <w:rsid w:val="001807E3"/>
    <w:rsid w:val="00180981"/>
    <w:rsid w:val="00180CF4"/>
    <w:rsid w:val="001817AC"/>
    <w:rsid w:val="00181B7B"/>
    <w:rsid w:val="0018219E"/>
    <w:rsid w:val="00182E87"/>
    <w:rsid w:val="00182EC9"/>
    <w:rsid w:val="001832DF"/>
    <w:rsid w:val="00184022"/>
    <w:rsid w:val="00184600"/>
    <w:rsid w:val="00184E1A"/>
    <w:rsid w:val="00185B08"/>
    <w:rsid w:val="001867F3"/>
    <w:rsid w:val="0018696F"/>
    <w:rsid w:val="001869E3"/>
    <w:rsid w:val="00186E04"/>
    <w:rsid w:val="00187119"/>
    <w:rsid w:val="00187616"/>
    <w:rsid w:val="001900D2"/>
    <w:rsid w:val="00190954"/>
    <w:rsid w:val="00190ED0"/>
    <w:rsid w:val="001911CC"/>
    <w:rsid w:val="001913C6"/>
    <w:rsid w:val="00191436"/>
    <w:rsid w:val="001917F6"/>
    <w:rsid w:val="00191AB7"/>
    <w:rsid w:val="00191F91"/>
    <w:rsid w:val="001930C5"/>
    <w:rsid w:val="00193A76"/>
    <w:rsid w:val="00193BE3"/>
    <w:rsid w:val="00194865"/>
    <w:rsid w:val="001954A2"/>
    <w:rsid w:val="001955DF"/>
    <w:rsid w:val="00195697"/>
    <w:rsid w:val="00195AF2"/>
    <w:rsid w:val="00195C43"/>
    <w:rsid w:val="0019612B"/>
    <w:rsid w:val="00196EFC"/>
    <w:rsid w:val="00197C2C"/>
    <w:rsid w:val="001A13CB"/>
    <w:rsid w:val="001A164B"/>
    <w:rsid w:val="001A1670"/>
    <w:rsid w:val="001A1779"/>
    <w:rsid w:val="001A19D1"/>
    <w:rsid w:val="001A1AAE"/>
    <w:rsid w:val="001A2152"/>
    <w:rsid w:val="001A2EF5"/>
    <w:rsid w:val="001A3572"/>
    <w:rsid w:val="001A3A46"/>
    <w:rsid w:val="001A3E0E"/>
    <w:rsid w:val="001A4376"/>
    <w:rsid w:val="001A47F2"/>
    <w:rsid w:val="001A516B"/>
    <w:rsid w:val="001A54E2"/>
    <w:rsid w:val="001A5DAC"/>
    <w:rsid w:val="001A5E0A"/>
    <w:rsid w:val="001A614E"/>
    <w:rsid w:val="001A6BD3"/>
    <w:rsid w:val="001A70F3"/>
    <w:rsid w:val="001A74EC"/>
    <w:rsid w:val="001A7B68"/>
    <w:rsid w:val="001A7FF6"/>
    <w:rsid w:val="001B00D0"/>
    <w:rsid w:val="001B07E7"/>
    <w:rsid w:val="001B0EC0"/>
    <w:rsid w:val="001B1794"/>
    <w:rsid w:val="001B18A7"/>
    <w:rsid w:val="001B1A52"/>
    <w:rsid w:val="001B1B11"/>
    <w:rsid w:val="001B20A7"/>
    <w:rsid w:val="001B2F75"/>
    <w:rsid w:val="001B30D0"/>
    <w:rsid w:val="001B396C"/>
    <w:rsid w:val="001B3998"/>
    <w:rsid w:val="001B3CC3"/>
    <w:rsid w:val="001B3F09"/>
    <w:rsid w:val="001B5510"/>
    <w:rsid w:val="001B56E2"/>
    <w:rsid w:val="001B6520"/>
    <w:rsid w:val="001B6547"/>
    <w:rsid w:val="001B6B2F"/>
    <w:rsid w:val="001B6D53"/>
    <w:rsid w:val="001B6D8A"/>
    <w:rsid w:val="001B7A4D"/>
    <w:rsid w:val="001B7E95"/>
    <w:rsid w:val="001C06A2"/>
    <w:rsid w:val="001C09BE"/>
    <w:rsid w:val="001C165E"/>
    <w:rsid w:val="001C1D33"/>
    <w:rsid w:val="001C24B7"/>
    <w:rsid w:val="001C2757"/>
    <w:rsid w:val="001C2E60"/>
    <w:rsid w:val="001C3684"/>
    <w:rsid w:val="001C38CE"/>
    <w:rsid w:val="001C3C43"/>
    <w:rsid w:val="001C3DD1"/>
    <w:rsid w:val="001C4E2A"/>
    <w:rsid w:val="001C51AA"/>
    <w:rsid w:val="001C57AA"/>
    <w:rsid w:val="001C6954"/>
    <w:rsid w:val="001C6CC0"/>
    <w:rsid w:val="001C711E"/>
    <w:rsid w:val="001C7474"/>
    <w:rsid w:val="001C7BE9"/>
    <w:rsid w:val="001C7DCC"/>
    <w:rsid w:val="001D03A3"/>
    <w:rsid w:val="001D13EE"/>
    <w:rsid w:val="001D1468"/>
    <w:rsid w:val="001D19EE"/>
    <w:rsid w:val="001D1D7D"/>
    <w:rsid w:val="001D1E60"/>
    <w:rsid w:val="001D2359"/>
    <w:rsid w:val="001D248B"/>
    <w:rsid w:val="001D2A33"/>
    <w:rsid w:val="001D2D28"/>
    <w:rsid w:val="001D3114"/>
    <w:rsid w:val="001D3749"/>
    <w:rsid w:val="001D3D39"/>
    <w:rsid w:val="001D43EB"/>
    <w:rsid w:val="001D4483"/>
    <w:rsid w:val="001D56C3"/>
    <w:rsid w:val="001D5EF7"/>
    <w:rsid w:val="001D5FA5"/>
    <w:rsid w:val="001D6199"/>
    <w:rsid w:val="001D61F0"/>
    <w:rsid w:val="001D697B"/>
    <w:rsid w:val="001D771E"/>
    <w:rsid w:val="001D79BF"/>
    <w:rsid w:val="001E07DD"/>
    <w:rsid w:val="001E09C8"/>
    <w:rsid w:val="001E0B55"/>
    <w:rsid w:val="001E1A8D"/>
    <w:rsid w:val="001E2874"/>
    <w:rsid w:val="001E287B"/>
    <w:rsid w:val="001E2CDE"/>
    <w:rsid w:val="001E3696"/>
    <w:rsid w:val="001E44A9"/>
    <w:rsid w:val="001E4728"/>
    <w:rsid w:val="001E4AC9"/>
    <w:rsid w:val="001E564A"/>
    <w:rsid w:val="001E5AF9"/>
    <w:rsid w:val="001E633C"/>
    <w:rsid w:val="001E6F50"/>
    <w:rsid w:val="001E7668"/>
    <w:rsid w:val="001F0070"/>
    <w:rsid w:val="001F081F"/>
    <w:rsid w:val="001F0D42"/>
    <w:rsid w:val="001F18AF"/>
    <w:rsid w:val="001F2212"/>
    <w:rsid w:val="001F3749"/>
    <w:rsid w:val="001F45AE"/>
    <w:rsid w:val="001F4AA5"/>
    <w:rsid w:val="001F4B0C"/>
    <w:rsid w:val="001F4C76"/>
    <w:rsid w:val="001F54C7"/>
    <w:rsid w:val="001F56AA"/>
    <w:rsid w:val="001F66FA"/>
    <w:rsid w:val="001F69BB"/>
    <w:rsid w:val="001F69D1"/>
    <w:rsid w:val="001F703A"/>
    <w:rsid w:val="001F752A"/>
    <w:rsid w:val="001F7F03"/>
    <w:rsid w:val="00200F27"/>
    <w:rsid w:val="00201C2C"/>
    <w:rsid w:val="00201EBA"/>
    <w:rsid w:val="002028E6"/>
    <w:rsid w:val="00203135"/>
    <w:rsid w:val="00203149"/>
    <w:rsid w:val="00203331"/>
    <w:rsid w:val="002040B8"/>
    <w:rsid w:val="00204BE2"/>
    <w:rsid w:val="00205279"/>
    <w:rsid w:val="002055AB"/>
    <w:rsid w:val="002062EA"/>
    <w:rsid w:val="00206EE3"/>
    <w:rsid w:val="00207234"/>
    <w:rsid w:val="00207431"/>
    <w:rsid w:val="00207796"/>
    <w:rsid w:val="00210BF7"/>
    <w:rsid w:val="00211218"/>
    <w:rsid w:val="00211268"/>
    <w:rsid w:val="00211E08"/>
    <w:rsid w:val="00211ED1"/>
    <w:rsid w:val="00211ED4"/>
    <w:rsid w:val="00211FAD"/>
    <w:rsid w:val="00212AF4"/>
    <w:rsid w:val="00212EDB"/>
    <w:rsid w:val="0021382C"/>
    <w:rsid w:val="00213B54"/>
    <w:rsid w:val="00214740"/>
    <w:rsid w:val="0021486E"/>
    <w:rsid w:val="00214986"/>
    <w:rsid w:val="00214BF3"/>
    <w:rsid w:val="00214BF7"/>
    <w:rsid w:val="00214C58"/>
    <w:rsid w:val="0021525C"/>
    <w:rsid w:val="002154EE"/>
    <w:rsid w:val="00216071"/>
    <w:rsid w:val="00216EEF"/>
    <w:rsid w:val="00217027"/>
    <w:rsid w:val="00217034"/>
    <w:rsid w:val="00217241"/>
    <w:rsid w:val="00217A4D"/>
    <w:rsid w:val="00217EC1"/>
    <w:rsid w:val="00220ACD"/>
    <w:rsid w:val="00220ACF"/>
    <w:rsid w:val="00220C88"/>
    <w:rsid w:val="00220D95"/>
    <w:rsid w:val="00220E34"/>
    <w:rsid w:val="00221D90"/>
    <w:rsid w:val="0022216B"/>
    <w:rsid w:val="002224DC"/>
    <w:rsid w:val="00223582"/>
    <w:rsid w:val="0022374D"/>
    <w:rsid w:val="00223943"/>
    <w:rsid w:val="0022490B"/>
    <w:rsid w:val="002254BB"/>
    <w:rsid w:val="00225C78"/>
    <w:rsid w:val="00225E9B"/>
    <w:rsid w:val="00225F8B"/>
    <w:rsid w:val="00226140"/>
    <w:rsid w:val="00226901"/>
    <w:rsid w:val="0022699F"/>
    <w:rsid w:val="00227161"/>
    <w:rsid w:val="002273E5"/>
    <w:rsid w:val="00227806"/>
    <w:rsid w:val="00227C3A"/>
    <w:rsid w:val="00232A5B"/>
    <w:rsid w:val="00232CB7"/>
    <w:rsid w:val="00233706"/>
    <w:rsid w:val="00233AB8"/>
    <w:rsid w:val="00234658"/>
    <w:rsid w:val="00234748"/>
    <w:rsid w:val="002357AD"/>
    <w:rsid w:val="002361EB"/>
    <w:rsid w:val="00236EF9"/>
    <w:rsid w:val="00237C2C"/>
    <w:rsid w:val="002403B6"/>
    <w:rsid w:val="002409FA"/>
    <w:rsid w:val="00240B6F"/>
    <w:rsid w:val="00240D29"/>
    <w:rsid w:val="00241062"/>
    <w:rsid w:val="00241110"/>
    <w:rsid w:val="00241942"/>
    <w:rsid w:val="002421A5"/>
    <w:rsid w:val="00242F3B"/>
    <w:rsid w:val="002434D9"/>
    <w:rsid w:val="0024354A"/>
    <w:rsid w:val="002437F5"/>
    <w:rsid w:val="0024476D"/>
    <w:rsid w:val="00244932"/>
    <w:rsid w:val="00245209"/>
    <w:rsid w:val="002454FC"/>
    <w:rsid w:val="0024584C"/>
    <w:rsid w:val="00246334"/>
    <w:rsid w:val="002465C4"/>
    <w:rsid w:val="00246C6F"/>
    <w:rsid w:val="00246D54"/>
    <w:rsid w:val="00247366"/>
    <w:rsid w:val="00247422"/>
    <w:rsid w:val="00247B84"/>
    <w:rsid w:val="0025015E"/>
    <w:rsid w:val="0025019A"/>
    <w:rsid w:val="00250241"/>
    <w:rsid w:val="00250649"/>
    <w:rsid w:val="002507C7"/>
    <w:rsid w:val="0025096E"/>
    <w:rsid w:val="00251335"/>
    <w:rsid w:val="00251E20"/>
    <w:rsid w:val="002531A2"/>
    <w:rsid w:val="0025381E"/>
    <w:rsid w:val="002539C6"/>
    <w:rsid w:val="00253BC0"/>
    <w:rsid w:val="00254060"/>
    <w:rsid w:val="0025514A"/>
    <w:rsid w:val="00255EB9"/>
    <w:rsid w:val="00257179"/>
    <w:rsid w:val="002573DA"/>
    <w:rsid w:val="00257A20"/>
    <w:rsid w:val="00257B7A"/>
    <w:rsid w:val="00257DF3"/>
    <w:rsid w:val="002603EE"/>
    <w:rsid w:val="00260404"/>
    <w:rsid w:val="00260C5B"/>
    <w:rsid w:val="00260D01"/>
    <w:rsid w:val="00260D8D"/>
    <w:rsid w:val="00262B0F"/>
    <w:rsid w:val="002638DD"/>
    <w:rsid w:val="0026429E"/>
    <w:rsid w:val="00265162"/>
    <w:rsid w:val="002657E3"/>
    <w:rsid w:val="00265C23"/>
    <w:rsid w:val="00266437"/>
    <w:rsid w:val="0026666A"/>
    <w:rsid w:val="00266A83"/>
    <w:rsid w:val="002671AC"/>
    <w:rsid w:val="00267330"/>
    <w:rsid w:val="00267537"/>
    <w:rsid w:val="0026753E"/>
    <w:rsid w:val="00267766"/>
    <w:rsid w:val="00267A45"/>
    <w:rsid w:val="00267FD5"/>
    <w:rsid w:val="002709CB"/>
    <w:rsid w:val="002714B6"/>
    <w:rsid w:val="002718E0"/>
    <w:rsid w:val="0027212E"/>
    <w:rsid w:val="00272A6C"/>
    <w:rsid w:val="002732C7"/>
    <w:rsid w:val="002732F7"/>
    <w:rsid w:val="0027397F"/>
    <w:rsid w:val="00273E72"/>
    <w:rsid w:val="00273F2C"/>
    <w:rsid w:val="00273F4D"/>
    <w:rsid w:val="002753DB"/>
    <w:rsid w:val="00275DF1"/>
    <w:rsid w:val="00275E20"/>
    <w:rsid w:val="0027711F"/>
    <w:rsid w:val="00277822"/>
    <w:rsid w:val="002779AF"/>
    <w:rsid w:val="00277BB2"/>
    <w:rsid w:val="00280070"/>
    <w:rsid w:val="002804BC"/>
    <w:rsid w:val="002809D3"/>
    <w:rsid w:val="00280A8A"/>
    <w:rsid w:val="00280AFB"/>
    <w:rsid w:val="002842BB"/>
    <w:rsid w:val="00284695"/>
    <w:rsid w:val="00285031"/>
    <w:rsid w:val="00285352"/>
    <w:rsid w:val="00285557"/>
    <w:rsid w:val="0028581F"/>
    <w:rsid w:val="00285AF6"/>
    <w:rsid w:val="00286569"/>
    <w:rsid w:val="002869C9"/>
    <w:rsid w:val="00286D39"/>
    <w:rsid w:val="00287423"/>
    <w:rsid w:val="0028769B"/>
    <w:rsid w:val="0029001E"/>
    <w:rsid w:val="00290FDE"/>
    <w:rsid w:val="00291478"/>
    <w:rsid w:val="002914F2"/>
    <w:rsid w:val="00291623"/>
    <w:rsid w:val="00291EA5"/>
    <w:rsid w:val="00292B06"/>
    <w:rsid w:val="00292B74"/>
    <w:rsid w:val="00292D5C"/>
    <w:rsid w:val="0029348C"/>
    <w:rsid w:val="00293AC5"/>
    <w:rsid w:val="00294377"/>
    <w:rsid w:val="002944F0"/>
    <w:rsid w:val="002945A9"/>
    <w:rsid w:val="0029496C"/>
    <w:rsid w:val="00294B50"/>
    <w:rsid w:val="00295816"/>
    <w:rsid w:val="00295B42"/>
    <w:rsid w:val="00296277"/>
    <w:rsid w:val="00296335"/>
    <w:rsid w:val="002964BE"/>
    <w:rsid w:val="00296D21"/>
    <w:rsid w:val="002973DA"/>
    <w:rsid w:val="002A1945"/>
    <w:rsid w:val="002A1B56"/>
    <w:rsid w:val="002A1E10"/>
    <w:rsid w:val="002A2333"/>
    <w:rsid w:val="002A27C3"/>
    <w:rsid w:val="002A2A2B"/>
    <w:rsid w:val="002A2D59"/>
    <w:rsid w:val="002A3432"/>
    <w:rsid w:val="002A3A49"/>
    <w:rsid w:val="002A3C88"/>
    <w:rsid w:val="002A4E5D"/>
    <w:rsid w:val="002A5B9A"/>
    <w:rsid w:val="002A5D81"/>
    <w:rsid w:val="002A5DE4"/>
    <w:rsid w:val="002A64D0"/>
    <w:rsid w:val="002A6636"/>
    <w:rsid w:val="002A6C11"/>
    <w:rsid w:val="002A6EF5"/>
    <w:rsid w:val="002A7299"/>
    <w:rsid w:val="002B0798"/>
    <w:rsid w:val="002B07A3"/>
    <w:rsid w:val="002B0823"/>
    <w:rsid w:val="002B0C25"/>
    <w:rsid w:val="002B1125"/>
    <w:rsid w:val="002B1961"/>
    <w:rsid w:val="002B197E"/>
    <w:rsid w:val="002B1A5B"/>
    <w:rsid w:val="002B1DAA"/>
    <w:rsid w:val="002B24C5"/>
    <w:rsid w:val="002B2CB1"/>
    <w:rsid w:val="002B2FB0"/>
    <w:rsid w:val="002B3B84"/>
    <w:rsid w:val="002B3C09"/>
    <w:rsid w:val="002B4A44"/>
    <w:rsid w:val="002B4B8A"/>
    <w:rsid w:val="002B4C61"/>
    <w:rsid w:val="002B4E38"/>
    <w:rsid w:val="002B4E3E"/>
    <w:rsid w:val="002B5E50"/>
    <w:rsid w:val="002B6087"/>
    <w:rsid w:val="002B6188"/>
    <w:rsid w:val="002B6210"/>
    <w:rsid w:val="002B6358"/>
    <w:rsid w:val="002B6A5E"/>
    <w:rsid w:val="002B7374"/>
    <w:rsid w:val="002B7861"/>
    <w:rsid w:val="002B7E8F"/>
    <w:rsid w:val="002C0397"/>
    <w:rsid w:val="002C0404"/>
    <w:rsid w:val="002C0611"/>
    <w:rsid w:val="002C0B53"/>
    <w:rsid w:val="002C10A4"/>
    <w:rsid w:val="002C1103"/>
    <w:rsid w:val="002C1650"/>
    <w:rsid w:val="002C253A"/>
    <w:rsid w:val="002C2F11"/>
    <w:rsid w:val="002C306C"/>
    <w:rsid w:val="002C30A8"/>
    <w:rsid w:val="002C4174"/>
    <w:rsid w:val="002C4AAF"/>
    <w:rsid w:val="002C54D6"/>
    <w:rsid w:val="002C6284"/>
    <w:rsid w:val="002C698A"/>
    <w:rsid w:val="002C742A"/>
    <w:rsid w:val="002C7485"/>
    <w:rsid w:val="002C7A95"/>
    <w:rsid w:val="002C7BD6"/>
    <w:rsid w:val="002C7BF7"/>
    <w:rsid w:val="002D009B"/>
    <w:rsid w:val="002D0204"/>
    <w:rsid w:val="002D044D"/>
    <w:rsid w:val="002D1585"/>
    <w:rsid w:val="002D1870"/>
    <w:rsid w:val="002D2302"/>
    <w:rsid w:val="002D2438"/>
    <w:rsid w:val="002D3AFB"/>
    <w:rsid w:val="002D4162"/>
    <w:rsid w:val="002D4B47"/>
    <w:rsid w:val="002D6112"/>
    <w:rsid w:val="002D740B"/>
    <w:rsid w:val="002D74EE"/>
    <w:rsid w:val="002D7625"/>
    <w:rsid w:val="002D7DFA"/>
    <w:rsid w:val="002E00B3"/>
    <w:rsid w:val="002E0122"/>
    <w:rsid w:val="002E0B14"/>
    <w:rsid w:val="002E1196"/>
    <w:rsid w:val="002E1249"/>
    <w:rsid w:val="002E2755"/>
    <w:rsid w:val="002E2B52"/>
    <w:rsid w:val="002E2CD1"/>
    <w:rsid w:val="002E3233"/>
    <w:rsid w:val="002E4510"/>
    <w:rsid w:val="002E511E"/>
    <w:rsid w:val="002E5980"/>
    <w:rsid w:val="002E5F64"/>
    <w:rsid w:val="002E6080"/>
    <w:rsid w:val="002E6870"/>
    <w:rsid w:val="002E7ADD"/>
    <w:rsid w:val="002F012A"/>
    <w:rsid w:val="002F0973"/>
    <w:rsid w:val="002F22E4"/>
    <w:rsid w:val="002F22F9"/>
    <w:rsid w:val="002F28D8"/>
    <w:rsid w:val="002F34D0"/>
    <w:rsid w:val="002F39F5"/>
    <w:rsid w:val="002F3CFD"/>
    <w:rsid w:val="002F43E8"/>
    <w:rsid w:val="002F5485"/>
    <w:rsid w:val="002F568D"/>
    <w:rsid w:val="002F68B9"/>
    <w:rsid w:val="002F6C25"/>
    <w:rsid w:val="002F6C56"/>
    <w:rsid w:val="002F6CCF"/>
    <w:rsid w:val="002F6F5D"/>
    <w:rsid w:val="002F74A1"/>
    <w:rsid w:val="002F77D6"/>
    <w:rsid w:val="002F7DA5"/>
    <w:rsid w:val="003001D4"/>
    <w:rsid w:val="00300890"/>
    <w:rsid w:val="00301158"/>
    <w:rsid w:val="00301D25"/>
    <w:rsid w:val="00301E07"/>
    <w:rsid w:val="003020CB"/>
    <w:rsid w:val="0030224F"/>
    <w:rsid w:val="00302FFD"/>
    <w:rsid w:val="00303A50"/>
    <w:rsid w:val="00303B0E"/>
    <w:rsid w:val="00303FC2"/>
    <w:rsid w:val="003040F8"/>
    <w:rsid w:val="003048EA"/>
    <w:rsid w:val="00305624"/>
    <w:rsid w:val="003059D3"/>
    <w:rsid w:val="00305B03"/>
    <w:rsid w:val="00306BF0"/>
    <w:rsid w:val="00306FA9"/>
    <w:rsid w:val="003074FE"/>
    <w:rsid w:val="003078A0"/>
    <w:rsid w:val="0031052F"/>
    <w:rsid w:val="003105FA"/>
    <w:rsid w:val="00311339"/>
    <w:rsid w:val="00311707"/>
    <w:rsid w:val="003118CA"/>
    <w:rsid w:val="00311961"/>
    <w:rsid w:val="00312918"/>
    <w:rsid w:val="00312B29"/>
    <w:rsid w:val="00312C12"/>
    <w:rsid w:val="0031343E"/>
    <w:rsid w:val="00313B4D"/>
    <w:rsid w:val="00313E66"/>
    <w:rsid w:val="00313F3B"/>
    <w:rsid w:val="003146E0"/>
    <w:rsid w:val="00314A26"/>
    <w:rsid w:val="00314BB9"/>
    <w:rsid w:val="00316137"/>
    <w:rsid w:val="003176FD"/>
    <w:rsid w:val="003202AA"/>
    <w:rsid w:val="00320B17"/>
    <w:rsid w:val="00320C75"/>
    <w:rsid w:val="00320CA7"/>
    <w:rsid w:val="00320E91"/>
    <w:rsid w:val="003219AA"/>
    <w:rsid w:val="00321D8C"/>
    <w:rsid w:val="0032297A"/>
    <w:rsid w:val="003232E2"/>
    <w:rsid w:val="00323613"/>
    <w:rsid w:val="00323EC7"/>
    <w:rsid w:val="0032425C"/>
    <w:rsid w:val="00324260"/>
    <w:rsid w:val="0032482D"/>
    <w:rsid w:val="00324C4A"/>
    <w:rsid w:val="00325156"/>
    <w:rsid w:val="00325783"/>
    <w:rsid w:val="003257BD"/>
    <w:rsid w:val="00325DF1"/>
    <w:rsid w:val="00326092"/>
    <w:rsid w:val="0032632C"/>
    <w:rsid w:val="00326838"/>
    <w:rsid w:val="00326C56"/>
    <w:rsid w:val="0032784C"/>
    <w:rsid w:val="003278B4"/>
    <w:rsid w:val="00330461"/>
    <w:rsid w:val="0033073C"/>
    <w:rsid w:val="003315B9"/>
    <w:rsid w:val="00332C9D"/>
    <w:rsid w:val="00332F0D"/>
    <w:rsid w:val="00332F9A"/>
    <w:rsid w:val="003330D3"/>
    <w:rsid w:val="00333121"/>
    <w:rsid w:val="00333C7A"/>
    <w:rsid w:val="00333D12"/>
    <w:rsid w:val="00334452"/>
    <w:rsid w:val="00334D90"/>
    <w:rsid w:val="00334FCE"/>
    <w:rsid w:val="0033513A"/>
    <w:rsid w:val="00335943"/>
    <w:rsid w:val="00335DBD"/>
    <w:rsid w:val="003360D9"/>
    <w:rsid w:val="00336693"/>
    <w:rsid w:val="00336FC1"/>
    <w:rsid w:val="003370D5"/>
    <w:rsid w:val="003378B3"/>
    <w:rsid w:val="00337BD9"/>
    <w:rsid w:val="00337C10"/>
    <w:rsid w:val="0034004E"/>
    <w:rsid w:val="0034012B"/>
    <w:rsid w:val="003409E3"/>
    <w:rsid w:val="00340B75"/>
    <w:rsid w:val="00340C02"/>
    <w:rsid w:val="0034133C"/>
    <w:rsid w:val="003418C4"/>
    <w:rsid w:val="00341A71"/>
    <w:rsid w:val="00342022"/>
    <w:rsid w:val="00342143"/>
    <w:rsid w:val="003421CF"/>
    <w:rsid w:val="00342443"/>
    <w:rsid w:val="00342B1E"/>
    <w:rsid w:val="00342E9D"/>
    <w:rsid w:val="0034400F"/>
    <w:rsid w:val="00344299"/>
    <w:rsid w:val="003444AD"/>
    <w:rsid w:val="0034498F"/>
    <w:rsid w:val="00344C77"/>
    <w:rsid w:val="00344D9C"/>
    <w:rsid w:val="00345D44"/>
    <w:rsid w:val="003462A2"/>
    <w:rsid w:val="003462F0"/>
    <w:rsid w:val="00346450"/>
    <w:rsid w:val="0034662D"/>
    <w:rsid w:val="00346A61"/>
    <w:rsid w:val="00346EE0"/>
    <w:rsid w:val="00346F01"/>
    <w:rsid w:val="00347542"/>
    <w:rsid w:val="00347F36"/>
    <w:rsid w:val="00351102"/>
    <w:rsid w:val="00351377"/>
    <w:rsid w:val="00351B2C"/>
    <w:rsid w:val="00351D4A"/>
    <w:rsid w:val="003528F3"/>
    <w:rsid w:val="00353202"/>
    <w:rsid w:val="0035334E"/>
    <w:rsid w:val="00353668"/>
    <w:rsid w:val="00354149"/>
    <w:rsid w:val="003546FF"/>
    <w:rsid w:val="00355ABB"/>
    <w:rsid w:val="00355C68"/>
    <w:rsid w:val="0035624E"/>
    <w:rsid w:val="003568A9"/>
    <w:rsid w:val="00356C53"/>
    <w:rsid w:val="003576A3"/>
    <w:rsid w:val="00357955"/>
    <w:rsid w:val="003579FC"/>
    <w:rsid w:val="003603B0"/>
    <w:rsid w:val="00360E03"/>
    <w:rsid w:val="00362075"/>
    <w:rsid w:val="0036213D"/>
    <w:rsid w:val="003621CA"/>
    <w:rsid w:val="00362621"/>
    <w:rsid w:val="00363D7F"/>
    <w:rsid w:val="00364029"/>
    <w:rsid w:val="003648E2"/>
    <w:rsid w:val="00364DFF"/>
    <w:rsid w:val="00365288"/>
    <w:rsid w:val="00365B21"/>
    <w:rsid w:val="00366834"/>
    <w:rsid w:val="00366A7E"/>
    <w:rsid w:val="0036757E"/>
    <w:rsid w:val="00367AC3"/>
    <w:rsid w:val="00367B54"/>
    <w:rsid w:val="00367EFA"/>
    <w:rsid w:val="0037035A"/>
    <w:rsid w:val="00371771"/>
    <w:rsid w:val="00372AF9"/>
    <w:rsid w:val="00372D13"/>
    <w:rsid w:val="00372E10"/>
    <w:rsid w:val="0037333B"/>
    <w:rsid w:val="00373384"/>
    <w:rsid w:val="003733CB"/>
    <w:rsid w:val="003733D2"/>
    <w:rsid w:val="00373A0E"/>
    <w:rsid w:val="0037411A"/>
    <w:rsid w:val="003744BE"/>
    <w:rsid w:val="003746F1"/>
    <w:rsid w:val="0037480D"/>
    <w:rsid w:val="0037485B"/>
    <w:rsid w:val="00375864"/>
    <w:rsid w:val="003758FC"/>
    <w:rsid w:val="00376025"/>
    <w:rsid w:val="00376294"/>
    <w:rsid w:val="00376E00"/>
    <w:rsid w:val="0037748A"/>
    <w:rsid w:val="00377962"/>
    <w:rsid w:val="00380903"/>
    <w:rsid w:val="00381AFA"/>
    <w:rsid w:val="003822A2"/>
    <w:rsid w:val="003824B3"/>
    <w:rsid w:val="0038327A"/>
    <w:rsid w:val="0038331B"/>
    <w:rsid w:val="00383496"/>
    <w:rsid w:val="003838C1"/>
    <w:rsid w:val="00384209"/>
    <w:rsid w:val="00384F83"/>
    <w:rsid w:val="0038568E"/>
    <w:rsid w:val="00385690"/>
    <w:rsid w:val="00385C07"/>
    <w:rsid w:val="0038621A"/>
    <w:rsid w:val="003865CA"/>
    <w:rsid w:val="0038787A"/>
    <w:rsid w:val="00387BEF"/>
    <w:rsid w:val="00387C06"/>
    <w:rsid w:val="0039024B"/>
    <w:rsid w:val="0039030E"/>
    <w:rsid w:val="0039047C"/>
    <w:rsid w:val="00390641"/>
    <w:rsid w:val="003908C5"/>
    <w:rsid w:val="003910A9"/>
    <w:rsid w:val="003913A0"/>
    <w:rsid w:val="0039149E"/>
    <w:rsid w:val="003916FA"/>
    <w:rsid w:val="003918EB"/>
    <w:rsid w:val="00391CBD"/>
    <w:rsid w:val="00392255"/>
    <w:rsid w:val="0039343B"/>
    <w:rsid w:val="003938B0"/>
    <w:rsid w:val="00393B1D"/>
    <w:rsid w:val="00393B69"/>
    <w:rsid w:val="00394094"/>
    <w:rsid w:val="0039489D"/>
    <w:rsid w:val="00395971"/>
    <w:rsid w:val="00395A71"/>
    <w:rsid w:val="00395F25"/>
    <w:rsid w:val="0039632C"/>
    <w:rsid w:val="00396830"/>
    <w:rsid w:val="00396D32"/>
    <w:rsid w:val="00396F59"/>
    <w:rsid w:val="00397224"/>
    <w:rsid w:val="00397FE5"/>
    <w:rsid w:val="003A0106"/>
    <w:rsid w:val="003A033F"/>
    <w:rsid w:val="003A0BC3"/>
    <w:rsid w:val="003A0CFA"/>
    <w:rsid w:val="003A1F30"/>
    <w:rsid w:val="003A2109"/>
    <w:rsid w:val="003A2171"/>
    <w:rsid w:val="003A22ED"/>
    <w:rsid w:val="003A3239"/>
    <w:rsid w:val="003A33FC"/>
    <w:rsid w:val="003A4F1E"/>
    <w:rsid w:val="003A5119"/>
    <w:rsid w:val="003A57BB"/>
    <w:rsid w:val="003A5D9F"/>
    <w:rsid w:val="003A5F19"/>
    <w:rsid w:val="003A61AA"/>
    <w:rsid w:val="003A6E05"/>
    <w:rsid w:val="003A74D7"/>
    <w:rsid w:val="003A7DA3"/>
    <w:rsid w:val="003A7DB6"/>
    <w:rsid w:val="003B01D0"/>
    <w:rsid w:val="003B0644"/>
    <w:rsid w:val="003B0A08"/>
    <w:rsid w:val="003B1889"/>
    <w:rsid w:val="003B24AE"/>
    <w:rsid w:val="003B2C36"/>
    <w:rsid w:val="003B30EE"/>
    <w:rsid w:val="003B356A"/>
    <w:rsid w:val="003B3A15"/>
    <w:rsid w:val="003B3B63"/>
    <w:rsid w:val="003B3D58"/>
    <w:rsid w:val="003B3F9C"/>
    <w:rsid w:val="003B410D"/>
    <w:rsid w:val="003B4321"/>
    <w:rsid w:val="003B5222"/>
    <w:rsid w:val="003B5517"/>
    <w:rsid w:val="003B5582"/>
    <w:rsid w:val="003B5935"/>
    <w:rsid w:val="003B5CCC"/>
    <w:rsid w:val="003B6BA6"/>
    <w:rsid w:val="003B6E42"/>
    <w:rsid w:val="003B7ADD"/>
    <w:rsid w:val="003B7C9C"/>
    <w:rsid w:val="003C02A0"/>
    <w:rsid w:val="003C0D04"/>
    <w:rsid w:val="003C1087"/>
    <w:rsid w:val="003C1BEA"/>
    <w:rsid w:val="003C1E18"/>
    <w:rsid w:val="003C22E1"/>
    <w:rsid w:val="003C263F"/>
    <w:rsid w:val="003C2926"/>
    <w:rsid w:val="003C3873"/>
    <w:rsid w:val="003C39DE"/>
    <w:rsid w:val="003C3EE7"/>
    <w:rsid w:val="003C46A4"/>
    <w:rsid w:val="003C5B46"/>
    <w:rsid w:val="003C613D"/>
    <w:rsid w:val="003C6D17"/>
    <w:rsid w:val="003C6D3A"/>
    <w:rsid w:val="003C7036"/>
    <w:rsid w:val="003D0482"/>
    <w:rsid w:val="003D16A6"/>
    <w:rsid w:val="003D1BCA"/>
    <w:rsid w:val="003D1D1F"/>
    <w:rsid w:val="003D1E63"/>
    <w:rsid w:val="003D2638"/>
    <w:rsid w:val="003D296C"/>
    <w:rsid w:val="003D3666"/>
    <w:rsid w:val="003D39EF"/>
    <w:rsid w:val="003D3E03"/>
    <w:rsid w:val="003D455D"/>
    <w:rsid w:val="003D4AEE"/>
    <w:rsid w:val="003D55E2"/>
    <w:rsid w:val="003D56D8"/>
    <w:rsid w:val="003D60BC"/>
    <w:rsid w:val="003D61ED"/>
    <w:rsid w:val="003D6CDA"/>
    <w:rsid w:val="003D72A2"/>
    <w:rsid w:val="003D7720"/>
    <w:rsid w:val="003D7A36"/>
    <w:rsid w:val="003E09AF"/>
    <w:rsid w:val="003E0E8B"/>
    <w:rsid w:val="003E1433"/>
    <w:rsid w:val="003E15DA"/>
    <w:rsid w:val="003E194C"/>
    <w:rsid w:val="003E328F"/>
    <w:rsid w:val="003E34A1"/>
    <w:rsid w:val="003E3FFF"/>
    <w:rsid w:val="003E41EF"/>
    <w:rsid w:val="003E4354"/>
    <w:rsid w:val="003E47B1"/>
    <w:rsid w:val="003E4E38"/>
    <w:rsid w:val="003E52E6"/>
    <w:rsid w:val="003E5432"/>
    <w:rsid w:val="003E5F29"/>
    <w:rsid w:val="003E61F3"/>
    <w:rsid w:val="003E6864"/>
    <w:rsid w:val="003E79F5"/>
    <w:rsid w:val="003E7FFA"/>
    <w:rsid w:val="003F0A01"/>
    <w:rsid w:val="003F1C2B"/>
    <w:rsid w:val="003F1C5C"/>
    <w:rsid w:val="003F1E09"/>
    <w:rsid w:val="003F2481"/>
    <w:rsid w:val="003F24D3"/>
    <w:rsid w:val="003F2853"/>
    <w:rsid w:val="003F2858"/>
    <w:rsid w:val="003F2CD5"/>
    <w:rsid w:val="003F2D23"/>
    <w:rsid w:val="003F318F"/>
    <w:rsid w:val="003F39A4"/>
    <w:rsid w:val="003F3D6C"/>
    <w:rsid w:val="003F4074"/>
    <w:rsid w:val="003F412A"/>
    <w:rsid w:val="003F48F7"/>
    <w:rsid w:val="003F55A4"/>
    <w:rsid w:val="003F5615"/>
    <w:rsid w:val="003F5B44"/>
    <w:rsid w:val="003F5F03"/>
    <w:rsid w:val="003F64F2"/>
    <w:rsid w:val="003F6A33"/>
    <w:rsid w:val="003F735A"/>
    <w:rsid w:val="003F7947"/>
    <w:rsid w:val="003F7C2C"/>
    <w:rsid w:val="0040015E"/>
    <w:rsid w:val="00400380"/>
    <w:rsid w:val="00400879"/>
    <w:rsid w:val="00400CCC"/>
    <w:rsid w:val="00401027"/>
    <w:rsid w:val="004014AB"/>
    <w:rsid w:val="00401ACA"/>
    <w:rsid w:val="004029AF"/>
    <w:rsid w:val="00402ABF"/>
    <w:rsid w:val="00402B4C"/>
    <w:rsid w:val="00402E14"/>
    <w:rsid w:val="00403171"/>
    <w:rsid w:val="004032CD"/>
    <w:rsid w:val="0040350E"/>
    <w:rsid w:val="0040395F"/>
    <w:rsid w:val="00403A8E"/>
    <w:rsid w:val="00403F0E"/>
    <w:rsid w:val="0040465D"/>
    <w:rsid w:val="00404E8B"/>
    <w:rsid w:val="004056D3"/>
    <w:rsid w:val="0040579D"/>
    <w:rsid w:val="004062A2"/>
    <w:rsid w:val="00406796"/>
    <w:rsid w:val="00406D56"/>
    <w:rsid w:val="00407C03"/>
    <w:rsid w:val="00407FDE"/>
    <w:rsid w:val="0041012D"/>
    <w:rsid w:val="004114DB"/>
    <w:rsid w:val="00412F62"/>
    <w:rsid w:val="00413B7F"/>
    <w:rsid w:val="00413E33"/>
    <w:rsid w:val="00413EC1"/>
    <w:rsid w:val="00414216"/>
    <w:rsid w:val="00414272"/>
    <w:rsid w:val="0041476A"/>
    <w:rsid w:val="0041493E"/>
    <w:rsid w:val="00414DDD"/>
    <w:rsid w:val="00414EF6"/>
    <w:rsid w:val="00414F49"/>
    <w:rsid w:val="00415CF9"/>
    <w:rsid w:val="00415E60"/>
    <w:rsid w:val="00415E62"/>
    <w:rsid w:val="004161FD"/>
    <w:rsid w:val="00416DEB"/>
    <w:rsid w:val="00416EA1"/>
    <w:rsid w:val="00417D02"/>
    <w:rsid w:val="00420B2C"/>
    <w:rsid w:val="00420B95"/>
    <w:rsid w:val="00420C5E"/>
    <w:rsid w:val="00421041"/>
    <w:rsid w:val="00422311"/>
    <w:rsid w:val="00422E45"/>
    <w:rsid w:val="00423134"/>
    <w:rsid w:val="00423E2D"/>
    <w:rsid w:val="00424152"/>
    <w:rsid w:val="00424638"/>
    <w:rsid w:val="00424977"/>
    <w:rsid w:val="00424DFD"/>
    <w:rsid w:val="00424F2C"/>
    <w:rsid w:val="00425199"/>
    <w:rsid w:val="00425D93"/>
    <w:rsid w:val="00425E6A"/>
    <w:rsid w:val="0042611E"/>
    <w:rsid w:val="00426B1B"/>
    <w:rsid w:val="0042714C"/>
    <w:rsid w:val="00427A26"/>
    <w:rsid w:val="00427A47"/>
    <w:rsid w:val="00427D8C"/>
    <w:rsid w:val="00430451"/>
    <w:rsid w:val="004306E0"/>
    <w:rsid w:val="004308B1"/>
    <w:rsid w:val="00430D69"/>
    <w:rsid w:val="00431B89"/>
    <w:rsid w:val="00431B95"/>
    <w:rsid w:val="00432330"/>
    <w:rsid w:val="0043388C"/>
    <w:rsid w:val="004345D1"/>
    <w:rsid w:val="0043526F"/>
    <w:rsid w:val="004354A6"/>
    <w:rsid w:val="00435690"/>
    <w:rsid w:val="00435700"/>
    <w:rsid w:val="00436940"/>
    <w:rsid w:val="00437346"/>
    <w:rsid w:val="004375EA"/>
    <w:rsid w:val="004401C5"/>
    <w:rsid w:val="00440EDB"/>
    <w:rsid w:val="004420B2"/>
    <w:rsid w:val="004429EC"/>
    <w:rsid w:val="004439E9"/>
    <w:rsid w:val="004459F6"/>
    <w:rsid w:val="00445FEA"/>
    <w:rsid w:val="00446435"/>
    <w:rsid w:val="00446726"/>
    <w:rsid w:val="0044697A"/>
    <w:rsid w:val="00446A6A"/>
    <w:rsid w:val="00447234"/>
    <w:rsid w:val="0044784A"/>
    <w:rsid w:val="0044794B"/>
    <w:rsid w:val="00447E3F"/>
    <w:rsid w:val="00447EAF"/>
    <w:rsid w:val="0045002F"/>
    <w:rsid w:val="0045034F"/>
    <w:rsid w:val="00450563"/>
    <w:rsid w:val="004507A6"/>
    <w:rsid w:val="00450B6D"/>
    <w:rsid w:val="00451312"/>
    <w:rsid w:val="004523DF"/>
    <w:rsid w:val="004528D4"/>
    <w:rsid w:val="00452DB9"/>
    <w:rsid w:val="00452E00"/>
    <w:rsid w:val="00453EFE"/>
    <w:rsid w:val="00454299"/>
    <w:rsid w:val="00454854"/>
    <w:rsid w:val="00456D95"/>
    <w:rsid w:val="00456E2F"/>
    <w:rsid w:val="00456F38"/>
    <w:rsid w:val="00457359"/>
    <w:rsid w:val="004573AE"/>
    <w:rsid w:val="0045778C"/>
    <w:rsid w:val="00457812"/>
    <w:rsid w:val="004579AE"/>
    <w:rsid w:val="00460534"/>
    <w:rsid w:val="00460796"/>
    <w:rsid w:val="004608E4"/>
    <w:rsid w:val="00460949"/>
    <w:rsid w:val="00461A04"/>
    <w:rsid w:val="00462CB2"/>
    <w:rsid w:val="00462DE2"/>
    <w:rsid w:val="00463174"/>
    <w:rsid w:val="004637FA"/>
    <w:rsid w:val="00463EF4"/>
    <w:rsid w:val="004644C2"/>
    <w:rsid w:val="0046450B"/>
    <w:rsid w:val="00464BDC"/>
    <w:rsid w:val="0046549F"/>
    <w:rsid w:val="00465E42"/>
    <w:rsid w:val="00465F18"/>
    <w:rsid w:val="00466C21"/>
    <w:rsid w:val="00466C44"/>
    <w:rsid w:val="00467BAE"/>
    <w:rsid w:val="00470256"/>
    <w:rsid w:val="00470609"/>
    <w:rsid w:val="00470DFE"/>
    <w:rsid w:val="00471003"/>
    <w:rsid w:val="00471F4D"/>
    <w:rsid w:val="00473244"/>
    <w:rsid w:val="0047334A"/>
    <w:rsid w:val="004737C8"/>
    <w:rsid w:val="00474037"/>
    <w:rsid w:val="004747E0"/>
    <w:rsid w:val="00474891"/>
    <w:rsid w:val="0047492E"/>
    <w:rsid w:val="00475586"/>
    <w:rsid w:val="00476477"/>
    <w:rsid w:val="00476B34"/>
    <w:rsid w:val="0047717D"/>
    <w:rsid w:val="00480F66"/>
    <w:rsid w:val="004811C7"/>
    <w:rsid w:val="004818BC"/>
    <w:rsid w:val="0048208E"/>
    <w:rsid w:val="004820DD"/>
    <w:rsid w:val="00482100"/>
    <w:rsid w:val="00482336"/>
    <w:rsid w:val="004830D1"/>
    <w:rsid w:val="00483238"/>
    <w:rsid w:val="00483382"/>
    <w:rsid w:val="00483538"/>
    <w:rsid w:val="0048381B"/>
    <w:rsid w:val="00484883"/>
    <w:rsid w:val="00484BDF"/>
    <w:rsid w:val="0048579B"/>
    <w:rsid w:val="00485E7B"/>
    <w:rsid w:val="004862BF"/>
    <w:rsid w:val="004865EC"/>
    <w:rsid w:val="00486B65"/>
    <w:rsid w:val="0048722B"/>
    <w:rsid w:val="004901ED"/>
    <w:rsid w:val="00490B20"/>
    <w:rsid w:val="00490B6A"/>
    <w:rsid w:val="00491315"/>
    <w:rsid w:val="004915A4"/>
    <w:rsid w:val="00491C91"/>
    <w:rsid w:val="0049209E"/>
    <w:rsid w:val="004920D9"/>
    <w:rsid w:val="0049239D"/>
    <w:rsid w:val="0049250D"/>
    <w:rsid w:val="0049252C"/>
    <w:rsid w:val="004925CD"/>
    <w:rsid w:val="00492761"/>
    <w:rsid w:val="00492B47"/>
    <w:rsid w:val="00492F8C"/>
    <w:rsid w:val="0049316D"/>
    <w:rsid w:val="0049329E"/>
    <w:rsid w:val="00494914"/>
    <w:rsid w:val="00494C1E"/>
    <w:rsid w:val="00495900"/>
    <w:rsid w:val="00495A78"/>
    <w:rsid w:val="00496457"/>
    <w:rsid w:val="0049741F"/>
    <w:rsid w:val="004A0196"/>
    <w:rsid w:val="004A0288"/>
    <w:rsid w:val="004A0354"/>
    <w:rsid w:val="004A067A"/>
    <w:rsid w:val="004A0803"/>
    <w:rsid w:val="004A1088"/>
    <w:rsid w:val="004A13A8"/>
    <w:rsid w:val="004A19C8"/>
    <w:rsid w:val="004A1D37"/>
    <w:rsid w:val="004A1DB5"/>
    <w:rsid w:val="004A2413"/>
    <w:rsid w:val="004A352A"/>
    <w:rsid w:val="004A3877"/>
    <w:rsid w:val="004A39DE"/>
    <w:rsid w:val="004A4CFD"/>
    <w:rsid w:val="004A4FAD"/>
    <w:rsid w:val="004A5082"/>
    <w:rsid w:val="004A5627"/>
    <w:rsid w:val="004A60FD"/>
    <w:rsid w:val="004A6167"/>
    <w:rsid w:val="004A7002"/>
    <w:rsid w:val="004A73AC"/>
    <w:rsid w:val="004A7C31"/>
    <w:rsid w:val="004A7E0A"/>
    <w:rsid w:val="004B0515"/>
    <w:rsid w:val="004B0D27"/>
    <w:rsid w:val="004B0FFC"/>
    <w:rsid w:val="004B1610"/>
    <w:rsid w:val="004B1BE9"/>
    <w:rsid w:val="004B20E2"/>
    <w:rsid w:val="004B334F"/>
    <w:rsid w:val="004B3706"/>
    <w:rsid w:val="004B40DE"/>
    <w:rsid w:val="004B4692"/>
    <w:rsid w:val="004B46E4"/>
    <w:rsid w:val="004B47A4"/>
    <w:rsid w:val="004B4F90"/>
    <w:rsid w:val="004B4FEA"/>
    <w:rsid w:val="004B5921"/>
    <w:rsid w:val="004B600D"/>
    <w:rsid w:val="004B6822"/>
    <w:rsid w:val="004B7028"/>
    <w:rsid w:val="004B742B"/>
    <w:rsid w:val="004B784F"/>
    <w:rsid w:val="004B7890"/>
    <w:rsid w:val="004B7AA0"/>
    <w:rsid w:val="004B7C44"/>
    <w:rsid w:val="004B7ED4"/>
    <w:rsid w:val="004C0255"/>
    <w:rsid w:val="004C0484"/>
    <w:rsid w:val="004C07E7"/>
    <w:rsid w:val="004C0D27"/>
    <w:rsid w:val="004C0FEB"/>
    <w:rsid w:val="004C14FE"/>
    <w:rsid w:val="004C1983"/>
    <w:rsid w:val="004C1AB4"/>
    <w:rsid w:val="004C1B24"/>
    <w:rsid w:val="004C1D39"/>
    <w:rsid w:val="004C208F"/>
    <w:rsid w:val="004C33EB"/>
    <w:rsid w:val="004C3BFB"/>
    <w:rsid w:val="004C40F1"/>
    <w:rsid w:val="004C42B2"/>
    <w:rsid w:val="004C43D9"/>
    <w:rsid w:val="004C4406"/>
    <w:rsid w:val="004C4469"/>
    <w:rsid w:val="004C4C28"/>
    <w:rsid w:val="004C513D"/>
    <w:rsid w:val="004C5463"/>
    <w:rsid w:val="004C5922"/>
    <w:rsid w:val="004C5B34"/>
    <w:rsid w:val="004C5DCA"/>
    <w:rsid w:val="004C61A1"/>
    <w:rsid w:val="004C6769"/>
    <w:rsid w:val="004C7356"/>
    <w:rsid w:val="004D0DF4"/>
    <w:rsid w:val="004D14D3"/>
    <w:rsid w:val="004D1D7C"/>
    <w:rsid w:val="004D1FB4"/>
    <w:rsid w:val="004D2C14"/>
    <w:rsid w:val="004D2FEE"/>
    <w:rsid w:val="004D3682"/>
    <w:rsid w:val="004D4065"/>
    <w:rsid w:val="004D423F"/>
    <w:rsid w:val="004D45B4"/>
    <w:rsid w:val="004D49E1"/>
    <w:rsid w:val="004D539B"/>
    <w:rsid w:val="004D5CF6"/>
    <w:rsid w:val="004D67BC"/>
    <w:rsid w:val="004D6A28"/>
    <w:rsid w:val="004D761B"/>
    <w:rsid w:val="004D776F"/>
    <w:rsid w:val="004D7A69"/>
    <w:rsid w:val="004E008D"/>
    <w:rsid w:val="004E02BC"/>
    <w:rsid w:val="004E0613"/>
    <w:rsid w:val="004E06FB"/>
    <w:rsid w:val="004E112B"/>
    <w:rsid w:val="004E159C"/>
    <w:rsid w:val="004E1AB3"/>
    <w:rsid w:val="004E30D8"/>
    <w:rsid w:val="004E35E2"/>
    <w:rsid w:val="004E35FE"/>
    <w:rsid w:val="004E3EAB"/>
    <w:rsid w:val="004E3FA9"/>
    <w:rsid w:val="004E3FD1"/>
    <w:rsid w:val="004E43E5"/>
    <w:rsid w:val="004E5ACB"/>
    <w:rsid w:val="004E5D76"/>
    <w:rsid w:val="004E6BA8"/>
    <w:rsid w:val="004E6DFC"/>
    <w:rsid w:val="004E720D"/>
    <w:rsid w:val="004E7C33"/>
    <w:rsid w:val="004E7C84"/>
    <w:rsid w:val="004E7EAC"/>
    <w:rsid w:val="004F013D"/>
    <w:rsid w:val="004F0B2E"/>
    <w:rsid w:val="004F0B61"/>
    <w:rsid w:val="004F1C7A"/>
    <w:rsid w:val="004F1DD2"/>
    <w:rsid w:val="004F206A"/>
    <w:rsid w:val="004F252C"/>
    <w:rsid w:val="004F25F2"/>
    <w:rsid w:val="004F2C6B"/>
    <w:rsid w:val="004F2E2A"/>
    <w:rsid w:val="004F333A"/>
    <w:rsid w:val="004F34DA"/>
    <w:rsid w:val="004F364A"/>
    <w:rsid w:val="004F39A5"/>
    <w:rsid w:val="004F3DA9"/>
    <w:rsid w:val="004F3E46"/>
    <w:rsid w:val="004F41C2"/>
    <w:rsid w:val="004F558B"/>
    <w:rsid w:val="004F63BF"/>
    <w:rsid w:val="004F65B3"/>
    <w:rsid w:val="004F6631"/>
    <w:rsid w:val="004F6A6B"/>
    <w:rsid w:val="004F6E27"/>
    <w:rsid w:val="004F6F37"/>
    <w:rsid w:val="004F7379"/>
    <w:rsid w:val="00500122"/>
    <w:rsid w:val="005004DF"/>
    <w:rsid w:val="0050064F"/>
    <w:rsid w:val="00500AD1"/>
    <w:rsid w:val="00500FC9"/>
    <w:rsid w:val="005018D8"/>
    <w:rsid w:val="005040FF"/>
    <w:rsid w:val="00504380"/>
    <w:rsid w:val="00504E19"/>
    <w:rsid w:val="00504E92"/>
    <w:rsid w:val="005053F6"/>
    <w:rsid w:val="005056AF"/>
    <w:rsid w:val="005059AB"/>
    <w:rsid w:val="00505C98"/>
    <w:rsid w:val="00506FCF"/>
    <w:rsid w:val="00507AB4"/>
    <w:rsid w:val="005114EF"/>
    <w:rsid w:val="005119D0"/>
    <w:rsid w:val="005120A0"/>
    <w:rsid w:val="00512691"/>
    <w:rsid w:val="00512697"/>
    <w:rsid w:val="00512CF8"/>
    <w:rsid w:val="00512DF4"/>
    <w:rsid w:val="00513132"/>
    <w:rsid w:val="0051412A"/>
    <w:rsid w:val="005147C5"/>
    <w:rsid w:val="00514966"/>
    <w:rsid w:val="00514D0B"/>
    <w:rsid w:val="00515555"/>
    <w:rsid w:val="00515C54"/>
    <w:rsid w:val="00516CCB"/>
    <w:rsid w:val="00516FBC"/>
    <w:rsid w:val="00517421"/>
    <w:rsid w:val="005174D0"/>
    <w:rsid w:val="0052027B"/>
    <w:rsid w:val="0052048E"/>
    <w:rsid w:val="005205E3"/>
    <w:rsid w:val="005211A3"/>
    <w:rsid w:val="005220F4"/>
    <w:rsid w:val="00522512"/>
    <w:rsid w:val="005227DD"/>
    <w:rsid w:val="00522CF0"/>
    <w:rsid w:val="00522F8C"/>
    <w:rsid w:val="005231F0"/>
    <w:rsid w:val="005236CB"/>
    <w:rsid w:val="00523AEA"/>
    <w:rsid w:val="00523B12"/>
    <w:rsid w:val="00524087"/>
    <w:rsid w:val="00524335"/>
    <w:rsid w:val="00524FE8"/>
    <w:rsid w:val="00525570"/>
    <w:rsid w:val="00526261"/>
    <w:rsid w:val="005269DB"/>
    <w:rsid w:val="00526AD0"/>
    <w:rsid w:val="00526D7B"/>
    <w:rsid w:val="00526FB0"/>
    <w:rsid w:val="00527647"/>
    <w:rsid w:val="00530702"/>
    <w:rsid w:val="005308F8"/>
    <w:rsid w:val="00530958"/>
    <w:rsid w:val="00531844"/>
    <w:rsid w:val="00531C2A"/>
    <w:rsid w:val="0053258B"/>
    <w:rsid w:val="005328E3"/>
    <w:rsid w:val="0053318C"/>
    <w:rsid w:val="0053332A"/>
    <w:rsid w:val="005333EF"/>
    <w:rsid w:val="00533540"/>
    <w:rsid w:val="00533A6B"/>
    <w:rsid w:val="00533F73"/>
    <w:rsid w:val="005343AE"/>
    <w:rsid w:val="005344D4"/>
    <w:rsid w:val="00534EAA"/>
    <w:rsid w:val="00534FA2"/>
    <w:rsid w:val="0053501E"/>
    <w:rsid w:val="00535093"/>
    <w:rsid w:val="00535AD7"/>
    <w:rsid w:val="00536BD7"/>
    <w:rsid w:val="005376E1"/>
    <w:rsid w:val="00537709"/>
    <w:rsid w:val="00537855"/>
    <w:rsid w:val="00537B95"/>
    <w:rsid w:val="00537BD3"/>
    <w:rsid w:val="00537E79"/>
    <w:rsid w:val="00540315"/>
    <w:rsid w:val="00540486"/>
    <w:rsid w:val="005406BF"/>
    <w:rsid w:val="005406C4"/>
    <w:rsid w:val="005406E7"/>
    <w:rsid w:val="00540861"/>
    <w:rsid w:val="00540D64"/>
    <w:rsid w:val="00541AC3"/>
    <w:rsid w:val="00542CB8"/>
    <w:rsid w:val="005439E0"/>
    <w:rsid w:val="00543A08"/>
    <w:rsid w:val="00543A21"/>
    <w:rsid w:val="00543D80"/>
    <w:rsid w:val="00544308"/>
    <w:rsid w:val="005450D6"/>
    <w:rsid w:val="00545C1F"/>
    <w:rsid w:val="00545E00"/>
    <w:rsid w:val="00545E29"/>
    <w:rsid w:val="0054640A"/>
    <w:rsid w:val="00547089"/>
    <w:rsid w:val="00547F76"/>
    <w:rsid w:val="00550134"/>
    <w:rsid w:val="00552802"/>
    <w:rsid w:val="00554088"/>
    <w:rsid w:val="005544BD"/>
    <w:rsid w:val="00554A95"/>
    <w:rsid w:val="005553B9"/>
    <w:rsid w:val="0055551E"/>
    <w:rsid w:val="0055644D"/>
    <w:rsid w:val="00556D2F"/>
    <w:rsid w:val="00556E52"/>
    <w:rsid w:val="00556EF5"/>
    <w:rsid w:val="005574E5"/>
    <w:rsid w:val="005578A6"/>
    <w:rsid w:val="00557B5A"/>
    <w:rsid w:val="005608B8"/>
    <w:rsid w:val="0056138E"/>
    <w:rsid w:val="00561BE7"/>
    <w:rsid w:val="005630C7"/>
    <w:rsid w:val="00563346"/>
    <w:rsid w:val="00563560"/>
    <w:rsid w:val="005635A0"/>
    <w:rsid w:val="00563707"/>
    <w:rsid w:val="00563E71"/>
    <w:rsid w:val="005641DE"/>
    <w:rsid w:val="00566040"/>
    <w:rsid w:val="00566763"/>
    <w:rsid w:val="00566B60"/>
    <w:rsid w:val="00566BB9"/>
    <w:rsid w:val="00566D8C"/>
    <w:rsid w:val="00566FE1"/>
    <w:rsid w:val="0056798B"/>
    <w:rsid w:val="00567B31"/>
    <w:rsid w:val="005701A8"/>
    <w:rsid w:val="005709E0"/>
    <w:rsid w:val="0057254A"/>
    <w:rsid w:val="005725F2"/>
    <w:rsid w:val="00572676"/>
    <w:rsid w:val="005729ED"/>
    <w:rsid w:val="00573493"/>
    <w:rsid w:val="00573629"/>
    <w:rsid w:val="005737E6"/>
    <w:rsid w:val="00573FD6"/>
    <w:rsid w:val="00574328"/>
    <w:rsid w:val="005743CC"/>
    <w:rsid w:val="00575E35"/>
    <w:rsid w:val="005761B3"/>
    <w:rsid w:val="00577703"/>
    <w:rsid w:val="005777F9"/>
    <w:rsid w:val="00580B46"/>
    <w:rsid w:val="00581578"/>
    <w:rsid w:val="00581DA0"/>
    <w:rsid w:val="00581FE7"/>
    <w:rsid w:val="00581FE9"/>
    <w:rsid w:val="00582C44"/>
    <w:rsid w:val="00582C8E"/>
    <w:rsid w:val="0058389E"/>
    <w:rsid w:val="005849D6"/>
    <w:rsid w:val="00584A16"/>
    <w:rsid w:val="005855F1"/>
    <w:rsid w:val="00585E3E"/>
    <w:rsid w:val="00586A91"/>
    <w:rsid w:val="00586D42"/>
    <w:rsid w:val="005873EB"/>
    <w:rsid w:val="00587A91"/>
    <w:rsid w:val="00590775"/>
    <w:rsid w:val="005908B5"/>
    <w:rsid w:val="0059099E"/>
    <w:rsid w:val="00591229"/>
    <w:rsid w:val="0059224C"/>
    <w:rsid w:val="005924CE"/>
    <w:rsid w:val="00592702"/>
    <w:rsid w:val="00592BE8"/>
    <w:rsid w:val="005936AB"/>
    <w:rsid w:val="00593A2A"/>
    <w:rsid w:val="00594091"/>
    <w:rsid w:val="005941F3"/>
    <w:rsid w:val="00595E52"/>
    <w:rsid w:val="0059624A"/>
    <w:rsid w:val="005966E7"/>
    <w:rsid w:val="005968D8"/>
    <w:rsid w:val="00596BA4"/>
    <w:rsid w:val="005974D1"/>
    <w:rsid w:val="005A0E49"/>
    <w:rsid w:val="005A12A7"/>
    <w:rsid w:val="005A12C1"/>
    <w:rsid w:val="005A1373"/>
    <w:rsid w:val="005A1C61"/>
    <w:rsid w:val="005A2862"/>
    <w:rsid w:val="005A2F9F"/>
    <w:rsid w:val="005A3D22"/>
    <w:rsid w:val="005A4720"/>
    <w:rsid w:val="005A5509"/>
    <w:rsid w:val="005A5CF3"/>
    <w:rsid w:val="005A5D36"/>
    <w:rsid w:val="005A6122"/>
    <w:rsid w:val="005A71F4"/>
    <w:rsid w:val="005A77E4"/>
    <w:rsid w:val="005B0AC3"/>
    <w:rsid w:val="005B0CC1"/>
    <w:rsid w:val="005B0EF6"/>
    <w:rsid w:val="005B0F96"/>
    <w:rsid w:val="005B107E"/>
    <w:rsid w:val="005B1097"/>
    <w:rsid w:val="005B1402"/>
    <w:rsid w:val="005B1471"/>
    <w:rsid w:val="005B1A56"/>
    <w:rsid w:val="005B1C06"/>
    <w:rsid w:val="005B1EA2"/>
    <w:rsid w:val="005B242D"/>
    <w:rsid w:val="005B3204"/>
    <w:rsid w:val="005B342D"/>
    <w:rsid w:val="005B38C2"/>
    <w:rsid w:val="005B445C"/>
    <w:rsid w:val="005B46DF"/>
    <w:rsid w:val="005B55BC"/>
    <w:rsid w:val="005B5A31"/>
    <w:rsid w:val="005B5E2E"/>
    <w:rsid w:val="005B6028"/>
    <w:rsid w:val="005B6289"/>
    <w:rsid w:val="005B63D8"/>
    <w:rsid w:val="005B6916"/>
    <w:rsid w:val="005B696F"/>
    <w:rsid w:val="005B6990"/>
    <w:rsid w:val="005B6A55"/>
    <w:rsid w:val="005B7097"/>
    <w:rsid w:val="005B7241"/>
    <w:rsid w:val="005B75C4"/>
    <w:rsid w:val="005B7807"/>
    <w:rsid w:val="005B7C72"/>
    <w:rsid w:val="005C08F2"/>
    <w:rsid w:val="005C1241"/>
    <w:rsid w:val="005C1481"/>
    <w:rsid w:val="005C24B1"/>
    <w:rsid w:val="005C2C93"/>
    <w:rsid w:val="005C3B5B"/>
    <w:rsid w:val="005C3E90"/>
    <w:rsid w:val="005C5B59"/>
    <w:rsid w:val="005C5E53"/>
    <w:rsid w:val="005C78CA"/>
    <w:rsid w:val="005D0586"/>
    <w:rsid w:val="005D0CA7"/>
    <w:rsid w:val="005D0DFD"/>
    <w:rsid w:val="005D0F3B"/>
    <w:rsid w:val="005D1251"/>
    <w:rsid w:val="005D17B7"/>
    <w:rsid w:val="005D189A"/>
    <w:rsid w:val="005D2FC4"/>
    <w:rsid w:val="005D3077"/>
    <w:rsid w:val="005D3097"/>
    <w:rsid w:val="005D3265"/>
    <w:rsid w:val="005D37E3"/>
    <w:rsid w:val="005D457B"/>
    <w:rsid w:val="005D4D1A"/>
    <w:rsid w:val="005D5381"/>
    <w:rsid w:val="005D61A7"/>
    <w:rsid w:val="005D665D"/>
    <w:rsid w:val="005D689F"/>
    <w:rsid w:val="005D6A26"/>
    <w:rsid w:val="005D6CE3"/>
    <w:rsid w:val="005D6DD8"/>
    <w:rsid w:val="005E015B"/>
    <w:rsid w:val="005E0F78"/>
    <w:rsid w:val="005E0FCC"/>
    <w:rsid w:val="005E1175"/>
    <w:rsid w:val="005E1780"/>
    <w:rsid w:val="005E1C48"/>
    <w:rsid w:val="005E223D"/>
    <w:rsid w:val="005E2EDE"/>
    <w:rsid w:val="005E3EAE"/>
    <w:rsid w:val="005E41AF"/>
    <w:rsid w:val="005E41C4"/>
    <w:rsid w:val="005E4ACC"/>
    <w:rsid w:val="005E4B63"/>
    <w:rsid w:val="005E4D01"/>
    <w:rsid w:val="005E4E9D"/>
    <w:rsid w:val="005E5B7C"/>
    <w:rsid w:val="005E6271"/>
    <w:rsid w:val="005E6A1F"/>
    <w:rsid w:val="005E71FA"/>
    <w:rsid w:val="005E7877"/>
    <w:rsid w:val="005E7B5F"/>
    <w:rsid w:val="005F006F"/>
    <w:rsid w:val="005F070C"/>
    <w:rsid w:val="005F165F"/>
    <w:rsid w:val="005F1A41"/>
    <w:rsid w:val="005F1B2E"/>
    <w:rsid w:val="005F1C60"/>
    <w:rsid w:val="005F20A2"/>
    <w:rsid w:val="005F2868"/>
    <w:rsid w:val="005F2B7A"/>
    <w:rsid w:val="005F3845"/>
    <w:rsid w:val="005F384C"/>
    <w:rsid w:val="005F49C2"/>
    <w:rsid w:val="005F5C3C"/>
    <w:rsid w:val="005F5F0B"/>
    <w:rsid w:val="005F67D0"/>
    <w:rsid w:val="005F7AAD"/>
    <w:rsid w:val="005F7FC4"/>
    <w:rsid w:val="005F7FDF"/>
    <w:rsid w:val="006005A3"/>
    <w:rsid w:val="00600728"/>
    <w:rsid w:val="00600AFC"/>
    <w:rsid w:val="00600C35"/>
    <w:rsid w:val="00600C86"/>
    <w:rsid w:val="00600F3A"/>
    <w:rsid w:val="0060107F"/>
    <w:rsid w:val="00601823"/>
    <w:rsid w:val="00601A87"/>
    <w:rsid w:val="00601C28"/>
    <w:rsid w:val="00601D44"/>
    <w:rsid w:val="006025BB"/>
    <w:rsid w:val="006027B6"/>
    <w:rsid w:val="00602EFC"/>
    <w:rsid w:val="006031B3"/>
    <w:rsid w:val="006042D2"/>
    <w:rsid w:val="0060459C"/>
    <w:rsid w:val="00604BC2"/>
    <w:rsid w:val="00604F7C"/>
    <w:rsid w:val="00604F8A"/>
    <w:rsid w:val="006053D5"/>
    <w:rsid w:val="00605A20"/>
    <w:rsid w:val="00605FE9"/>
    <w:rsid w:val="00606261"/>
    <w:rsid w:val="006065CC"/>
    <w:rsid w:val="006069A5"/>
    <w:rsid w:val="006073F3"/>
    <w:rsid w:val="00607A81"/>
    <w:rsid w:val="00607C8F"/>
    <w:rsid w:val="00610919"/>
    <w:rsid w:val="0061144F"/>
    <w:rsid w:val="00611A9F"/>
    <w:rsid w:val="00611BED"/>
    <w:rsid w:val="0061220F"/>
    <w:rsid w:val="00612ADE"/>
    <w:rsid w:val="0061371F"/>
    <w:rsid w:val="00614094"/>
    <w:rsid w:val="006142DB"/>
    <w:rsid w:val="006143AF"/>
    <w:rsid w:val="0061515A"/>
    <w:rsid w:val="0061589F"/>
    <w:rsid w:val="00615992"/>
    <w:rsid w:val="00615B2A"/>
    <w:rsid w:val="0061687C"/>
    <w:rsid w:val="00616EF7"/>
    <w:rsid w:val="00616FCD"/>
    <w:rsid w:val="0062034E"/>
    <w:rsid w:val="0062156E"/>
    <w:rsid w:val="006217F5"/>
    <w:rsid w:val="006223D6"/>
    <w:rsid w:val="00622528"/>
    <w:rsid w:val="0062352A"/>
    <w:rsid w:val="00623D51"/>
    <w:rsid w:val="00624754"/>
    <w:rsid w:val="00624CC5"/>
    <w:rsid w:val="00625728"/>
    <w:rsid w:val="0062592C"/>
    <w:rsid w:val="00625C56"/>
    <w:rsid w:val="00625FC1"/>
    <w:rsid w:val="00626371"/>
    <w:rsid w:val="00626D6F"/>
    <w:rsid w:val="00626DE9"/>
    <w:rsid w:val="00627338"/>
    <w:rsid w:val="00630D32"/>
    <w:rsid w:val="00630E7C"/>
    <w:rsid w:val="00631818"/>
    <w:rsid w:val="00631A30"/>
    <w:rsid w:val="00631C41"/>
    <w:rsid w:val="0063284B"/>
    <w:rsid w:val="00632DBE"/>
    <w:rsid w:val="00632E9F"/>
    <w:rsid w:val="00633159"/>
    <w:rsid w:val="006334BD"/>
    <w:rsid w:val="00633555"/>
    <w:rsid w:val="00633B52"/>
    <w:rsid w:val="00633C1A"/>
    <w:rsid w:val="00633DB4"/>
    <w:rsid w:val="006348B8"/>
    <w:rsid w:val="00634C11"/>
    <w:rsid w:val="00634DD5"/>
    <w:rsid w:val="00634E34"/>
    <w:rsid w:val="00636997"/>
    <w:rsid w:val="006370A4"/>
    <w:rsid w:val="006373DD"/>
    <w:rsid w:val="00637759"/>
    <w:rsid w:val="006400D9"/>
    <w:rsid w:val="00640468"/>
    <w:rsid w:val="006409A3"/>
    <w:rsid w:val="00641AD7"/>
    <w:rsid w:val="00642015"/>
    <w:rsid w:val="00642189"/>
    <w:rsid w:val="00642956"/>
    <w:rsid w:val="00644409"/>
    <w:rsid w:val="006446FB"/>
    <w:rsid w:val="00644AD8"/>
    <w:rsid w:val="00644BEE"/>
    <w:rsid w:val="00644C67"/>
    <w:rsid w:val="00644E1F"/>
    <w:rsid w:val="006452FF"/>
    <w:rsid w:val="0064533C"/>
    <w:rsid w:val="006458B2"/>
    <w:rsid w:val="006458D3"/>
    <w:rsid w:val="00645C02"/>
    <w:rsid w:val="0064627C"/>
    <w:rsid w:val="00647991"/>
    <w:rsid w:val="0065043A"/>
    <w:rsid w:val="00650ED8"/>
    <w:rsid w:val="00650F60"/>
    <w:rsid w:val="006511AB"/>
    <w:rsid w:val="00651463"/>
    <w:rsid w:val="0065172E"/>
    <w:rsid w:val="00651ABB"/>
    <w:rsid w:val="00651B00"/>
    <w:rsid w:val="00652881"/>
    <w:rsid w:val="00652BC9"/>
    <w:rsid w:val="00652E01"/>
    <w:rsid w:val="006531B7"/>
    <w:rsid w:val="00653E69"/>
    <w:rsid w:val="00653E94"/>
    <w:rsid w:val="006553A7"/>
    <w:rsid w:val="006557FE"/>
    <w:rsid w:val="00655BD2"/>
    <w:rsid w:val="006561FA"/>
    <w:rsid w:val="00657257"/>
    <w:rsid w:val="00657B51"/>
    <w:rsid w:val="00657B9F"/>
    <w:rsid w:val="00657D02"/>
    <w:rsid w:val="006600FF"/>
    <w:rsid w:val="006605B8"/>
    <w:rsid w:val="006617DB"/>
    <w:rsid w:val="00661B6C"/>
    <w:rsid w:val="00661C97"/>
    <w:rsid w:val="00662471"/>
    <w:rsid w:val="00662746"/>
    <w:rsid w:val="0066276D"/>
    <w:rsid w:val="00662CAA"/>
    <w:rsid w:val="00662CD2"/>
    <w:rsid w:val="006633CF"/>
    <w:rsid w:val="00663A79"/>
    <w:rsid w:val="00663B79"/>
    <w:rsid w:val="006644C7"/>
    <w:rsid w:val="00664BA5"/>
    <w:rsid w:val="00664FEE"/>
    <w:rsid w:val="00665C1F"/>
    <w:rsid w:val="00665CFE"/>
    <w:rsid w:val="00665EDE"/>
    <w:rsid w:val="0066760B"/>
    <w:rsid w:val="006678BA"/>
    <w:rsid w:val="00667AF3"/>
    <w:rsid w:val="006701E4"/>
    <w:rsid w:val="0067043D"/>
    <w:rsid w:val="0067094D"/>
    <w:rsid w:val="00671247"/>
    <w:rsid w:val="006713D2"/>
    <w:rsid w:val="00671891"/>
    <w:rsid w:val="006720B2"/>
    <w:rsid w:val="0067215E"/>
    <w:rsid w:val="00672658"/>
    <w:rsid w:val="00675075"/>
    <w:rsid w:val="006754F0"/>
    <w:rsid w:val="00675856"/>
    <w:rsid w:val="00675871"/>
    <w:rsid w:val="00675CC6"/>
    <w:rsid w:val="006761CF"/>
    <w:rsid w:val="00676A26"/>
    <w:rsid w:val="00676A42"/>
    <w:rsid w:val="00676A63"/>
    <w:rsid w:val="00676B85"/>
    <w:rsid w:val="00676D1B"/>
    <w:rsid w:val="0067718E"/>
    <w:rsid w:val="00677404"/>
    <w:rsid w:val="00680398"/>
    <w:rsid w:val="00680FD2"/>
    <w:rsid w:val="00681DF7"/>
    <w:rsid w:val="006821E1"/>
    <w:rsid w:val="006827F2"/>
    <w:rsid w:val="006852F6"/>
    <w:rsid w:val="00686528"/>
    <w:rsid w:val="0068765D"/>
    <w:rsid w:val="00687673"/>
    <w:rsid w:val="00687CB3"/>
    <w:rsid w:val="00687E80"/>
    <w:rsid w:val="006907CA"/>
    <w:rsid w:val="006911F4"/>
    <w:rsid w:val="006912AF"/>
    <w:rsid w:val="00691785"/>
    <w:rsid w:val="00691E34"/>
    <w:rsid w:val="006923D0"/>
    <w:rsid w:val="00692A46"/>
    <w:rsid w:val="00692BF8"/>
    <w:rsid w:val="006939D5"/>
    <w:rsid w:val="00693BE4"/>
    <w:rsid w:val="00693E28"/>
    <w:rsid w:val="006945C7"/>
    <w:rsid w:val="0069471E"/>
    <w:rsid w:val="00694CD3"/>
    <w:rsid w:val="00694DA9"/>
    <w:rsid w:val="0069553C"/>
    <w:rsid w:val="006956E4"/>
    <w:rsid w:val="006957DE"/>
    <w:rsid w:val="006961AD"/>
    <w:rsid w:val="00696262"/>
    <w:rsid w:val="00697113"/>
    <w:rsid w:val="0069715D"/>
    <w:rsid w:val="006A0095"/>
    <w:rsid w:val="006A0B80"/>
    <w:rsid w:val="006A1B59"/>
    <w:rsid w:val="006A2430"/>
    <w:rsid w:val="006A3197"/>
    <w:rsid w:val="006A3712"/>
    <w:rsid w:val="006A39DD"/>
    <w:rsid w:val="006A45DF"/>
    <w:rsid w:val="006A4F0D"/>
    <w:rsid w:val="006A4F8D"/>
    <w:rsid w:val="006A4FDC"/>
    <w:rsid w:val="006A5033"/>
    <w:rsid w:val="006A51FB"/>
    <w:rsid w:val="006A5344"/>
    <w:rsid w:val="006A541A"/>
    <w:rsid w:val="006A56D7"/>
    <w:rsid w:val="006A65A2"/>
    <w:rsid w:val="006A66E6"/>
    <w:rsid w:val="006A67BF"/>
    <w:rsid w:val="006A6C00"/>
    <w:rsid w:val="006A7068"/>
    <w:rsid w:val="006A7374"/>
    <w:rsid w:val="006A77C1"/>
    <w:rsid w:val="006A7865"/>
    <w:rsid w:val="006A7B0F"/>
    <w:rsid w:val="006A7ED4"/>
    <w:rsid w:val="006B00C5"/>
    <w:rsid w:val="006B0819"/>
    <w:rsid w:val="006B0B1E"/>
    <w:rsid w:val="006B1254"/>
    <w:rsid w:val="006B17D9"/>
    <w:rsid w:val="006B17FE"/>
    <w:rsid w:val="006B26F2"/>
    <w:rsid w:val="006B56ED"/>
    <w:rsid w:val="006B5AD1"/>
    <w:rsid w:val="006B697D"/>
    <w:rsid w:val="006B6E8B"/>
    <w:rsid w:val="006B727D"/>
    <w:rsid w:val="006B7B69"/>
    <w:rsid w:val="006C01B1"/>
    <w:rsid w:val="006C09C6"/>
    <w:rsid w:val="006C09C7"/>
    <w:rsid w:val="006C0BB1"/>
    <w:rsid w:val="006C1281"/>
    <w:rsid w:val="006C1C25"/>
    <w:rsid w:val="006C2241"/>
    <w:rsid w:val="006C248E"/>
    <w:rsid w:val="006C2C09"/>
    <w:rsid w:val="006C2D51"/>
    <w:rsid w:val="006C31E1"/>
    <w:rsid w:val="006C32F7"/>
    <w:rsid w:val="006C4580"/>
    <w:rsid w:val="006C4D50"/>
    <w:rsid w:val="006C4E04"/>
    <w:rsid w:val="006C5D47"/>
    <w:rsid w:val="006C625A"/>
    <w:rsid w:val="006C6910"/>
    <w:rsid w:val="006C7388"/>
    <w:rsid w:val="006C744B"/>
    <w:rsid w:val="006C76D3"/>
    <w:rsid w:val="006D0A6D"/>
    <w:rsid w:val="006D230B"/>
    <w:rsid w:val="006D2664"/>
    <w:rsid w:val="006D2CD5"/>
    <w:rsid w:val="006D3335"/>
    <w:rsid w:val="006D39C1"/>
    <w:rsid w:val="006D3BDB"/>
    <w:rsid w:val="006D4DC4"/>
    <w:rsid w:val="006D5101"/>
    <w:rsid w:val="006D5D70"/>
    <w:rsid w:val="006D6548"/>
    <w:rsid w:val="006D6578"/>
    <w:rsid w:val="006D6643"/>
    <w:rsid w:val="006D6C96"/>
    <w:rsid w:val="006D6E87"/>
    <w:rsid w:val="006E0AB6"/>
    <w:rsid w:val="006E1867"/>
    <w:rsid w:val="006E1F4E"/>
    <w:rsid w:val="006E33F8"/>
    <w:rsid w:val="006E3641"/>
    <w:rsid w:val="006E3DD4"/>
    <w:rsid w:val="006E4002"/>
    <w:rsid w:val="006E4A35"/>
    <w:rsid w:val="006E50E7"/>
    <w:rsid w:val="006E510B"/>
    <w:rsid w:val="006E548E"/>
    <w:rsid w:val="006E5611"/>
    <w:rsid w:val="006E60F0"/>
    <w:rsid w:val="006F0120"/>
    <w:rsid w:val="006F023A"/>
    <w:rsid w:val="006F04E0"/>
    <w:rsid w:val="006F05CD"/>
    <w:rsid w:val="006F0CF9"/>
    <w:rsid w:val="006F1553"/>
    <w:rsid w:val="006F1DE9"/>
    <w:rsid w:val="006F1DFD"/>
    <w:rsid w:val="006F1F08"/>
    <w:rsid w:val="006F2692"/>
    <w:rsid w:val="006F34F1"/>
    <w:rsid w:val="006F3F35"/>
    <w:rsid w:val="006F4920"/>
    <w:rsid w:val="006F4AC6"/>
    <w:rsid w:val="006F5838"/>
    <w:rsid w:val="006F5A34"/>
    <w:rsid w:val="006F5A80"/>
    <w:rsid w:val="006F5F0B"/>
    <w:rsid w:val="006F60E7"/>
    <w:rsid w:val="006F655F"/>
    <w:rsid w:val="006F65EB"/>
    <w:rsid w:val="006F6FDC"/>
    <w:rsid w:val="006F74A6"/>
    <w:rsid w:val="006F75CC"/>
    <w:rsid w:val="006F7EE8"/>
    <w:rsid w:val="007005AA"/>
    <w:rsid w:val="0070086D"/>
    <w:rsid w:val="00700B6D"/>
    <w:rsid w:val="00700F48"/>
    <w:rsid w:val="00700F7C"/>
    <w:rsid w:val="0070193D"/>
    <w:rsid w:val="00701A12"/>
    <w:rsid w:val="00701F37"/>
    <w:rsid w:val="00702506"/>
    <w:rsid w:val="00702E8D"/>
    <w:rsid w:val="00703159"/>
    <w:rsid w:val="007032FE"/>
    <w:rsid w:val="00703707"/>
    <w:rsid w:val="00703B94"/>
    <w:rsid w:val="007041CE"/>
    <w:rsid w:val="007046C4"/>
    <w:rsid w:val="00704932"/>
    <w:rsid w:val="00704EB7"/>
    <w:rsid w:val="00705516"/>
    <w:rsid w:val="0070562D"/>
    <w:rsid w:val="00705BA5"/>
    <w:rsid w:val="00705C9C"/>
    <w:rsid w:val="00706073"/>
    <w:rsid w:val="00706745"/>
    <w:rsid w:val="00706895"/>
    <w:rsid w:val="00706EFA"/>
    <w:rsid w:val="00707367"/>
    <w:rsid w:val="00707DDB"/>
    <w:rsid w:val="007104BE"/>
    <w:rsid w:val="00710B7C"/>
    <w:rsid w:val="00710CE6"/>
    <w:rsid w:val="0071141A"/>
    <w:rsid w:val="00711C5F"/>
    <w:rsid w:val="007122D0"/>
    <w:rsid w:val="00712C52"/>
    <w:rsid w:val="0071323A"/>
    <w:rsid w:val="00714429"/>
    <w:rsid w:val="007144DB"/>
    <w:rsid w:val="00714F5F"/>
    <w:rsid w:val="007155DF"/>
    <w:rsid w:val="00715CA7"/>
    <w:rsid w:val="00715F24"/>
    <w:rsid w:val="0071612F"/>
    <w:rsid w:val="0071629C"/>
    <w:rsid w:val="007167F9"/>
    <w:rsid w:val="007169AB"/>
    <w:rsid w:val="00716A23"/>
    <w:rsid w:val="00716C72"/>
    <w:rsid w:val="00716D64"/>
    <w:rsid w:val="00716E4C"/>
    <w:rsid w:val="0071704C"/>
    <w:rsid w:val="007170D4"/>
    <w:rsid w:val="007172A3"/>
    <w:rsid w:val="0071794D"/>
    <w:rsid w:val="00717A7F"/>
    <w:rsid w:val="00717BCE"/>
    <w:rsid w:val="00717DBB"/>
    <w:rsid w:val="007203B6"/>
    <w:rsid w:val="00720C33"/>
    <w:rsid w:val="00720E5F"/>
    <w:rsid w:val="0072115C"/>
    <w:rsid w:val="0072146E"/>
    <w:rsid w:val="007219A8"/>
    <w:rsid w:val="00721CCB"/>
    <w:rsid w:val="0072267B"/>
    <w:rsid w:val="0072310B"/>
    <w:rsid w:val="0072386C"/>
    <w:rsid w:val="007239FA"/>
    <w:rsid w:val="0072497C"/>
    <w:rsid w:val="00724A5F"/>
    <w:rsid w:val="0072550B"/>
    <w:rsid w:val="00726E3A"/>
    <w:rsid w:val="00726F52"/>
    <w:rsid w:val="00727A41"/>
    <w:rsid w:val="00730EA5"/>
    <w:rsid w:val="007318C2"/>
    <w:rsid w:val="00731951"/>
    <w:rsid w:val="00731E1F"/>
    <w:rsid w:val="00732811"/>
    <w:rsid w:val="0073423D"/>
    <w:rsid w:val="007342E0"/>
    <w:rsid w:val="0073451A"/>
    <w:rsid w:val="0073533A"/>
    <w:rsid w:val="00735340"/>
    <w:rsid w:val="00736692"/>
    <w:rsid w:val="0073677B"/>
    <w:rsid w:val="007368D8"/>
    <w:rsid w:val="00736B83"/>
    <w:rsid w:val="007378CC"/>
    <w:rsid w:val="00737E64"/>
    <w:rsid w:val="00737FFA"/>
    <w:rsid w:val="007410AA"/>
    <w:rsid w:val="00742995"/>
    <w:rsid w:val="007432A4"/>
    <w:rsid w:val="00743421"/>
    <w:rsid w:val="00743503"/>
    <w:rsid w:val="00743552"/>
    <w:rsid w:val="00743FFB"/>
    <w:rsid w:val="00744D8C"/>
    <w:rsid w:val="0074503E"/>
    <w:rsid w:val="007450F8"/>
    <w:rsid w:val="0074591F"/>
    <w:rsid w:val="00745E07"/>
    <w:rsid w:val="0074602B"/>
    <w:rsid w:val="007460B1"/>
    <w:rsid w:val="00746437"/>
    <w:rsid w:val="007465D5"/>
    <w:rsid w:val="00746AFA"/>
    <w:rsid w:val="00746D49"/>
    <w:rsid w:val="00746DBF"/>
    <w:rsid w:val="007475CC"/>
    <w:rsid w:val="00747775"/>
    <w:rsid w:val="00747DA0"/>
    <w:rsid w:val="00750220"/>
    <w:rsid w:val="007508D3"/>
    <w:rsid w:val="007515A6"/>
    <w:rsid w:val="007515AE"/>
    <w:rsid w:val="007522BD"/>
    <w:rsid w:val="007522EF"/>
    <w:rsid w:val="00752926"/>
    <w:rsid w:val="00752943"/>
    <w:rsid w:val="00752C4A"/>
    <w:rsid w:val="00754417"/>
    <w:rsid w:val="00754B0A"/>
    <w:rsid w:val="00754CB1"/>
    <w:rsid w:val="00755193"/>
    <w:rsid w:val="007552CA"/>
    <w:rsid w:val="007554D3"/>
    <w:rsid w:val="007558D5"/>
    <w:rsid w:val="007567FC"/>
    <w:rsid w:val="00756C7E"/>
    <w:rsid w:val="00757FD8"/>
    <w:rsid w:val="007601BD"/>
    <w:rsid w:val="00760518"/>
    <w:rsid w:val="00760A34"/>
    <w:rsid w:val="00760C90"/>
    <w:rsid w:val="00761F4F"/>
    <w:rsid w:val="00762214"/>
    <w:rsid w:val="00762378"/>
    <w:rsid w:val="00762CAE"/>
    <w:rsid w:val="00762D10"/>
    <w:rsid w:val="00762F00"/>
    <w:rsid w:val="00763521"/>
    <w:rsid w:val="007635CB"/>
    <w:rsid w:val="00763DD4"/>
    <w:rsid w:val="00763FF1"/>
    <w:rsid w:val="00764000"/>
    <w:rsid w:val="007644DC"/>
    <w:rsid w:val="007648BF"/>
    <w:rsid w:val="007648D6"/>
    <w:rsid w:val="0076495C"/>
    <w:rsid w:val="00764BE4"/>
    <w:rsid w:val="007666BA"/>
    <w:rsid w:val="00766780"/>
    <w:rsid w:val="0076683B"/>
    <w:rsid w:val="00766A2C"/>
    <w:rsid w:val="0077016D"/>
    <w:rsid w:val="00773456"/>
    <w:rsid w:val="00773553"/>
    <w:rsid w:val="00773886"/>
    <w:rsid w:val="00773A37"/>
    <w:rsid w:val="00773C69"/>
    <w:rsid w:val="00773F18"/>
    <w:rsid w:val="007749CC"/>
    <w:rsid w:val="00774E82"/>
    <w:rsid w:val="0077552F"/>
    <w:rsid w:val="00775C32"/>
    <w:rsid w:val="00775F78"/>
    <w:rsid w:val="007761AA"/>
    <w:rsid w:val="00776D92"/>
    <w:rsid w:val="00776DE4"/>
    <w:rsid w:val="007800B6"/>
    <w:rsid w:val="0078029B"/>
    <w:rsid w:val="00780766"/>
    <w:rsid w:val="00780F4B"/>
    <w:rsid w:val="007814DB"/>
    <w:rsid w:val="00781BC7"/>
    <w:rsid w:val="00782135"/>
    <w:rsid w:val="007822A2"/>
    <w:rsid w:val="0078263C"/>
    <w:rsid w:val="00782915"/>
    <w:rsid w:val="00782D62"/>
    <w:rsid w:val="007834A1"/>
    <w:rsid w:val="007835E8"/>
    <w:rsid w:val="007838AB"/>
    <w:rsid w:val="00783B10"/>
    <w:rsid w:val="00783ED4"/>
    <w:rsid w:val="00784BC9"/>
    <w:rsid w:val="00785666"/>
    <w:rsid w:val="0078578D"/>
    <w:rsid w:val="00785A24"/>
    <w:rsid w:val="0078780F"/>
    <w:rsid w:val="007905E3"/>
    <w:rsid w:val="0079088F"/>
    <w:rsid w:val="007910A1"/>
    <w:rsid w:val="0079169F"/>
    <w:rsid w:val="00791AD0"/>
    <w:rsid w:val="00791B31"/>
    <w:rsid w:val="007920FC"/>
    <w:rsid w:val="00792ABF"/>
    <w:rsid w:val="00793147"/>
    <w:rsid w:val="00793AB3"/>
    <w:rsid w:val="00793AF4"/>
    <w:rsid w:val="00793E52"/>
    <w:rsid w:val="00794D58"/>
    <w:rsid w:val="00795267"/>
    <w:rsid w:val="00795626"/>
    <w:rsid w:val="007963C2"/>
    <w:rsid w:val="00797601"/>
    <w:rsid w:val="00797856"/>
    <w:rsid w:val="007A0378"/>
    <w:rsid w:val="007A096A"/>
    <w:rsid w:val="007A0C8F"/>
    <w:rsid w:val="007A188F"/>
    <w:rsid w:val="007A19D3"/>
    <w:rsid w:val="007A1C74"/>
    <w:rsid w:val="007A1CAF"/>
    <w:rsid w:val="007A1CE3"/>
    <w:rsid w:val="007A1DA2"/>
    <w:rsid w:val="007A208A"/>
    <w:rsid w:val="007A2216"/>
    <w:rsid w:val="007A26A7"/>
    <w:rsid w:val="007A2878"/>
    <w:rsid w:val="007A2A15"/>
    <w:rsid w:val="007A2BC9"/>
    <w:rsid w:val="007A2FCC"/>
    <w:rsid w:val="007A3660"/>
    <w:rsid w:val="007A3710"/>
    <w:rsid w:val="007A4316"/>
    <w:rsid w:val="007A4769"/>
    <w:rsid w:val="007A4B9E"/>
    <w:rsid w:val="007A4E1D"/>
    <w:rsid w:val="007A4ED1"/>
    <w:rsid w:val="007A568F"/>
    <w:rsid w:val="007A5891"/>
    <w:rsid w:val="007A5EC8"/>
    <w:rsid w:val="007A6435"/>
    <w:rsid w:val="007A64B2"/>
    <w:rsid w:val="007A6D0D"/>
    <w:rsid w:val="007A6FC3"/>
    <w:rsid w:val="007A73E7"/>
    <w:rsid w:val="007A7B55"/>
    <w:rsid w:val="007A7DC1"/>
    <w:rsid w:val="007A7F81"/>
    <w:rsid w:val="007B09E6"/>
    <w:rsid w:val="007B0B65"/>
    <w:rsid w:val="007B0FCC"/>
    <w:rsid w:val="007B1E2D"/>
    <w:rsid w:val="007B1FA3"/>
    <w:rsid w:val="007B2549"/>
    <w:rsid w:val="007B28E3"/>
    <w:rsid w:val="007B297F"/>
    <w:rsid w:val="007B2A3B"/>
    <w:rsid w:val="007B3CA7"/>
    <w:rsid w:val="007B45F4"/>
    <w:rsid w:val="007B498F"/>
    <w:rsid w:val="007B4A8C"/>
    <w:rsid w:val="007B4C17"/>
    <w:rsid w:val="007B536D"/>
    <w:rsid w:val="007B5519"/>
    <w:rsid w:val="007B5713"/>
    <w:rsid w:val="007B5F27"/>
    <w:rsid w:val="007B614E"/>
    <w:rsid w:val="007B63E7"/>
    <w:rsid w:val="007B7184"/>
    <w:rsid w:val="007B7B00"/>
    <w:rsid w:val="007B7DA2"/>
    <w:rsid w:val="007C03CA"/>
    <w:rsid w:val="007C04C6"/>
    <w:rsid w:val="007C07CF"/>
    <w:rsid w:val="007C1C10"/>
    <w:rsid w:val="007C1FDA"/>
    <w:rsid w:val="007C30CA"/>
    <w:rsid w:val="007C39AF"/>
    <w:rsid w:val="007C3CB1"/>
    <w:rsid w:val="007C3F2F"/>
    <w:rsid w:val="007C44A9"/>
    <w:rsid w:val="007C45FE"/>
    <w:rsid w:val="007C4DE3"/>
    <w:rsid w:val="007C5013"/>
    <w:rsid w:val="007C57DA"/>
    <w:rsid w:val="007C623B"/>
    <w:rsid w:val="007C6A10"/>
    <w:rsid w:val="007C6F9D"/>
    <w:rsid w:val="007C6FF6"/>
    <w:rsid w:val="007C7749"/>
    <w:rsid w:val="007C7E6B"/>
    <w:rsid w:val="007C7FFC"/>
    <w:rsid w:val="007D039F"/>
    <w:rsid w:val="007D05D8"/>
    <w:rsid w:val="007D0EF9"/>
    <w:rsid w:val="007D1DBC"/>
    <w:rsid w:val="007D23C4"/>
    <w:rsid w:val="007D32E5"/>
    <w:rsid w:val="007D330D"/>
    <w:rsid w:val="007D3311"/>
    <w:rsid w:val="007D3741"/>
    <w:rsid w:val="007D438E"/>
    <w:rsid w:val="007D4907"/>
    <w:rsid w:val="007D5DC5"/>
    <w:rsid w:val="007D64FD"/>
    <w:rsid w:val="007D6502"/>
    <w:rsid w:val="007D695F"/>
    <w:rsid w:val="007D7499"/>
    <w:rsid w:val="007D764B"/>
    <w:rsid w:val="007D790F"/>
    <w:rsid w:val="007D7BFC"/>
    <w:rsid w:val="007E012A"/>
    <w:rsid w:val="007E029C"/>
    <w:rsid w:val="007E05C5"/>
    <w:rsid w:val="007E07A2"/>
    <w:rsid w:val="007E2236"/>
    <w:rsid w:val="007E2AE2"/>
    <w:rsid w:val="007E2D1A"/>
    <w:rsid w:val="007E2D4E"/>
    <w:rsid w:val="007E2E0B"/>
    <w:rsid w:val="007E396A"/>
    <w:rsid w:val="007E3C7A"/>
    <w:rsid w:val="007E4D1A"/>
    <w:rsid w:val="007E5F67"/>
    <w:rsid w:val="007E63FE"/>
    <w:rsid w:val="007E7A5E"/>
    <w:rsid w:val="007E7A62"/>
    <w:rsid w:val="007F0374"/>
    <w:rsid w:val="007F07BC"/>
    <w:rsid w:val="007F0809"/>
    <w:rsid w:val="007F0884"/>
    <w:rsid w:val="007F126D"/>
    <w:rsid w:val="007F1ACC"/>
    <w:rsid w:val="007F1AEA"/>
    <w:rsid w:val="007F2414"/>
    <w:rsid w:val="007F25A9"/>
    <w:rsid w:val="007F25B1"/>
    <w:rsid w:val="007F2A99"/>
    <w:rsid w:val="007F3C1D"/>
    <w:rsid w:val="007F3CDA"/>
    <w:rsid w:val="007F4190"/>
    <w:rsid w:val="007F4FA9"/>
    <w:rsid w:val="007F5058"/>
    <w:rsid w:val="007F50F4"/>
    <w:rsid w:val="007F646A"/>
    <w:rsid w:val="007F64F4"/>
    <w:rsid w:val="007F65C5"/>
    <w:rsid w:val="007F6CF4"/>
    <w:rsid w:val="007F6D97"/>
    <w:rsid w:val="007F77AE"/>
    <w:rsid w:val="007F798E"/>
    <w:rsid w:val="00800035"/>
    <w:rsid w:val="008000D0"/>
    <w:rsid w:val="00800482"/>
    <w:rsid w:val="00800B8A"/>
    <w:rsid w:val="00800C9A"/>
    <w:rsid w:val="00800D70"/>
    <w:rsid w:val="00800DD7"/>
    <w:rsid w:val="008012F4"/>
    <w:rsid w:val="0080239B"/>
    <w:rsid w:val="00802A00"/>
    <w:rsid w:val="00802FBF"/>
    <w:rsid w:val="0080326A"/>
    <w:rsid w:val="008037A4"/>
    <w:rsid w:val="00803B7F"/>
    <w:rsid w:val="00805082"/>
    <w:rsid w:val="0080528F"/>
    <w:rsid w:val="0080537A"/>
    <w:rsid w:val="00805786"/>
    <w:rsid w:val="0080610E"/>
    <w:rsid w:val="00806AB6"/>
    <w:rsid w:val="00807101"/>
    <w:rsid w:val="00807991"/>
    <w:rsid w:val="008100AC"/>
    <w:rsid w:val="0081025B"/>
    <w:rsid w:val="00810374"/>
    <w:rsid w:val="008107E6"/>
    <w:rsid w:val="00810A2D"/>
    <w:rsid w:val="008112B3"/>
    <w:rsid w:val="0081180F"/>
    <w:rsid w:val="00812457"/>
    <w:rsid w:val="00812C7C"/>
    <w:rsid w:val="0081397C"/>
    <w:rsid w:val="00814BFE"/>
    <w:rsid w:val="0081508F"/>
    <w:rsid w:val="00815A7E"/>
    <w:rsid w:val="00815B9C"/>
    <w:rsid w:val="00816276"/>
    <w:rsid w:val="0081644B"/>
    <w:rsid w:val="0081651E"/>
    <w:rsid w:val="0081662A"/>
    <w:rsid w:val="00817189"/>
    <w:rsid w:val="0082009A"/>
    <w:rsid w:val="0082103B"/>
    <w:rsid w:val="0082132F"/>
    <w:rsid w:val="0082135F"/>
    <w:rsid w:val="0082138A"/>
    <w:rsid w:val="0082238F"/>
    <w:rsid w:val="008228A5"/>
    <w:rsid w:val="00822AA7"/>
    <w:rsid w:val="00823047"/>
    <w:rsid w:val="00823235"/>
    <w:rsid w:val="00823725"/>
    <w:rsid w:val="00823A91"/>
    <w:rsid w:val="00824058"/>
    <w:rsid w:val="008241AB"/>
    <w:rsid w:val="00824AE8"/>
    <w:rsid w:val="00824AED"/>
    <w:rsid w:val="008250F2"/>
    <w:rsid w:val="008252A0"/>
    <w:rsid w:val="008256B9"/>
    <w:rsid w:val="00825773"/>
    <w:rsid w:val="00825E6E"/>
    <w:rsid w:val="00826D26"/>
    <w:rsid w:val="00830FED"/>
    <w:rsid w:val="00831702"/>
    <w:rsid w:val="008319F3"/>
    <w:rsid w:val="00831C2D"/>
    <w:rsid w:val="008325A4"/>
    <w:rsid w:val="00832F28"/>
    <w:rsid w:val="00833C41"/>
    <w:rsid w:val="00834329"/>
    <w:rsid w:val="00834617"/>
    <w:rsid w:val="00834717"/>
    <w:rsid w:val="0083497D"/>
    <w:rsid w:val="00834B65"/>
    <w:rsid w:val="00834FC4"/>
    <w:rsid w:val="00835BAF"/>
    <w:rsid w:val="00835BBE"/>
    <w:rsid w:val="00836726"/>
    <w:rsid w:val="008368DB"/>
    <w:rsid w:val="00836AED"/>
    <w:rsid w:val="00836D55"/>
    <w:rsid w:val="00837483"/>
    <w:rsid w:val="008375C7"/>
    <w:rsid w:val="008402DF"/>
    <w:rsid w:val="008403F6"/>
    <w:rsid w:val="00840787"/>
    <w:rsid w:val="00840A24"/>
    <w:rsid w:val="00840BDD"/>
    <w:rsid w:val="0084116B"/>
    <w:rsid w:val="0084130F"/>
    <w:rsid w:val="008414F5"/>
    <w:rsid w:val="00841811"/>
    <w:rsid w:val="00841E98"/>
    <w:rsid w:val="00841F59"/>
    <w:rsid w:val="0084255A"/>
    <w:rsid w:val="00842AF4"/>
    <w:rsid w:val="00842D4D"/>
    <w:rsid w:val="008433FB"/>
    <w:rsid w:val="008439C4"/>
    <w:rsid w:val="00843BF3"/>
    <w:rsid w:val="00843C0F"/>
    <w:rsid w:val="00843E87"/>
    <w:rsid w:val="00843F20"/>
    <w:rsid w:val="0084425E"/>
    <w:rsid w:val="00844896"/>
    <w:rsid w:val="00844E3C"/>
    <w:rsid w:val="00845915"/>
    <w:rsid w:val="00846079"/>
    <w:rsid w:val="00846274"/>
    <w:rsid w:val="0084628E"/>
    <w:rsid w:val="00846A2B"/>
    <w:rsid w:val="00846F56"/>
    <w:rsid w:val="00847143"/>
    <w:rsid w:val="008475D3"/>
    <w:rsid w:val="0085004F"/>
    <w:rsid w:val="0085014C"/>
    <w:rsid w:val="008502F0"/>
    <w:rsid w:val="008505B8"/>
    <w:rsid w:val="00851923"/>
    <w:rsid w:val="00851C9F"/>
    <w:rsid w:val="00851F85"/>
    <w:rsid w:val="008521D7"/>
    <w:rsid w:val="00852265"/>
    <w:rsid w:val="00852D5E"/>
    <w:rsid w:val="0085384D"/>
    <w:rsid w:val="00853F88"/>
    <w:rsid w:val="008542D8"/>
    <w:rsid w:val="008544F2"/>
    <w:rsid w:val="008553D2"/>
    <w:rsid w:val="00855C5F"/>
    <w:rsid w:val="0085613E"/>
    <w:rsid w:val="00856502"/>
    <w:rsid w:val="008565E8"/>
    <w:rsid w:val="00856EE7"/>
    <w:rsid w:val="00857397"/>
    <w:rsid w:val="008576FB"/>
    <w:rsid w:val="00857A96"/>
    <w:rsid w:val="00857F9D"/>
    <w:rsid w:val="0086036B"/>
    <w:rsid w:val="008605BC"/>
    <w:rsid w:val="00860CDB"/>
    <w:rsid w:val="008617AA"/>
    <w:rsid w:val="00861A25"/>
    <w:rsid w:val="00861D55"/>
    <w:rsid w:val="00861D59"/>
    <w:rsid w:val="00861F52"/>
    <w:rsid w:val="00862F8B"/>
    <w:rsid w:val="00863F03"/>
    <w:rsid w:val="00864A61"/>
    <w:rsid w:val="00864CEE"/>
    <w:rsid w:val="0086561D"/>
    <w:rsid w:val="0086592A"/>
    <w:rsid w:val="00866809"/>
    <w:rsid w:val="00866CD9"/>
    <w:rsid w:val="0086731B"/>
    <w:rsid w:val="0086790A"/>
    <w:rsid w:val="0087035D"/>
    <w:rsid w:val="008703C9"/>
    <w:rsid w:val="00870678"/>
    <w:rsid w:val="00871369"/>
    <w:rsid w:val="008716EB"/>
    <w:rsid w:val="0087174D"/>
    <w:rsid w:val="00871E50"/>
    <w:rsid w:val="008724A9"/>
    <w:rsid w:val="008730EE"/>
    <w:rsid w:val="00873370"/>
    <w:rsid w:val="00874256"/>
    <w:rsid w:val="00874869"/>
    <w:rsid w:val="008749BA"/>
    <w:rsid w:val="00874EB3"/>
    <w:rsid w:val="00875581"/>
    <w:rsid w:val="00875757"/>
    <w:rsid w:val="00875D98"/>
    <w:rsid w:val="00876018"/>
    <w:rsid w:val="008761CA"/>
    <w:rsid w:val="00876D18"/>
    <w:rsid w:val="00876F45"/>
    <w:rsid w:val="0087781E"/>
    <w:rsid w:val="008778D0"/>
    <w:rsid w:val="0088031A"/>
    <w:rsid w:val="00880816"/>
    <w:rsid w:val="008809A5"/>
    <w:rsid w:val="00881CEF"/>
    <w:rsid w:val="00881D6A"/>
    <w:rsid w:val="00881F30"/>
    <w:rsid w:val="00882022"/>
    <w:rsid w:val="00882854"/>
    <w:rsid w:val="00882ABC"/>
    <w:rsid w:val="00883044"/>
    <w:rsid w:val="00883045"/>
    <w:rsid w:val="0088308C"/>
    <w:rsid w:val="00883207"/>
    <w:rsid w:val="008834E4"/>
    <w:rsid w:val="00883667"/>
    <w:rsid w:val="00883F6C"/>
    <w:rsid w:val="0088418A"/>
    <w:rsid w:val="00884909"/>
    <w:rsid w:val="00884D75"/>
    <w:rsid w:val="0088524E"/>
    <w:rsid w:val="0088554C"/>
    <w:rsid w:val="0088648D"/>
    <w:rsid w:val="00886748"/>
    <w:rsid w:val="008867A4"/>
    <w:rsid w:val="008868CE"/>
    <w:rsid w:val="00887F86"/>
    <w:rsid w:val="008914D6"/>
    <w:rsid w:val="00891DC9"/>
    <w:rsid w:val="00891DDF"/>
    <w:rsid w:val="00892D92"/>
    <w:rsid w:val="0089321D"/>
    <w:rsid w:val="00893324"/>
    <w:rsid w:val="008937E8"/>
    <w:rsid w:val="00893EA6"/>
    <w:rsid w:val="00893FB7"/>
    <w:rsid w:val="008947F0"/>
    <w:rsid w:val="00895F4A"/>
    <w:rsid w:val="008969A2"/>
    <w:rsid w:val="0089703F"/>
    <w:rsid w:val="008977A2"/>
    <w:rsid w:val="008979DE"/>
    <w:rsid w:val="00897CB1"/>
    <w:rsid w:val="008A0197"/>
    <w:rsid w:val="008A01E4"/>
    <w:rsid w:val="008A06A7"/>
    <w:rsid w:val="008A0C50"/>
    <w:rsid w:val="008A11CC"/>
    <w:rsid w:val="008A1606"/>
    <w:rsid w:val="008A1C50"/>
    <w:rsid w:val="008A1EC9"/>
    <w:rsid w:val="008A235B"/>
    <w:rsid w:val="008A23D2"/>
    <w:rsid w:val="008A25CD"/>
    <w:rsid w:val="008A260D"/>
    <w:rsid w:val="008A2F9D"/>
    <w:rsid w:val="008A3793"/>
    <w:rsid w:val="008A3D94"/>
    <w:rsid w:val="008A490B"/>
    <w:rsid w:val="008A4A63"/>
    <w:rsid w:val="008A4C3B"/>
    <w:rsid w:val="008A5778"/>
    <w:rsid w:val="008A577F"/>
    <w:rsid w:val="008A5821"/>
    <w:rsid w:val="008A5A09"/>
    <w:rsid w:val="008A63C0"/>
    <w:rsid w:val="008A721E"/>
    <w:rsid w:val="008A7522"/>
    <w:rsid w:val="008A75F9"/>
    <w:rsid w:val="008B0604"/>
    <w:rsid w:val="008B0AB7"/>
    <w:rsid w:val="008B0CDB"/>
    <w:rsid w:val="008B15EB"/>
    <w:rsid w:val="008B1643"/>
    <w:rsid w:val="008B1B0B"/>
    <w:rsid w:val="008B2579"/>
    <w:rsid w:val="008B2792"/>
    <w:rsid w:val="008B33AE"/>
    <w:rsid w:val="008B3471"/>
    <w:rsid w:val="008B3C94"/>
    <w:rsid w:val="008B3E87"/>
    <w:rsid w:val="008B40CB"/>
    <w:rsid w:val="008B4918"/>
    <w:rsid w:val="008B4AFF"/>
    <w:rsid w:val="008B4FEA"/>
    <w:rsid w:val="008B535F"/>
    <w:rsid w:val="008B554D"/>
    <w:rsid w:val="008B5692"/>
    <w:rsid w:val="008B60E0"/>
    <w:rsid w:val="008B728E"/>
    <w:rsid w:val="008B77AC"/>
    <w:rsid w:val="008B78DA"/>
    <w:rsid w:val="008B794E"/>
    <w:rsid w:val="008B7E6B"/>
    <w:rsid w:val="008B7F5A"/>
    <w:rsid w:val="008C0600"/>
    <w:rsid w:val="008C0AF6"/>
    <w:rsid w:val="008C1871"/>
    <w:rsid w:val="008C1CA6"/>
    <w:rsid w:val="008C2CD6"/>
    <w:rsid w:val="008C3319"/>
    <w:rsid w:val="008C3A63"/>
    <w:rsid w:val="008C41D7"/>
    <w:rsid w:val="008C4503"/>
    <w:rsid w:val="008C4F54"/>
    <w:rsid w:val="008C5A94"/>
    <w:rsid w:val="008C5BC4"/>
    <w:rsid w:val="008C666D"/>
    <w:rsid w:val="008C6A7A"/>
    <w:rsid w:val="008C6D0E"/>
    <w:rsid w:val="008C72B5"/>
    <w:rsid w:val="008C73E0"/>
    <w:rsid w:val="008C74E4"/>
    <w:rsid w:val="008C7A3E"/>
    <w:rsid w:val="008D00A2"/>
    <w:rsid w:val="008D03A9"/>
    <w:rsid w:val="008D0FFF"/>
    <w:rsid w:val="008D11D7"/>
    <w:rsid w:val="008D1708"/>
    <w:rsid w:val="008D28CB"/>
    <w:rsid w:val="008D2E3D"/>
    <w:rsid w:val="008D343C"/>
    <w:rsid w:val="008D35F4"/>
    <w:rsid w:val="008D36A7"/>
    <w:rsid w:val="008D3AB1"/>
    <w:rsid w:val="008D3E19"/>
    <w:rsid w:val="008D4548"/>
    <w:rsid w:val="008D47B7"/>
    <w:rsid w:val="008D48AA"/>
    <w:rsid w:val="008D53C3"/>
    <w:rsid w:val="008D574A"/>
    <w:rsid w:val="008D58BE"/>
    <w:rsid w:val="008D5ACE"/>
    <w:rsid w:val="008D5BF5"/>
    <w:rsid w:val="008D6513"/>
    <w:rsid w:val="008D68CE"/>
    <w:rsid w:val="008D6E62"/>
    <w:rsid w:val="008E031A"/>
    <w:rsid w:val="008E06B3"/>
    <w:rsid w:val="008E0AC6"/>
    <w:rsid w:val="008E0E66"/>
    <w:rsid w:val="008E113A"/>
    <w:rsid w:val="008E138B"/>
    <w:rsid w:val="008E1869"/>
    <w:rsid w:val="008E18C5"/>
    <w:rsid w:val="008E1A12"/>
    <w:rsid w:val="008E26C9"/>
    <w:rsid w:val="008E2736"/>
    <w:rsid w:val="008E29A5"/>
    <w:rsid w:val="008E4087"/>
    <w:rsid w:val="008E4473"/>
    <w:rsid w:val="008E5093"/>
    <w:rsid w:val="008E5F91"/>
    <w:rsid w:val="008E6486"/>
    <w:rsid w:val="008E6EC9"/>
    <w:rsid w:val="008E772E"/>
    <w:rsid w:val="008E7B30"/>
    <w:rsid w:val="008E7B52"/>
    <w:rsid w:val="008E7D76"/>
    <w:rsid w:val="008F0C73"/>
    <w:rsid w:val="008F2888"/>
    <w:rsid w:val="008F2EDD"/>
    <w:rsid w:val="008F3578"/>
    <w:rsid w:val="008F360F"/>
    <w:rsid w:val="008F3A1C"/>
    <w:rsid w:val="008F3DB4"/>
    <w:rsid w:val="008F3F2B"/>
    <w:rsid w:val="008F4189"/>
    <w:rsid w:val="008F4B8A"/>
    <w:rsid w:val="008F4CCF"/>
    <w:rsid w:val="008F56E6"/>
    <w:rsid w:val="008F5D54"/>
    <w:rsid w:val="008F5DE2"/>
    <w:rsid w:val="008F5EC0"/>
    <w:rsid w:val="008F6C25"/>
    <w:rsid w:val="008F76DB"/>
    <w:rsid w:val="008F79E4"/>
    <w:rsid w:val="008F7FED"/>
    <w:rsid w:val="00900011"/>
    <w:rsid w:val="00900128"/>
    <w:rsid w:val="0090053E"/>
    <w:rsid w:val="0090070E"/>
    <w:rsid w:val="00900A73"/>
    <w:rsid w:val="00900BC5"/>
    <w:rsid w:val="0090184A"/>
    <w:rsid w:val="00901F22"/>
    <w:rsid w:val="009025BF"/>
    <w:rsid w:val="0090266C"/>
    <w:rsid w:val="00902862"/>
    <w:rsid w:val="0090321E"/>
    <w:rsid w:val="0090322C"/>
    <w:rsid w:val="00903478"/>
    <w:rsid w:val="00903A7C"/>
    <w:rsid w:val="00903C71"/>
    <w:rsid w:val="009040C6"/>
    <w:rsid w:val="009040D7"/>
    <w:rsid w:val="00904477"/>
    <w:rsid w:val="009048ED"/>
    <w:rsid w:val="00905127"/>
    <w:rsid w:val="009057F8"/>
    <w:rsid w:val="0090588C"/>
    <w:rsid w:val="00906E5A"/>
    <w:rsid w:val="009072C9"/>
    <w:rsid w:val="009079E2"/>
    <w:rsid w:val="009108C4"/>
    <w:rsid w:val="00910D01"/>
    <w:rsid w:val="009114A2"/>
    <w:rsid w:val="00911785"/>
    <w:rsid w:val="00911FB1"/>
    <w:rsid w:val="009124B8"/>
    <w:rsid w:val="00912580"/>
    <w:rsid w:val="00912617"/>
    <w:rsid w:val="00912EB6"/>
    <w:rsid w:val="00913110"/>
    <w:rsid w:val="009133B5"/>
    <w:rsid w:val="0091358C"/>
    <w:rsid w:val="00913C82"/>
    <w:rsid w:val="00914A20"/>
    <w:rsid w:val="00914E0B"/>
    <w:rsid w:val="00915051"/>
    <w:rsid w:val="00915725"/>
    <w:rsid w:val="00915CFD"/>
    <w:rsid w:val="00915DA9"/>
    <w:rsid w:val="0091633F"/>
    <w:rsid w:val="00916AE1"/>
    <w:rsid w:val="00920227"/>
    <w:rsid w:val="009204C7"/>
    <w:rsid w:val="00920572"/>
    <w:rsid w:val="009210B3"/>
    <w:rsid w:val="009211A7"/>
    <w:rsid w:val="0092188A"/>
    <w:rsid w:val="009219B1"/>
    <w:rsid w:val="00921FE5"/>
    <w:rsid w:val="009225ED"/>
    <w:rsid w:val="009230FC"/>
    <w:rsid w:val="009231C3"/>
    <w:rsid w:val="00923926"/>
    <w:rsid w:val="00923A92"/>
    <w:rsid w:val="00923B7F"/>
    <w:rsid w:val="009248C3"/>
    <w:rsid w:val="0092527E"/>
    <w:rsid w:val="009252AD"/>
    <w:rsid w:val="00925535"/>
    <w:rsid w:val="00925B21"/>
    <w:rsid w:val="00926494"/>
    <w:rsid w:val="00926F3C"/>
    <w:rsid w:val="0092727A"/>
    <w:rsid w:val="0093025A"/>
    <w:rsid w:val="009323FB"/>
    <w:rsid w:val="009326B6"/>
    <w:rsid w:val="00932A3E"/>
    <w:rsid w:val="00933E34"/>
    <w:rsid w:val="00933FE9"/>
    <w:rsid w:val="00934369"/>
    <w:rsid w:val="0093440F"/>
    <w:rsid w:val="00934DB8"/>
    <w:rsid w:val="009350DE"/>
    <w:rsid w:val="0093510F"/>
    <w:rsid w:val="00935621"/>
    <w:rsid w:val="00935844"/>
    <w:rsid w:val="0093595B"/>
    <w:rsid w:val="0093622F"/>
    <w:rsid w:val="009365C9"/>
    <w:rsid w:val="009366CD"/>
    <w:rsid w:val="00937A5E"/>
    <w:rsid w:val="00941062"/>
    <w:rsid w:val="00941334"/>
    <w:rsid w:val="00941583"/>
    <w:rsid w:val="00942655"/>
    <w:rsid w:val="00942B3A"/>
    <w:rsid w:val="00942F41"/>
    <w:rsid w:val="009439FF"/>
    <w:rsid w:val="00943BB0"/>
    <w:rsid w:val="0094421F"/>
    <w:rsid w:val="0094456A"/>
    <w:rsid w:val="00945A4C"/>
    <w:rsid w:val="00945E9C"/>
    <w:rsid w:val="009463EB"/>
    <w:rsid w:val="00946DFA"/>
    <w:rsid w:val="009476A0"/>
    <w:rsid w:val="00947C5E"/>
    <w:rsid w:val="009502AB"/>
    <w:rsid w:val="009503B6"/>
    <w:rsid w:val="009507EB"/>
    <w:rsid w:val="00950D42"/>
    <w:rsid w:val="00951193"/>
    <w:rsid w:val="0095155D"/>
    <w:rsid w:val="00951646"/>
    <w:rsid w:val="009516B7"/>
    <w:rsid w:val="00951B11"/>
    <w:rsid w:val="00951CC1"/>
    <w:rsid w:val="00951CCD"/>
    <w:rsid w:val="00951EAC"/>
    <w:rsid w:val="009521FF"/>
    <w:rsid w:val="00952B72"/>
    <w:rsid w:val="00952F22"/>
    <w:rsid w:val="0095321F"/>
    <w:rsid w:val="00953323"/>
    <w:rsid w:val="00954689"/>
    <w:rsid w:val="00954F24"/>
    <w:rsid w:val="009554CA"/>
    <w:rsid w:val="00955B79"/>
    <w:rsid w:val="009563E1"/>
    <w:rsid w:val="00957796"/>
    <w:rsid w:val="00957AA9"/>
    <w:rsid w:val="00960A23"/>
    <w:rsid w:val="00961E4A"/>
    <w:rsid w:val="00961FDD"/>
    <w:rsid w:val="00962D9C"/>
    <w:rsid w:val="00963456"/>
    <w:rsid w:val="009634DE"/>
    <w:rsid w:val="009644A2"/>
    <w:rsid w:val="009645BA"/>
    <w:rsid w:val="00964B7A"/>
    <w:rsid w:val="00964BD8"/>
    <w:rsid w:val="00964E6C"/>
    <w:rsid w:val="0096575F"/>
    <w:rsid w:val="00965788"/>
    <w:rsid w:val="00966666"/>
    <w:rsid w:val="0096770A"/>
    <w:rsid w:val="00967E37"/>
    <w:rsid w:val="00970122"/>
    <w:rsid w:val="009706A9"/>
    <w:rsid w:val="0097076B"/>
    <w:rsid w:val="00970C70"/>
    <w:rsid w:val="00971546"/>
    <w:rsid w:val="009726E7"/>
    <w:rsid w:val="00972BA4"/>
    <w:rsid w:val="00973691"/>
    <w:rsid w:val="00973890"/>
    <w:rsid w:val="0097440E"/>
    <w:rsid w:val="009747FF"/>
    <w:rsid w:val="00975097"/>
    <w:rsid w:val="0097510E"/>
    <w:rsid w:val="009761AF"/>
    <w:rsid w:val="00976269"/>
    <w:rsid w:val="009762F9"/>
    <w:rsid w:val="00976694"/>
    <w:rsid w:val="00976CA4"/>
    <w:rsid w:val="00976E30"/>
    <w:rsid w:val="009772CF"/>
    <w:rsid w:val="009776B6"/>
    <w:rsid w:val="009776ED"/>
    <w:rsid w:val="0098132D"/>
    <w:rsid w:val="00982029"/>
    <w:rsid w:val="00982107"/>
    <w:rsid w:val="00982BD3"/>
    <w:rsid w:val="00982FD9"/>
    <w:rsid w:val="0098367A"/>
    <w:rsid w:val="00983770"/>
    <w:rsid w:val="009844E2"/>
    <w:rsid w:val="00985073"/>
    <w:rsid w:val="00985092"/>
    <w:rsid w:val="009856DE"/>
    <w:rsid w:val="009859C6"/>
    <w:rsid w:val="00985CF7"/>
    <w:rsid w:val="00986299"/>
    <w:rsid w:val="00986C56"/>
    <w:rsid w:val="00987048"/>
    <w:rsid w:val="00987195"/>
    <w:rsid w:val="00987331"/>
    <w:rsid w:val="00987B60"/>
    <w:rsid w:val="009906AF"/>
    <w:rsid w:val="00990752"/>
    <w:rsid w:val="009909BE"/>
    <w:rsid w:val="00991147"/>
    <w:rsid w:val="009912D1"/>
    <w:rsid w:val="009913B3"/>
    <w:rsid w:val="009914F3"/>
    <w:rsid w:val="009919D0"/>
    <w:rsid w:val="00991DC4"/>
    <w:rsid w:val="00992271"/>
    <w:rsid w:val="00993720"/>
    <w:rsid w:val="00993B5A"/>
    <w:rsid w:val="00994B0C"/>
    <w:rsid w:val="00994F12"/>
    <w:rsid w:val="009978D4"/>
    <w:rsid w:val="00997C58"/>
    <w:rsid w:val="009A0059"/>
    <w:rsid w:val="009A0DFF"/>
    <w:rsid w:val="009A1447"/>
    <w:rsid w:val="009A14F2"/>
    <w:rsid w:val="009A1F0B"/>
    <w:rsid w:val="009A3BF3"/>
    <w:rsid w:val="009A47C6"/>
    <w:rsid w:val="009A513F"/>
    <w:rsid w:val="009A5C87"/>
    <w:rsid w:val="009A61EB"/>
    <w:rsid w:val="009A6219"/>
    <w:rsid w:val="009A625B"/>
    <w:rsid w:val="009A6C28"/>
    <w:rsid w:val="009A7544"/>
    <w:rsid w:val="009A79ED"/>
    <w:rsid w:val="009A7C76"/>
    <w:rsid w:val="009B0B20"/>
    <w:rsid w:val="009B0EA4"/>
    <w:rsid w:val="009B1685"/>
    <w:rsid w:val="009B1BC6"/>
    <w:rsid w:val="009B20B0"/>
    <w:rsid w:val="009B26DA"/>
    <w:rsid w:val="009B37BD"/>
    <w:rsid w:val="009B380B"/>
    <w:rsid w:val="009B3AAB"/>
    <w:rsid w:val="009B3E57"/>
    <w:rsid w:val="009B402B"/>
    <w:rsid w:val="009B4046"/>
    <w:rsid w:val="009B4098"/>
    <w:rsid w:val="009B40BA"/>
    <w:rsid w:val="009B41E7"/>
    <w:rsid w:val="009B44F4"/>
    <w:rsid w:val="009B4840"/>
    <w:rsid w:val="009B495C"/>
    <w:rsid w:val="009B4F86"/>
    <w:rsid w:val="009B55E7"/>
    <w:rsid w:val="009B59A1"/>
    <w:rsid w:val="009B5AA7"/>
    <w:rsid w:val="009B63D3"/>
    <w:rsid w:val="009B6408"/>
    <w:rsid w:val="009B7121"/>
    <w:rsid w:val="009B7143"/>
    <w:rsid w:val="009B76AE"/>
    <w:rsid w:val="009C0795"/>
    <w:rsid w:val="009C07B3"/>
    <w:rsid w:val="009C1343"/>
    <w:rsid w:val="009C1E87"/>
    <w:rsid w:val="009C234C"/>
    <w:rsid w:val="009C25A8"/>
    <w:rsid w:val="009C3DB8"/>
    <w:rsid w:val="009C4C49"/>
    <w:rsid w:val="009C4E60"/>
    <w:rsid w:val="009C5513"/>
    <w:rsid w:val="009C55A7"/>
    <w:rsid w:val="009C5778"/>
    <w:rsid w:val="009C5A11"/>
    <w:rsid w:val="009C5C43"/>
    <w:rsid w:val="009C726E"/>
    <w:rsid w:val="009C7490"/>
    <w:rsid w:val="009C76CF"/>
    <w:rsid w:val="009D15C8"/>
    <w:rsid w:val="009D1904"/>
    <w:rsid w:val="009D1A95"/>
    <w:rsid w:val="009D1BC8"/>
    <w:rsid w:val="009D1DBD"/>
    <w:rsid w:val="009D2D32"/>
    <w:rsid w:val="009D42BC"/>
    <w:rsid w:val="009D42D8"/>
    <w:rsid w:val="009D46BB"/>
    <w:rsid w:val="009D508B"/>
    <w:rsid w:val="009D535E"/>
    <w:rsid w:val="009D544F"/>
    <w:rsid w:val="009D5674"/>
    <w:rsid w:val="009D5AB0"/>
    <w:rsid w:val="009D6E06"/>
    <w:rsid w:val="009D711E"/>
    <w:rsid w:val="009E0B21"/>
    <w:rsid w:val="009E0D9D"/>
    <w:rsid w:val="009E0EBC"/>
    <w:rsid w:val="009E1EA4"/>
    <w:rsid w:val="009E1ED9"/>
    <w:rsid w:val="009E1F9F"/>
    <w:rsid w:val="009E21DC"/>
    <w:rsid w:val="009E238C"/>
    <w:rsid w:val="009E2B53"/>
    <w:rsid w:val="009E4FBA"/>
    <w:rsid w:val="009E536C"/>
    <w:rsid w:val="009E53C6"/>
    <w:rsid w:val="009E7A75"/>
    <w:rsid w:val="009E7BC1"/>
    <w:rsid w:val="009F1296"/>
    <w:rsid w:val="009F170A"/>
    <w:rsid w:val="009F22BB"/>
    <w:rsid w:val="009F296B"/>
    <w:rsid w:val="009F2C02"/>
    <w:rsid w:val="009F2CE4"/>
    <w:rsid w:val="009F394B"/>
    <w:rsid w:val="009F428D"/>
    <w:rsid w:val="009F5229"/>
    <w:rsid w:val="009F6602"/>
    <w:rsid w:val="009F6D79"/>
    <w:rsid w:val="009F7785"/>
    <w:rsid w:val="009F779C"/>
    <w:rsid w:val="009F7813"/>
    <w:rsid w:val="00A00397"/>
    <w:rsid w:val="00A0081D"/>
    <w:rsid w:val="00A00B8B"/>
    <w:rsid w:val="00A00B9C"/>
    <w:rsid w:val="00A00CA0"/>
    <w:rsid w:val="00A00F05"/>
    <w:rsid w:val="00A00FCD"/>
    <w:rsid w:val="00A02732"/>
    <w:rsid w:val="00A0279A"/>
    <w:rsid w:val="00A03387"/>
    <w:rsid w:val="00A0359E"/>
    <w:rsid w:val="00A03E85"/>
    <w:rsid w:val="00A045BC"/>
    <w:rsid w:val="00A047FE"/>
    <w:rsid w:val="00A04988"/>
    <w:rsid w:val="00A04C5D"/>
    <w:rsid w:val="00A04DB0"/>
    <w:rsid w:val="00A04DDA"/>
    <w:rsid w:val="00A04F78"/>
    <w:rsid w:val="00A05CF0"/>
    <w:rsid w:val="00A06072"/>
    <w:rsid w:val="00A06F0E"/>
    <w:rsid w:val="00A073CD"/>
    <w:rsid w:val="00A07524"/>
    <w:rsid w:val="00A077CB"/>
    <w:rsid w:val="00A10375"/>
    <w:rsid w:val="00A104C2"/>
    <w:rsid w:val="00A10683"/>
    <w:rsid w:val="00A126FF"/>
    <w:rsid w:val="00A1275B"/>
    <w:rsid w:val="00A1286F"/>
    <w:rsid w:val="00A131DD"/>
    <w:rsid w:val="00A137EC"/>
    <w:rsid w:val="00A13864"/>
    <w:rsid w:val="00A13DFE"/>
    <w:rsid w:val="00A14462"/>
    <w:rsid w:val="00A14497"/>
    <w:rsid w:val="00A14907"/>
    <w:rsid w:val="00A14A64"/>
    <w:rsid w:val="00A14A72"/>
    <w:rsid w:val="00A14F6B"/>
    <w:rsid w:val="00A150E0"/>
    <w:rsid w:val="00A15D79"/>
    <w:rsid w:val="00A169CE"/>
    <w:rsid w:val="00A1768A"/>
    <w:rsid w:val="00A200C5"/>
    <w:rsid w:val="00A202BA"/>
    <w:rsid w:val="00A202C6"/>
    <w:rsid w:val="00A20A7D"/>
    <w:rsid w:val="00A20E28"/>
    <w:rsid w:val="00A2187D"/>
    <w:rsid w:val="00A21C36"/>
    <w:rsid w:val="00A22021"/>
    <w:rsid w:val="00A229D3"/>
    <w:rsid w:val="00A22A86"/>
    <w:rsid w:val="00A236CB"/>
    <w:rsid w:val="00A2370D"/>
    <w:rsid w:val="00A23F75"/>
    <w:rsid w:val="00A24183"/>
    <w:rsid w:val="00A24524"/>
    <w:rsid w:val="00A24821"/>
    <w:rsid w:val="00A24A19"/>
    <w:rsid w:val="00A24A6B"/>
    <w:rsid w:val="00A2621F"/>
    <w:rsid w:val="00A26625"/>
    <w:rsid w:val="00A272F5"/>
    <w:rsid w:val="00A2750A"/>
    <w:rsid w:val="00A27C49"/>
    <w:rsid w:val="00A304A1"/>
    <w:rsid w:val="00A31A70"/>
    <w:rsid w:val="00A32891"/>
    <w:rsid w:val="00A32E52"/>
    <w:rsid w:val="00A32FFB"/>
    <w:rsid w:val="00A3374C"/>
    <w:rsid w:val="00A349ED"/>
    <w:rsid w:val="00A34CAB"/>
    <w:rsid w:val="00A34EF9"/>
    <w:rsid w:val="00A3527B"/>
    <w:rsid w:val="00A35542"/>
    <w:rsid w:val="00A3577E"/>
    <w:rsid w:val="00A35DE1"/>
    <w:rsid w:val="00A36694"/>
    <w:rsid w:val="00A366B4"/>
    <w:rsid w:val="00A367A7"/>
    <w:rsid w:val="00A36B71"/>
    <w:rsid w:val="00A36C1A"/>
    <w:rsid w:val="00A37366"/>
    <w:rsid w:val="00A408C0"/>
    <w:rsid w:val="00A4191C"/>
    <w:rsid w:val="00A41E91"/>
    <w:rsid w:val="00A4200C"/>
    <w:rsid w:val="00A42CCA"/>
    <w:rsid w:val="00A43273"/>
    <w:rsid w:val="00A433B3"/>
    <w:rsid w:val="00A436BB"/>
    <w:rsid w:val="00A43BE4"/>
    <w:rsid w:val="00A44226"/>
    <w:rsid w:val="00A4423B"/>
    <w:rsid w:val="00A445F7"/>
    <w:rsid w:val="00A448CC"/>
    <w:rsid w:val="00A44C3C"/>
    <w:rsid w:val="00A451FF"/>
    <w:rsid w:val="00A457EB"/>
    <w:rsid w:val="00A45AA4"/>
    <w:rsid w:val="00A46287"/>
    <w:rsid w:val="00A46676"/>
    <w:rsid w:val="00A46CE5"/>
    <w:rsid w:val="00A475D0"/>
    <w:rsid w:val="00A47660"/>
    <w:rsid w:val="00A5000F"/>
    <w:rsid w:val="00A5154C"/>
    <w:rsid w:val="00A518E1"/>
    <w:rsid w:val="00A51E33"/>
    <w:rsid w:val="00A522EE"/>
    <w:rsid w:val="00A52572"/>
    <w:rsid w:val="00A53114"/>
    <w:rsid w:val="00A5361C"/>
    <w:rsid w:val="00A53A00"/>
    <w:rsid w:val="00A53FC7"/>
    <w:rsid w:val="00A5485B"/>
    <w:rsid w:val="00A55CD1"/>
    <w:rsid w:val="00A55D86"/>
    <w:rsid w:val="00A55EF3"/>
    <w:rsid w:val="00A57015"/>
    <w:rsid w:val="00A578DA"/>
    <w:rsid w:val="00A57E50"/>
    <w:rsid w:val="00A60389"/>
    <w:rsid w:val="00A607EB"/>
    <w:rsid w:val="00A608BA"/>
    <w:rsid w:val="00A60D6D"/>
    <w:rsid w:val="00A6146A"/>
    <w:rsid w:val="00A61AE4"/>
    <w:rsid w:val="00A624DD"/>
    <w:rsid w:val="00A6326E"/>
    <w:rsid w:val="00A63B45"/>
    <w:rsid w:val="00A64C24"/>
    <w:rsid w:val="00A6586B"/>
    <w:rsid w:val="00A65D77"/>
    <w:rsid w:val="00A65ED2"/>
    <w:rsid w:val="00A65F86"/>
    <w:rsid w:val="00A66141"/>
    <w:rsid w:val="00A66FFF"/>
    <w:rsid w:val="00A67345"/>
    <w:rsid w:val="00A67A0D"/>
    <w:rsid w:val="00A67C1D"/>
    <w:rsid w:val="00A67C7F"/>
    <w:rsid w:val="00A700D3"/>
    <w:rsid w:val="00A70459"/>
    <w:rsid w:val="00A70706"/>
    <w:rsid w:val="00A70AB1"/>
    <w:rsid w:val="00A70AE1"/>
    <w:rsid w:val="00A70F6F"/>
    <w:rsid w:val="00A7122B"/>
    <w:rsid w:val="00A7163D"/>
    <w:rsid w:val="00A71686"/>
    <w:rsid w:val="00A716AF"/>
    <w:rsid w:val="00A717EC"/>
    <w:rsid w:val="00A71C77"/>
    <w:rsid w:val="00A723CB"/>
    <w:rsid w:val="00A728ED"/>
    <w:rsid w:val="00A72ED7"/>
    <w:rsid w:val="00A73670"/>
    <w:rsid w:val="00A744D3"/>
    <w:rsid w:val="00A75158"/>
    <w:rsid w:val="00A75A2A"/>
    <w:rsid w:val="00A764CD"/>
    <w:rsid w:val="00A769FD"/>
    <w:rsid w:val="00A80064"/>
    <w:rsid w:val="00A81598"/>
    <w:rsid w:val="00A81ECD"/>
    <w:rsid w:val="00A82823"/>
    <w:rsid w:val="00A82990"/>
    <w:rsid w:val="00A82A37"/>
    <w:rsid w:val="00A83396"/>
    <w:rsid w:val="00A837A7"/>
    <w:rsid w:val="00A83991"/>
    <w:rsid w:val="00A83BBB"/>
    <w:rsid w:val="00A83E74"/>
    <w:rsid w:val="00A847D1"/>
    <w:rsid w:val="00A84A09"/>
    <w:rsid w:val="00A84EF7"/>
    <w:rsid w:val="00A8570F"/>
    <w:rsid w:val="00A85CC1"/>
    <w:rsid w:val="00A86500"/>
    <w:rsid w:val="00A86EDB"/>
    <w:rsid w:val="00A8733F"/>
    <w:rsid w:val="00A874AF"/>
    <w:rsid w:val="00A87618"/>
    <w:rsid w:val="00A87643"/>
    <w:rsid w:val="00A90263"/>
    <w:rsid w:val="00A9084C"/>
    <w:rsid w:val="00A90B79"/>
    <w:rsid w:val="00A90E5B"/>
    <w:rsid w:val="00A91524"/>
    <w:rsid w:val="00A91E83"/>
    <w:rsid w:val="00A9273E"/>
    <w:rsid w:val="00A93972"/>
    <w:rsid w:val="00A93A03"/>
    <w:rsid w:val="00A93B83"/>
    <w:rsid w:val="00A93C54"/>
    <w:rsid w:val="00A947DD"/>
    <w:rsid w:val="00A947E1"/>
    <w:rsid w:val="00A95D24"/>
    <w:rsid w:val="00A95EE7"/>
    <w:rsid w:val="00A961B7"/>
    <w:rsid w:val="00A967E6"/>
    <w:rsid w:val="00A96A90"/>
    <w:rsid w:val="00A974F6"/>
    <w:rsid w:val="00A97C2F"/>
    <w:rsid w:val="00AA0408"/>
    <w:rsid w:val="00AA1195"/>
    <w:rsid w:val="00AA1B9E"/>
    <w:rsid w:val="00AA1DBC"/>
    <w:rsid w:val="00AA36F2"/>
    <w:rsid w:val="00AA3D86"/>
    <w:rsid w:val="00AA52ED"/>
    <w:rsid w:val="00AA55A7"/>
    <w:rsid w:val="00AA55C0"/>
    <w:rsid w:val="00AA5A7C"/>
    <w:rsid w:val="00AA68E9"/>
    <w:rsid w:val="00AA75F2"/>
    <w:rsid w:val="00AA7665"/>
    <w:rsid w:val="00AA79F3"/>
    <w:rsid w:val="00AA7D59"/>
    <w:rsid w:val="00AB0450"/>
    <w:rsid w:val="00AB09CA"/>
    <w:rsid w:val="00AB0A1A"/>
    <w:rsid w:val="00AB0BE7"/>
    <w:rsid w:val="00AB0D75"/>
    <w:rsid w:val="00AB1380"/>
    <w:rsid w:val="00AB146C"/>
    <w:rsid w:val="00AB249C"/>
    <w:rsid w:val="00AB2842"/>
    <w:rsid w:val="00AB29F0"/>
    <w:rsid w:val="00AB2D2F"/>
    <w:rsid w:val="00AB3377"/>
    <w:rsid w:val="00AB3394"/>
    <w:rsid w:val="00AB3657"/>
    <w:rsid w:val="00AB49D4"/>
    <w:rsid w:val="00AB49D8"/>
    <w:rsid w:val="00AB4B08"/>
    <w:rsid w:val="00AB4F12"/>
    <w:rsid w:val="00AB535E"/>
    <w:rsid w:val="00AB6180"/>
    <w:rsid w:val="00AB7951"/>
    <w:rsid w:val="00AC00ED"/>
    <w:rsid w:val="00AC0313"/>
    <w:rsid w:val="00AC2C80"/>
    <w:rsid w:val="00AC2D02"/>
    <w:rsid w:val="00AC3BAE"/>
    <w:rsid w:val="00AC3D1C"/>
    <w:rsid w:val="00AC42EC"/>
    <w:rsid w:val="00AC4757"/>
    <w:rsid w:val="00AC6217"/>
    <w:rsid w:val="00AC6253"/>
    <w:rsid w:val="00AC62BB"/>
    <w:rsid w:val="00AC63B8"/>
    <w:rsid w:val="00AC7038"/>
    <w:rsid w:val="00AC74FF"/>
    <w:rsid w:val="00AD00D8"/>
    <w:rsid w:val="00AD018F"/>
    <w:rsid w:val="00AD0221"/>
    <w:rsid w:val="00AD0329"/>
    <w:rsid w:val="00AD0B10"/>
    <w:rsid w:val="00AD1059"/>
    <w:rsid w:val="00AD1571"/>
    <w:rsid w:val="00AD16E5"/>
    <w:rsid w:val="00AD17B1"/>
    <w:rsid w:val="00AD19BB"/>
    <w:rsid w:val="00AD28AB"/>
    <w:rsid w:val="00AD312B"/>
    <w:rsid w:val="00AD3C1C"/>
    <w:rsid w:val="00AD3E80"/>
    <w:rsid w:val="00AD41A2"/>
    <w:rsid w:val="00AD453A"/>
    <w:rsid w:val="00AD4731"/>
    <w:rsid w:val="00AD4A73"/>
    <w:rsid w:val="00AD506C"/>
    <w:rsid w:val="00AD5B22"/>
    <w:rsid w:val="00AD5FCC"/>
    <w:rsid w:val="00AD7E4E"/>
    <w:rsid w:val="00AE0324"/>
    <w:rsid w:val="00AE0768"/>
    <w:rsid w:val="00AE0F00"/>
    <w:rsid w:val="00AE21DA"/>
    <w:rsid w:val="00AE22E4"/>
    <w:rsid w:val="00AE262D"/>
    <w:rsid w:val="00AE2A42"/>
    <w:rsid w:val="00AE2B14"/>
    <w:rsid w:val="00AE37D6"/>
    <w:rsid w:val="00AE38A0"/>
    <w:rsid w:val="00AE3A52"/>
    <w:rsid w:val="00AE3F37"/>
    <w:rsid w:val="00AE495E"/>
    <w:rsid w:val="00AE4F89"/>
    <w:rsid w:val="00AE51F5"/>
    <w:rsid w:val="00AE55CE"/>
    <w:rsid w:val="00AE5D4F"/>
    <w:rsid w:val="00AE5ECF"/>
    <w:rsid w:val="00AE6C76"/>
    <w:rsid w:val="00AE6CD7"/>
    <w:rsid w:val="00AE71DB"/>
    <w:rsid w:val="00AE76DC"/>
    <w:rsid w:val="00AE7803"/>
    <w:rsid w:val="00AE7AFE"/>
    <w:rsid w:val="00AF01F9"/>
    <w:rsid w:val="00AF0392"/>
    <w:rsid w:val="00AF0CB6"/>
    <w:rsid w:val="00AF0F5D"/>
    <w:rsid w:val="00AF2070"/>
    <w:rsid w:val="00AF2BDC"/>
    <w:rsid w:val="00AF3125"/>
    <w:rsid w:val="00AF33E2"/>
    <w:rsid w:val="00AF4303"/>
    <w:rsid w:val="00AF4487"/>
    <w:rsid w:val="00AF4C83"/>
    <w:rsid w:val="00AF4EDD"/>
    <w:rsid w:val="00AF533B"/>
    <w:rsid w:val="00AF624D"/>
    <w:rsid w:val="00AF6509"/>
    <w:rsid w:val="00AF696E"/>
    <w:rsid w:val="00AF775F"/>
    <w:rsid w:val="00AF78B1"/>
    <w:rsid w:val="00AF7978"/>
    <w:rsid w:val="00AF7E47"/>
    <w:rsid w:val="00B00146"/>
    <w:rsid w:val="00B0015A"/>
    <w:rsid w:val="00B01A17"/>
    <w:rsid w:val="00B01E53"/>
    <w:rsid w:val="00B02392"/>
    <w:rsid w:val="00B02547"/>
    <w:rsid w:val="00B02707"/>
    <w:rsid w:val="00B02894"/>
    <w:rsid w:val="00B028D4"/>
    <w:rsid w:val="00B02C58"/>
    <w:rsid w:val="00B031BB"/>
    <w:rsid w:val="00B03FA7"/>
    <w:rsid w:val="00B04144"/>
    <w:rsid w:val="00B04321"/>
    <w:rsid w:val="00B043C0"/>
    <w:rsid w:val="00B047F9"/>
    <w:rsid w:val="00B05193"/>
    <w:rsid w:val="00B0536E"/>
    <w:rsid w:val="00B05A58"/>
    <w:rsid w:val="00B05C01"/>
    <w:rsid w:val="00B06CD9"/>
    <w:rsid w:val="00B07350"/>
    <w:rsid w:val="00B073A1"/>
    <w:rsid w:val="00B075FF"/>
    <w:rsid w:val="00B078FB"/>
    <w:rsid w:val="00B07928"/>
    <w:rsid w:val="00B108FB"/>
    <w:rsid w:val="00B113E4"/>
    <w:rsid w:val="00B11702"/>
    <w:rsid w:val="00B123E2"/>
    <w:rsid w:val="00B12772"/>
    <w:rsid w:val="00B13AA0"/>
    <w:rsid w:val="00B13CF0"/>
    <w:rsid w:val="00B13DA5"/>
    <w:rsid w:val="00B13E01"/>
    <w:rsid w:val="00B14338"/>
    <w:rsid w:val="00B14732"/>
    <w:rsid w:val="00B14EC2"/>
    <w:rsid w:val="00B14EFE"/>
    <w:rsid w:val="00B15405"/>
    <w:rsid w:val="00B156EB"/>
    <w:rsid w:val="00B15DD1"/>
    <w:rsid w:val="00B15E3B"/>
    <w:rsid w:val="00B16D70"/>
    <w:rsid w:val="00B16F1B"/>
    <w:rsid w:val="00B175B1"/>
    <w:rsid w:val="00B203F4"/>
    <w:rsid w:val="00B21ACE"/>
    <w:rsid w:val="00B2212F"/>
    <w:rsid w:val="00B22595"/>
    <w:rsid w:val="00B2331D"/>
    <w:rsid w:val="00B23B86"/>
    <w:rsid w:val="00B23DDA"/>
    <w:rsid w:val="00B23F05"/>
    <w:rsid w:val="00B24173"/>
    <w:rsid w:val="00B241FA"/>
    <w:rsid w:val="00B24923"/>
    <w:rsid w:val="00B24996"/>
    <w:rsid w:val="00B25618"/>
    <w:rsid w:val="00B25AB6"/>
    <w:rsid w:val="00B25B1A"/>
    <w:rsid w:val="00B26075"/>
    <w:rsid w:val="00B269F2"/>
    <w:rsid w:val="00B27003"/>
    <w:rsid w:val="00B276F2"/>
    <w:rsid w:val="00B27ED8"/>
    <w:rsid w:val="00B30447"/>
    <w:rsid w:val="00B309C7"/>
    <w:rsid w:val="00B31F4D"/>
    <w:rsid w:val="00B32201"/>
    <w:rsid w:val="00B33710"/>
    <w:rsid w:val="00B3393C"/>
    <w:rsid w:val="00B34192"/>
    <w:rsid w:val="00B342A6"/>
    <w:rsid w:val="00B34C39"/>
    <w:rsid w:val="00B35EE7"/>
    <w:rsid w:val="00B35F11"/>
    <w:rsid w:val="00B37269"/>
    <w:rsid w:val="00B37352"/>
    <w:rsid w:val="00B4088D"/>
    <w:rsid w:val="00B40AC6"/>
    <w:rsid w:val="00B40E3B"/>
    <w:rsid w:val="00B413E1"/>
    <w:rsid w:val="00B41772"/>
    <w:rsid w:val="00B41A98"/>
    <w:rsid w:val="00B41EB9"/>
    <w:rsid w:val="00B41ECB"/>
    <w:rsid w:val="00B42794"/>
    <w:rsid w:val="00B42C92"/>
    <w:rsid w:val="00B42D7E"/>
    <w:rsid w:val="00B43634"/>
    <w:rsid w:val="00B439E6"/>
    <w:rsid w:val="00B4417F"/>
    <w:rsid w:val="00B44D33"/>
    <w:rsid w:val="00B452AE"/>
    <w:rsid w:val="00B45C5D"/>
    <w:rsid w:val="00B45EEA"/>
    <w:rsid w:val="00B46336"/>
    <w:rsid w:val="00B46DA0"/>
    <w:rsid w:val="00B46E68"/>
    <w:rsid w:val="00B4706B"/>
    <w:rsid w:val="00B47440"/>
    <w:rsid w:val="00B4753B"/>
    <w:rsid w:val="00B47C05"/>
    <w:rsid w:val="00B50716"/>
    <w:rsid w:val="00B50E07"/>
    <w:rsid w:val="00B50FDE"/>
    <w:rsid w:val="00B51D58"/>
    <w:rsid w:val="00B52286"/>
    <w:rsid w:val="00B52490"/>
    <w:rsid w:val="00B52E05"/>
    <w:rsid w:val="00B53224"/>
    <w:rsid w:val="00B533F3"/>
    <w:rsid w:val="00B5340F"/>
    <w:rsid w:val="00B54509"/>
    <w:rsid w:val="00B54891"/>
    <w:rsid w:val="00B548C8"/>
    <w:rsid w:val="00B54D49"/>
    <w:rsid w:val="00B54F38"/>
    <w:rsid w:val="00B551C2"/>
    <w:rsid w:val="00B55E21"/>
    <w:rsid w:val="00B56708"/>
    <w:rsid w:val="00B573A5"/>
    <w:rsid w:val="00B5748F"/>
    <w:rsid w:val="00B57863"/>
    <w:rsid w:val="00B57F00"/>
    <w:rsid w:val="00B60165"/>
    <w:rsid w:val="00B60B09"/>
    <w:rsid w:val="00B61A70"/>
    <w:rsid w:val="00B62002"/>
    <w:rsid w:val="00B634AF"/>
    <w:rsid w:val="00B639E3"/>
    <w:rsid w:val="00B63BC1"/>
    <w:rsid w:val="00B64926"/>
    <w:rsid w:val="00B64B0A"/>
    <w:rsid w:val="00B65658"/>
    <w:rsid w:val="00B65677"/>
    <w:rsid w:val="00B65DC8"/>
    <w:rsid w:val="00B6608E"/>
    <w:rsid w:val="00B660BD"/>
    <w:rsid w:val="00B6686E"/>
    <w:rsid w:val="00B668E8"/>
    <w:rsid w:val="00B66F38"/>
    <w:rsid w:val="00B6705F"/>
    <w:rsid w:val="00B706D6"/>
    <w:rsid w:val="00B708E7"/>
    <w:rsid w:val="00B71A87"/>
    <w:rsid w:val="00B71DFD"/>
    <w:rsid w:val="00B72D58"/>
    <w:rsid w:val="00B736B7"/>
    <w:rsid w:val="00B7439A"/>
    <w:rsid w:val="00B743E5"/>
    <w:rsid w:val="00B74B1E"/>
    <w:rsid w:val="00B7520B"/>
    <w:rsid w:val="00B75506"/>
    <w:rsid w:val="00B75522"/>
    <w:rsid w:val="00B755FD"/>
    <w:rsid w:val="00B758DA"/>
    <w:rsid w:val="00B75B9F"/>
    <w:rsid w:val="00B75C9C"/>
    <w:rsid w:val="00B75CF4"/>
    <w:rsid w:val="00B75DE8"/>
    <w:rsid w:val="00B768A0"/>
    <w:rsid w:val="00B76AB4"/>
    <w:rsid w:val="00B76DFA"/>
    <w:rsid w:val="00B777C1"/>
    <w:rsid w:val="00B77FC6"/>
    <w:rsid w:val="00B80088"/>
    <w:rsid w:val="00B800CE"/>
    <w:rsid w:val="00B80242"/>
    <w:rsid w:val="00B80724"/>
    <w:rsid w:val="00B8096A"/>
    <w:rsid w:val="00B80CDE"/>
    <w:rsid w:val="00B8110E"/>
    <w:rsid w:val="00B8126A"/>
    <w:rsid w:val="00B81683"/>
    <w:rsid w:val="00B81F1B"/>
    <w:rsid w:val="00B8245B"/>
    <w:rsid w:val="00B82B69"/>
    <w:rsid w:val="00B82F51"/>
    <w:rsid w:val="00B832CD"/>
    <w:rsid w:val="00B8352A"/>
    <w:rsid w:val="00B8400A"/>
    <w:rsid w:val="00B84368"/>
    <w:rsid w:val="00B845F1"/>
    <w:rsid w:val="00B848DA"/>
    <w:rsid w:val="00B851DC"/>
    <w:rsid w:val="00B85B15"/>
    <w:rsid w:val="00B85D2B"/>
    <w:rsid w:val="00B86041"/>
    <w:rsid w:val="00B8632E"/>
    <w:rsid w:val="00B8734F"/>
    <w:rsid w:val="00B873D4"/>
    <w:rsid w:val="00B8780B"/>
    <w:rsid w:val="00B87B08"/>
    <w:rsid w:val="00B90899"/>
    <w:rsid w:val="00B91B49"/>
    <w:rsid w:val="00B92FEE"/>
    <w:rsid w:val="00B93BE0"/>
    <w:rsid w:val="00B93C2A"/>
    <w:rsid w:val="00B94103"/>
    <w:rsid w:val="00B941EB"/>
    <w:rsid w:val="00B94C69"/>
    <w:rsid w:val="00B952DB"/>
    <w:rsid w:val="00B95CDA"/>
    <w:rsid w:val="00B96367"/>
    <w:rsid w:val="00B9699E"/>
    <w:rsid w:val="00B96B01"/>
    <w:rsid w:val="00B96EC6"/>
    <w:rsid w:val="00B979B7"/>
    <w:rsid w:val="00B97A43"/>
    <w:rsid w:val="00B97A4D"/>
    <w:rsid w:val="00B97C0F"/>
    <w:rsid w:val="00B97E30"/>
    <w:rsid w:val="00BA0339"/>
    <w:rsid w:val="00BA0508"/>
    <w:rsid w:val="00BA0A4C"/>
    <w:rsid w:val="00BA0E8E"/>
    <w:rsid w:val="00BA105E"/>
    <w:rsid w:val="00BA1BFB"/>
    <w:rsid w:val="00BA1DD5"/>
    <w:rsid w:val="00BA2214"/>
    <w:rsid w:val="00BA2A03"/>
    <w:rsid w:val="00BA3AC5"/>
    <w:rsid w:val="00BA40D3"/>
    <w:rsid w:val="00BA4788"/>
    <w:rsid w:val="00BA4BFB"/>
    <w:rsid w:val="00BA5442"/>
    <w:rsid w:val="00BA5768"/>
    <w:rsid w:val="00BA5B5F"/>
    <w:rsid w:val="00BA5C82"/>
    <w:rsid w:val="00BA6615"/>
    <w:rsid w:val="00BA6933"/>
    <w:rsid w:val="00BA70C8"/>
    <w:rsid w:val="00BA7507"/>
    <w:rsid w:val="00BA7521"/>
    <w:rsid w:val="00BA7FF4"/>
    <w:rsid w:val="00BB01DF"/>
    <w:rsid w:val="00BB043F"/>
    <w:rsid w:val="00BB0BEA"/>
    <w:rsid w:val="00BB0E63"/>
    <w:rsid w:val="00BB18E1"/>
    <w:rsid w:val="00BB1B1F"/>
    <w:rsid w:val="00BB231F"/>
    <w:rsid w:val="00BB233B"/>
    <w:rsid w:val="00BB2971"/>
    <w:rsid w:val="00BB3701"/>
    <w:rsid w:val="00BB37A7"/>
    <w:rsid w:val="00BB3C81"/>
    <w:rsid w:val="00BB4333"/>
    <w:rsid w:val="00BB44C5"/>
    <w:rsid w:val="00BB4748"/>
    <w:rsid w:val="00BB49CF"/>
    <w:rsid w:val="00BB4C93"/>
    <w:rsid w:val="00BB5155"/>
    <w:rsid w:val="00BB548E"/>
    <w:rsid w:val="00BB660B"/>
    <w:rsid w:val="00BB6D4D"/>
    <w:rsid w:val="00BB790D"/>
    <w:rsid w:val="00BB7C74"/>
    <w:rsid w:val="00BB7E80"/>
    <w:rsid w:val="00BC0A54"/>
    <w:rsid w:val="00BC2267"/>
    <w:rsid w:val="00BC2904"/>
    <w:rsid w:val="00BC30AA"/>
    <w:rsid w:val="00BC3318"/>
    <w:rsid w:val="00BC38CF"/>
    <w:rsid w:val="00BC396B"/>
    <w:rsid w:val="00BC4CC2"/>
    <w:rsid w:val="00BC5046"/>
    <w:rsid w:val="00BC5CE4"/>
    <w:rsid w:val="00BC6841"/>
    <w:rsid w:val="00BC7654"/>
    <w:rsid w:val="00BC7A6F"/>
    <w:rsid w:val="00BC7E24"/>
    <w:rsid w:val="00BD09D3"/>
    <w:rsid w:val="00BD10F7"/>
    <w:rsid w:val="00BD1EAC"/>
    <w:rsid w:val="00BD26CD"/>
    <w:rsid w:val="00BD3650"/>
    <w:rsid w:val="00BD3C32"/>
    <w:rsid w:val="00BD451C"/>
    <w:rsid w:val="00BD4712"/>
    <w:rsid w:val="00BD4F77"/>
    <w:rsid w:val="00BD5945"/>
    <w:rsid w:val="00BD599A"/>
    <w:rsid w:val="00BD5B37"/>
    <w:rsid w:val="00BD5C39"/>
    <w:rsid w:val="00BD629C"/>
    <w:rsid w:val="00BD640B"/>
    <w:rsid w:val="00BD6A94"/>
    <w:rsid w:val="00BD6EA9"/>
    <w:rsid w:val="00BD7316"/>
    <w:rsid w:val="00BD7486"/>
    <w:rsid w:val="00BD7675"/>
    <w:rsid w:val="00BD77A0"/>
    <w:rsid w:val="00BE0BD1"/>
    <w:rsid w:val="00BE0E80"/>
    <w:rsid w:val="00BE0F24"/>
    <w:rsid w:val="00BE1743"/>
    <w:rsid w:val="00BE1A09"/>
    <w:rsid w:val="00BE2A9C"/>
    <w:rsid w:val="00BE377E"/>
    <w:rsid w:val="00BE3AB8"/>
    <w:rsid w:val="00BE4F63"/>
    <w:rsid w:val="00BE514D"/>
    <w:rsid w:val="00BE5323"/>
    <w:rsid w:val="00BE591E"/>
    <w:rsid w:val="00BE62FA"/>
    <w:rsid w:val="00BE77DE"/>
    <w:rsid w:val="00BE7BA9"/>
    <w:rsid w:val="00BF04BF"/>
    <w:rsid w:val="00BF059F"/>
    <w:rsid w:val="00BF05F8"/>
    <w:rsid w:val="00BF129D"/>
    <w:rsid w:val="00BF17F6"/>
    <w:rsid w:val="00BF2C0A"/>
    <w:rsid w:val="00BF2E76"/>
    <w:rsid w:val="00BF362A"/>
    <w:rsid w:val="00BF3A2F"/>
    <w:rsid w:val="00BF3E96"/>
    <w:rsid w:val="00BF40F4"/>
    <w:rsid w:val="00BF5295"/>
    <w:rsid w:val="00BF532F"/>
    <w:rsid w:val="00BF5463"/>
    <w:rsid w:val="00BF557C"/>
    <w:rsid w:val="00BF6155"/>
    <w:rsid w:val="00BF636D"/>
    <w:rsid w:val="00BF6448"/>
    <w:rsid w:val="00BF656B"/>
    <w:rsid w:val="00BF6862"/>
    <w:rsid w:val="00BF7533"/>
    <w:rsid w:val="00BF7C12"/>
    <w:rsid w:val="00BF7C5E"/>
    <w:rsid w:val="00C00CE8"/>
    <w:rsid w:val="00C011D0"/>
    <w:rsid w:val="00C01FAD"/>
    <w:rsid w:val="00C022CD"/>
    <w:rsid w:val="00C02662"/>
    <w:rsid w:val="00C03284"/>
    <w:rsid w:val="00C032D0"/>
    <w:rsid w:val="00C03864"/>
    <w:rsid w:val="00C04256"/>
    <w:rsid w:val="00C042A4"/>
    <w:rsid w:val="00C053B0"/>
    <w:rsid w:val="00C0584E"/>
    <w:rsid w:val="00C05937"/>
    <w:rsid w:val="00C059AE"/>
    <w:rsid w:val="00C05B21"/>
    <w:rsid w:val="00C06331"/>
    <w:rsid w:val="00C0643D"/>
    <w:rsid w:val="00C06B1F"/>
    <w:rsid w:val="00C06E50"/>
    <w:rsid w:val="00C06FB5"/>
    <w:rsid w:val="00C07FC9"/>
    <w:rsid w:val="00C10B31"/>
    <w:rsid w:val="00C11A85"/>
    <w:rsid w:val="00C12380"/>
    <w:rsid w:val="00C12A12"/>
    <w:rsid w:val="00C12BAD"/>
    <w:rsid w:val="00C13497"/>
    <w:rsid w:val="00C13AA0"/>
    <w:rsid w:val="00C14605"/>
    <w:rsid w:val="00C147E3"/>
    <w:rsid w:val="00C148E8"/>
    <w:rsid w:val="00C1496E"/>
    <w:rsid w:val="00C14F87"/>
    <w:rsid w:val="00C152F4"/>
    <w:rsid w:val="00C16102"/>
    <w:rsid w:val="00C163AD"/>
    <w:rsid w:val="00C167C4"/>
    <w:rsid w:val="00C167F5"/>
    <w:rsid w:val="00C168C2"/>
    <w:rsid w:val="00C176F4"/>
    <w:rsid w:val="00C177DB"/>
    <w:rsid w:val="00C17920"/>
    <w:rsid w:val="00C17D64"/>
    <w:rsid w:val="00C17FBF"/>
    <w:rsid w:val="00C17FCF"/>
    <w:rsid w:val="00C20AD0"/>
    <w:rsid w:val="00C20DEE"/>
    <w:rsid w:val="00C2180E"/>
    <w:rsid w:val="00C21951"/>
    <w:rsid w:val="00C22785"/>
    <w:rsid w:val="00C22786"/>
    <w:rsid w:val="00C22A8F"/>
    <w:rsid w:val="00C22CD4"/>
    <w:rsid w:val="00C23E89"/>
    <w:rsid w:val="00C23F55"/>
    <w:rsid w:val="00C240C0"/>
    <w:rsid w:val="00C249D4"/>
    <w:rsid w:val="00C24EA5"/>
    <w:rsid w:val="00C24F55"/>
    <w:rsid w:val="00C250A4"/>
    <w:rsid w:val="00C25CB1"/>
    <w:rsid w:val="00C26EBF"/>
    <w:rsid w:val="00C27433"/>
    <w:rsid w:val="00C277E9"/>
    <w:rsid w:val="00C27AA5"/>
    <w:rsid w:val="00C27B10"/>
    <w:rsid w:val="00C27D93"/>
    <w:rsid w:val="00C319DE"/>
    <w:rsid w:val="00C31BAC"/>
    <w:rsid w:val="00C31E0E"/>
    <w:rsid w:val="00C32110"/>
    <w:rsid w:val="00C3220F"/>
    <w:rsid w:val="00C32230"/>
    <w:rsid w:val="00C32449"/>
    <w:rsid w:val="00C3261C"/>
    <w:rsid w:val="00C336BA"/>
    <w:rsid w:val="00C33AD7"/>
    <w:rsid w:val="00C3416D"/>
    <w:rsid w:val="00C347F9"/>
    <w:rsid w:val="00C34A01"/>
    <w:rsid w:val="00C34F89"/>
    <w:rsid w:val="00C355D3"/>
    <w:rsid w:val="00C357F5"/>
    <w:rsid w:val="00C35B22"/>
    <w:rsid w:val="00C35BDC"/>
    <w:rsid w:val="00C369BE"/>
    <w:rsid w:val="00C36B7A"/>
    <w:rsid w:val="00C37226"/>
    <w:rsid w:val="00C37DA1"/>
    <w:rsid w:val="00C40275"/>
    <w:rsid w:val="00C408CB"/>
    <w:rsid w:val="00C40A6C"/>
    <w:rsid w:val="00C40A8A"/>
    <w:rsid w:val="00C41ADD"/>
    <w:rsid w:val="00C41C38"/>
    <w:rsid w:val="00C421AC"/>
    <w:rsid w:val="00C42402"/>
    <w:rsid w:val="00C42B03"/>
    <w:rsid w:val="00C431F1"/>
    <w:rsid w:val="00C433FB"/>
    <w:rsid w:val="00C43C76"/>
    <w:rsid w:val="00C43FB1"/>
    <w:rsid w:val="00C449E9"/>
    <w:rsid w:val="00C45389"/>
    <w:rsid w:val="00C46E3C"/>
    <w:rsid w:val="00C479C3"/>
    <w:rsid w:val="00C47D0F"/>
    <w:rsid w:val="00C5011A"/>
    <w:rsid w:val="00C50364"/>
    <w:rsid w:val="00C5098E"/>
    <w:rsid w:val="00C50FC2"/>
    <w:rsid w:val="00C51BE6"/>
    <w:rsid w:val="00C5297D"/>
    <w:rsid w:val="00C529B2"/>
    <w:rsid w:val="00C53C15"/>
    <w:rsid w:val="00C5420E"/>
    <w:rsid w:val="00C543EC"/>
    <w:rsid w:val="00C54908"/>
    <w:rsid w:val="00C54D30"/>
    <w:rsid w:val="00C551ED"/>
    <w:rsid w:val="00C56100"/>
    <w:rsid w:val="00C56400"/>
    <w:rsid w:val="00C5699A"/>
    <w:rsid w:val="00C5729B"/>
    <w:rsid w:val="00C57554"/>
    <w:rsid w:val="00C60255"/>
    <w:rsid w:val="00C60684"/>
    <w:rsid w:val="00C60EF4"/>
    <w:rsid w:val="00C61452"/>
    <w:rsid w:val="00C61A03"/>
    <w:rsid w:val="00C61E31"/>
    <w:rsid w:val="00C61FB6"/>
    <w:rsid w:val="00C62216"/>
    <w:rsid w:val="00C623D9"/>
    <w:rsid w:val="00C625F0"/>
    <w:rsid w:val="00C62FDB"/>
    <w:rsid w:val="00C632D0"/>
    <w:rsid w:val="00C63782"/>
    <w:rsid w:val="00C63F63"/>
    <w:rsid w:val="00C64141"/>
    <w:rsid w:val="00C64D3D"/>
    <w:rsid w:val="00C654E5"/>
    <w:rsid w:val="00C656FF"/>
    <w:rsid w:val="00C6573C"/>
    <w:rsid w:val="00C65BED"/>
    <w:rsid w:val="00C65D71"/>
    <w:rsid w:val="00C662AC"/>
    <w:rsid w:val="00C6648A"/>
    <w:rsid w:val="00C66909"/>
    <w:rsid w:val="00C66D0D"/>
    <w:rsid w:val="00C66FEA"/>
    <w:rsid w:val="00C67650"/>
    <w:rsid w:val="00C67934"/>
    <w:rsid w:val="00C67B66"/>
    <w:rsid w:val="00C67E03"/>
    <w:rsid w:val="00C70515"/>
    <w:rsid w:val="00C70E6C"/>
    <w:rsid w:val="00C70FD5"/>
    <w:rsid w:val="00C7234C"/>
    <w:rsid w:val="00C72440"/>
    <w:rsid w:val="00C72848"/>
    <w:rsid w:val="00C72D25"/>
    <w:rsid w:val="00C7302C"/>
    <w:rsid w:val="00C73CD8"/>
    <w:rsid w:val="00C73EF3"/>
    <w:rsid w:val="00C75398"/>
    <w:rsid w:val="00C7627A"/>
    <w:rsid w:val="00C7629C"/>
    <w:rsid w:val="00C76351"/>
    <w:rsid w:val="00C76521"/>
    <w:rsid w:val="00C76901"/>
    <w:rsid w:val="00C77002"/>
    <w:rsid w:val="00C802EC"/>
    <w:rsid w:val="00C8064B"/>
    <w:rsid w:val="00C80FAA"/>
    <w:rsid w:val="00C81150"/>
    <w:rsid w:val="00C81DE5"/>
    <w:rsid w:val="00C82473"/>
    <w:rsid w:val="00C8363F"/>
    <w:rsid w:val="00C83668"/>
    <w:rsid w:val="00C83B2C"/>
    <w:rsid w:val="00C83B7A"/>
    <w:rsid w:val="00C843D8"/>
    <w:rsid w:val="00C86178"/>
    <w:rsid w:val="00C8641C"/>
    <w:rsid w:val="00C86DF2"/>
    <w:rsid w:val="00C87B59"/>
    <w:rsid w:val="00C9027E"/>
    <w:rsid w:val="00C9067E"/>
    <w:rsid w:val="00C90C33"/>
    <w:rsid w:val="00C90D72"/>
    <w:rsid w:val="00C90D8F"/>
    <w:rsid w:val="00C91AFD"/>
    <w:rsid w:val="00C92432"/>
    <w:rsid w:val="00C9291B"/>
    <w:rsid w:val="00C93138"/>
    <w:rsid w:val="00C93483"/>
    <w:rsid w:val="00C93C66"/>
    <w:rsid w:val="00C93CAB"/>
    <w:rsid w:val="00C94216"/>
    <w:rsid w:val="00C94555"/>
    <w:rsid w:val="00C94770"/>
    <w:rsid w:val="00C948BC"/>
    <w:rsid w:val="00C95693"/>
    <w:rsid w:val="00C95BA9"/>
    <w:rsid w:val="00C95DD1"/>
    <w:rsid w:val="00C96530"/>
    <w:rsid w:val="00C97710"/>
    <w:rsid w:val="00CA140D"/>
    <w:rsid w:val="00CA184A"/>
    <w:rsid w:val="00CA1E8A"/>
    <w:rsid w:val="00CA306E"/>
    <w:rsid w:val="00CA3127"/>
    <w:rsid w:val="00CA3A64"/>
    <w:rsid w:val="00CA4B38"/>
    <w:rsid w:val="00CA4C7F"/>
    <w:rsid w:val="00CA51A3"/>
    <w:rsid w:val="00CA528D"/>
    <w:rsid w:val="00CA5904"/>
    <w:rsid w:val="00CA5AFB"/>
    <w:rsid w:val="00CA5D35"/>
    <w:rsid w:val="00CA5E07"/>
    <w:rsid w:val="00CA621C"/>
    <w:rsid w:val="00CA635E"/>
    <w:rsid w:val="00CA64D2"/>
    <w:rsid w:val="00CA6857"/>
    <w:rsid w:val="00CA6F56"/>
    <w:rsid w:val="00CA6F5A"/>
    <w:rsid w:val="00CA7549"/>
    <w:rsid w:val="00CA77C0"/>
    <w:rsid w:val="00CB04AB"/>
    <w:rsid w:val="00CB0976"/>
    <w:rsid w:val="00CB0EB2"/>
    <w:rsid w:val="00CB1484"/>
    <w:rsid w:val="00CB15E6"/>
    <w:rsid w:val="00CB1F24"/>
    <w:rsid w:val="00CB2647"/>
    <w:rsid w:val="00CB2A02"/>
    <w:rsid w:val="00CB2BB9"/>
    <w:rsid w:val="00CB2E7C"/>
    <w:rsid w:val="00CB31AF"/>
    <w:rsid w:val="00CB32E6"/>
    <w:rsid w:val="00CB3B99"/>
    <w:rsid w:val="00CB3BC7"/>
    <w:rsid w:val="00CB4AE1"/>
    <w:rsid w:val="00CB5463"/>
    <w:rsid w:val="00CB56F1"/>
    <w:rsid w:val="00CB58F4"/>
    <w:rsid w:val="00CB5A36"/>
    <w:rsid w:val="00CB6C34"/>
    <w:rsid w:val="00CB6E04"/>
    <w:rsid w:val="00CB73BD"/>
    <w:rsid w:val="00CB742A"/>
    <w:rsid w:val="00CB797C"/>
    <w:rsid w:val="00CC1E9B"/>
    <w:rsid w:val="00CC2507"/>
    <w:rsid w:val="00CC28F3"/>
    <w:rsid w:val="00CC31A8"/>
    <w:rsid w:val="00CC3E59"/>
    <w:rsid w:val="00CC48F7"/>
    <w:rsid w:val="00CC4A5F"/>
    <w:rsid w:val="00CC4D3A"/>
    <w:rsid w:val="00CC62F5"/>
    <w:rsid w:val="00CC6474"/>
    <w:rsid w:val="00CC652D"/>
    <w:rsid w:val="00CC685B"/>
    <w:rsid w:val="00CC6EF1"/>
    <w:rsid w:val="00CC7B12"/>
    <w:rsid w:val="00CC7C67"/>
    <w:rsid w:val="00CD02AE"/>
    <w:rsid w:val="00CD0527"/>
    <w:rsid w:val="00CD05EA"/>
    <w:rsid w:val="00CD0C2D"/>
    <w:rsid w:val="00CD120B"/>
    <w:rsid w:val="00CD2158"/>
    <w:rsid w:val="00CD28DA"/>
    <w:rsid w:val="00CD2BCF"/>
    <w:rsid w:val="00CD3180"/>
    <w:rsid w:val="00CD36AD"/>
    <w:rsid w:val="00CD3739"/>
    <w:rsid w:val="00CD381D"/>
    <w:rsid w:val="00CD41CA"/>
    <w:rsid w:val="00CD44A4"/>
    <w:rsid w:val="00CD4614"/>
    <w:rsid w:val="00CD4BDA"/>
    <w:rsid w:val="00CD51CD"/>
    <w:rsid w:val="00CD59D9"/>
    <w:rsid w:val="00CD5BB1"/>
    <w:rsid w:val="00CD6353"/>
    <w:rsid w:val="00CD6684"/>
    <w:rsid w:val="00CD6C69"/>
    <w:rsid w:val="00CD744D"/>
    <w:rsid w:val="00CE22E2"/>
    <w:rsid w:val="00CE241C"/>
    <w:rsid w:val="00CE2F70"/>
    <w:rsid w:val="00CE33C9"/>
    <w:rsid w:val="00CE49CE"/>
    <w:rsid w:val="00CE4A85"/>
    <w:rsid w:val="00CE53F7"/>
    <w:rsid w:val="00CE5EFF"/>
    <w:rsid w:val="00CE656D"/>
    <w:rsid w:val="00CE70B1"/>
    <w:rsid w:val="00CE7752"/>
    <w:rsid w:val="00CE7874"/>
    <w:rsid w:val="00CF0CD2"/>
    <w:rsid w:val="00CF0EDF"/>
    <w:rsid w:val="00CF216F"/>
    <w:rsid w:val="00CF2514"/>
    <w:rsid w:val="00CF2879"/>
    <w:rsid w:val="00CF2D24"/>
    <w:rsid w:val="00CF378F"/>
    <w:rsid w:val="00CF38D5"/>
    <w:rsid w:val="00CF3A36"/>
    <w:rsid w:val="00CF3E90"/>
    <w:rsid w:val="00CF400E"/>
    <w:rsid w:val="00CF4210"/>
    <w:rsid w:val="00CF5287"/>
    <w:rsid w:val="00CF5EB8"/>
    <w:rsid w:val="00CF635C"/>
    <w:rsid w:val="00CF6C09"/>
    <w:rsid w:val="00D006A0"/>
    <w:rsid w:val="00D0089F"/>
    <w:rsid w:val="00D010F0"/>
    <w:rsid w:val="00D015A9"/>
    <w:rsid w:val="00D0162C"/>
    <w:rsid w:val="00D02779"/>
    <w:rsid w:val="00D0289B"/>
    <w:rsid w:val="00D02C44"/>
    <w:rsid w:val="00D03230"/>
    <w:rsid w:val="00D0380D"/>
    <w:rsid w:val="00D03EE9"/>
    <w:rsid w:val="00D05014"/>
    <w:rsid w:val="00D0538B"/>
    <w:rsid w:val="00D05F48"/>
    <w:rsid w:val="00D05FD3"/>
    <w:rsid w:val="00D060C1"/>
    <w:rsid w:val="00D06523"/>
    <w:rsid w:val="00D07731"/>
    <w:rsid w:val="00D07AC7"/>
    <w:rsid w:val="00D102EF"/>
    <w:rsid w:val="00D1072E"/>
    <w:rsid w:val="00D117B8"/>
    <w:rsid w:val="00D11A4C"/>
    <w:rsid w:val="00D126CC"/>
    <w:rsid w:val="00D12A34"/>
    <w:rsid w:val="00D12FCB"/>
    <w:rsid w:val="00D149F1"/>
    <w:rsid w:val="00D14D5D"/>
    <w:rsid w:val="00D14F9E"/>
    <w:rsid w:val="00D15323"/>
    <w:rsid w:val="00D15516"/>
    <w:rsid w:val="00D157EE"/>
    <w:rsid w:val="00D157F6"/>
    <w:rsid w:val="00D15909"/>
    <w:rsid w:val="00D16CD9"/>
    <w:rsid w:val="00D16EEA"/>
    <w:rsid w:val="00D173C5"/>
    <w:rsid w:val="00D17598"/>
    <w:rsid w:val="00D17893"/>
    <w:rsid w:val="00D17E20"/>
    <w:rsid w:val="00D209EE"/>
    <w:rsid w:val="00D210F2"/>
    <w:rsid w:val="00D2194C"/>
    <w:rsid w:val="00D21F2D"/>
    <w:rsid w:val="00D227FD"/>
    <w:rsid w:val="00D228AC"/>
    <w:rsid w:val="00D2330C"/>
    <w:rsid w:val="00D23615"/>
    <w:rsid w:val="00D23A17"/>
    <w:rsid w:val="00D23C25"/>
    <w:rsid w:val="00D23D50"/>
    <w:rsid w:val="00D24185"/>
    <w:rsid w:val="00D24AB9"/>
    <w:rsid w:val="00D24BD3"/>
    <w:rsid w:val="00D25B2F"/>
    <w:rsid w:val="00D2612C"/>
    <w:rsid w:val="00D267E5"/>
    <w:rsid w:val="00D26A6F"/>
    <w:rsid w:val="00D26F90"/>
    <w:rsid w:val="00D27618"/>
    <w:rsid w:val="00D278CB"/>
    <w:rsid w:val="00D27B62"/>
    <w:rsid w:val="00D30763"/>
    <w:rsid w:val="00D31249"/>
    <w:rsid w:val="00D313C4"/>
    <w:rsid w:val="00D31404"/>
    <w:rsid w:val="00D3162C"/>
    <w:rsid w:val="00D31F22"/>
    <w:rsid w:val="00D32782"/>
    <w:rsid w:val="00D327B9"/>
    <w:rsid w:val="00D333E5"/>
    <w:rsid w:val="00D33F19"/>
    <w:rsid w:val="00D3403F"/>
    <w:rsid w:val="00D34228"/>
    <w:rsid w:val="00D34AF3"/>
    <w:rsid w:val="00D34D77"/>
    <w:rsid w:val="00D36480"/>
    <w:rsid w:val="00D36B71"/>
    <w:rsid w:val="00D3711E"/>
    <w:rsid w:val="00D37183"/>
    <w:rsid w:val="00D37D88"/>
    <w:rsid w:val="00D37D89"/>
    <w:rsid w:val="00D409ED"/>
    <w:rsid w:val="00D40D72"/>
    <w:rsid w:val="00D40E81"/>
    <w:rsid w:val="00D40E87"/>
    <w:rsid w:val="00D40FB1"/>
    <w:rsid w:val="00D4128D"/>
    <w:rsid w:val="00D41AF6"/>
    <w:rsid w:val="00D41FE9"/>
    <w:rsid w:val="00D43971"/>
    <w:rsid w:val="00D441EA"/>
    <w:rsid w:val="00D453D3"/>
    <w:rsid w:val="00D45904"/>
    <w:rsid w:val="00D45BF0"/>
    <w:rsid w:val="00D45D28"/>
    <w:rsid w:val="00D46582"/>
    <w:rsid w:val="00D46A7C"/>
    <w:rsid w:val="00D46AB6"/>
    <w:rsid w:val="00D46DAE"/>
    <w:rsid w:val="00D47148"/>
    <w:rsid w:val="00D475D6"/>
    <w:rsid w:val="00D5045D"/>
    <w:rsid w:val="00D5080B"/>
    <w:rsid w:val="00D5117D"/>
    <w:rsid w:val="00D5157B"/>
    <w:rsid w:val="00D51913"/>
    <w:rsid w:val="00D51B2B"/>
    <w:rsid w:val="00D521A5"/>
    <w:rsid w:val="00D524CF"/>
    <w:rsid w:val="00D52E9C"/>
    <w:rsid w:val="00D53042"/>
    <w:rsid w:val="00D53787"/>
    <w:rsid w:val="00D53A24"/>
    <w:rsid w:val="00D54E26"/>
    <w:rsid w:val="00D54E5E"/>
    <w:rsid w:val="00D55097"/>
    <w:rsid w:val="00D55A5D"/>
    <w:rsid w:val="00D55F6A"/>
    <w:rsid w:val="00D56988"/>
    <w:rsid w:val="00D569C5"/>
    <w:rsid w:val="00D56B79"/>
    <w:rsid w:val="00D57402"/>
    <w:rsid w:val="00D57721"/>
    <w:rsid w:val="00D577A5"/>
    <w:rsid w:val="00D577FD"/>
    <w:rsid w:val="00D57949"/>
    <w:rsid w:val="00D57BC7"/>
    <w:rsid w:val="00D57E2B"/>
    <w:rsid w:val="00D610A7"/>
    <w:rsid w:val="00D616DA"/>
    <w:rsid w:val="00D61B38"/>
    <w:rsid w:val="00D61C94"/>
    <w:rsid w:val="00D63620"/>
    <w:rsid w:val="00D6366F"/>
    <w:rsid w:val="00D636F9"/>
    <w:rsid w:val="00D6394B"/>
    <w:rsid w:val="00D6399F"/>
    <w:rsid w:val="00D63F5F"/>
    <w:rsid w:val="00D64041"/>
    <w:rsid w:val="00D64504"/>
    <w:rsid w:val="00D70502"/>
    <w:rsid w:val="00D70B90"/>
    <w:rsid w:val="00D70E84"/>
    <w:rsid w:val="00D724AB"/>
    <w:rsid w:val="00D72C80"/>
    <w:rsid w:val="00D72C8E"/>
    <w:rsid w:val="00D72E2E"/>
    <w:rsid w:val="00D733B1"/>
    <w:rsid w:val="00D735E9"/>
    <w:rsid w:val="00D736E8"/>
    <w:rsid w:val="00D741BF"/>
    <w:rsid w:val="00D74DA5"/>
    <w:rsid w:val="00D755A6"/>
    <w:rsid w:val="00D75B79"/>
    <w:rsid w:val="00D76A29"/>
    <w:rsid w:val="00D76A66"/>
    <w:rsid w:val="00D777D2"/>
    <w:rsid w:val="00D777E9"/>
    <w:rsid w:val="00D77881"/>
    <w:rsid w:val="00D804EF"/>
    <w:rsid w:val="00D815C6"/>
    <w:rsid w:val="00D81BB8"/>
    <w:rsid w:val="00D81EC5"/>
    <w:rsid w:val="00D81FFD"/>
    <w:rsid w:val="00D8346F"/>
    <w:rsid w:val="00D83A35"/>
    <w:rsid w:val="00D85311"/>
    <w:rsid w:val="00D853A7"/>
    <w:rsid w:val="00D854B3"/>
    <w:rsid w:val="00D85A68"/>
    <w:rsid w:val="00D86224"/>
    <w:rsid w:val="00D86E2A"/>
    <w:rsid w:val="00D876AA"/>
    <w:rsid w:val="00D87BC5"/>
    <w:rsid w:val="00D908E1"/>
    <w:rsid w:val="00D9091D"/>
    <w:rsid w:val="00D90B79"/>
    <w:rsid w:val="00D90EE9"/>
    <w:rsid w:val="00D915C3"/>
    <w:rsid w:val="00D93063"/>
    <w:rsid w:val="00D94513"/>
    <w:rsid w:val="00D945AE"/>
    <w:rsid w:val="00D9478B"/>
    <w:rsid w:val="00D94878"/>
    <w:rsid w:val="00D948B6"/>
    <w:rsid w:val="00D94B3B"/>
    <w:rsid w:val="00D94C14"/>
    <w:rsid w:val="00D9510D"/>
    <w:rsid w:val="00D95549"/>
    <w:rsid w:val="00D955E2"/>
    <w:rsid w:val="00D95681"/>
    <w:rsid w:val="00D961EA"/>
    <w:rsid w:val="00D96443"/>
    <w:rsid w:val="00D9747B"/>
    <w:rsid w:val="00D97AD0"/>
    <w:rsid w:val="00D97C04"/>
    <w:rsid w:val="00D97D4E"/>
    <w:rsid w:val="00D97F50"/>
    <w:rsid w:val="00D97F53"/>
    <w:rsid w:val="00DA03CB"/>
    <w:rsid w:val="00DA04B2"/>
    <w:rsid w:val="00DA0A98"/>
    <w:rsid w:val="00DA1594"/>
    <w:rsid w:val="00DA1C6C"/>
    <w:rsid w:val="00DA2E78"/>
    <w:rsid w:val="00DA3109"/>
    <w:rsid w:val="00DA33E8"/>
    <w:rsid w:val="00DA3B05"/>
    <w:rsid w:val="00DA3F8E"/>
    <w:rsid w:val="00DA4942"/>
    <w:rsid w:val="00DA4E31"/>
    <w:rsid w:val="00DA5F89"/>
    <w:rsid w:val="00DA5F8E"/>
    <w:rsid w:val="00DA6084"/>
    <w:rsid w:val="00DA60D8"/>
    <w:rsid w:val="00DA61B4"/>
    <w:rsid w:val="00DA6995"/>
    <w:rsid w:val="00DA6E0D"/>
    <w:rsid w:val="00DA71CC"/>
    <w:rsid w:val="00DA76E8"/>
    <w:rsid w:val="00DA7EC2"/>
    <w:rsid w:val="00DB000A"/>
    <w:rsid w:val="00DB08EB"/>
    <w:rsid w:val="00DB09BA"/>
    <w:rsid w:val="00DB0DBA"/>
    <w:rsid w:val="00DB1814"/>
    <w:rsid w:val="00DB1B4C"/>
    <w:rsid w:val="00DB1FBE"/>
    <w:rsid w:val="00DB2736"/>
    <w:rsid w:val="00DB2F93"/>
    <w:rsid w:val="00DB32A8"/>
    <w:rsid w:val="00DB3480"/>
    <w:rsid w:val="00DB3E2F"/>
    <w:rsid w:val="00DB4C08"/>
    <w:rsid w:val="00DB5016"/>
    <w:rsid w:val="00DB5922"/>
    <w:rsid w:val="00DB5935"/>
    <w:rsid w:val="00DB6C67"/>
    <w:rsid w:val="00DB7124"/>
    <w:rsid w:val="00DB7F0E"/>
    <w:rsid w:val="00DB7F92"/>
    <w:rsid w:val="00DC00A1"/>
    <w:rsid w:val="00DC077E"/>
    <w:rsid w:val="00DC0A05"/>
    <w:rsid w:val="00DC0B96"/>
    <w:rsid w:val="00DC128D"/>
    <w:rsid w:val="00DC1464"/>
    <w:rsid w:val="00DC214A"/>
    <w:rsid w:val="00DC219B"/>
    <w:rsid w:val="00DC28E7"/>
    <w:rsid w:val="00DC2ACB"/>
    <w:rsid w:val="00DC3D6E"/>
    <w:rsid w:val="00DC4668"/>
    <w:rsid w:val="00DC4C6B"/>
    <w:rsid w:val="00DC4F4F"/>
    <w:rsid w:val="00DC5A2D"/>
    <w:rsid w:val="00DC5FCD"/>
    <w:rsid w:val="00DC62E2"/>
    <w:rsid w:val="00DC6823"/>
    <w:rsid w:val="00DC6EF4"/>
    <w:rsid w:val="00DC7351"/>
    <w:rsid w:val="00DC7CEB"/>
    <w:rsid w:val="00DC7D21"/>
    <w:rsid w:val="00DD007B"/>
    <w:rsid w:val="00DD0C10"/>
    <w:rsid w:val="00DD1E36"/>
    <w:rsid w:val="00DD2790"/>
    <w:rsid w:val="00DD34E4"/>
    <w:rsid w:val="00DD3F07"/>
    <w:rsid w:val="00DD4B71"/>
    <w:rsid w:val="00DD4E01"/>
    <w:rsid w:val="00DD5817"/>
    <w:rsid w:val="00DD59E2"/>
    <w:rsid w:val="00DD5DE4"/>
    <w:rsid w:val="00DD6202"/>
    <w:rsid w:val="00DD6829"/>
    <w:rsid w:val="00DD7D41"/>
    <w:rsid w:val="00DE0864"/>
    <w:rsid w:val="00DE08F4"/>
    <w:rsid w:val="00DE0B91"/>
    <w:rsid w:val="00DE0C6F"/>
    <w:rsid w:val="00DE0C77"/>
    <w:rsid w:val="00DE1BBA"/>
    <w:rsid w:val="00DE2210"/>
    <w:rsid w:val="00DE2C8D"/>
    <w:rsid w:val="00DE2DDC"/>
    <w:rsid w:val="00DE3056"/>
    <w:rsid w:val="00DE3596"/>
    <w:rsid w:val="00DE37A1"/>
    <w:rsid w:val="00DE3F1D"/>
    <w:rsid w:val="00DE4209"/>
    <w:rsid w:val="00DE42DE"/>
    <w:rsid w:val="00DE4739"/>
    <w:rsid w:val="00DE4AD5"/>
    <w:rsid w:val="00DE5227"/>
    <w:rsid w:val="00DE5242"/>
    <w:rsid w:val="00DE55C3"/>
    <w:rsid w:val="00DE67FA"/>
    <w:rsid w:val="00DE6E2B"/>
    <w:rsid w:val="00DE7792"/>
    <w:rsid w:val="00DE7F20"/>
    <w:rsid w:val="00DF02E2"/>
    <w:rsid w:val="00DF0436"/>
    <w:rsid w:val="00DF0B5C"/>
    <w:rsid w:val="00DF0E0E"/>
    <w:rsid w:val="00DF1964"/>
    <w:rsid w:val="00DF1B6F"/>
    <w:rsid w:val="00DF285F"/>
    <w:rsid w:val="00DF2CA7"/>
    <w:rsid w:val="00DF2F2F"/>
    <w:rsid w:val="00DF32E9"/>
    <w:rsid w:val="00DF33C9"/>
    <w:rsid w:val="00DF3D30"/>
    <w:rsid w:val="00DF4320"/>
    <w:rsid w:val="00DF4AEC"/>
    <w:rsid w:val="00DF4E67"/>
    <w:rsid w:val="00DF534A"/>
    <w:rsid w:val="00DF5B8F"/>
    <w:rsid w:val="00DF5F4A"/>
    <w:rsid w:val="00DF626E"/>
    <w:rsid w:val="00DF73EF"/>
    <w:rsid w:val="00DF74BB"/>
    <w:rsid w:val="00DF78ED"/>
    <w:rsid w:val="00E00F64"/>
    <w:rsid w:val="00E012D4"/>
    <w:rsid w:val="00E01529"/>
    <w:rsid w:val="00E0284D"/>
    <w:rsid w:val="00E02CF1"/>
    <w:rsid w:val="00E02E37"/>
    <w:rsid w:val="00E02EC4"/>
    <w:rsid w:val="00E02F9E"/>
    <w:rsid w:val="00E030B6"/>
    <w:rsid w:val="00E03993"/>
    <w:rsid w:val="00E03F66"/>
    <w:rsid w:val="00E04139"/>
    <w:rsid w:val="00E0418A"/>
    <w:rsid w:val="00E042B4"/>
    <w:rsid w:val="00E047CA"/>
    <w:rsid w:val="00E04AB2"/>
    <w:rsid w:val="00E04E77"/>
    <w:rsid w:val="00E05379"/>
    <w:rsid w:val="00E05BC3"/>
    <w:rsid w:val="00E0632F"/>
    <w:rsid w:val="00E06A64"/>
    <w:rsid w:val="00E07277"/>
    <w:rsid w:val="00E073EE"/>
    <w:rsid w:val="00E078CC"/>
    <w:rsid w:val="00E07AC9"/>
    <w:rsid w:val="00E07E6F"/>
    <w:rsid w:val="00E10633"/>
    <w:rsid w:val="00E10795"/>
    <w:rsid w:val="00E10D75"/>
    <w:rsid w:val="00E120C8"/>
    <w:rsid w:val="00E12462"/>
    <w:rsid w:val="00E127B6"/>
    <w:rsid w:val="00E12C19"/>
    <w:rsid w:val="00E131F3"/>
    <w:rsid w:val="00E144C9"/>
    <w:rsid w:val="00E14C8A"/>
    <w:rsid w:val="00E153B6"/>
    <w:rsid w:val="00E176BC"/>
    <w:rsid w:val="00E17892"/>
    <w:rsid w:val="00E17921"/>
    <w:rsid w:val="00E200AA"/>
    <w:rsid w:val="00E20B19"/>
    <w:rsid w:val="00E20D5A"/>
    <w:rsid w:val="00E2152C"/>
    <w:rsid w:val="00E216F0"/>
    <w:rsid w:val="00E21B43"/>
    <w:rsid w:val="00E21E1A"/>
    <w:rsid w:val="00E2244E"/>
    <w:rsid w:val="00E22BDE"/>
    <w:rsid w:val="00E23105"/>
    <w:rsid w:val="00E237F4"/>
    <w:rsid w:val="00E23A0B"/>
    <w:rsid w:val="00E23BAD"/>
    <w:rsid w:val="00E23EA2"/>
    <w:rsid w:val="00E24B1B"/>
    <w:rsid w:val="00E257BE"/>
    <w:rsid w:val="00E25891"/>
    <w:rsid w:val="00E25F03"/>
    <w:rsid w:val="00E26C3B"/>
    <w:rsid w:val="00E2796A"/>
    <w:rsid w:val="00E27B2B"/>
    <w:rsid w:val="00E27E6A"/>
    <w:rsid w:val="00E30D3B"/>
    <w:rsid w:val="00E3131F"/>
    <w:rsid w:val="00E31501"/>
    <w:rsid w:val="00E31772"/>
    <w:rsid w:val="00E3191A"/>
    <w:rsid w:val="00E32704"/>
    <w:rsid w:val="00E33262"/>
    <w:rsid w:val="00E3326A"/>
    <w:rsid w:val="00E33393"/>
    <w:rsid w:val="00E3383C"/>
    <w:rsid w:val="00E33D27"/>
    <w:rsid w:val="00E34FD0"/>
    <w:rsid w:val="00E3501F"/>
    <w:rsid w:val="00E35BD8"/>
    <w:rsid w:val="00E35C46"/>
    <w:rsid w:val="00E35C6E"/>
    <w:rsid w:val="00E35D29"/>
    <w:rsid w:val="00E36287"/>
    <w:rsid w:val="00E36596"/>
    <w:rsid w:val="00E369A2"/>
    <w:rsid w:val="00E374DA"/>
    <w:rsid w:val="00E376BC"/>
    <w:rsid w:val="00E37B9A"/>
    <w:rsid w:val="00E37CC7"/>
    <w:rsid w:val="00E37FD2"/>
    <w:rsid w:val="00E40D09"/>
    <w:rsid w:val="00E41E05"/>
    <w:rsid w:val="00E4222C"/>
    <w:rsid w:val="00E42473"/>
    <w:rsid w:val="00E4256A"/>
    <w:rsid w:val="00E4258F"/>
    <w:rsid w:val="00E43105"/>
    <w:rsid w:val="00E431B4"/>
    <w:rsid w:val="00E43BA6"/>
    <w:rsid w:val="00E4403A"/>
    <w:rsid w:val="00E4404A"/>
    <w:rsid w:val="00E450C3"/>
    <w:rsid w:val="00E4572C"/>
    <w:rsid w:val="00E4595E"/>
    <w:rsid w:val="00E45C20"/>
    <w:rsid w:val="00E4648D"/>
    <w:rsid w:val="00E46AF7"/>
    <w:rsid w:val="00E46BC1"/>
    <w:rsid w:val="00E47329"/>
    <w:rsid w:val="00E478B1"/>
    <w:rsid w:val="00E47B21"/>
    <w:rsid w:val="00E47C91"/>
    <w:rsid w:val="00E47F34"/>
    <w:rsid w:val="00E5058A"/>
    <w:rsid w:val="00E507FF"/>
    <w:rsid w:val="00E50B83"/>
    <w:rsid w:val="00E5181B"/>
    <w:rsid w:val="00E5229B"/>
    <w:rsid w:val="00E524CC"/>
    <w:rsid w:val="00E52965"/>
    <w:rsid w:val="00E5319F"/>
    <w:rsid w:val="00E53427"/>
    <w:rsid w:val="00E536CB"/>
    <w:rsid w:val="00E53763"/>
    <w:rsid w:val="00E53B20"/>
    <w:rsid w:val="00E53C0D"/>
    <w:rsid w:val="00E54209"/>
    <w:rsid w:val="00E543B0"/>
    <w:rsid w:val="00E55CA7"/>
    <w:rsid w:val="00E56100"/>
    <w:rsid w:val="00E5612D"/>
    <w:rsid w:val="00E56552"/>
    <w:rsid w:val="00E56BED"/>
    <w:rsid w:val="00E572AC"/>
    <w:rsid w:val="00E57645"/>
    <w:rsid w:val="00E57B7A"/>
    <w:rsid w:val="00E57D87"/>
    <w:rsid w:val="00E60401"/>
    <w:rsid w:val="00E608FE"/>
    <w:rsid w:val="00E61666"/>
    <w:rsid w:val="00E618DA"/>
    <w:rsid w:val="00E623C5"/>
    <w:rsid w:val="00E6272C"/>
    <w:rsid w:val="00E63E21"/>
    <w:rsid w:val="00E6461E"/>
    <w:rsid w:val="00E64D52"/>
    <w:rsid w:val="00E66A63"/>
    <w:rsid w:val="00E66D38"/>
    <w:rsid w:val="00E672A7"/>
    <w:rsid w:val="00E677AB"/>
    <w:rsid w:val="00E677C0"/>
    <w:rsid w:val="00E67972"/>
    <w:rsid w:val="00E70D31"/>
    <w:rsid w:val="00E7160E"/>
    <w:rsid w:val="00E7193B"/>
    <w:rsid w:val="00E71E2C"/>
    <w:rsid w:val="00E726A8"/>
    <w:rsid w:val="00E72AD9"/>
    <w:rsid w:val="00E737FA"/>
    <w:rsid w:val="00E73D3A"/>
    <w:rsid w:val="00E7414D"/>
    <w:rsid w:val="00E7501F"/>
    <w:rsid w:val="00E754EF"/>
    <w:rsid w:val="00E75888"/>
    <w:rsid w:val="00E76142"/>
    <w:rsid w:val="00E762B4"/>
    <w:rsid w:val="00E76578"/>
    <w:rsid w:val="00E76B2C"/>
    <w:rsid w:val="00E779ED"/>
    <w:rsid w:val="00E80155"/>
    <w:rsid w:val="00E80819"/>
    <w:rsid w:val="00E808D8"/>
    <w:rsid w:val="00E80C94"/>
    <w:rsid w:val="00E80E8F"/>
    <w:rsid w:val="00E81F6E"/>
    <w:rsid w:val="00E8206C"/>
    <w:rsid w:val="00E82D63"/>
    <w:rsid w:val="00E82FB3"/>
    <w:rsid w:val="00E83BE5"/>
    <w:rsid w:val="00E83FDC"/>
    <w:rsid w:val="00E8494F"/>
    <w:rsid w:val="00E84FD4"/>
    <w:rsid w:val="00E852FF"/>
    <w:rsid w:val="00E85810"/>
    <w:rsid w:val="00E8679D"/>
    <w:rsid w:val="00E87563"/>
    <w:rsid w:val="00E87B26"/>
    <w:rsid w:val="00E87F87"/>
    <w:rsid w:val="00E907EC"/>
    <w:rsid w:val="00E90900"/>
    <w:rsid w:val="00E90B0D"/>
    <w:rsid w:val="00E915E4"/>
    <w:rsid w:val="00E91D0B"/>
    <w:rsid w:val="00E921E3"/>
    <w:rsid w:val="00E929DB"/>
    <w:rsid w:val="00E92B0B"/>
    <w:rsid w:val="00E9364F"/>
    <w:rsid w:val="00E939E2"/>
    <w:rsid w:val="00E93BA5"/>
    <w:rsid w:val="00E93F22"/>
    <w:rsid w:val="00E9437A"/>
    <w:rsid w:val="00E94AD0"/>
    <w:rsid w:val="00E94EEF"/>
    <w:rsid w:val="00E961E9"/>
    <w:rsid w:val="00E9622B"/>
    <w:rsid w:val="00E96645"/>
    <w:rsid w:val="00E969C8"/>
    <w:rsid w:val="00E96B51"/>
    <w:rsid w:val="00E96C2F"/>
    <w:rsid w:val="00E97054"/>
    <w:rsid w:val="00E97445"/>
    <w:rsid w:val="00E977EB"/>
    <w:rsid w:val="00E97B1F"/>
    <w:rsid w:val="00EA0758"/>
    <w:rsid w:val="00EA0EA1"/>
    <w:rsid w:val="00EA182F"/>
    <w:rsid w:val="00EA1853"/>
    <w:rsid w:val="00EA1AF6"/>
    <w:rsid w:val="00EA2936"/>
    <w:rsid w:val="00EA2AFA"/>
    <w:rsid w:val="00EA4146"/>
    <w:rsid w:val="00EA44A8"/>
    <w:rsid w:val="00EA54BB"/>
    <w:rsid w:val="00EA54D0"/>
    <w:rsid w:val="00EA5B97"/>
    <w:rsid w:val="00EA5CC7"/>
    <w:rsid w:val="00EA70AA"/>
    <w:rsid w:val="00EA7D3E"/>
    <w:rsid w:val="00EA7D76"/>
    <w:rsid w:val="00EB04F6"/>
    <w:rsid w:val="00EB0631"/>
    <w:rsid w:val="00EB0701"/>
    <w:rsid w:val="00EB07B5"/>
    <w:rsid w:val="00EB092C"/>
    <w:rsid w:val="00EB096A"/>
    <w:rsid w:val="00EB0B9B"/>
    <w:rsid w:val="00EB16D4"/>
    <w:rsid w:val="00EB1719"/>
    <w:rsid w:val="00EB25C4"/>
    <w:rsid w:val="00EB2D32"/>
    <w:rsid w:val="00EB352C"/>
    <w:rsid w:val="00EB4D36"/>
    <w:rsid w:val="00EB55EA"/>
    <w:rsid w:val="00EB56E4"/>
    <w:rsid w:val="00EB5C15"/>
    <w:rsid w:val="00EB64CF"/>
    <w:rsid w:val="00EB6B44"/>
    <w:rsid w:val="00EB73A6"/>
    <w:rsid w:val="00EB780B"/>
    <w:rsid w:val="00EB7A40"/>
    <w:rsid w:val="00EC0DFD"/>
    <w:rsid w:val="00EC165D"/>
    <w:rsid w:val="00EC2826"/>
    <w:rsid w:val="00EC2B97"/>
    <w:rsid w:val="00EC2DDD"/>
    <w:rsid w:val="00EC3472"/>
    <w:rsid w:val="00EC3E7F"/>
    <w:rsid w:val="00EC3FF4"/>
    <w:rsid w:val="00EC4B55"/>
    <w:rsid w:val="00EC5800"/>
    <w:rsid w:val="00EC5A02"/>
    <w:rsid w:val="00EC5E12"/>
    <w:rsid w:val="00EC6789"/>
    <w:rsid w:val="00EC7707"/>
    <w:rsid w:val="00EC785E"/>
    <w:rsid w:val="00EC797E"/>
    <w:rsid w:val="00ED0365"/>
    <w:rsid w:val="00ED09C9"/>
    <w:rsid w:val="00ED1308"/>
    <w:rsid w:val="00ED156B"/>
    <w:rsid w:val="00ED164A"/>
    <w:rsid w:val="00ED19B0"/>
    <w:rsid w:val="00ED19C8"/>
    <w:rsid w:val="00ED1A43"/>
    <w:rsid w:val="00ED1C40"/>
    <w:rsid w:val="00ED1D0B"/>
    <w:rsid w:val="00ED2219"/>
    <w:rsid w:val="00ED2C46"/>
    <w:rsid w:val="00ED2CAF"/>
    <w:rsid w:val="00ED323C"/>
    <w:rsid w:val="00ED3AAE"/>
    <w:rsid w:val="00ED3B33"/>
    <w:rsid w:val="00ED3EE2"/>
    <w:rsid w:val="00ED4C57"/>
    <w:rsid w:val="00ED4CE8"/>
    <w:rsid w:val="00ED55E1"/>
    <w:rsid w:val="00ED5BA7"/>
    <w:rsid w:val="00ED65E8"/>
    <w:rsid w:val="00ED79E1"/>
    <w:rsid w:val="00ED7AF0"/>
    <w:rsid w:val="00ED7BF3"/>
    <w:rsid w:val="00EE0137"/>
    <w:rsid w:val="00EE0148"/>
    <w:rsid w:val="00EE059A"/>
    <w:rsid w:val="00EE16CD"/>
    <w:rsid w:val="00EE1E67"/>
    <w:rsid w:val="00EE2353"/>
    <w:rsid w:val="00EE3278"/>
    <w:rsid w:val="00EE3E4E"/>
    <w:rsid w:val="00EE4469"/>
    <w:rsid w:val="00EE459E"/>
    <w:rsid w:val="00EE4711"/>
    <w:rsid w:val="00EE48E0"/>
    <w:rsid w:val="00EE4959"/>
    <w:rsid w:val="00EE4CF5"/>
    <w:rsid w:val="00EE5991"/>
    <w:rsid w:val="00EE5A03"/>
    <w:rsid w:val="00EE5CE3"/>
    <w:rsid w:val="00EE5E96"/>
    <w:rsid w:val="00EE6506"/>
    <w:rsid w:val="00EE703E"/>
    <w:rsid w:val="00EE77C4"/>
    <w:rsid w:val="00EF0A2E"/>
    <w:rsid w:val="00EF0CF7"/>
    <w:rsid w:val="00EF1451"/>
    <w:rsid w:val="00EF1518"/>
    <w:rsid w:val="00EF1F1A"/>
    <w:rsid w:val="00EF2791"/>
    <w:rsid w:val="00EF293B"/>
    <w:rsid w:val="00EF320D"/>
    <w:rsid w:val="00EF36B1"/>
    <w:rsid w:val="00EF3C30"/>
    <w:rsid w:val="00EF47BF"/>
    <w:rsid w:val="00EF4822"/>
    <w:rsid w:val="00EF5109"/>
    <w:rsid w:val="00EF602B"/>
    <w:rsid w:val="00EF63C5"/>
    <w:rsid w:val="00EF63EA"/>
    <w:rsid w:val="00EF6AA4"/>
    <w:rsid w:val="00EF71B0"/>
    <w:rsid w:val="00EF72E4"/>
    <w:rsid w:val="00EF764E"/>
    <w:rsid w:val="00EF7CAD"/>
    <w:rsid w:val="00F000EA"/>
    <w:rsid w:val="00F008FD"/>
    <w:rsid w:val="00F00E8E"/>
    <w:rsid w:val="00F01B00"/>
    <w:rsid w:val="00F02383"/>
    <w:rsid w:val="00F0280B"/>
    <w:rsid w:val="00F03408"/>
    <w:rsid w:val="00F037DC"/>
    <w:rsid w:val="00F03F21"/>
    <w:rsid w:val="00F04B8D"/>
    <w:rsid w:val="00F04BD2"/>
    <w:rsid w:val="00F04D06"/>
    <w:rsid w:val="00F064EB"/>
    <w:rsid w:val="00F06868"/>
    <w:rsid w:val="00F0686D"/>
    <w:rsid w:val="00F06DD3"/>
    <w:rsid w:val="00F06EB2"/>
    <w:rsid w:val="00F06F57"/>
    <w:rsid w:val="00F0732D"/>
    <w:rsid w:val="00F07B99"/>
    <w:rsid w:val="00F07C22"/>
    <w:rsid w:val="00F07CD2"/>
    <w:rsid w:val="00F1037D"/>
    <w:rsid w:val="00F1050C"/>
    <w:rsid w:val="00F105F3"/>
    <w:rsid w:val="00F114EA"/>
    <w:rsid w:val="00F11CC7"/>
    <w:rsid w:val="00F13320"/>
    <w:rsid w:val="00F13E97"/>
    <w:rsid w:val="00F14946"/>
    <w:rsid w:val="00F14EBD"/>
    <w:rsid w:val="00F15402"/>
    <w:rsid w:val="00F156F2"/>
    <w:rsid w:val="00F15D63"/>
    <w:rsid w:val="00F161D3"/>
    <w:rsid w:val="00F16618"/>
    <w:rsid w:val="00F167D1"/>
    <w:rsid w:val="00F175B2"/>
    <w:rsid w:val="00F2045F"/>
    <w:rsid w:val="00F20A39"/>
    <w:rsid w:val="00F21B40"/>
    <w:rsid w:val="00F22737"/>
    <w:rsid w:val="00F23A6A"/>
    <w:rsid w:val="00F23ECD"/>
    <w:rsid w:val="00F24672"/>
    <w:rsid w:val="00F252FA"/>
    <w:rsid w:val="00F25453"/>
    <w:rsid w:val="00F255F0"/>
    <w:rsid w:val="00F25E56"/>
    <w:rsid w:val="00F26797"/>
    <w:rsid w:val="00F26BA5"/>
    <w:rsid w:val="00F26C94"/>
    <w:rsid w:val="00F27827"/>
    <w:rsid w:val="00F27B14"/>
    <w:rsid w:val="00F30AA0"/>
    <w:rsid w:val="00F313B4"/>
    <w:rsid w:val="00F31896"/>
    <w:rsid w:val="00F327C8"/>
    <w:rsid w:val="00F327E5"/>
    <w:rsid w:val="00F329DC"/>
    <w:rsid w:val="00F32EE9"/>
    <w:rsid w:val="00F3379B"/>
    <w:rsid w:val="00F33B26"/>
    <w:rsid w:val="00F33C11"/>
    <w:rsid w:val="00F34173"/>
    <w:rsid w:val="00F34DC6"/>
    <w:rsid w:val="00F35266"/>
    <w:rsid w:val="00F356A2"/>
    <w:rsid w:val="00F35AC2"/>
    <w:rsid w:val="00F35CC6"/>
    <w:rsid w:val="00F36B58"/>
    <w:rsid w:val="00F36B5F"/>
    <w:rsid w:val="00F370DD"/>
    <w:rsid w:val="00F373CD"/>
    <w:rsid w:val="00F37590"/>
    <w:rsid w:val="00F3763C"/>
    <w:rsid w:val="00F37870"/>
    <w:rsid w:val="00F37892"/>
    <w:rsid w:val="00F40235"/>
    <w:rsid w:val="00F40462"/>
    <w:rsid w:val="00F40984"/>
    <w:rsid w:val="00F41667"/>
    <w:rsid w:val="00F435A6"/>
    <w:rsid w:val="00F435FF"/>
    <w:rsid w:val="00F43A03"/>
    <w:rsid w:val="00F448A1"/>
    <w:rsid w:val="00F45089"/>
    <w:rsid w:val="00F453CD"/>
    <w:rsid w:val="00F45730"/>
    <w:rsid w:val="00F45859"/>
    <w:rsid w:val="00F46086"/>
    <w:rsid w:val="00F4635B"/>
    <w:rsid w:val="00F46829"/>
    <w:rsid w:val="00F46998"/>
    <w:rsid w:val="00F46A05"/>
    <w:rsid w:val="00F46FA5"/>
    <w:rsid w:val="00F474BB"/>
    <w:rsid w:val="00F478CA"/>
    <w:rsid w:val="00F47C8D"/>
    <w:rsid w:val="00F47DAE"/>
    <w:rsid w:val="00F47DCD"/>
    <w:rsid w:val="00F503BA"/>
    <w:rsid w:val="00F50753"/>
    <w:rsid w:val="00F518C8"/>
    <w:rsid w:val="00F51987"/>
    <w:rsid w:val="00F51C82"/>
    <w:rsid w:val="00F51D47"/>
    <w:rsid w:val="00F52439"/>
    <w:rsid w:val="00F52725"/>
    <w:rsid w:val="00F528C2"/>
    <w:rsid w:val="00F528C9"/>
    <w:rsid w:val="00F52AD9"/>
    <w:rsid w:val="00F53480"/>
    <w:rsid w:val="00F54747"/>
    <w:rsid w:val="00F54CBF"/>
    <w:rsid w:val="00F5512B"/>
    <w:rsid w:val="00F558AE"/>
    <w:rsid w:val="00F560DB"/>
    <w:rsid w:val="00F56299"/>
    <w:rsid w:val="00F56782"/>
    <w:rsid w:val="00F56E7E"/>
    <w:rsid w:val="00F57AEB"/>
    <w:rsid w:val="00F57C32"/>
    <w:rsid w:val="00F60770"/>
    <w:rsid w:val="00F6154D"/>
    <w:rsid w:val="00F61B41"/>
    <w:rsid w:val="00F62207"/>
    <w:rsid w:val="00F6479C"/>
    <w:rsid w:val="00F648CC"/>
    <w:rsid w:val="00F64D82"/>
    <w:rsid w:val="00F64D94"/>
    <w:rsid w:val="00F64EB5"/>
    <w:rsid w:val="00F6541E"/>
    <w:rsid w:val="00F66181"/>
    <w:rsid w:val="00F66197"/>
    <w:rsid w:val="00F664B2"/>
    <w:rsid w:val="00F6666B"/>
    <w:rsid w:val="00F673FA"/>
    <w:rsid w:val="00F6761E"/>
    <w:rsid w:val="00F700A8"/>
    <w:rsid w:val="00F705E9"/>
    <w:rsid w:val="00F70D07"/>
    <w:rsid w:val="00F7162B"/>
    <w:rsid w:val="00F716CC"/>
    <w:rsid w:val="00F71F19"/>
    <w:rsid w:val="00F72743"/>
    <w:rsid w:val="00F72D77"/>
    <w:rsid w:val="00F72D83"/>
    <w:rsid w:val="00F73420"/>
    <w:rsid w:val="00F7358F"/>
    <w:rsid w:val="00F736D9"/>
    <w:rsid w:val="00F74249"/>
    <w:rsid w:val="00F7476F"/>
    <w:rsid w:val="00F747C0"/>
    <w:rsid w:val="00F755F9"/>
    <w:rsid w:val="00F756F5"/>
    <w:rsid w:val="00F75990"/>
    <w:rsid w:val="00F7703E"/>
    <w:rsid w:val="00F801C6"/>
    <w:rsid w:val="00F80349"/>
    <w:rsid w:val="00F8038D"/>
    <w:rsid w:val="00F80A5B"/>
    <w:rsid w:val="00F8101E"/>
    <w:rsid w:val="00F810D2"/>
    <w:rsid w:val="00F812C5"/>
    <w:rsid w:val="00F8182A"/>
    <w:rsid w:val="00F81C2A"/>
    <w:rsid w:val="00F82EFE"/>
    <w:rsid w:val="00F83332"/>
    <w:rsid w:val="00F83BFB"/>
    <w:rsid w:val="00F8453D"/>
    <w:rsid w:val="00F84D0A"/>
    <w:rsid w:val="00F8531F"/>
    <w:rsid w:val="00F8575D"/>
    <w:rsid w:val="00F85A88"/>
    <w:rsid w:val="00F85EBB"/>
    <w:rsid w:val="00F86506"/>
    <w:rsid w:val="00F871E5"/>
    <w:rsid w:val="00F879C3"/>
    <w:rsid w:val="00F90705"/>
    <w:rsid w:val="00F91180"/>
    <w:rsid w:val="00F911CB"/>
    <w:rsid w:val="00F91513"/>
    <w:rsid w:val="00F91531"/>
    <w:rsid w:val="00F9182C"/>
    <w:rsid w:val="00F92118"/>
    <w:rsid w:val="00F921F8"/>
    <w:rsid w:val="00F9230B"/>
    <w:rsid w:val="00F9245F"/>
    <w:rsid w:val="00F93381"/>
    <w:rsid w:val="00F94D3D"/>
    <w:rsid w:val="00F94DC4"/>
    <w:rsid w:val="00F95519"/>
    <w:rsid w:val="00F96DA2"/>
    <w:rsid w:val="00F96F43"/>
    <w:rsid w:val="00F9767B"/>
    <w:rsid w:val="00FA0882"/>
    <w:rsid w:val="00FA18B7"/>
    <w:rsid w:val="00FA2884"/>
    <w:rsid w:val="00FA2DC8"/>
    <w:rsid w:val="00FA2EF5"/>
    <w:rsid w:val="00FA36DF"/>
    <w:rsid w:val="00FA3D8F"/>
    <w:rsid w:val="00FA3DCF"/>
    <w:rsid w:val="00FA54C4"/>
    <w:rsid w:val="00FA6066"/>
    <w:rsid w:val="00FA61BA"/>
    <w:rsid w:val="00FA6442"/>
    <w:rsid w:val="00FA73B8"/>
    <w:rsid w:val="00FB01E0"/>
    <w:rsid w:val="00FB0250"/>
    <w:rsid w:val="00FB0A9F"/>
    <w:rsid w:val="00FB0D50"/>
    <w:rsid w:val="00FB11DE"/>
    <w:rsid w:val="00FB20E1"/>
    <w:rsid w:val="00FB21D4"/>
    <w:rsid w:val="00FB2E54"/>
    <w:rsid w:val="00FB31F9"/>
    <w:rsid w:val="00FB3A82"/>
    <w:rsid w:val="00FB3E90"/>
    <w:rsid w:val="00FB5039"/>
    <w:rsid w:val="00FB51E6"/>
    <w:rsid w:val="00FB7DD4"/>
    <w:rsid w:val="00FC0539"/>
    <w:rsid w:val="00FC0556"/>
    <w:rsid w:val="00FC0EB0"/>
    <w:rsid w:val="00FC1324"/>
    <w:rsid w:val="00FC2178"/>
    <w:rsid w:val="00FC23BB"/>
    <w:rsid w:val="00FC2EA5"/>
    <w:rsid w:val="00FC31EE"/>
    <w:rsid w:val="00FC3F67"/>
    <w:rsid w:val="00FC4BB3"/>
    <w:rsid w:val="00FC4E6F"/>
    <w:rsid w:val="00FC52C6"/>
    <w:rsid w:val="00FC5344"/>
    <w:rsid w:val="00FC53AC"/>
    <w:rsid w:val="00FC5945"/>
    <w:rsid w:val="00FC636E"/>
    <w:rsid w:val="00FC64FC"/>
    <w:rsid w:val="00FC6E67"/>
    <w:rsid w:val="00FC7360"/>
    <w:rsid w:val="00FC7C3B"/>
    <w:rsid w:val="00FD077A"/>
    <w:rsid w:val="00FD1030"/>
    <w:rsid w:val="00FD13C8"/>
    <w:rsid w:val="00FD161D"/>
    <w:rsid w:val="00FD1C05"/>
    <w:rsid w:val="00FD259A"/>
    <w:rsid w:val="00FD2AFF"/>
    <w:rsid w:val="00FD2E82"/>
    <w:rsid w:val="00FD3996"/>
    <w:rsid w:val="00FD3C6F"/>
    <w:rsid w:val="00FD41E0"/>
    <w:rsid w:val="00FD5260"/>
    <w:rsid w:val="00FD547D"/>
    <w:rsid w:val="00FD55DF"/>
    <w:rsid w:val="00FD578F"/>
    <w:rsid w:val="00FD5D36"/>
    <w:rsid w:val="00FD625E"/>
    <w:rsid w:val="00FD6370"/>
    <w:rsid w:val="00FD7074"/>
    <w:rsid w:val="00FD7285"/>
    <w:rsid w:val="00FD7C81"/>
    <w:rsid w:val="00FD7DEF"/>
    <w:rsid w:val="00FD7F0D"/>
    <w:rsid w:val="00FE08B9"/>
    <w:rsid w:val="00FE0CBC"/>
    <w:rsid w:val="00FE31C6"/>
    <w:rsid w:val="00FE5B68"/>
    <w:rsid w:val="00FE5CDD"/>
    <w:rsid w:val="00FE6129"/>
    <w:rsid w:val="00FE6DB1"/>
    <w:rsid w:val="00FE7A5C"/>
    <w:rsid w:val="00FE7B2D"/>
    <w:rsid w:val="00FF0164"/>
    <w:rsid w:val="00FF04E0"/>
    <w:rsid w:val="00FF07CB"/>
    <w:rsid w:val="00FF0AD9"/>
    <w:rsid w:val="00FF11DA"/>
    <w:rsid w:val="00FF16E9"/>
    <w:rsid w:val="00FF1A06"/>
    <w:rsid w:val="00FF1A28"/>
    <w:rsid w:val="00FF1D6F"/>
    <w:rsid w:val="00FF279C"/>
    <w:rsid w:val="00FF286B"/>
    <w:rsid w:val="00FF2C12"/>
    <w:rsid w:val="00FF3C16"/>
    <w:rsid w:val="00FF3D7F"/>
    <w:rsid w:val="00FF3EA6"/>
    <w:rsid w:val="00FF44B3"/>
    <w:rsid w:val="00FF4890"/>
    <w:rsid w:val="00FF4C1B"/>
    <w:rsid w:val="00FF4F1E"/>
    <w:rsid w:val="00FF533F"/>
    <w:rsid w:val="00FF5C92"/>
    <w:rsid w:val="00FF62FB"/>
    <w:rsid w:val="00FF70E1"/>
    <w:rsid w:val="00FF747E"/>
    <w:rsid w:val="00FF78D5"/>
    <w:rsid w:val="00FF7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B0A471"/>
  <w15:docId w15:val="{565B37BB-BC0D-407F-851C-450274AD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18B"/>
    <w:pPr>
      <w:widowControl w:val="0"/>
      <w:spacing w:line="240" w:lineRule="atLeast"/>
    </w:pPr>
    <w:rPr>
      <w:rFonts w:ascii="Verdana" w:eastAsia="PMingLiU" w:hAnsi="Verdana"/>
    </w:rPr>
  </w:style>
  <w:style w:type="paragraph" w:styleId="Heading1">
    <w:name w:val="heading 1"/>
    <w:aliases w:val="Heading 1 Char Char Char,Section,chaptertext,Heading1,Heading 1a,Heading"/>
    <w:basedOn w:val="Normal"/>
    <w:next w:val="Normal"/>
    <w:link w:val="Heading1Char"/>
    <w:qFormat/>
    <w:rsid w:val="0007218B"/>
    <w:pPr>
      <w:keepNext/>
      <w:spacing w:before="120" w:after="60"/>
      <w:outlineLvl w:val="0"/>
    </w:pPr>
    <w:rPr>
      <w:rFonts w:eastAsia="Times New Roman"/>
      <w:b/>
      <w:sz w:val="24"/>
    </w:rPr>
  </w:style>
  <w:style w:type="paragraph" w:styleId="Heading2">
    <w:name w:val="heading 2"/>
    <w:aliases w:val="Heading 2a,Heading 2 Hidden,H2,h2,2m,Opodo H2"/>
    <w:basedOn w:val="Heading1"/>
    <w:next w:val="Normal"/>
    <w:link w:val="Heading2Char"/>
    <w:qFormat/>
    <w:rsid w:val="0007218B"/>
    <w:pPr>
      <w:outlineLvl w:val="1"/>
    </w:pPr>
    <w:rPr>
      <w:sz w:val="20"/>
    </w:rPr>
  </w:style>
  <w:style w:type="paragraph" w:styleId="Heading3">
    <w:name w:val="heading 3"/>
    <w:aliases w:val="Heading 3 Char Char Char Char Char Char Char Char Char Char,Heading 3 Char Char Char Char Char Char Char Char Char Char Char Char Char Char Char,Heading 3a,h3,3m,H3,Head 3,Opodo H3"/>
    <w:basedOn w:val="Heading1"/>
    <w:next w:val="Normal"/>
    <w:link w:val="Heading3Char"/>
    <w:qFormat/>
    <w:rsid w:val="0007218B"/>
    <w:pPr>
      <w:outlineLvl w:val="2"/>
    </w:pPr>
    <w:rPr>
      <w:b w:val="0"/>
      <w:i/>
      <w:sz w:val="20"/>
    </w:rPr>
  </w:style>
  <w:style w:type="paragraph" w:styleId="Heading4">
    <w:name w:val="heading 4"/>
    <w:aliases w:val="Heading 4a,H4"/>
    <w:basedOn w:val="Heading1"/>
    <w:next w:val="Normal"/>
    <w:link w:val="Heading4Char"/>
    <w:qFormat/>
    <w:rsid w:val="0007218B"/>
    <w:pPr>
      <w:outlineLvl w:val="3"/>
    </w:pPr>
    <w:rPr>
      <w:rFonts w:ascii="Arial" w:hAnsi="Arial"/>
      <w:b w:val="0"/>
      <w:sz w:val="20"/>
    </w:rPr>
  </w:style>
  <w:style w:type="paragraph" w:styleId="Heading5">
    <w:name w:val="heading 5"/>
    <w:aliases w:val="Heading 5a"/>
    <w:basedOn w:val="Normal"/>
    <w:next w:val="Normal"/>
    <w:link w:val="Heading5Char"/>
    <w:qFormat/>
    <w:rsid w:val="0007218B"/>
    <w:pPr>
      <w:spacing w:before="240" w:after="60"/>
      <w:outlineLvl w:val="4"/>
    </w:pPr>
    <w:rPr>
      <w:rFonts w:eastAsia="Times New Roman"/>
    </w:rPr>
  </w:style>
  <w:style w:type="paragraph" w:styleId="Heading6">
    <w:name w:val="heading 6"/>
    <w:aliases w:val="Heading 6a"/>
    <w:basedOn w:val="Normal"/>
    <w:next w:val="Normal"/>
    <w:link w:val="Heading6Char"/>
    <w:uiPriority w:val="9"/>
    <w:qFormat/>
    <w:rsid w:val="0007218B"/>
    <w:pPr>
      <w:spacing w:before="240" w:after="60"/>
      <w:outlineLvl w:val="5"/>
    </w:pPr>
    <w:rPr>
      <w:rFonts w:ascii="Calibri" w:eastAsia="Times New Roman" w:hAnsi="Calibri"/>
      <w:b/>
      <w:bCs/>
    </w:rPr>
  </w:style>
  <w:style w:type="paragraph" w:styleId="Heading7">
    <w:name w:val="heading 7"/>
    <w:aliases w:val="Heading 7a"/>
    <w:basedOn w:val="Normal"/>
    <w:next w:val="Normal"/>
    <w:link w:val="Heading7Char"/>
    <w:qFormat/>
    <w:rsid w:val="0007218B"/>
    <w:pPr>
      <w:spacing w:before="240" w:after="60"/>
      <w:outlineLvl w:val="6"/>
    </w:pPr>
    <w:rPr>
      <w:rFonts w:ascii="Calibri" w:eastAsia="Times New Roman" w:hAnsi="Calibri"/>
      <w:sz w:val="24"/>
      <w:szCs w:val="24"/>
    </w:rPr>
  </w:style>
  <w:style w:type="paragraph" w:styleId="Heading8">
    <w:name w:val="heading 8"/>
    <w:aliases w:val="Heading 8a"/>
    <w:basedOn w:val="Normal"/>
    <w:next w:val="Normal"/>
    <w:link w:val="Heading8Char"/>
    <w:qFormat/>
    <w:rsid w:val="0007218B"/>
    <w:pPr>
      <w:spacing w:before="240" w:after="60"/>
      <w:outlineLvl w:val="7"/>
    </w:pPr>
    <w:rPr>
      <w:rFonts w:ascii="Calibri" w:eastAsia="Times New Roman" w:hAnsi="Calibri"/>
      <w:i/>
      <w:iCs/>
      <w:sz w:val="24"/>
      <w:szCs w:val="24"/>
    </w:rPr>
  </w:style>
  <w:style w:type="paragraph" w:styleId="Heading9">
    <w:name w:val="heading 9"/>
    <w:aliases w:val="Heading 9a"/>
    <w:basedOn w:val="Normal"/>
    <w:next w:val="Normal"/>
    <w:link w:val="Heading9Char"/>
    <w:qFormat/>
    <w:rsid w:val="0007218B"/>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Section Char,chaptertext Char,Heading1 Char,Heading 1a Char,Heading Char"/>
    <w:link w:val="Heading1"/>
    <w:uiPriority w:val="99"/>
    <w:locked/>
    <w:rsid w:val="0007218B"/>
    <w:rPr>
      <w:rFonts w:ascii="Verdana" w:hAnsi="Verdana"/>
      <w:b/>
      <w:sz w:val="24"/>
    </w:rPr>
  </w:style>
  <w:style w:type="character" w:customStyle="1" w:styleId="Heading2Char">
    <w:name w:val="Heading 2 Char"/>
    <w:aliases w:val="Heading 2a Char,Heading 2 Hidden Char,H2 Char,h2 Char,2m Char,Opodo H2 Char"/>
    <w:link w:val="Heading2"/>
    <w:uiPriority w:val="99"/>
    <w:locked/>
    <w:rsid w:val="0007218B"/>
    <w:rPr>
      <w:rFonts w:ascii="Verdana" w:hAnsi="Verdana"/>
      <w:b/>
    </w:rPr>
  </w:style>
  <w:style w:type="character" w:customStyle="1" w:styleId="Heading3Char">
    <w:name w:val="Heading 3 Char"/>
    <w:aliases w:val="Heading 3 Char Char Char Char Char Char Char Char Char Char Char,Heading 3 Char Char Char Char Char Char Char Char Char Char Char Char Char Char Char Char,Heading 3a Char,h3 Char,3m Char,H3 Char,Head 3 Char,Opodo H3 Char"/>
    <w:link w:val="Heading3"/>
    <w:locked/>
    <w:rsid w:val="0007218B"/>
    <w:rPr>
      <w:rFonts w:ascii="Verdana" w:hAnsi="Verdana"/>
      <w:i/>
    </w:rPr>
  </w:style>
  <w:style w:type="character" w:customStyle="1" w:styleId="Heading4Char">
    <w:name w:val="Heading 4 Char"/>
    <w:aliases w:val="Heading 4a Char,H4 Char"/>
    <w:link w:val="Heading4"/>
    <w:locked/>
    <w:rsid w:val="0007218B"/>
    <w:rPr>
      <w:rFonts w:ascii="Arial" w:hAnsi="Arial"/>
    </w:rPr>
  </w:style>
  <w:style w:type="character" w:customStyle="1" w:styleId="Heading5Char">
    <w:name w:val="Heading 5 Char"/>
    <w:aliases w:val="Heading 5a Char"/>
    <w:link w:val="Heading5"/>
    <w:uiPriority w:val="99"/>
    <w:locked/>
    <w:rsid w:val="0007218B"/>
    <w:rPr>
      <w:rFonts w:ascii="Verdana" w:hAnsi="Verdana"/>
    </w:rPr>
  </w:style>
  <w:style w:type="character" w:customStyle="1" w:styleId="Heading6Char">
    <w:name w:val="Heading 6 Char"/>
    <w:aliases w:val="Heading 6a Char"/>
    <w:link w:val="Heading6"/>
    <w:uiPriority w:val="9"/>
    <w:rsid w:val="0007218B"/>
    <w:rPr>
      <w:rFonts w:ascii="Calibri" w:hAnsi="Calibri"/>
      <w:b/>
      <w:bCs/>
    </w:rPr>
  </w:style>
  <w:style w:type="character" w:customStyle="1" w:styleId="Heading7Char">
    <w:name w:val="Heading 7 Char"/>
    <w:aliases w:val="Heading 7a Char"/>
    <w:link w:val="Heading7"/>
    <w:uiPriority w:val="9"/>
    <w:rsid w:val="0007218B"/>
    <w:rPr>
      <w:rFonts w:ascii="Calibri" w:hAnsi="Calibri"/>
      <w:sz w:val="24"/>
      <w:szCs w:val="24"/>
    </w:rPr>
  </w:style>
  <w:style w:type="character" w:customStyle="1" w:styleId="Heading8Char">
    <w:name w:val="Heading 8 Char"/>
    <w:aliases w:val="Heading 8a Char"/>
    <w:link w:val="Heading8"/>
    <w:uiPriority w:val="9"/>
    <w:rsid w:val="0007218B"/>
    <w:rPr>
      <w:rFonts w:ascii="Calibri" w:hAnsi="Calibri"/>
      <w:i/>
      <w:iCs/>
      <w:sz w:val="24"/>
      <w:szCs w:val="24"/>
    </w:rPr>
  </w:style>
  <w:style w:type="character" w:customStyle="1" w:styleId="Heading9Char">
    <w:name w:val="Heading 9 Char"/>
    <w:aliases w:val="Heading 9a Char"/>
    <w:link w:val="Heading9"/>
    <w:uiPriority w:val="9"/>
    <w:rsid w:val="0007218B"/>
    <w:rPr>
      <w:rFonts w:ascii="Cambria" w:hAnsi="Cambria"/>
    </w:rPr>
  </w:style>
  <w:style w:type="character" w:styleId="Hyperlink">
    <w:name w:val="Hyperlink"/>
    <w:uiPriority w:val="99"/>
    <w:rsid w:val="002603EE"/>
    <w:rPr>
      <w:rFonts w:cs="Times New Roman"/>
      <w:color w:val="0000FF"/>
      <w:u w:val="single"/>
    </w:rPr>
  </w:style>
  <w:style w:type="character" w:styleId="FollowedHyperlink">
    <w:name w:val="FollowedHyperlink"/>
    <w:uiPriority w:val="99"/>
    <w:rsid w:val="002603EE"/>
    <w:rPr>
      <w:rFonts w:cs="Times New Roman"/>
      <w:color w:val="800080"/>
      <w:u w:val="single"/>
    </w:rPr>
  </w:style>
  <w:style w:type="character" w:styleId="Strong">
    <w:name w:val="Strong"/>
    <w:uiPriority w:val="22"/>
    <w:qFormat/>
    <w:rsid w:val="0007218B"/>
    <w:rPr>
      <w:rFonts w:cs="Times New Roman"/>
      <w:b/>
    </w:rPr>
  </w:style>
  <w:style w:type="paragraph" w:styleId="TOC1">
    <w:name w:val="toc 1"/>
    <w:basedOn w:val="Normal"/>
    <w:next w:val="Normal"/>
    <w:uiPriority w:val="39"/>
    <w:rsid w:val="00CD41CA"/>
    <w:pPr>
      <w:tabs>
        <w:tab w:val="left" w:pos="600"/>
        <w:tab w:val="right" w:leader="dot" w:pos="9350"/>
      </w:tabs>
      <w:spacing w:before="120" w:after="120"/>
    </w:pPr>
    <w:rPr>
      <w:b/>
      <w:bCs/>
      <w:caps/>
      <w:noProof/>
    </w:rPr>
  </w:style>
  <w:style w:type="paragraph" w:styleId="TOC2">
    <w:name w:val="toc 2"/>
    <w:basedOn w:val="Normal"/>
    <w:next w:val="Normal"/>
    <w:uiPriority w:val="39"/>
    <w:rsid w:val="002603EE"/>
    <w:pPr>
      <w:ind w:left="200"/>
    </w:pPr>
    <w:rPr>
      <w:smallCaps/>
    </w:rPr>
  </w:style>
  <w:style w:type="paragraph" w:styleId="TOC3">
    <w:name w:val="toc 3"/>
    <w:basedOn w:val="Normal"/>
    <w:next w:val="Normal"/>
    <w:uiPriority w:val="39"/>
    <w:rsid w:val="002603EE"/>
    <w:pPr>
      <w:ind w:left="400"/>
    </w:pPr>
    <w:rPr>
      <w:i/>
      <w:iCs/>
    </w:rPr>
  </w:style>
  <w:style w:type="paragraph" w:styleId="TOC4">
    <w:name w:val="toc 4"/>
    <w:basedOn w:val="Normal"/>
    <w:next w:val="Normal"/>
    <w:autoRedefine/>
    <w:uiPriority w:val="39"/>
    <w:rsid w:val="002603EE"/>
    <w:pPr>
      <w:ind w:left="600"/>
    </w:pPr>
    <w:rPr>
      <w:sz w:val="18"/>
      <w:szCs w:val="18"/>
    </w:rPr>
  </w:style>
  <w:style w:type="paragraph" w:styleId="TOC5">
    <w:name w:val="toc 5"/>
    <w:basedOn w:val="Normal"/>
    <w:next w:val="Normal"/>
    <w:autoRedefine/>
    <w:uiPriority w:val="39"/>
    <w:rsid w:val="002603EE"/>
    <w:pPr>
      <w:ind w:left="800"/>
    </w:pPr>
    <w:rPr>
      <w:sz w:val="18"/>
      <w:szCs w:val="18"/>
    </w:rPr>
  </w:style>
  <w:style w:type="paragraph" w:styleId="TOC6">
    <w:name w:val="toc 6"/>
    <w:basedOn w:val="Normal"/>
    <w:next w:val="Normal"/>
    <w:autoRedefine/>
    <w:uiPriority w:val="39"/>
    <w:rsid w:val="002603EE"/>
    <w:pPr>
      <w:ind w:left="1000"/>
    </w:pPr>
    <w:rPr>
      <w:sz w:val="18"/>
      <w:szCs w:val="18"/>
    </w:rPr>
  </w:style>
  <w:style w:type="paragraph" w:styleId="TOC7">
    <w:name w:val="toc 7"/>
    <w:basedOn w:val="Normal"/>
    <w:next w:val="Normal"/>
    <w:autoRedefine/>
    <w:uiPriority w:val="39"/>
    <w:rsid w:val="002603EE"/>
    <w:pPr>
      <w:ind w:left="1200"/>
    </w:pPr>
    <w:rPr>
      <w:sz w:val="18"/>
      <w:szCs w:val="18"/>
    </w:rPr>
  </w:style>
  <w:style w:type="paragraph" w:styleId="TOC8">
    <w:name w:val="toc 8"/>
    <w:basedOn w:val="Normal"/>
    <w:next w:val="Normal"/>
    <w:autoRedefine/>
    <w:uiPriority w:val="39"/>
    <w:rsid w:val="002603EE"/>
    <w:pPr>
      <w:ind w:left="1400"/>
    </w:pPr>
    <w:rPr>
      <w:sz w:val="18"/>
      <w:szCs w:val="18"/>
    </w:rPr>
  </w:style>
  <w:style w:type="paragraph" w:styleId="TOC9">
    <w:name w:val="toc 9"/>
    <w:basedOn w:val="Normal"/>
    <w:next w:val="Normal"/>
    <w:autoRedefine/>
    <w:uiPriority w:val="39"/>
    <w:rsid w:val="002603EE"/>
    <w:pPr>
      <w:ind w:left="1600"/>
    </w:pPr>
    <w:rPr>
      <w:sz w:val="18"/>
      <w:szCs w:val="18"/>
    </w:rPr>
  </w:style>
  <w:style w:type="paragraph" w:styleId="NormalIndent">
    <w:name w:val="Normal Indent"/>
    <w:basedOn w:val="Normal"/>
    <w:uiPriority w:val="99"/>
    <w:rsid w:val="002603EE"/>
    <w:pPr>
      <w:ind w:left="900" w:hanging="900"/>
    </w:pPr>
  </w:style>
  <w:style w:type="paragraph" w:styleId="FootnoteText">
    <w:name w:val="footnote text"/>
    <w:basedOn w:val="Normal"/>
    <w:link w:val="FootnoteTextChar"/>
    <w:uiPriority w:val="99"/>
    <w:semiHidden/>
    <w:rsid w:val="002603E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link w:val="FootnoteText"/>
    <w:uiPriority w:val="99"/>
    <w:semiHidden/>
    <w:rsid w:val="00812161"/>
    <w:rPr>
      <w:rFonts w:ascii="Verdana" w:eastAsia="PMingLiU" w:hAnsi="Verdana"/>
      <w:sz w:val="20"/>
      <w:szCs w:val="20"/>
      <w:lang w:val="en-US" w:eastAsia="en-US"/>
    </w:rPr>
  </w:style>
  <w:style w:type="paragraph" w:styleId="CommentText">
    <w:name w:val="annotation text"/>
    <w:basedOn w:val="Normal"/>
    <w:link w:val="CommentTextChar"/>
    <w:uiPriority w:val="99"/>
    <w:semiHidden/>
    <w:rsid w:val="002603EE"/>
  </w:style>
  <w:style w:type="character" w:customStyle="1" w:styleId="CommentTextChar">
    <w:name w:val="Comment Text Char"/>
    <w:link w:val="CommentText"/>
    <w:uiPriority w:val="99"/>
    <w:semiHidden/>
    <w:rsid w:val="00812161"/>
    <w:rPr>
      <w:rFonts w:ascii="Verdana" w:eastAsia="PMingLiU" w:hAnsi="Verdana"/>
      <w:sz w:val="20"/>
      <w:szCs w:val="20"/>
      <w:lang w:val="en-US" w:eastAsia="en-US"/>
    </w:rPr>
  </w:style>
  <w:style w:type="paragraph" w:styleId="Header">
    <w:name w:val="header"/>
    <w:basedOn w:val="Normal"/>
    <w:link w:val="HeaderChar"/>
    <w:rsid w:val="002603EE"/>
    <w:pPr>
      <w:tabs>
        <w:tab w:val="center" w:pos="4320"/>
        <w:tab w:val="right" w:pos="8640"/>
      </w:tabs>
    </w:pPr>
  </w:style>
  <w:style w:type="character" w:customStyle="1" w:styleId="HeaderChar">
    <w:name w:val="Header Char"/>
    <w:link w:val="Header"/>
    <w:uiPriority w:val="99"/>
    <w:semiHidden/>
    <w:rsid w:val="00812161"/>
    <w:rPr>
      <w:rFonts w:ascii="Verdana" w:eastAsia="PMingLiU" w:hAnsi="Verdana"/>
      <w:sz w:val="20"/>
      <w:szCs w:val="20"/>
      <w:lang w:val="en-US" w:eastAsia="en-US"/>
    </w:rPr>
  </w:style>
  <w:style w:type="paragraph" w:styleId="Footer">
    <w:name w:val="footer"/>
    <w:basedOn w:val="Normal"/>
    <w:link w:val="FooterChar"/>
    <w:rsid w:val="002603EE"/>
    <w:pPr>
      <w:tabs>
        <w:tab w:val="center" w:pos="4320"/>
        <w:tab w:val="right" w:pos="8640"/>
      </w:tabs>
    </w:pPr>
  </w:style>
  <w:style w:type="character" w:customStyle="1" w:styleId="FooterChar">
    <w:name w:val="Footer Char"/>
    <w:link w:val="Footer"/>
    <w:uiPriority w:val="99"/>
    <w:semiHidden/>
    <w:rsid w:val="00812161"/>
    <w:rPr>
      <w:rFonts w:ascii="Verdana" w:eastAsia="PMingLiU" w:hAnsi="Verdana"/>
      <w:sz w:val="20"/>
      <w:szCs w:val="20"/>
      <w:lang w:val="en-US" w:eastAsia="en-US"/>
    </w:rPr>
  </w:style>
  <w:style w:type="paragraph" w:styleId="Title">
    <w:name w:val="Title"/>
    <w:basedOn w:val="Normal"/>
    <w:next w:val="Normal"/>
    <w:link w:val="TitleChar"/>
    <w:uiPriority w:val="10"/>
    <w:qFormat/>
    <w:rsid w:val="0007218B"/>
    <w:pPr>
      <w:spacing w:line="240" w:lineRule="auto"/>
      <w:jc w:val="center"/>
    </w:pPr>
    <w:rPr>
      <w:rFonts w:ascii="Cambria" w:eastAsia="Times New Roman" w:hAnsi="Cambria"/>
      <w:b/>
      <w:bCs/>
      <w:kern w:val="28"/>
      <w:sz w:val="32"/>
      <w:szCs w:val="32"/>
    </w:rPr>
  </w:style>
  <w:style w:type="character" w:customStyle="1" w:styleId="TitleChar">
    <w:name w:val="Title Char"/>
    <w:link w:val="Title"/>
    <w:uiPriority w:val="10"/>
    <w:rsid w:val="0007218B"/>
    <w:rPr>
      <w:rFonts w:ascii="Cambria" w:hAnsi="Cambria"/>
      <w:b/>
      <w:bCs/>
      <w:kern w:val="28"/>
      <w:sz w:val="32"/>
      <w:szCs w:val="32"/>
    </w:rPr>
  </w:style>
  <w:style w:type="paragraph" w:styleId="BodyText">
    <w:name w:val="Body Text"/>
    <w:basedOn w:val="Normal"/>
    <w:link w:val="BodyTextChar"/>
    <w:rsid w:val="002603EE"/>
    <w:pPr>
      <w:keepLines/>
      <w:spacing w:after="120"/>
      <w:ind w:left="720"/>
    </w:pPr>
    <w:rPr>
      <w:lang w:val="en-GB" w:eastAsia="en-GB"/>
    </w:rPr>
  </w:style>
  <w:style w:type="character" w:customStyle="1" w:styleId="BodyTextChar">
    <w:name w:val="Body Text Char"/>
    <w:link w:val="BodyText"/>
    <w:uiPriority w:val="99"/>
    <w:locked/>
    <w:rsid w:val="006F74A6"/>
    <w:rPr>
      <w:rFonts w:ascii="Verdana" w:eastAsia="PMingLiU" w:hAnsi="Verdana"/>
    </w:rPr>
  </w:style>
  <w:style w:type="paragraph" w:styleId="BodyTextIndent">
    <w:name w:val="Body Text Indent"/>
    <w:basedOn w:val="Normal"/>
    <w:link w:val="BodyTextIndentChar"/>
    <w:uiPriority w:val="99"/>
    <w:rsid w:val="002603EE"/>
    <w:pPr>
      <w:ind w:left="720"/>
    </w:pPr>
    <w:rPr>
      <w:i/>
      <w:color w:val="0000FF"/>
      <w:u w:val="single"/>
    </w:rPr>
  </w:style>
  <w:style w:type="character" w:customStyle="1" w:styleId="BodyTextIndentChar">
    <w:name w:val="Body Text Indent Char"/>
    <w:link w:val="BodyTextIndent"/>
    <w:uiPriority w:val="99"/>
    <w:semiHidden/>
    <w:rsid w:val="00812161"/>
    <w:rPr>
      <w:rFonts w:ascii="Verdana" w:eastAsia="PMingLiU" w:hAnsi="Verdana"/>
      <w:sz w:val="20"/>
      <w:szCs w:val="20"/>
      <w:lang w:val="en-US" w:eastAsia="en-US"/>
    </w:rPr>
  </w:style>
  <w:style w:type="paragraph" w:styleId="Subtitle">
    <w:name w:val="Subtitle"/>
    <w:basedOn w:val="Normal"/>
    <w:link w:val="SubtitleChar"/>
    <w:uiPriority w:val="11"/>
    <w:qFormat/>
    <w:rsid w:val="0007218B"/>
    <w:pPr>
      <w:spacing w:after="60"/>
      <w:jc w:val="center"/>
    </w:pPr>
    <w:rPr>
      <w:rFonts w:ascii="Cambria" w:eastAsia="Times New Roman" w:hAnsi="Cambria"/>
      <w:sz w:val="24"/>
      <w:szCs w:val="24"/>
    </w:rPr>
  </w:style>
  <w:style w:type="character" w:customStyle="1" w:styleId="SubtitleChar">
    <w:name w:val="Subtitle Char"/>
    <w:link w:val="Subtitle"/>
    <w:uiPriority w:val="11"/>
    <w:rsid w:val="0007218B"/>
    <w:rPr>
      <w:rFonts w:ascii="Cambria" w:hAnsi="Cambria"/>
      <w:sz w:val="24"/>
      <w:szCs w:val="24"/>
    </w:rPr>
  </w:style>
  <w:style w:type="paragraph" w:styleId="BodyText2">
    <w:name w:val="Body Text 2"/>
    <w:basedOn w:val="Normal"/>
    <w:link w:val="BodyText2Char"/>
    <w:uiPriority w:val="99"/>
    <w:rsid w:val="002603EE"/>
    <w:rPr>
      <w:i/>
      <w:color w:val="0000FF"/>
    </w:rPr>
  </w:style>
  <w:style w:type="character" w:customStyle="1" w:styleId="BodyText2Char">
    <w:name w:val="Body Text 2 Char"/>
    <w:link w:val="BodyText2"/>
    <w:uiPriority w:val="99"/>
    <w:semiHidden/>
    <w:rsid w:val="00812161"/>
    <w:rPr>
      <w:rFonts w:ascii="Verdana" w:eastAsia="PMingLiU" w:hAnsi="Verdana"/>
      <w:sz w:val="20"/>
      <w:szCs w:val="20"/>
      <w:lang w:val="en-US" w:eastAsia="en-US"/>
    </w:rPr>
  </w:style>
  <w:style w:type="paragraph" w:styleId="DocumentMap">
    <w:name w:val="Document Map"/>
    <w:basedOn w:val="Normal"/>
    <w:link w:val="DocumentMapChar"/>
    <w:uiPriority w:val="99"/>
    <w:semiHidden/>
    <w:rsid w:val="002603EE"/>
    <w:pPr>
      <w:shd w:val="clear" w:color="auto" w:fill="000080"/>
    </w:pPr>
    <w:rPr>
      <w:rFonts w:ascii="Tahoma" w:hAnsi="Tahoma"/>
    </w:rPr>
  </w:style>
  <w:style w:type="character" w:customStyle="1" w:styleId="DocumentMapChar">
    <w:name w:val="Document Map Char"/>
    <w:link w:val="DocumentMap"/>
    <w:uiPriority w:val="99"/>
    <w:semiHidden/>
    <w:rsid w:val="00812161"/>
    <w:rPr>
      <w:rFonts w:eastAsia="PMingLiU"/>
      <w:sz w:val="0"/>
      <w:szCs w:val="0"/>
      <w:lang w:val="en-US" w:eastAsia="en-US"/>
    </w:rPr>
  </w:style>
  <w:style w:type="paragraph" w:styleId="CommentSubject">
    <w:name w:val="annotation subject"/>
    <w:basedOn w:val="CommentText"/>
    <w:next w:val="CommentText"/>
    <w:link w:val="CommentSubjectChar"/>
    <w:uiPriority w:val="99"/>
    <w:semiHidden/>
    <w:rsid w:val="002603EE"/>
    <w:rPr>
      <w:b/>
      <w:bCs/>
    </w:rPr>
  </w:style>
  <w:style w:type="character" w:customStyle="1" w:styleId="CommentSubjectChar">
    <w:name w:val="Comment Subject Char"/>
    <w:link w:val="CommentSubject"/>
    <w:uiPriority w:val="99"/>
    <w:semiHidden/>
    <w:rsid w:val="00812161"/>
    <w:rPr>
      <w:rFonts w:ascii="Verdana" w:eastAsia="PMingLiU" w:hAnsi="Verdana"/>
      <w:b/>
      <w:bCs/>
      <w:sz w:val="20"/>
      <w:szCs w:val="20"/>
      <w:lang w:val="en-US" w:eastAsia="en-US"/>
    </w:rPr>
  </w:style>
  <w:style w:type="paragraph" w:styleId="BalloonText">
    <w:name w:val="Balloon Text"/>
    <w:basedOn w:val="Normal"/>
    <w:link w:val="BalloonTextChar"/>
    <w:uiPriority w:val="99"/>
    <w:semiHidden/>
    <w:rsid w:val="002603EE"/>
    <w:rPr>
      <w:rFonts w:ascii="Tahoma" w:hAnsi="Tahoma" w:cs="Tahoma"/>
      <w:sz w:val="16"/>
      <w:szCs w:val="16"/>
    </w:rPr>
  </w:style>
  <w:style w:type="character" w:customStyle="1" w:styleId="BalloonTextChar">
    <w:name w:val="Balloon Text Char"/>
    <w:link w:val="BalloonText"/>
    <w:uiPriority w:val="99"/>
    <w:semiHidden/>
    <w:rsid w:val="00812161"/>
    <w:rPr>
      <w:rFonts w:eastAsia="PMingLiU"/>
      <w:sz w:val="0"/>
      <w:szCs w:val="0"/>
      <w:lang w:val="en-US" w:eastAsia="en-US"/>
    </w:rPr>
  </w:style>
  <w:style w:type="paragraph" w:customStyle="1" w:styleId="Paragraph2">
    <w:name w:val="Paragraph2"/>
    <w:basedOn w:val="Normal"/>
    <w:uiPriority w:val="99"/>
    <w:rsid w:val="002603EE"/>
    <w:pPr>
      <w:spacing w:before="80"/>
      <w:ind w:left="720"/>
      <w:jc w:val="both"/>
    </w:pPr>
    <w:rPr>
      <w:color w:val="000000"/>
      <w:lang w:val="en-AU"/>
    </w:rPr>
  </w:style>
  <w:style w:type="paragraph" w:customStyle="1" w:styleId="Bullet1">
    <w:name w:val="Bullet1"/>
    <w:basedOn w:val="Normal"/>
    <w:uiPriority w:val="99"/>
    <w:rsid w:val="002603EE"/>
    <w:pPr>
      <w:ind w:left="720" w:hanging="432"/>
    </w:pPr>
  </w:style>
  <w:style w:type="paragraph" w:customStyle="1" w:styleId="Bullet2">
    <w:name w:val="Bullet2"/>
    <w:basedOn w:val="Normal"/>
    <w:uiPriority w:val="99"/>
    <w:rsid w:val="002603EE"/>
    <w:pPr>
      <w:ind w:left="1440" w:hanging="360"/>
    </w:pPr>
    <w:rPr>
      <w:color w:val="000080"/>
    </w:rPr>
  </w:style>
  <w:style w:type="paragraph" w:customStyle="1" w:styleId="Tabletext">
    <w:name w:val="Tabletext"/>
    <w:basedOn w:val="Normal"/>
    <w:uiPriority w:val="99"/>
    <w:rsid w:val="002603EE"/>
    <w:pPr>
      <w:keepLines/>
      <w:spacing w:after="120"/>
    </w:pPr>
  </w:style>
  <w:style w:type="paragraph" w:customStyle="1" w:styleId="MainTitle">
    <w:name w:val="Main Title"/>
    <w:basedOn w:val="Normal"/>
    <w:uiPriority w:val="99"/>
    <w:rsid w:val="002603EE"/>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2603EE"/>
    <w:pPr>
      <w:spacing w:before="80" w:line="240" w:lineRule="auto"/>
      <w:jc w:val="both"/>
    </w:pPr>
  </w:style>
  <w:style w:type="paragraph" w:customStyle="1" w:styleId="Paragraph3">
    <w:name w:val="Paragraph3"/>
    <w:basedOn w:val="Normal"/>
    <w:uiPriority w:val="99"/>
    <w:rsid w:val="002603EE"/>
    <w:pPr>
      <w:spacing w:before="80" w:line="240" w:lineRule="auto"/>
      <w:ind w:left="1530"/>
      <w:jc w:val="both"/>
    </w:pPr>
  </w:style>
  <w:style w:type="paragraph" w:customStyle="1" w:styleId="Paragraph4">
    <w:name w:val="Paragraph4"/>
    <w:basedOn w:val="Normal"/>
    <w:uiPriority w:val="99"/>
    <w:rsid w:val="002603EE"/>
    <w:pPr>
      <w:spacing w:before="80" w:line="240" w:lineRule="auto"/>
      <w:ind w:left="2250"/>
      <w:jc w:val="both"/>
    </w:pPr>
  </w:style>
  <w:style w:type="paragraph" w:customStyle="1" w:styleId="Body">
    <w:name w:val="Body"/>
    <w:basedOn w:val="Normal"/>
    <w:uiPriority w:val="99"/>
    <w:rsid w:val="002603EE"/>
    <w:pPr>
      <w:widowControl/>
      <w:spacing w:before="120" w:line="240" w:lineRule="auto"/>
      <w:jc w:val="both"/>
    </w:pPr>
    <w:rPr>
      <w:rFonts w:ascii="Book Antiqua" w:hAnsi="Book Antiqua"/>
    </w:rPr>
  </w:style>
  <w:style w:type="paragraph" w:customStyle="1" w:styleId="Bullet">
    <w:name w:val="Bullet"/>
    <w:basedOn w:val="Normal"/>
    <w:link w:val="BulletChar"/>
    <w:uiPriority w:val="99"/>
    <w:rsid w:val="002603E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2603EE"/>
    <w:pPr>
      <w:spacing w:after="120"/>
      <w:ind w:left="720"/>
    </w:pPr>
    <w:rPr>
      <w:i/>
      <w:color w:val="0000FF"/>
    </w:rPr>
  </w:style>
  <w:style w:type="paragraph" w:customStyle="1" w:styleId="infoblue0">
    <w:name w:val="infoblue"/>
    <w:basedOn w:val="Normal"/>
    <w:uiPriority w:val="99"/>
    <w:rsid w:val="002603EE"/>
    <w:pPr>
      <w:widowControl/>
      <w:spacing w:after="120"/>
      <w:ind w:left="720"/>
    </w:pPr>
    <w:rPr>
      <w:rFonts w:eastAsia="Arial Unicode MS"/>
      <w:i/>
      <w:iCs/>
      <w:color w:val="0000FF"/>
    </w:rPr>
  </w:style>
  <w:style w:type="paragraph" w:customStyle="1" w:styleId="ContentsTitle">
    <w:name w:val="ContentsTitle"/>
    <w:basedOn w:val="Normal"/>
    <w:rsid w:val="002603EE"/>
    <w:pPr>
      <w:widowControl/>
      <w:spacing w:before="200" w:after="60" w:line="200" w:lineRule="atLeast"/>
      <w:jc w:val="center"/>
    </w:pPr>
    <w:rPr>
      <w:rFonts w:ascii="Arial" w:hAnsi="Arial"/>
      <w:b/>
      <w:sz w:val="36"/>
      <w:lang w:eastAsia="zh-CN"/>
    </w:rPr>
  </w:style>
  <w:style w:type="character" w:styleId="FootnoteReference">
    <w:name w:val="footnote reference"/>
    <w:uiPriority w:val="99"/>
    <w:semiHidden/>
    <w:rsid w:val="002603EE"/>
    <w:rPr>
      <w:rFonts w:cs="Times New Roman"/>
      <w:sz w:val="20"/>
      <w:vertAlign w:val="superscript"/>
    </w:rPr>
  </w:style>
  <w:style w:type="character" w:styleId="CommentReference">
    <w:name w:val="annotation reference"/>
    <w:uiPriority w:val="99"/>
    <w:semiHidden/>
    <w:rsid w:val="002603EE"/>
    <w:rPr>
      <w:rFonts w:cs="Times New Roman"/>
      <w:sz w:val="16"/>
      <w:szCs w:val="16"/>
    </w:rPr>
  </w:style>
  <w:style w:type="table" w:styleId="TableGrid1">
    <w:name w:val="Table Grid 1"/>
    <w:basedOn w:val="TableNormal"/>
    <w:uiPriority w:val="99"/>
    <w:rsid w:val="002603EE"/>
    <w:pPr>
      <w:widowControl w:val="0"/>
      <w:spacing w:line="240" w:lineRule="atLeast"/>
    </w:pPr>
    <w:rPr>
      <w:rFonts w:eastAsia="PMingLi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
    <w:name w:val="Table Grid"/>
    <w:basedOn w:val="TableNormal"/>
    <w:rsid w:val="002603E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2603EE"/>
    <w:rPr>
      <w:rFonts w:cs="Times New Roman"/>
    </w:rPr>
  </w:style>
  <w:style w:type="paragraph" w:customStyle="1" w:styleId="blueheading">
    <w:name w:val="blueheading"/>
    <w:basedOn w:val="Normal"/>
    <w:next w:val="Normal"/>
    <w:link w:val="blueheadingChar"/>
    <w:uiPriority w:val="99"/>
    <w:pPr>
      <w:keepNext/>
      <w:widowControl/>
      <w:spacing w:before="60" w:line="240" w:lineRule="auto"/>
    </w:pPr>
    <w:rPr>
      <w:rFonts w:eastAsia="Times New Roman" w:cs="Verdana"/>
      <w:b/>
      <w:bCs/>
      <w:color w:val="0000FF"/>
      <w:kern w:val="28"/>
      <w:sz w:val="18"/>
    </w:rPr>
  </w:style>
  <w:style w:type="character" w:customStyle="1" w:styleId="blueheadingChar">
    <w:name w:val="blueheading Char"/>
    <w:link w:val="blueheading"/>
    <w:uiPriority w:val="99"/>
    <w:locked/>
    <w:rPr>
      <w:rFonts w:ascii="Verdana" w:hAnsi="Verdana" w:cs="Verdana"/>
      <w:b/>
      <w:bCs/>
      <w:color w:val="0000FF"/>
      <w:kern w:val="28"/>
      <w:sz w:val="18"/>
      <w:lang w:val="en-US" w:eastAsia="en-US" w:bidi="ar-SA"/>
    </w:rPr>
  </w:style>
  <w:style w:type="paragraph" w:customStyle="1" w:styleId="Desc">
    <w:name w:val="Desc"/>
    <w:link w:val="DescChar"/>
    <w:uiPriority w:val="99"/>
    <w:pPr>
      <w:spacing w:before="120"/>
    </w:pPr>
    <w:rPr>
      <w:rFonts w:ascii="Verdana" w:hAnsi="Verdana" w:cs="Verdana"/>
      <w:sz w:val="18"/>
      <w:szCs w:val="18"/>
    </w:rPr>
  </w:style>
  <w:style w:type="character" w:customStyle="1" w:styleId="DescChar">
    <w:name w:val="Desc Char"/>
    <w:link w:val="Desc"/>
    <w:uiPriority w:val="99"/>
    <w:locked/>
    <w:rPr>
      <w:rFonts w:ascii="Verdana" w:hAnsi="Verdana" w:cs="Verdana"/>
      <w:sz w:val="18"/>
      <w:szCs w:val="18"/>
      <w:lang w:val="en-US" w:eastAsia="en-US" w:bidi="ar-SA"/>
    </w:rPr>
  </w:style>
  <w:style w:type="table" w:styleId="LightGrid-Accent5">
    <w:name w:val="Light Grid Accent 5"/>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LightGrid-Accent11">
    <w:name w:val="Light Grid - Accent 11"/>
    <w:uiPriority w:val="99"/>
    <w:rPr>
      <w:rFonts w:ascii="Cambria" w:hAnsi="Cambri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Style1">
    <w:name w:val="Style1"/>
    <w:uiPriority w:val="99"/>
    <w:tblPr>
      <w:tblStyleRowBandSize w:val="1"/>
      <w:tblInd w:w="0" w:type="dxa"/>
      <w:tblCellMar>
        <w:top w:w="0" w:type="dxa"/>
        <w:left w:w="108" w:type="dxa"/>
        <w:bottom w:w="0" w:type="dxa"/>
        <w:right w:w="108" w:type="dxa"/>
      </w:tblCellMar>
    </w:tblPr>
    <w:tcPr>
      <w:shd w:val="clear" w:color="auto" w:fill="C6D9F1"/>
    </w:tcPr>
  </w:style>
  <w:style w:type="paragraph" w:styleId="Caption">
    <w:name w:val="caption"/>
    <w:basedOn w:val="Normal"/>
    <w:next w:val="Normal"/>
    <w:uiPriority w:val="99"/>
    <w:qFormat/>
    <w:rsid w:val="0007218B"/>
    <w:pPr>
      <w:jc w:val="center"/>
    </w:pPr>
    <w:rPr>
      <w:b/>
      <w:bCs/>
    </w:rPr>
  </w:style>
  <w:style w:type="paragraph" w:customStyle="1" w:styleId="ColorfulShading-Accent11">
    <w:name w:val="Colorful Shading - Accent 11"/>
    <w:hidden/>
    <w:uiPriority w:val="99"/>
    <w:rPr>
      <w:rFonts w:ascii="Verdana" w:eastAsia="PMingLiU" w:hAnsi="Verdana"/>
    </w:rPr>
  </w:style>
  <w:style w:type="table" w:styleId="MediumGrid2-Accent2">
    <w:name w:val="Medium Grid 2 Accent 2"/>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paragraph" w:styleId="ListParagraph">
    <w:name w:val="List Paragraph"/>
    <w:aliases w:val="3,POCG Table Text"/>
    <w:basedOn w:val="Normal"/>
    <w:link w:val="ListParagraphChar"/>
    <w:uiPriority w:val="34"/>
    <w:qFormat/>
    <w:rsid w:val="0007218B"/>
    <w:pPr>
      <w:ind w:left="720"/>
      <w:contextualSpacing/>
    </w:pPr>
  </w:style>
  <w:style w:type="paragraph" w:styleId="Revision">
    <w:name w:val="Revision"/>
    <w:hidden/>
    <w:uiPriority w:val="99"/>
    <w:semiHidden/>
    <w:rsid w:val="003C46A4"/>
    <w:rPr>
      <w:rFonts w:ascii="Verdana" w:eastAsia="PMingLiU" w:hAnsi="Verdana"/>
    </w:rPr>
  </w:style>
  <w:style w:type="character" w:customStyle="1" w:styleId="Style2Char">
    <w:name w:val="Style2 Char"/>
    <w:link w:val="Style2"/>
    <w:locked/>
    <w:rsid w:val="0007218B"/>
    <w:rPr>
      <w:rFonts w:ascii="Verdana" w:hAnsi="Verdana"/>
      <w:b/>
    </w:rPr>
  </w:style>
  <w:style w:type="paragraph" w:customStyle="1" w:styleId="Style2">
    <w:name w:val="Style2"/>
    <w:basedOn w:val="Heading2"/>
    <w:link w:val="Style2Char"/>
    <w:qFormat/>
    <w:rsid w:val="0007218B"/>
    <w:pPr>
      <w:tabs>
        <w:tab w:val="num" w:pos="0"/>
      </w:tabs>
    </w:pPr>
  </w:style>
  <w:style w:type="paragraph" w:styleId="NoSpacing">
    <w:name w:val="No Spacing"/>
    <w:uiPriority w:val="1"/>
    <w:qFormat/>
    <w:rsid w:val="0007218B"/>
    <w:rPr>
      <w:rFonts w:asciiTheme="minorHAnsi" w:eastAsiaTheme="minorHAnsi" w:hAnsiTheme="minorHAnsi" w:cstheme="minorBidi"/>
      <w:sz w:val="22"/>
      <w:szCs w:val="22"/>
    </w:rPr>
  </w:style>
  <w:style w:type="table" w:styleId="LightShading">
    <w:name w:val="Light Shading"/>
    <w:basedOn w:val="TableNormal"/>
    <w:uiPriority w:val="60"/>
    <w:rsid w:val="00A578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A578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DE08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903C7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unhideWhenUsed/>
    <w:rsid w:val="00D45D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45D28"/>
    <w:rPr>
      <w:rFonts w:ascii="Courier New" w:hAnsi="Courier New" w:cs="Courier New"/>
    </w:rPr>
  </w:style>
  <w:style w:type="character" w:customStyle="1" w:styleId="nu0">
    <w:name w:val="nu0"/>
    <w:basedOn w:val="DefaultParagraphFont"/>
    <w:rsid w:val="00D45D28"/>
  </w:style>
  <w:style w:type="character" w:customStyle="1" w:styleId="sy0">
    <w:name w:val="sy0"/>
    <w:basedOn w:val="DefaultParagraphFont"/>
    <w:rsid w:val="00D45D28"/>
  </w:style>
  <w:style w:type="character" w:customStyle="1" w:styleId="st">
    <w:name w:val="st"/>
    <w:basedOn w:val="DefaultParagraphFont"/>
    <w:rsid w:val="003B24AE"/>
  </w:style>
  <w:style w:type="character" w:customStyle="1" w:styleId="apple-converted-space">
    <w:name w:val="apple-converted-space"/>
    <w:basedOn w:val="DefaultParagraphFont"/>
    <w:rsid w:val="00F71F19"/>
  </w:style>
  <w:style w:type="character" w:styleId="HTMLSample">
    <w:name w:val="HTML Sample"/>
    <w:basedOn w:val="DefaultParagraphFont"/>
    <w:uiPriority w:val="99"/>
    <w:semiHidden/>
    <w:unhideWhenUsed/>
    <w:rsid w:val="007E2E0B"/>
    <w:rPr>
      <w:rFonts w:ascii="Courier New" w:eastAsia="Times New Roman" w:hAnsi="Courier New" w:cs="Courier New"/>
    </w:rPr>
  </w:style>
  <w:style w:type="character" w:styleId="HTMLTypewriter">
    <w:name w:val="HTML Typewriter"/>
    <w:basedOn w:val="DefaultParagraphFont"/>
    <w:uiPriority w:val="99"/>
    <w:semiHidden/>
    <w:unhideWhenUsed/>
    <w:rsid w:val="00F756F5"/>
    <w:rPr>
      <w:rFonts w:ascii="Courier New" w:eastAsia="Times New Roman" w:hAnsi="Courier New" w:cs="Courier New"/>
      <w:sz w:val="20"/>
      <w:szCs w:val="20"/>
    </w:rPr>
  </w:style>
  <w:style w:type="paragraph" w:customStyle="1" w:styleId="line891">
    <w:name w:val="line891"/>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paragraph" w:customStyle="1" w:styleId="line862">
    <w:name w:val="line862"/>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table" w:styleId="TableList4">
    <w:name w:val="Table List 4"/>
    <w:basedOn w:val="TableNormal"/>
    <w:rsid w:val="000E3E1A"/>
    <w:pPr>
      <w:widowControl w:val="0"/>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unhideWhenUsed/>
    <w:rsid w:val="00FC0EB0"/>
    <w:pPr>
      <w:widowControl/>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locked/>
    <w:rsid w:val="0007218B"/>
    <w:rPr>
      <w:i/>
      <w:iCs/>
    </w:rPr>
  </w:style>
  <w:style w:type="character" w:customStyle="1" w:styleId="gui">
    <w:name w:val="gui"/>
    <w:basedOn w:val="DefaultParagraphFont"/>
    <w:rsid w:val="003C3EE7"/>
  </w:style>
  <w:style w:type="character" w:customStyle="1" w:styleId="ListParagraphChar">
    <w:name w:val="List Paragraph Char"/>
    <w:aliases w:val="3 Char,POCG Table Text Char"/>
    <w:basedOn w:val="DefaultParagraphFont"/>
    <w:link w:val="ListParagraph"/>
    <w:uiPriority w:val="34"/>
    <w:locked/>
    <w:rsid w:val="0007218B"/>
    <w:rPr>
      <w:rFonts w:ascii="Verdana" w:eastAsia="PMingLiU" w:hAnsi="Verdana"/>
    </w:rPr>
  </w:style>
  <w:style w:type="paragraph" w:customStyle="1" w:styleId="a">
    <w:name w:val="表_本文 + 左揃え"/>
    <w:basedOn w:val="Normal"/>
    <w:rsid w:val="006446FB"/>
    <w:pPr>
      <w:tabs>
        <w:tab w:val="left" w:pos="360"/>
        <w:tab w:val="left" w:pos="720"/>
        <w:tab w:val="left" w:pos="1080"/>
      </w:tabs>
      <w:suppressAutoHyphens/>
      <w:overflowPunct w:val="0"/>
      <w:autoSpaceDE w:val="0"/>
      <w:snapToGrid w:val="0"/>
      <w:spacing w:line="240" w:lineRule="exact"/>
      <w:jc w:val="both"/>
      <w:textAlignment w:val="baseline"/>
    </w:pPr>
    <w:rPr>
      <w:rFonts w:ascii="Tahoma" w:eastAsia="MS PGothic" w:hAnsi="Tahoma" w:cs="MS Mincho"/>
      <w:color w:val="000000"/>
      <w:kern w:val="1"/>
      <w:sz w:val="16"/>
      <w:lang w:eastAsia="ja-JP" w:bidi="he-IL"/>
    </w:rPr>
  </w:style>
  <w:style w:type="paragraph" w:customStyle="1" w:styleId="L2-">
    <w:name w:val="L2-本文"/>
    <w:basedOn w:val="Normal"/>
    <w:rsid w:val="006446FB"/>
    <w:pPr>
      <w:suppressAutoHyphens/>
      <w:spacing w:line="240" w:lineRule="auto"/>
      <w:ind w:left="210" w:firstLine="210"/>
      <w:jc w:val="both"/>
    </w:pPr>
    <w:rPr>
      <w:rFonts w:ascii="Tahoma" w:eastAsia="MS PGothic" w:hAnsi="Tahoma" w:cs="MS Mincho"/>
      <w:color w:val="000000"/>
      <w:kern w:val="1"/>
      <w:sz w:val="21"/>
      <w:szCs w:val="21"/>
      <w:lang w:val="fr-FR" w:eastAsia="ja-JP"/>
    </w:rPr>
  </w:style>
  <w:style w:type="paragraph" w:customStyle="1" w:styleId="L3-Char">
    <w:name w:val="L3-本文 Char"/>
    <w:basedOn w:val="L2-"/>
    <w:rsid w:val="006446FB"/>
    <w:pPr>
      <w:ind w:left="718" w:firstLine="178"/>
    </w:pPr>
  </w:style>
  <w:style w:type="paragraph" w:styleId="PlainText">
    <w:name w:val="Plain Text"/>
    <w:basedOn w:val="Normal"/>
    <w:link w:val="PlainTextChar"/>
    <w:uiPriority w:val="99"/>
    <w:unhideWhenUsed/>
    <w:rsid w:val="00E6461E"/>
    <w:pPr>
      <w:widowControl/>
      <w:spacing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6461E"/>
    <w:rPr>
      <w:rFonts w:ascii="Consolas" w:eastAsiaTheme="minorHAnsi" w:hAnsi="Consolas" w:cs="Consolas"/>
      <w:sz w:val="21"/>
      <w:szCs w:val="21"/>
    </w:rPr>
  </w:style>
  <w:style w:type="paragraph" w:styleId="TOCHeading">
    <w:name w:val="TOC Heading"/>
    <w:basedOn w:val="Heading1"/>
    <w:next w:val="Normal"/>
    <w:uiPriority w:val="39"/>
    <w:unhideWhenUsed/>
    <w:qFormat/>
    <w:rsid w:val="0007218B"/>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character" w:customStyle="1" w:styleId="BulletChar">
    <w:name w:val="Bullet Char"/>
    <w:link w:val="Bullet"/>
    <w:rsid w:val="002D1870"/>
    <w:rPr>
      <w:rFonts w:ascii="Book Antiqua" w:eastAsia="PMingLiU" w:hAnsi="Book Antiqua"/>
    </w:rPr>
  </w:style>
  <w:style w:type="table" w:customStyle="1" w:styleId="StandardTableFormat">
    <w:name w:val="Standard Table Format"/>
    <w:basedOn w:val="TableNormal"/>
    <w:rsid w:val="00A9084C"/>
    <w:pPr>
      <w:spacing w:before="40" w:after="40"/>
    </w:pPr>
    <w:rPr>
      <w:rFonts w:ascii="Arial" w:hAnsi="Arial"/>
    </w:rPr>
    <w:tblPr>
      <w:tblStyleRowBandSize w:val="1"/>
      <w:tblStyleColBandSize w:val="1"/>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0" w:type="dxa"/>
      </w:tblCellMar>
    </w:tblPr>
    <w:trPr>
      <w:cantSplit/>
    </w:trPr>
    <w:tblStylePr w:type="firstRow">
      <w:pPr>
        <w:wordWrap/>
        <w:spacing w:beforeLines="50" w:beforeAutospacing="0" w:afterLines="50" w:afterAutospacing="0"/>
      </w:pPr>
      <w:rPr>
        <w:rFonts w:ascii="Arial" w:hAnsi="Arial"/>
        <w:b/>
        <w:i w:val="0"/>
        <w:sz w:val="24"/>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tblStylePr w:type="band1Horz">
      <w:pPr>
        <w:wordWrap/>
        <w:spacing w:beforeLines="0" w:afterLines="0"/>
      </w:pPr>
      <w:rPr>
        <w:rFonts w:ascii="Arial" w:hAnsi="Arial"/>
        <w:sz w:val="21"/>
      </w:rPr>
    </w:tblStylePr>
    <w:tblStylePr w:type="band2Horz">
      <w:pPr>
        <w:wordWrap/>
        <w:spacing w:beforeLines="0" w:afterLines="0"/>
      </w:pPr>
      <w:rPr>
        <w:rFonts w:ascii="Arial" w:hAnsi="Arial"/>
        <w:sz w:val="21"/>
        <w:szCs w:val="20"/>
      </w:rPr>
    </w:tblStylePr>
  </w:style>
  <w:style w:type="table" w:styleId="MediumShading1-Accent1">
    <w:name w:val="Medium Shading 1 Accent 1"/>
    <w:basedOn w:val="TableNormal"/>
    <w:uiPriority w:val="63"/>
    <w:rsid w:val="00B079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5119D0"/>
    <w:pPr>
      <w:autoSpaceDE w:val="0"/>
      <w:autoSpaceDN w:val="0"/>
      <w:adjustRightInd w:val="0"/>
    </w:pPr>
    <w:rPr>
      <w:rFonts w:ascii="Calibri" w:hAnsi="Calibri" w:cs="Calibri"/>
      <w:color w:val="000000"/>
      <w:sz w:val="24"/>
      <w:szCs w:val="24"/>
    </w:rPr>
  </w:style>
  <w:style w:type="paragraph" w:customStyle="1" w:styleId="SapientBullet">
    <w:name w:val="Sapient Bullet"/>
    <w:basedOn w:val="Body"/>
    <w:qFormat/>
    <w:rsid w:val="0007218B"/>
    <w:pPr>
      <w:numPr>
        <w:numId w:val="2"/>
      </w:numPr>
      <w:spacing w:before="0"/>
      <w:ind w:right="216"/>
      <w:jc w:val="left"/>
    </w:pPr>
    <w:rPr>
      <w:rFonts w:ascii="Calibri" w:eastAsia="Times" w:hAnsi="Calibri"/>
      <w:snapToGrid w:val="0"/>
      <w:lang w:val="en-GB"/>
    </w:rPr>
  </w:style>
  <w:style w:type="character" w:customStyle="1" w:styleId="variablesproductname">
    <w:name w:val="variablesproductname"/>
    <w:basedOn w:val="DefaultParagraphFont"/>
    <w:rsid w:val="003B5222"/>
  </w:style>
  <w:style w:type="character" w:customStyle="1" w:styleId="uicontrol">
    <w:name w:val="uicontrol"/>
    <w:basedOn w:val="DefaultParagraphFont"/>
    <w:rsid w:val="003B5222"/>
  </w:style>
  <w:style w:type="character" w:styleId="HTMLCode">
    <w:name w:val="HTML Code"/>
    <w:basedOn w:val="DefaultParagraphFont"/>
    <w:uiPriority w:val="99"/>
    <w:semiHidden/>
    <w:unhideWhenUsed/>
    <w:rsid w:val="00E20B19"/>
    <w:rPr>
      <w:rFonts w:ascii="Courier New" w:eastAsia="Times New Roman" w:hAnsi="Courier New" w:cs="Courier New"/>
      <w:sz w:val="20"/>
      <w:szCs w:val="20"/>
    </w:rPr>
  </w:style>
  <w:style w:type="character" w:customStyle="1" w:styleId="variablesversion">
    <w:name w:val="variablesversion"/>
    <w:basedOn w:val="DefaultParagraphFont"/>
    <w:rsid w:val="00E20B19"/>
  </w:style>
  <w:style w:type="paragraph" w:customStyle="1" w:styleId="minitoc10">
    <w:name w:val="minitoc1_0"/>
    <w:basedOn w:val="Normal"/>
    <w:rsid w:val="00F64D82"/>
    <w:pPr>
      <w:widowControl/>
      <w:spacing w:before="100" w:beforeAutospacing="1" w:after="100" w:afterAutospacing="1" w:line="240" w:lineRule="auto"/>
    </w:pPr>
    <w:rPr>
      <w:rFonts w:ascii="Times New Roman" w:eastAsia="Times New Roman" w:hAnsi="Times New Roman"/>
      <w:sz w:val="24"/>
      <w:szCs w:val="24"/>
    </w:rPr>
  </w:style>
  <w:style w:type="paragraph" w:customStyle="1" w:styleId="smz-translated">
    <w:name w:val="smz-translated"/>
    <w:basedOn w:val="Normal"/>
    <w:rsid w:val="00ED2C46"/>
    <w:pPr>
      <w:widowControl/>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4256">
      <w:bodyDiv w:val="1"/>
      <w:marLeft w:val="0"/>
      <w:marRight w:val="0"/>
      <w:marTop w:val="0"/>
      <w:marBottom w:val="0"/>
      <w:divBdr>
        <w:top w:val="none" w:sz="0" w:space="0" w:color="auto"/>
        <w:left w:val="none" w:sz="0" w:space="0" w:color="auto"/>
        <w:bottom w:val="none" w:sz="0" w:space="0" w:color="auto"/>
        <w:right w:val="none" w:sz="0" w:space="0" w:color="auto"/>
      </w:divBdr>
    </w:div>
    <w:div w:id="35664082">
      <w:bodyDiv w:val="1"/>
      <w:marLeft w:val="0"/>
      <w:marRight w:val="0"/>
      <w:marTop w:val="0"/>
      <w:marBottom w:val="0"/>
      <w:divBdr>
        <w:top w:val="none" w:sz="0" w:space="0" w:color="auto"/>
        <w:left w:val="none" w:sz="0" w:space="0" w:color="auto"/>
        <w:bottom w:val="none" w:sz="0" w:space="0" w:color="auto"/>
        <w:right w:val="none" w:sz="0" w:space="0" w:color="auto"/>
      </w:divBdr>
    </w:div>
    <w:div w:id="41828468">
      <w:bodyDiv w:val="1"/>
      <w:marLeft w:val="0"/>
      <w:marRight w:val="0"/>
      <w:marTop w:val="0"/>
      <w:marBottom w:val="0"/>
      <w:divBdr>
        <w:top w:val="none" w:sz="0" w:space="0" w:color="auto"/>
        <w:left w:val="none" w:sz="0" w:space="0" w:color="auto"/>
        <w:bottom w:val="none" w:sz="0" w:space="0" w:color="auto"/>
        <w:right w:val="none" w:sz="0" w:space="0" w:color="auto"/>
      </w:divBdr>
      <w:divsChild>
        <w:div w:id="333344502">
          <w:marLeft w:val="360"/>
          <w:marRight w:val="0"/>
          <w:marTop w:val="120"/>
          <w:marBottom w:val="120"/>
          <w:divBdr>
            <w:top w:val="none" w:sz="0" w:space="0" w:color="auto"/>
            <w:left w:val="none" w:sz="0" w:space="0" w:color="auto"/>
            <w:bottom w:val="none" w:sz="0" w:space="0" w:color="auto"/>
            <w:right w:val="none" w:sz="0" w:space="0" w:color="auto"/>
          </w:divBdr>
        </w:div>
      </w:divsChild>
    </w:div>
    <w:div w:id="66920434">
      <w:bodyDiv w:val="1"/>
      <w:marLeft w:val="0"/>
      <w:marRight w:val="0"/>
      <w:marTop w:val="0"/>
      <w:marBottom w:val="0"/>
      <w:divBdr>
        <w:top w:val="none" w:sz="0" w:space="0" w:color="auto"/>
        <w:left w:val="none" w:sz="0" w:space="0" w:color="auto"/>
        <w:bottom w:val="none" w:sz="0" w:space="0" w:color="auto"/>
        <w:right w:val="none" w:sz="0" w:space="0" w:color="auto"/>
      </w:divBdr>
    </w:div>
    <w:div w:id="67115026">
      <w:bodyDiv w:val="1"/>
      <w:marLeft w:val="0"/>
      <w:marRight w:val="0"/>
      <w:marTop w:val="0"/>
      <w:marBottom w:val="0"/>
      <w:divBdr>
        <w:top w:val="none" w:sz="0" w:space="0" w:color="auto"/>
        <w:left w:val="none" w:sz="0" w:space="0" w:color="auto"/>
        <w:bottom w:val="none" w:sz="0" w:space="0" w:color="auto"/>
        <w:right w:val="none" w:sz="0" w:space="0" w:color="auto"/>
      </w:divBdr>
    </w:div>
    <w:div w:id="72702239">
      <w:bodyDiv w:val="1"/>
      <w:marLeft w:val="0"/>
      <w:marRight w:val="0"/>
      <w:marTop w:val="0"/>
      <w:marBottom w:val="0"/>
      <w:divBdr>
        <w:top w:val="none" w:sz="0" w:space="0" w:color="auto"/>
        <w:left w:val="none" w:sz="0" w:space="0" w:color="auto"/>
        <w:bottom w:val="none" w:sz="0" w:space="0" w:color="auto"/>
        <w:right w:val="none" w:sz="0" w:space="0" w:color="auto"/>
      </w:divBdr>
    </w:div>
    <w:div w:id="77681932">
      <w:bodyDiv w:val="1"/>
      <w:marLeft w:val="0"/>
      <w:marRight w:val="0"/>
      <w:marTop w:val="0"/>
      <w:marBottom w:val="0"/>
      <w:divBdr>
        <w:top w:val="none" w:sz="0" w:space="0" w:color="auto"/>
        <w:left w:val="none" w:sz="0" w:space="0" w:color="auto"/>
        <w:bottom w:val="none" w:sz="0" w:space="0" w:color="auto"/>
        <w:right w:val="none" w:sz="0" w:space="0" w:color="auto"/>
      </w:divBdr>
    </w:div>
    <w:div w:id="98063568">
      <w:bodyDiv w:val="1"/>
      <w:marLeft w:val="0"/>
      <w:marRight w:val="0"/>
      <w:marTop w:val="0"/>
      <w:marBottom w:val="0"/>
      <w:divBdr>
        <w:top w:val="none" w:sz="0" w:space="0" w:color="auto"/>
        <w:left w:val="none" w:sz="0" w:space="0" w:color="auto"/>
        <w:bottom w:val="none" w:sz="0" w:space="0" w:color="auto"/>
        <w:right w:val="none" w:sz="0" w:space="0" w:color="auto"/>
      </w:divBdr>
    </w:div>
    <w:div w:id="99879260">
      <w:bodyDiv w:val="1"/>
      <w:marLeft w:val="0"/>
      <w:marRight w:val="0"/>
      <w:marTop w:val="0"/>
      <w:marBottom w:val="0"/>
      <w:divBdr>
        <w:top w:val="none" w:sz="0" w:space="0" w:color="auto"/>
        <w:left w:val="none" w:sz="0" w:space="0" w:color="auto"/>
        <w:bottom w:val="none" w:sz="0" w:space="0" w:color="auto"/>
        <w:right w:val="none" w:sz="0" w:space="0" w:color="auto"/>
      </w:divBdr>
      <w:divsChild>
        <w:div w:id="830028320">
          <w:marLeft w:val="360"/>
          <w:marRight w:val="0"/>
          <w:marTop w:val="120"/>
          <w:marBottom w:val="120"/>
          <w:divBdr>
            <w:top w:val="none" w:sz="0" w:space="0" w:color="auto"/>
            <w:left w:val="none" w:sz="0" w:space="0" w:color="auto"/>
            <w:bottom w:val="none" w:sz="0" w:space="0" w:color="auto"/>
            <w:right w:val="none" w:sz="0" w:space="0" w:color="auto"/>
          </w:divBdr>
        </w:div>
      </w:divsChild>
    </w:div>
    <w:div w:id="108283547">
      <w:bodyDiv w:val="1"/>
      <w:marLeft w:val="0"/>
      <w:marRight w:val="0"/>
      <w:marTop w:val="0"/>
      <w:marBottom w:val="0"/>
      <w:divBdr>
        <w:top w:val="none" w:sz="0" w:space="0" w:color="auto"/>
        <w:left w:val="none" w:sz="0" w:space="0" w:color="auto"/>
        <w:bottom w:val="none" w:sz="0" w:space="0" w:color="auto"/>
        <w:right w:val="none" w:sz="0" w:space="0" w:color="auto"/>
      </w:divBdr>
    </w:div>
    <w:div w:id="111022576">
      <w:bodyDiv w:val="1"/>
      <w:marLeft w:val="0"/>
      <w:marRight w:val="0"/>
      <w:marTop w:val="0"/>
      <w:marBottom w:val="0"/>
      <w:divBdr>
        <w:top w:val="none" w:sz="0" w:space="0" w:color="auto"/>
        <w:left w:val="none" w:sz="0" w:space="0" w:color="auto"/>
        <w:bottom w:val="none" w:sz="0" w:space="0" w:color="auto"/>
        <w:right w:val="none" w:sz="0" w:space="0" w:color="auto"/>
      </w:divBdr>
      <w:divsChild>
        <w:div w:id="498932511">
          <w:marLeft w:val="360"/>
          <w:marRight w:val="0"/>
          <w:marTop w:val="120"/>
          <w:marBottom w:val="120"/>
          <w:divBdr>
            <w:top w:val="none" w:sz="0" w:space="0" w:color="auto"/>
            <w:left w:val="none" w:sz="0" w:space="0" w:color="auto"/>
            <w:bottom w:val="none" w:sz="0" w:space="0" w:color="auto"/>
            <w:right w:val="none" w:sz="0" w:space="0" w:color="auto"/>
          </w:divBdr>
        </w:div>
      </w:divsChild>
    </w:div>
    <w:div w:id="117645158">
      <w:bodyDiv w:val="1"/>
      <w:marLeft w:val="0"/>
      <w:marRight w:val="0"/>
      <w:marTop w:val="0"/>
      <w:marBottom w:val="0"/>
      <w:divBdr>
        <w:top w:val="none" w:sz="0" w:space="0" w:color="auto"/>
        <w:left w:val="none" w:sz="0" w:space="0" w:color="auto"/>
        <w:bottom w:val="none" w:sz="0" w:space="0" w:color="auto"/>
        <w:right w:val="none" w:sz="0" w:space="0" w:color="auto"/>
      </w:divBdr>
    </w:div>
    <w:div w:id="119501711">
      <w:bodyDiv w:val="1"/>
      <w:marLeft w:val="0"/>
      <w:marRight w:val="0"/>
      <w:marTop w:val="0"/>
      <w:marBottom w:val="0"/>
      <w:divBdr>
        <w:top w:val="none" w:sz="0" w:space="0" w:color="auto"/>
        <w:left w:val="none" w:sz="0" w:space="0" w:color="auto"/>
        <w:bottom w:val="none" w:sz="0" w:space="0" w:color="auto"/>
        <w:right w:val="none" w:sz="0" w:space="0" w:color="auto"/>
      </w:divBdr>
    </w:div>
    <w:div w:id="123621838">
      <w:bodyDiv w:val="1"/>
      <w:marLeft w:val="0"/>
      <w:marRight w:val="0"/>
      <w:marTop w:val="0"/>
      <w:marBottom w:val="0"/>
      <w:divBdr>
        <w:top w:val="none" w:sz="0" w:space="0" w:color="auto"/>
        <w:left w:val="none" w:sz="0" w:space="0" w:color="auto"/>
        <w:bottom w:val="none" w:sz="0" w:space="0" w:color="auto"/>
        <w:right w:val="none" w:sz="0" w:space="0" w:color="auto"/>
      </w:divBdr>
      <w:divsChild>
        <w:div w:id="484779696">
          <w:marLeft w:val="1080"/>
          <w:marRight w:val="0"/>
          <w:marTop w:val="40"/>
          <w:marBottom w:val="160"/>
          <w:divBdr>
            <w:top w:val="none" w:sz="0" w:space="0" w:color="auto"/>
            <w:left w:val="none" w:sz="0" w:space="0" w:color="auto"/>
            <w:bottom w:val="none" w:sz="0" w:space="0" w:color="auto"/>
            <w:right w:val="none" w:sz="0" w:space="0" w:color="auto"/>
          </w:divBdr>
        </w:div>
        <w:div w:id="1622953303">
          <w:marLeft w:val="1080"/>
          <w:marRight w:val="0"/>
          <w:marTop w:val="40"/>
          <w:marBottom w:val="160"/>
          <w:divBdr>
            <w:top w:val="none" w:sz="0" w:space="0" w:color="auto"/>
            <w:left w:val="none" w:sz="0" w:space="0" w:color="auto"/>
            <w:bottom w:val="none" w:sz="0" w:space="0" w:color="auto"/>
            <w:right w:val="none" w:sz="0" w:space="0" w:color="auto"/>
          </w:divBdr>
        </w:div>
        <w:div w:id="541014085">
          <w:marLeft w:val="1800"/>
          <w:marRight w:val="0"/>
          <w:marTop w:val="40"/>
          <w:marBottom w:val="160"/>
          <w:divBdr>
            <w:top w:val="none" w:sz="0" w:space="0" w:color="auto"/>
            <w:left w:val="none" w:sz="0" w:space="0" w:color="auto"/>
            <w:bottom w:val="none" w:sz="0" w:space="0" w:color="auto"/>
            <w:right w:val="none" w:sz="0" w:space="0" w:color="auto"/>
          </w:divBdr>
        </w:div>
        <w:div w:id="118694201">
          <w:marLeft w:val="1080"/>
          <w:marRight w:val="0"/>
          <w:marTop w:val="40"/>
          <w:marBottom w:val="160"/>
          <w:divBdr>
            <w:top w:val="none" w:sz="0" w:space="0" w:color="auto"/>
            <w:left w:val="none" w:sz="0" w:space="0" w:color="auto"/>
            <w:bottom w:val="none" w:sz="0" w:space="0" w:color="auto"/>
            <w:right w:val="none" w:sz="0" w:space="0" w:color="auto"/>
          </w:divBdr>
        </w:div>
      </w:divsChild>
    </w:div>
    <w:div w:id="146628447">
      <w:bodyDiv w:val="1"/>
      <w:marLeft w:val="0"/>
      <w:marRight w:val="0"/>
      <w:marTop w:val="0"/>
      <w:marBottom w:val="0"/>
      <w:divBdr>
        <w:top w:val="none" w:sz="0" w:space="0" w:color="auto"/>
        <w:left w:val="none" w:sz="0" w:space="0" w:color="auto"/>
        <w:bottom w:val="none" w:sz="0" w:space="0" w:color="auto"/>
        <w:right w:val="none" w:sz="0" w:space="0" w:color="auto"/>
      </w:divBdr>
    </w:div>
    <w:div w:id="166214023">
      <w:bodyDiv w:val="1"/>
      <w:marLeft w:val="0"/>
      <w:marRight w:val="0"/>
      <w:marTop w:val="0"/>
      <w:marBottom w:val="0"/>
      <w:divBdr>
        <w:top w:val="none" w:sz="0" w:space="0" w:color="auto"/>
        <w:left w:val="none" w:sz="0" w:space="0" w:color="auto"/>
        <w:bottom w:val="none" w:sz="0" w:space="0" w:color="auto"/>
        <w:right w:val="none" w:sz="0" w:space="0" w:color="auto"/>
      </w:divBdr>
    </w:div>
    <w:div w:id="166481726">
      <w:bodyDiv w:val="1"/>
      <w:marLeft w:val="0"/>
      <w:marRight w:val="0"/>
      <w:marTop w:val="0"/>
      <w:marBottom w:val="0"/>
      <w:divBdr>
        <w:top w:val="none" w:sz="0" w:space="0" w:color="auto"/>
        <w:left w:val="none" w:sz="0" w:space="0" w:color="auto"/>
        <w:bottom w:val="none" w:sz="0" w:space="0" w:color="auto"/>
        <w:right w:val="none" w:sz="0" w:space="0" w:color="auto"/>
      </w:divBdr>
    </w:div>
    <w:div w:id="181096644">
      <w:bodyDiv w:val="1"/>
      <w:marLeft w:val="0"/>
      <w:marRight w:val="0"/>
      <w:marTop w:val="0"/>
      <w:marBottom w:val="0"/>
      <w:divBdr>
        <w:top w:val="none" w:sz="0" w:space="0" w:color="auto"/>
        <w:left w:val="none" w:sz="0" w:space="0" w:color="auto"/>
        <w:bottom w:val="none" w:sz="0" w:space="0" w:color="auto"/>
        <w:right w:val="none" w:sz="0" w:space="0" w:color="auto"/>
      </w:divBdr>
    </w:div>
    <w:div w:id="181357394">
      <w:bodyDiv w:val="1"/>
      <w:marLeft w:val="0"/>
      <w:marRight w:val="0"/>
      <w:marTop w:val="0"/>
      <w:marBottom w:val="0"/>
      <w:divBdr>
        <w:top w:val="none" w:sz="0" w:space="0" w:color="auto"/>
        <w:left w:val="none" w:sz="0" w:space="0" w:color="auto"/>
        <w:bottom w:val="none" w:sz="0" w:space="0" w:color="auto"/>
        <w:right w:val="none" w:sz="0" w:space="0" w:color="auto"/>
      </w:divBdr>
    </w:div>
    <w:div w:id="189295665">
      <w:bodyDiv w:val="1"/>
      <w:marLeft w:val="0"/>
      <w:marRight w:val="0"/>
      <w:marTop w:val="0"/>
      <w:marBottom w:val="0"/>
      <w:divBdr>
        <w:top w:val="none" w:sz="0" w:space="0" w:color="auto"/>
        <w:left w:val="none" w:sz="0" w:space="0" w:color="auto"/>
        <w:bottom w:val="none" w:sz="0" w:space="0" w:color="auto"/>
        <w:right w:val="none" w:sz="0" w:space="0" w:color="auto"/>
      </w:divBdr>
      <w:divsChild>
        <w:div w:id="859272784">
          <w:marLeft w:val="360"/>
          <w:marRight w:val="0"/>
          <w:marTop w:val="120"/>
          <w:marBottom w:val="120"/>
          <w:divBdr>
            <w:top w:val="none" w:sz="0" w:space="0" w:color="auto"/>
            <w:left w:val="none" w:sz="0" w:space="0" w:color="auto"/>
            <w:bottom w:val="none" w:sz="0" w:space="0" w:color="auto"/>
            <w:right w:val="none" w:sz="0" w:space="0" w:color="auto"/>
          </w:divBdr>
        </w:div>
      </w:divsChild>
    </w:div>
    <w:div w:id="189758649">
      <w:bodyDiv w:val="1"/>
      <w:marLeft w:val="0"/>
      <w:marRight w:val="0"/>
      <w:marTop w:val="0"/>
      <w:marBottom w:val="0"/>
      <w:divBdr>
        <w:top w:val="none" w:sz="0" w:space="0" w:color="auto"/>
        <w:left w:val="none" w:sz="0" w:space="0" w:color="auto"/>
        <w:bottom w:val="none" w:sz="0" w:space="0" w:color="auto"/>
        <w:right w:val="none" w:sz="0" w:space="0" w:color="auto"/>
      </w:divBdr>
      <w:divsChild>
        <w:div w:id="1933976235">
          <w:marLeft w:val="0"/>
          <w:marRight w:val="0"/>
          <w:marTop w:val="0"/>
          <w:marBottom w:val="0"/>
          <w:divBdr>
            <w:top w:val="none" w:sz="0" w:space="0" w:color="auto"/>
            <w:left w:val="none" w:sz="0" w:space="0" w:color="auto"/>
            <w:bottom w:val="none" w:sz="0" w:space="0" w:color="auto"/>
            <w:right w:val="none" w:sz="0" w:space="0" w:color="auto"/>
          </w:divBdr>
        </w:div>
      </w:divsChild>
    </w:div>
    <w:div w:id="206573905">
      <w:bodyDiv w:val="1"/>
      <w:marLeft w:val="0"/>
      <w:marRight w:val="0"/>
      <w:marTop w:val="0"/>
      <w:marBottom w:val="0"/>
      <w:divBdr>
        <w:top w:val="none" w:sz="0" w:space="0" w:color="auto"/>
        <w:left w:val="none" w:sz="0" w:space="0" w:color="auto"/>
        <w:bottom w:val="none" w:sz="0" w:space="0" w:color="auto"/>
        <w:right w:val="none" w:sz="0" w:space="0" w:color="auto"/>
      </w:divBdr>
    </w:div>
    <w:div w:id="240452293">
      <w:bodyDiv w:val="1"/>
      <w:marLeft w:val="0"/>
      <w:marRight w:val="0"/>
      <w:marTop w:val="0"/>
      <w:marBottom w:val="0"/>
      <w:divBdr>
        <w:top w:val="none" w:sz="0" w:space="0" w:color="auto"/>
        <w:left w:val="none" w:sz="0" w:space="0" w:color="auto"/>
        <w:bottom w:val="none" w:sz="0" w:space="0" w:color="auto"/>
        <w:right w:val="none" w:sz="0" w:space="0" w:color="auto"/>
      </w:divBdr>
    </w:div>
    <w:div w:id="242955966">
      <w:bodyDiv w:val="1"/>
      <w:marLeft w:val="0"/>
      <w:marRight w:val="0"/>
      <w:marTop w:val="0"/>
      <w:marBottom w:val="0"/>
      <w:divBdr>
        <w:top w:val="none" w:sz="0" w:space="0" w:color="auto"/>
        <w:left w:val="none" w:sz="0" w:space="0" w:color="auto"/>
        <w:bottom w:val="none" w:sz="0" w:space="0" w:color="auto"/>
        <w:right w:val="none" w:sz="0" w:space="0" w:color="auto"/>
      </w:divBdr>
      <w:divsChild>
        <w:div w:id="1948074619">
          <w:marLeft w:val="0"/>
          <w:marRight w:val="0"/>
          <w:marTop w:val="0"/>
          <w:marBottom w:val="0"/>
          <w:divBdr>
            <w:top w:val="none" w:sz="0" w:space="0" w:color="auto"/>
            <w:left w:val="none" w:sz="0" w:space="0" w:color="auto"/>
            <w:bottom w:val="none" w:sz="0" w:space="0" w:color="auto"/>
            <w:right w:val="none" w:sz="0" w:space="0" w:color="auto"/>
          </w:divBdr>
        </w:div>
      </w:divsChild>
    </w:div>
    <w:div w:id="259991909">
      <w:bodyDiv w:val="1"/>
      <w:marLeft w:val="0"/>
      <w:marRight w:val="0"/>
      <w:marTop w:val="0"/>
      <w:marBottom w:val="0"/>
      <w:divBdr>
        <w:top w:val="none" w:sz="0" w:space="0" w:color="auto"/>
        <w:left w:val="none" w:sz="0" w:space="0" w:color="auto"/>
        <w:bottom w:val="none" w:sz="0" w:space="0" w:color="auto"/>
        <w:right w:val="none" w:sz="0" w:space="0" w:color="auto"/>
      </w:divBdr>
    </w:div>
    <w:div w:id="261770216">
      <w:bodyDiv w:val="1"/>
      <w:marLeft w:val="0"/>
      <w:marRight w:val="0"/>
      <w:marTop w:val="0"/>
      <w:marBottom w:val="0"/>
      <w:divBdr>
        <w:top w:val="none" w:sz="0" w:space="0" w:color="auto"/>
        <w:left w:val="none" w:sz="0" w:space="0" w:color="auto"/>
        <w:bottom w:val="none" w:sz="0" w:space="0" w:color="auto"/>
        <w:right w:val="none" w:sz="0" w:space="0" w:color="auto"/>
      </w:divBdr>
    </w:div>
    <w:div w:id="265625573">
      <w:bodyDiv w:val="1"/>
      <w:marLeft w:val="0"/>
      <w:marRight w:val="0"/>
      <w:marTop w:val="0"/>
      <w:marBottom w:val="0"/>
      <w:divBdr>
        <w:top w:val="none" w:sz="0" w:space="0" w:color="auto"/>
        <w:left w:val="none" w:sz="0" w:space="0" w:color="auto"/>
        <w:bottom w:val="none" w:sz="0" w:space="0" w:color="auto"/>
        <w:right w:val="none" w:sz="0" w:space="0" w:color="auto"/>
      </w:divBdr>
    </w:div>
    <w:div w:id="320044533">
      <w:bodyDiv w:val="1"/>
      <w:marLeft w:val="0"/>
      <w:marRight w:val="0"/>
      <w:marTop w:val="0"/>
      <w:marBottom w:val="0"/>
      <w:divBdr>
        <w:top w:val="none" w:sz="0" w:space="0" w:color="auto"/>
        <w:left w:val="none" w:sz="0" w:space="0" w:color="auto"/>
        <w:bottom w:val="none" w:sz="0" w:space="0" w:color="auto"/>
        <w:right w:val="none" w:sz="0" w:space="0" w:color="auto"/>
      </w:divBdr>
    </w:div>
    <w:div w:id="347566723">
      <w:bodyDiv w:val="1"/>
      <w:marLeft w:val="0"/>
      <w:marRight w:val="0"/>
      <w:marTop w:val="0"/>
      <w:marBottom w:val="0"/>
      <w:divBdr>
        <w:top w:val="none" w:sz="0" w:space="0" w:color="auto"/>
        <w:left w:val="none" w:sz="0" w:space="0" w:color="auto"/>
        <w:bottom w:val="none" w:sz="0" w:space="0" w:color="auto"/>
        <w:right w:val="none" w:sz="0" w:space="0" w:color="auto"/>
      </w:divBdr>
    </w:div>
    <w:div w:id="366879475">
      <w:bodyDiv w:val="1"/>
      <w:marLeft w:val="0"/>
      <w:marRight w:val="0"/>
      <w:marTop w:val="0"/>
      <w:marBottom w:val="0"/>
      <w:divBdr>
        <w:top w:val="none" w:sz="0" w:space="0" w:color="auto"/>
        <w:left w:val="none" w:sz="0" w:space="0" w:color="auto"/>
        <w:bottom w:val="none" w:sz="0" w:space="0" w:color="auto"/>
        <w:right w:val="none" w:sz="0" w:space="0" w:color="auto"/>
      </w:divBdr>
    </w:div>
    <w:div w:id="367293134">
      <w:bodyDiv w:val="1"/>
      <w:marLeft w:val="0"/>
      <w:marRight w:val="0"/>
      <w:marTop w:val="0"/>
      <w:marBottom w:val="0"/>
      <w:divBdr>
        <w:top w:val="none" w:sz="0" w:space="0" w:color="auto"/>
        <w:left w:val="none" w:sz="0" w:space="0" w:color="auto"/>
        <w:bottom w:val="none" w:sz="0" w:space="0" w:color="auto"/>
        <w:right w:val="none" w:sz="0" w:space="0" w:color="auto"/>
      </w:divBdr>
    </w:div>
    <w:div w:id="368531736">
      <w:bodyDiv w:val="1"/>
      <w:marLeft w:val="0"/>
      <w:marRight w:val="0"/>
      <w:marTop w:val="0"/>
      <w:marBottom w:val="0"/>
      <w:divBdr>
        <w:top w:val="none" w:sz="0" w:space="0" w:color="auto"/>
        <w:left w:val="none" w:sz="0" w:space="0" w:color="auto"/>
        <w:bottom w:val="none" w:sz="0" w:space="0" w:color="auto"/>
        <w:right w:val="none" w:sz="0" w:space="0" w:color="auto"/>
      </w:divBdr>
    </w:div>
    <w:div w:id="376702527">
      <w:bodyDiv w:val="1"/>
      <w:marLeft w:val="0"/>
      <w:marRight w:val="0"/>
      <w:marTop w:val="0"/>
      <w:marBottom w:val="0"/>
      <w:divBdr>
        <w:top w:val="none" w:sz="0" w:space="0" w:color="auto"/>
        <w:left w:val="none" w:sz="0" w:space="0" w:color="auto"/>
        <w:bottom w:val="none" w:sz="0" w:space="0" w:color="auto"/>
        <w:right w:val="none" w:sz="0" w:space="0" w:color="auto"/>
      </w:divBdr>
    </w:div>
    <w:div w:id="384372057">
      <w:bodyDiv w:val="1"/>
      <w:marLeft w:val="0"/>
      <w:marRight w:val="0"/>
      <w:marTop w:val="0"/>
      <w:marBottom w:val="0"/>
      <w:divBdr>
        <w:top w:val="none" w:sz="0" w:space="0" w:color="auto"/>
        <w:left w:val="none" w:sz="0" w:space="0" w:color="auto"/>
        <w:bottom w:val="none" w:sz="0" w:space="0" w:color="auto"/>
        <w:right w:val="none" w:sz="0" w:space="0" w:color="auto"/>
      </w:divBdr>
    </w:div>
    <w:div w:id="412898156">
      <w:bodyDiv w:val="1"/>
      <w:marLeft w:val="0"/>
      <w:marRight w:val="0"/>
      <w:marTop w:val="0"/>
      <w:marBottom w:val="0"/>
      <w:divBdr>
        <w:top w:val="none" w:sz="0" w:space="0" w:color="auto"/>
        <w:left w:val="none" w:sz="0" w:space="0" w:color="auto"/>
        <w:bottom w:val="none" w:sz="0" w:space="0" w:color="auto"/>
        <w:right w:val="none" w:sz="0" w:space="0" w:color="auto"/>
      </w:divBdr>
    </w:div>
    <w:div w:id="413209918">
      <w:bodyDiv w:val="1"/>
      <w:marLeft w:val="0"/>
      <w:marRight w:val="0"/>
      <w:marTop w:val="0"/>
      <w:marBottom w:val="0"/>
      <w:divBdr>
        <w:top w:val="none" w:sz="0" w:space="0" w:color="auto"/>
        <w:left w:val="none" w:sz="0" w:space="0" w:color="auto"/>
        <w:bottom w:val="none" w:sz="0" w:space="0" w:color="auto"/>
        <w:right w:val="none" w:sz="0" w:space="0" w:color="auto"/>
      </w:divBdr>
    </w:div>
    <w:div w:id="450586805">
      <w:bodyDiv w:val="1"/>
      <w:marLeft w:val="0"/>
      <w:marRight w:val="0"/>
      <w:marTop w:val="0"/>
      <w:marBottom w:val="0"/>
      <w:divBdr>
        <w:top w:val="none" w:sz="0" w:space="0" w:color="auto"/>
        <w:left w:val="none" w:sz="0" w:space="0" w:color="auto"/>
        <w:bottom w:val="none" w:sz="0" w:space="0" w:color="auto"/>
        <w:right w:val="none" w:sz="0" w:space="0" w:color="auto"/>
      </w:divBdr>
    </w:div>
    <w:div w:id="466971983">
      <w:bodyDiv w:val="1"/>
      <w:marLeft w:val="0"/>
      <w:marRight w:val="0"/>
      <w:marTop w:val="0"/>
      <w:marBottom w:val="0"/>
      <w:divBdr>
        <w:top w:val="none" w:sz="0" w:space="0" w:color="auto"/>
        <w:left w:val="none" w:sz="0" w:space="0" w:color="auto"/>
        <w:bottom w:val="none" w:sz="0" w:space="0" w:color="auto"/>
        <w:right w:val="none" w:sz="0" w:space="0" w:color="auto"/>
      </w:divBdr>
    </w:div>
    <w:div w:id="481166967">
      <w:bodyDiv w:val="1"/>
      <w:marLeft w:val="0"/>
      <w:marRight w:val="0"/>
      <w:marTop w:val="0"/>
      <w:marBottom w:val="0"/>
      <w:divBdr>
        <w:top w:val="none" w:sz="0" w:space="0" w:color="auto"/>
        <w:left w:val="none" w:sz="0" w:space="0" w:color="auto"/>
        <w:bottom w:val="none" w:sz="0" w:space="0" w:color="auto"/>
        <w:right w:val="none" w:sz="0" w:space="0" w:color="auto"/>
      </w:divBdr>
    </w:div>
    <w:div w:id="487751405">
      <w:bodyDiv w:val="1"/>
      <w:marLeft w:val="0"/>
      <w:marRight w:val="0"/>
      <w:marTop w:val="0"/>
      <w:marBottom w:val="0"/>
      <w:divBdr>
        <w:top w:val="none" w:sz="0" w:space="0" w:color="auto"/>
        <w:left w:val="none" w:sz="0" w:space="0" w:color="auto"/>
        <w:bottom w:val="none" w:sz="0" w:space="0" w:color="auto"/>
        <w:right w:val="none" w:sz="0" w:space="0" w:color="auto"/>
      </w:divBdr>
      <w:divsChild>
        <w:div w:id="1104574700">
          <w:marLeft w:val="0"/>
          <w:marRight w:val="0"/>
          <w:marTop w:val="0"/>
          <w:marBottom w:val="0"/>
          <w:divBdr>
            <w:top w:val="none" w:sz="0" w:space="0" w:color="auto"/>
            <w:left w:val="none" w:sz="0" w:space="0" w:color="auto"/>
            <w:bottom w:val="none" w:sz="0" w:space="0" w:color="auto"/>
            <w:right w:val="none" w:sz="0" w:space="0" w:color="auto"/>
          </w:divBdr>
        </w:div>
      </w:divsChild>
    </w:div>
    <w:div w:id="490604919">
      <w:bodyDiv w:val="1"/>
      <w:marLeft w:val="0"/>
      <w:marRight w:val="0"/>
      <w:marTop w:val="0"/>
      <w:marBottom w:val="0"/>
      <w:divBdr>
        <w:top w:val="none" w:sz="0" w:space="0" w:color="auto"/>
        <w:left w:val="none" w:sz="0" w:space="0" w:color="auto"/>
        <w:bottom w:val="none" w:sz="0" w:space="0" w:color="auto"/>
        <w:right w:val="none" w:sz="0" w:space="0" w:color="auto"/>
      </w:divBdr>
    </w:div>
    <w:div w:id="499396939">
      <w:bodyDiv w:val="1"/>
      <w:marLeft w:val="0"/>
      <w:marRight w:val="0"/>
      <w:marTop w:val="0"/>
      <w:marBottom w:val="0"/>
      <w:divBdr>
        <w:top w:val="none" w:sz="0" w:space="0" w:color="auto"/>
        <w:left w:val="none" w:sz="0" w:space="0" w:color="auto"/>
        <w:bottom w:val="none" w:sz="0" w:space="0" w:color="auto"/>
        <w:right w:val="none" w:sz="0" w:space="0" w:color="auto"/>
      </w:divBdr>
    </w:div>
    <w:div w:id="506480915">
      <w:bodyDiv w:val="1"/>
      <w:marLeft w:val="0"/>
      <w:marRight w:val="0"/>
      <w:marTop w:val="0"/>
      <w:marBottom w:val="0"/>
      <w:divBdr>
        <w:top w:val="none" w:sz="0" w:space="0" w:color="auto"/>
        <w:left w:val="none" w:sz="0" w:space="0" w:color="auto"/>
        <w:bottom w:val="none" w:sz="0" w:space="0" w:color="auto"/>
        <w:right w:val="none" w:sz="0" w:space="0" w:color="auto"/>
      </w:divBdr>
      <w:divsChild>
        <w:div w:id="441996678">
          <w:marLeft w:val="274"/>
          <w:marRight w:val="0"/>
          <w:marTop w:val="90"/>
          <w:marBottom w:val="30"/>
          <w:divBdr>
            <w:top w:val="none" w:sz="0" w:space="0" w:color="auto"/>
            <w:left w:val="none" w:sz="0" w:space="0" w:color="auto"/>
            <w:bottom w:val="none" w:sz="0" w:space="0" w:color="auto"/>
            <w:right w:val="none" w:sz="0" w:space="0" w:color="auto"/>
          </w:divBdr>
        </w:div>
      </w:divsChild>
    </w:div>
    <w:div w:id="523787897">
      <w:bodyDiv w:val="1"/>
      <w:marLeft w:val="0"/>
      <w:marRight w:val="0"/>
      <w:marTop w:val="0"/>
      <w:marBottom w:val="0"/>
      <w:divBdr>
        <w:top w:val="none" w:sz="0" w:space="0" w:color="auto"/>
        <w:left w:val="none" w:sz="0" w:space="0" w:color="auto"/>
        <w:bottom w:val="none" w:sz="0" w:space="0" w:color="auto"/>
        <w:right w:val="none" w:sz="0" w:space="0" w:color="auto"/>
      </w:divBdr>
    </w:div>
    <w:div w:id="546797436">
      <w:bodyDiv w:val="1"/>
      <w:marLeft w:val="0"/>
      <w:marRight w:val="0"/>
      <w:marTop w:val="0"/>
      <w:marBottom w:val="0"/>
      <w:divBdr>
        <w:top w:val="none" w:sz="0" w:space="0" w:color="auto"/>
        <w:left w:val="none" w:sz="0" w:space="0" w:color="auto"/>
        <w:bottom w:val="none" w:sz="0" w:space="0" w:color="auto"/>
        <w:right w:val="none" w:sz="0" w:space="0" w:color="auto"/>
      </w:divBdr>
    </w:div>
    <w:div w:id="559219186">
      <w:bodyDiv w:val="1"/>
      <w:marLeft w:val="0"/>
      <w:marRight w:val="0"/>
      <w:marTop w:val="0"/>
      <w:marBottom w:val="0"/>
      <w:divBdr>
        <w:top w:val="none" w:sz="0" w:space="0" w:color="auto"/>
        <w:left w:val="none" w:sz="0" w:space="0" w:color="auto"/>
        <w:bottom w:val="none" w:sz="0" w:space="0" w:color="auto"/>
        <w:right w:val="none" w:sz="0" w:space="0" w:color="auto"/>
      </w:divBdr>
      <w:divsChild>
        <w:div w:id="634216192">
          <w:marLeft w:val="1200"/>
          <w:marRight w:val="0"/>
          <w:marTop w:val="0"/>
          <w:marBottom w:val="0"/>
          <w:divBdr>
            <w:top w:val="none" w:sz="0" w:space="0" w:color="auto"/>
            <w:left w:val="none" w:sz="0" w:space="0" w:color="auto"/>
            <w:bottom w:val="none" w:sz="0" w:space="0" w:color="auto"/>
            <w:right w:val="none" w:sz="0" w:space="0" w:color="auto"/>
          </w:divBdr>
        </w:div>
        <w:div w:id="926033130">
          <w:marLeft w:val="600"/>
          <w:marRight w:val="0"/>
          <w:marTop w:val="0"/>
          <w:marBottom w:val="0"/>
          <w:divBdr>
            <w:top w:val="none" w:sz="0" w:space="0" w:color="auto"/>
            <w:left w:val="none" w:sz="0" w:space="0" w:color="auto"/>
            <w:bottom w:val="none" w:sz="0" w:space="0" w:color="auto"/>
            <w:right w:val="none" w:sz="0" w:space="0" w:color="auto"/>
          </w:divBdr>
        </w:div>
        <w:div w:id="1077678445">
          <w:marLeft w:val="1200"/>
          <w:marRight w:val="0"/>
          <w:marTop w:val="0"/>
          <w:marBottom w:val="0"/>
          <w:divBdr>
            <w:top w:val="none" w:sz="0" w:space="0" w:color="auto"/>
            <w:left w:val="none" w:sz="0" w:space="0" w:color="auto"/>
            <w:bottom w:val="none" w:sz="0" w:space="0" w:color="auto"/>
            <w:right w:val="none" w:sz="0" w:space="0" w:color="auto"/>
          </w:divBdr>
        </w:div>
        <w:div w:id="190188419">
          <w:marLeft w:val="1200"/>
          <w:marRight w:val="0"/>
          <w:marTop w:val="0"/>
          <w:marBottom w:val="0"/>
          <w:divBdr>
            <w:top w:val="none" w:sz="0" w:space="0" w:color="auto"/>
            <w:left w:val="none" w:sz="0" w:space="0" w:color="auto"/>
            <w:bottom w:val="none" w:sz="0" w:space="0" w:color="auto"/>
            <w:right w:val="none" w:sz="0" w:space="0" w:color="auto"/>
          </w:divBdr>
        </w:div>
      </w:divsChild>
    </w:div>
    <w:div w:id="563873560">
      <w:bodyDiv w:val="1"/>
      <w:marLeft w:val="0"/>
      <w:marRight w:val="0"/>
      <w:marTop w:val="0"/>
      <w:marBottom w:val="0"/>
      <w:divBdr>
        <w:top w:val="none" w:sz="0" w:space="0" w:color="auto"/>
        <w:left w:val="none" w:sz="0" w:space="0" w:color="auto"/>
        <w:bottom w:val="none" w:sz="0" w:space="0" w:color="auto"/>
        <w:right w:val="none" w:sz="0" w:space="0" w:color="auto"/>
      </w:divBdr>
    </w:div>
    <w:div w:id="566301181">
      <w:bodyDiv w:val="1"/>
      <w:marLeft w:val="0"/>
      <w:marRight w:val="0"/>
      <w:marTop w:val="0"/>
      <w:marBottom w:val="0"/>
      <w:divBdr>
        <w:top w:val="none" w:sz="0" w:space="0" w:color="auto"/>
        <w:left w:val="none" w:sz="0" w:space="0" w:color="auto"/>
        <w:bottom w:val="none" w:sz="0" w:space="0" w:color="auto"/>
        <w:right w:val="none" w:sz="0" w:space="0" w:color="auto"/>
      </w:divBdr>
    </w:div>
    <w:div w:id="568660710">
      <w:bodyDiv w:val="1"/>
      <w:marLeft w:val="0"/>
      <w:marRight w:val="0"/>
      <w:marTop w:val="0"/>
      <w:marBottom w:val="0"/>
      <w:divBdr>
        <w:top w:val="none" w:sz="0" w:space="0" w:color="auto"/>
        <w:left w:val="none" w:sz="0" w:space="0" w:color="auto"/>
        <w:bottom w:val="none" w:sz="0" w:space="0" w:color="auto"/>
        <w:right w:val="none" w:sz="0" w:space="0" w:color="auto"/>
      </w:divBdr>
    </w:div>
    <w:div w:id="597368685">
      <w:bodyDiv w:val="1"/>
      <w:marLeft w:val="0"/>
      <w:marRight w:val="0"/>
      <w:marTop w:val="0"/>
      <w:marBottom w:val="0"/>
      <w:divBdr>
        <w:top w:val="none" w:sz="0" w:space="0" w:color="auto"/>
        <w:left w:val="none" w:sz="0" w:space="0" w:color="auto"/>
        <w:bottom w:val="none" w:sz="0" w:space="0" w:color="auto"/>
        <w:right w:val="none" w:sz="0" w:space="0" w:color="auto"/>
      </w:divBdr>
      <w:divsChild>
        <w:div w:id="300304787">
          <w:marLeft w:val="446"/>
          <w:marRight w:val="0"/>
          <w:marTop w:val="0"/>
          <w:marBottom w:val="0"/>
          <w:divBdr>
            <w:top w:val="none" w:sz="0" w:space="0" w:color="auto"/>
            <w:left w:val="none" w:sz="0" w:space="0" w:color="auto"/>
            <w:bottom w:val="none" w:sz="0" w:space="0" w:color="auto"/>
            <w:right w:val="none" w:sz="0" w:space="0" w:color="auto"/>
          </w:divBdr>
        </w:div>
        <w:div w:id="1310786795">
          <w:marLeft w:val="446"/>
          <w:marRight w:val="0"/>
          <w:marTop w:val="0"/>
          <w:marBottom w:val="0"/>
          <w:divBdr>
            <w:top w:val="none" w:sz="0" w:space="0" w:color="auto"/>
            <w:left w:val="none" w:sz="0" w:space="0" w:color="auto"/>
            <w:bottom w:val="none" w:sz="0" w:space="0" w:color="auto"/>
            <w:right w:val="none" w:sz="0" w:space="0" w:color="auto"/>
          </w:divBdr>
        </w:div>
        <w:div w:id="1225917902">
          <w:marLeft w:val="446"/>
          <w:marRight w:val="0"/>
          <w:marTop w:val="0"/>
          <w:marBottom w:val="0"/>
          <w:divBdr>
            <w:top w:val="none" w:sz="0" w:space="0" w:color="auto"/>
            <w:left w:val="none" w:sz="0" w:space="0" w:color="auto"/>
            <w:bottom w:val="none" w:sz="0" w:space="0" w:color="auto"/>
            <w:right w:val="none" w:sz="0" w:space="0" w:color="auto"/>
          </w:divBdr>
        </w:div>
        <w:div w:id="928737518">
          <w:marLeft w:val="446"/>
          <w:marRight w:val="0"/>
          <w:marTop w:val="0"/>
          <w:marBottom w:val="0"/>
          <w:divBdr>
            <w:top w:val="none" w:sz="0" w:space="0" w:color="auto"/>
            <w:left w:val="none" w:sz="0" w:space="0" w:color="auto"/>
            <w:bottom w:val="none" w:sz="0" w:space="0" w:color="auto"/>
            <w:right w:val="none" w:sz="0" w:space="0" w:color="auto"/>
          </w:divBdr>
        </w:div>
        <w:div w:id="2110466494">
          <w:marLeft w:val="446"/>
          <w:marRight w:val="0"/>
          <w:marTop w:val="0"/>
          <w:marBottom w:val="0"/>
          <w:divBdr>
            <w:top w:val="none" w:sz="0" w:space="0" w:color="auto"/>
            <w:left w:val="none" w:sz="0" w:space="0" w:color="auto"/>
            <w:bottom w:val="none" w:sz="0" w:space="0" w:color="auto"/>
            <w:right w:val="none" w:sz="0" w:space="0" w:color="auto"/>
          </w:divBdr>
        </w:div>
        <w:div w:id="599335681">
          <w:marLeft w:val="446"/>
          <w:marRight w:val="0"/>
          <w:marTop w:val="0"/>
          <w:marBottom w:val="0"/>
          <w:divBdr>
            <w:top w:val="none" w:sz="0" w:space="0" w:color="auto"/>
            <w:left w:val="none" w:sz="0" w:space="0" w:color="auto"/>
            <w:bottom w:val="none" w:sz="0" w:space="0" w:color="auto"/>
            <w:right w:val="none" w:sz="0" w:space="0" w:color="auto"/>
          </w:divBdr>
        </w:div>
        <w:div w:id="1682468874">
          <w:marLeft w:val="446"/>
          <w:marRight w:val="0"/>
          <w:marTop w:val="0"/>
          <w:marBottom w:val="0"/>
          <w:divBdr>
            <w:top w:val="none" w:sz="0" w:space="0" w:color="auto"/>
            <w:left w:val="none" w:sz="0" w:space="0" w:color="auto"/>
            <w:bottom w:val="none" w:sz="0" w:space="0" w:color="auto"/>
            <w:right w:val="none" w:sz="0" w:space="0" w:color="auto"/>
          </w:divBdr>
        </w:div>
        <w:div w:id="1236283901">
          <w:marLeft w:val="446"/>
          <w:marRight w:val="0"/>
          <w:marTop w:val="0"/>
          <w:marBottom w:val="0"/>
          <w:divBdr>
            <w:top w:val="none" w:sz="0" w:space="0" w:color="auto"/>
            <w:left w:val="none" w:sz="0" w:space="0" w:color="auto"/>
            <w:bottom w:val="none" w:sz="0" w:space="0" w:color="auto"/>
            <w:right w:val="none" w:sz="0" w:space="0" w:color="auto"/>
          </w:divBdr>
        </w:div>
        <w:div w:id="2064207332">
          <w:marLeft w:val="446"/>
          <w:marRight w:val="0"/>
          <w:marTop w:val="0"/>
          <w:marBottom w:val="0"/>
          <w:divBdr>
            <w:top w:val="none" w:sz="0" w:space="0" w:color="auto"/>
            <w:left w:val="none" w:sz="0" w:space="0" w:color="auto"/>
            <w:bottom w:val="none" w:sz="0" w:space="0" w:color="auto"/>
            <w:right w:val="none" w:sz="0" w:space="0" w:color="auto"/>
          </w:divBdr>
        </w:div>
        <w:div w:id="596209230">
          <w:marLeft w:val="446"/>
          <w:marRight w:val="0"/>
          <w:marTop w:val="0"/>
          <w:marBottom w:val="0"/>
          <w:divBdr>
            <w:top w:val="none" w:sz="0" w:space="0" w:color="auto"/>
            <w:left w:val="none" w:sz="0" w:space="0" w:color="auto"/>
            <w:bottom w:val="none" w:sz="0" w:space="0" w:color="auto"/>
            <w:right w:val="none" w:sz="0" w:space="0" w:color="auto"/>
          </w:divBdr>
        </w:div>
        <w:div w:id="278073920">
          <w:marLeft w:val="446"/>
          <w:marRight w:val="0"/>
          <w:marTop w:val="0"/>
          <w:marBottom w:val="0"/>
          <w:divBdr>
            <w:top w:val="none" w:sz="0" w:space="0" w:color="auto"/>
            <w:left w:val="none" w:sz="0" w:space="0" w:color="auto"/>
            <w:bottom w:val="none" w:sz="0" w:space="0" w:color="auto"/>
            <w:right w:val="none" w:sz="0" w:space="0" w:color="auto"/>
          </w:divBdr>
        </w:div>
      </w:divsChild>
    </w:div>
    <w:div w:id="602496478">
      <w:bodyDiv w:val="1"/>
      <w:marLeft w:val="0"/>
      <w:marRight w:val="0"/>
      <w:marTop w:val="0"/>
      <w:marBottom w:val="0"/>
      <w:divBdr>
        <w:top w:val="none" w:sz="0" w:space="0" w:color="auto"/>
        <w:left w:val="none" w:sz="0" w:space="0" w:color="auto"/>
        <w:bottom w:val="none" w:sz="0" w:space="0" w:color="auto"/>
        <w:right w:val="none" w:sz="0" w:space="0" w:color="auto"/>
      </w:divBdr>
    </w:div>
    <w:div w:id="629481602">
      <w:bodyDiv w:val="1"/>
      <w:marLeft w:val="0"/>
      <w:marRight w:val="0"/>
      <w:marTop w:val="0"/>
      <w:marBottom w:val="0"/>
      <w:divBdr>
        <w:top w:val="none" w:sz="0" w:space="0" w:color="auto"/>
        <w:left w:val="none" w:sz="0" w:space="0" w:color="auto"/>
        <w:bottom w:val="none" w:sz="0" w:space="0" w:color="auto"/>
        <w:right w:val="none" w:sz="0" w:space="0" w:color="auto"/>
      </w:divBdr>
    </w:div>
    <w:div w:id="677584469">
      <w:bodyDiv w:val="1"/>
      <w:marLeft w:val="0"/>
      <w:marRight w:val="0"/>
      <w:marTop w:val="0"/>
      <w:marBottom w:val="0"/>
      <w:divBdr>
        <w:top w:val="none" w:sz="0" w:space="0" w:color="auto"/>
        <w:left w:val="none" w:sz="0" w:space="0" w:color="auto"/>
        <w:bottom w:val="none" w:sz="0" w:space="0" w:color="auto"/>
        <w:right w:val="none" w:sz="0" w:space="0" w:color="auto"/>
      </w:divBdr>
    </w:div>
    <w:div w:id="688146776">
      <w:bodyDiv w:val="1"/>
      <w:marLeft w:val="0"/>
      <w:marRight w:val="0"/>
      <w:marTop w:val="0"/>
      <w:marBottom w:val="0"/>
      <w:divBdr>
        <w:top w:val="none" w:sz="0" w:space="0" w:color="auto"/>
        <w:left w:val="none" w:sz="0" w:space="0" w:color="auto"/>
        <w:bottom w:val="none" w:sz="0" w:space="0" w:color="auto"/>
        <w:right w:val="none" w:sz="0" w:space="0" w:color="auto"/>
      </w:divBdr>
    </w:div>
    <w:div w:id="696539431">
      <w:bodyDiv w:val="1"/>
      <w:marLeft w:val="0"/>
      <w:marRight w:val="0"/>
      <w:marTop w:val="0"/>
      <w:marBottom w:val="0"/>
      <w:divBdr>
        <w:top w:val="none" w:sz="0" w:space="0" w:color="auto"/>
        <w:left w:val="none" w:sz="0" w:space="0" w:color="auto"/>
        <w:bottom w:val="none" w:sz="0" w:space="0" w:color="auto"/>
        <w:right w:val="none" w:sz="0" w:space="0" w:color="auto"/>
      </w:divBdr>
    </w:div>
    <w:div w:id="698311385">
      <w:bodyDiv w:val="1"/>
      <w:marLeft w:val="0"/>
      <w:marRight w:val="0"/>
      <w:marTop w:val="0"/>
      <w:marBottom w:val="0"/>
      <w:divBdr>
        <w:top w:val="none" w:sz="0" w:space="0" w:color="auto"/>
        <w:left w:val="none" w:sz="0" w:space="0" w:color="auto"/>
        <w:bottom w:val="none" w:sz="0" w:space="0" w:color="auto"/>
        <w:right w:val="none" w:sz="0" w:space="0" w:color="auto"/>
      </w:divBdr>
    </w:div>
    <w:div w:id="716704580">
      <w:bodyDiv w:val="1"/>
      <w:marLeft w:val="0"/>
      <w:marRight w:val="0"/>
      <w:marTop w:val="0"/>
      <w:marBottom w:val="0"/>
      <w:divBdr>
        <w:top w:val="none" w:sz="0" w:space="0" w:color="auto"/>
        <w:left w:val="none" w:sz="0" w:space="0" w:color="auto"/>
        <w:bottom w:val="none" w:sz="0" w:space="0" w:color="auto"/>
        <w:right w:val="none" w:sz="0" w:space="0" w:color="auto"/>
      </w:divBdr>
    </w:div>
    <w:div w:id="718628390">
      <w:bodyDiv w:val="1"/>
      <w:marLeft w:val="0"/>
      <w:marRight w:val="0"/>
      <w:marTop w:val="0"/>
      <w:marBottom w:val="0"/>
      <w:divBdr>
        <w:top w:val="none" w:sz="0" w:space="0" w:color="auto"/>
        <w:left w:val="none" w:sz="0" w:space="0" w:color="auto"/>
        <w:bottom w:val="none" w:sz="0" w:space="0" w:color="auto"/>
        <w:right w:val="none" w:sz="0" w:space="0" w:color="auto"/>
      </w:divBdr>
    </w:div>
    <w:div w:id="719863061">
      <w:bodyDiv w:val="1"/>
      <w:marLeft w:val="0"/>
      <w:marRight w:val="0"/>
      <w:marTop w:val="0"/>
      <w:marBottom w:val="0"/>
      <w:divBdr>
        <w:top w:val="none" w:sz="0" w:space="0" w:color="auto"/>
        <w:left w:val="none" w:sz="0" w:space="0" w:color="auto"/>
        <w:bottom w:val="none" w:sz="0" w:space="0" w:color="auto"/>
        <w:right w:val="none" w:sz="0" w:space="0" w:color="auto"/>
      </w:divBdr>
    </w:div>
    <w:div w:id="744768668">
      <w:bodyDiv w:val="1"/>
      <w:marLeft w:val="0"/>
      <w:marRight w:val="0"/>
      <w:marTop w:val="0"/>
      <w:marBottom w:val="0"/>
      <w:divBdr>
        <w:top w:val="none" w:sz="0" w:space="0" w:color="auto"/>
        <w:left w:val="none" w:sz="0" w:space="0" w:color="auto"/>
        <w:bottom w:val="none" w:sz="0" w:space="0" w:color="auto"/>
        <w:right w:val="none" w:sz="0" w:space="0" w:color="auto"/>
      </w:divBdr>
    </w:div>
    <w:div w:id="767896573">
      <w:bodyDiv w:val="1"/>
      <w:marLeft w:val="0"/>
      <w:marRight w:val="0"/>
      <w:marTop w:val="0"/>
      <w:marBottom w:val="0"/>
      <w:divBdr>
        <w:top w:val="none" w:sz="0" w:space="0" w:color="auto"/>
        <w:left w:val="none" w:sz="0" w:space="0" w:color="auto"/>
        <w:bottom w:val="none" w:sz="0" w:space="0" w:color="auto"/>
        <w:right w:val="none" w:sz="0" w:space="0" w:color="auto"/>
      </w:divBdr>
      <w:divsChild>
        <w:div w:id="311099483">
          <w:marLeft w:val="0"/>
          <w:marRight w:val="0"/>
          <w:marTop w:val="0"/>
          <w:marBottom w:val="0"/>
          <w:divBdr>
            <w:top w:val="none" w:sz="0" w:space="0" w:color="auto"/>
            <w:left w:val="none" w:sz="0" w:space="0" w:color="auto"/>
            <w:bottom w:val="none" w:sz="0" w:space="0" w:color="auto"/>
            <w:right w:val="none" w:sz="0" w:space="0" w:color="auto"/>
          </w:divBdr>
        </w:div>
      </w:divsChild>
    </w:div>
    <w:div w:id="837188354">
      <w:bodyDiv w:val="1"/>
      <w:marLeft w:val="0"/>
      <w:marRight w:val="0"/>
      <w:marTop w:val="0"/>
      <w:marBottom w:val="0"/>
      <w:divBdr>
        <w:top w:val="none" w:sz="0" w:space="0" w:color="auto"/>
        <w:left w:val="none" w:sz="0" w:space="0" w:color="auto"/>
        <w:bottom w:val="none" w:sz="0" w:space="0" w:color="auto"/>
        <w:right w:val="none" w:sz="0" w:space="0" w:color="auto"/>
      </w:divBdr>
      <w:divsChild>
        <w:div w:id="472016968">
          <w:marLeft w:val="360"/>
          <w:marRight w:val="0"/>
          <w:marTop w:val="120"/>
          <w:marBottom w:val="120"/>
          <w:divBdr>
            <w:top w:val="none" w:sz="0" w:space="0" w:color="auto"/>
            <w:left w:val="none" w:sz="0" w:space="0" w:color="auto"/>
            <w:bottom w:val="none" w:sz="0" w:space="0" w:color="auto"/>
            <w:right w:val="none" w:sz="0" w:space="0" w:color="auto"/>
          </w:divBdr>
        </w:div>
      </w:divsChild>
    </w:div>
    <w:div w:id="850919767">
      <w:bodyDiv w:val="1"/>
      <w:marLeft w:val="0"/>
      <w:marRight w:val="0"/>
      <w:marTop w:val="0"/>
      <w:marBottom w:val="0"/>
      <w:divBdr>
        <w:top w:val="none" w:sz="0" w:space="0" w:color="auto"/>
        <w:left w:val="none" w:sz="0" w:space="0" w:color="auto"/>
        <w:bottom w:val="none" w:sz="0" w:space="0" w:color="auto"/>
        <w:right w:val="none" w:sz="0" w:space="0" w:color="auto"/>
      </w:divBdr>
    </w:div>
    <w:div w:id="856574626">
      <w:bodyDiv w:val="1"/>
      <w:marLeft w:val="0"/>
      <w:marRight w:val="0"/>
      <w:marTop w:val="0"/>
      <w:marBottom w:val="0"/>
      <w:divBdr>
        <w:top w:val="none" w:sz="0" w:space="0" w:color="auto"/>
        <w:left w:val="none" w:sz="0" w:space="0" w:color="auto"/>
        <w:bottom w:val="none" w:sz="0" w:space="0" w:color="auto"/>
        <w:right w:val="none" w:sz="0" w:space="0" w:color="auto"/>
      </w:divBdr>
    </w:div>
    <w:div w:id="896666386">
      <w:bodyDiv w:val="1"/>
      <w:marLeft w:val="0"/>
      <w:marRight w:val="0"/>
      <w:marTop w:val="0"/>
      <w:marBottom w:val="0"/>
      <w:divBdr>
        <w:top w:val="none" w:sz="0" w:space="0" w:color="auto"/>
        <w:left w:val="none" w:sz="0" w:space="0" w:color="auto"/>
        <w:bottom w:val="none" w:sz="0" w:space="0" w:color="auto"/>
        <w:right w:val="none" w:sz="0" w:space="0" w:color="auto"/>
      </w:divBdr>
    </w:div>
    <w:div w:id="902108319">
      <w:bodyDiv w:val="1"/>
      <w:marLeft w:val="0"/>
      <w:marRight w:val="0"/>
      <w:marTop w:val="0"/>
      <w:marBottom w:val="0"/>
      <w:divBdr>
        <w:top w:val="none" w:sz="0" w:space="0" w:color="auto"/>
        <w:left w:val="none" w:sz="0" w:space="0" w:color="auto"/>
        <w:bottom w:val="none" w:sz="0" w:space="0" w:color="auto"/>
        <w:right w:val="none" w:sz="0" w:space="0" w:color="auto"/>
      </w:divBdr>
      <w:divsChild>
        <w:div w:id="997266171">
          <w:marLeft w:val="0"/>
          <w:marRight w:val="0"/>
          <w:marTop w:val="0"/>
          <w:marBottom w:val="0"/>
          <w:divBdr>
            <w:top w:val="none" w:sz="0" w:space="0" w:color="auto"/>
            <w:left w:val="none" w:sz="0" w:space="0" w:color="auto"/>
            <w:bottom w:val="none" w:sz="0" w:space="0" w:color="auto"/>
            <w:right w:val="none" w:sz="0" w:space="0" w:color="auto"/>
          </w:divBdr>
        </w:div>
      </w:divsChild>
    </w:div>
    <w:div w:id="907764384">
      <w:bodyDiv w:val="1"/>
      <w:marLeft w:val="0"/>
      <w:marRight w:val="0"/>
      <w:marTop w:val="0"/>
      <w:marBottom w:val="0"/>
      <w:divBdr>
        <w:top w:val="none" w:sz="0" w:space="0" w:color="auto"/>
        <w:left w:val="none" w:sz="0" w:space="0" w:color="auto"/>
        <w:bottom w:val="none" w:sz="0" w:space="0" w:color="auto"/>
        <w:right w:val="none" w:sz="0" w:space="0" w:color="auto"/>
      </w:divBdr>
      <w:divsChild>
        <w:div w:id="1852840219">
          <w:marLeft w:val="0"/>
          <w:marRight w:val="0"/>
          <w:marTop w:val="0"/>
          <w:marBottom w:val="0"/>
          <w:divBdr>
            <w:top w:val="none" w:sz="0" w:space="0" w:color="auto"/>
            <w:left w:val="none" w:sz="0" w:space="0" w:color="auto"/>
            <w:bottom w:val="none" w:sz="0" w:space="0" w:color="auto"/>
            <w:right w:val="none" w:sz="0" w:space="0" w:color="auto"/>
          </w:divBdr>
        </w:div>
      </w:divsChild>
    </w:div>
    <w:div w:id="916331017">
      <w:bodyDiv w:val="1"/>
      <w:marLeft w:val="0"/>
      <w:marRight w:val="0"/>
      <w:marTop w:val="0"/>
      <w:marBottom w:val="0"/>
      <w:divBdr>
        <w:top w:val="none" w:sz="0" w:space="0" w:color="auto"/>
        <w:left w:val="none" w:sz="0" w:space="0" w:color="auto"/>
        <w:bottom w:val="none" w:sz="0" w:space="0" w:color="auto"/>
        <w:right w:val="none" w:sz="0" w:space="0" w:color="auto"/>
      </w:divBdr>
    </w:div>
    <w:div w:id="917901539">
      <w:bodyDiv w:val="1"/>
      <w:marLeft w:val="0"/>
      <w:marRight w:val="0"/>
      <w:marTop w:val="0"/>
      <w:marBottom w:val="0"/>
      <w:divBdr>
        <w:top w:val="none" w:sz="0" w:space="0" w:color="auto"/>
        <w:left w:val="none" w:sz="0" w:space="0" w:color="auto"/>
        <w:bottom w:val="none" w:sz="0" w:space="0" w:color="auto"/>
        <w:right w:val="none" w:sz="0" w:space="0" w:color="auto"/>
      </w:divBdr>
    </w:div>
    <w:div w:id="919631659">
      <w:bodyDiv w:val="1"/>
      <w:marLeft w:val="0"/>
      <w:marRight w:val="0"/>
      <w:marTop w:val="0"/>
      <w:marBottom w:val="0"/>
      <w:divBdr>
        <w:top w:val="none" w:sz="0" w:space="0" w:color="auto"/>
        <w:left w:val="none" w:sz="0" w:space="0" w:color="auto"/>
        <w:bottom w:val="none" w:sz="0" w:space="0" w:color="auto"/>
        <w:right w:val="none" w:sz="0" w:space="0" w:color="auto"/>
      </w:divBdr>
    </w:div>
    <w:div w:id="945118336">
      <w:bodyDiv w:val="1"/>
      <w:marLeft w:val="0"/>
      <w:marRight w:val="0"/>
      <w:marTop w:val="0"/>
      <w:marBottom w:val="0"/>
      <w:divBdr>
        <w:top w:val="none" w:sz="0" w:space="0" w:color="auto"/>
        <w:left w:val="none" w:sz="0" w:space="0" w:color="auto"/>
        <w:bottom w:val="none" w:sz="0" w:space="0" w:color="auto"/>
        <w:right w:val="none" w:sz="0" w:space="0" w:color="auto"/>
      </w:divBdr>
    </w:div>
    <w:div w:id="950236462">
      <w:bodyDiv w:val="1"/>
      <w:marLeft w:val="0"/>
      <w:marRight w:val="0"/>
      <w:marTop w:val="0"/>
      <w:marBottom w:val="0"/>
      <w:divBdr>
        <w:top w:val="none" w:sz="0" w:space="0" w:color="auto"/>
        <w:left w:val="none" w:sz="0" w:space="0" w:color="auto"/>
        <w:bottom w:val="none" w:sz="0" w:space="0" w:color="auto"/>
        <w:right w:val="none" w:sz="0" w:space="0" w:color="auto"/>
      </w:divBdr>
    </w:div>
    <w:div w:id="963272920">
      <w:bodyDiv w:val="1"/>
      <w:marLeft w:val="0"/>
      <w:marRight w:val="0"/>
      <w:marTop w:val="0"/>
      <w:marBottom w:val="0"/>
      <w:divBdr>
        <w:top w:val="none" w:sz="0" w:space="0" w:color="auto"/>
        <w:left w:val="none" w:sz="0" w:space="0" w:color="auto"/>
        <w:bottom w:val="none" w:sz="0" w:space="0" w:color="auto"/>
        <w:right w:val="none" w:sz="0" w:space="0" w:color="auto"/>
      </w:divBdr>
    </w:div>
    <w:div w:id="996113137">
      <w:bodyDiv w:val="1"/>
      <w:marLeft w:val="0"/>
      <w:marRight w:val="0"/>
      <w:marTop w:val="0"/>
      <w:marBottom w:val="0"/>
      <w:divBdr>
        <w:top w:val="none" w:sz="0" w:space="0" w:color="auto"/>
        <w:left w:val="none" w:sz="0" w:space="0" w:color="auto"/>
        <w:bottom w:val="none" w:sz="0" w:space="0" w:color="auto"/>
        <w:right w:val="none" w:sz="0" w:space="0" w:color="auto"/>
      </w:divBdr>
    </w:div>
    <w:div w:id="996615383">
      <w:bodyDiv w:val="1"/>
      <w:marLeft w:val="0"/>
      <w:marRight w:val="0"/>
      <w:marTop w:val="0"/>
      <w:marBottom w:val="0"/>
      <w:divBdr>
        <w:top w:val="none" w:sz="0" w:space="0" w:color="auto"/>
        <w:left w:val="none" w:sz="0" w:space="0" w:color="auto"/>
        <w:bottom w:val="none" w:sz="0" w:space="0" w:color="auto"/>
        <w:right w:val="none" w:sz="0" w:space="0" w:color="auto"/>
      </w:divBdr>
    </w:div>
    <w:div w:id="996803975">
      <w:bodyDiv w:val="1"/>
      <w:marLeft w:val="0"/>
      <w:marRight w:val="0"/>
      <w:marTop w:val="0"/>
      <w:marBottom w:val="0"/>
      <w:divBdr>
        <w:top w:val="none" w:sz="0" w:space="0" w:color="auto"/>
        <w:left w:val="none" w:sz="0" w:space="0" w:color="auto"/>
        <w:bottom w:val="none" w:sz="0" w:space="0" w:color="auto"/>
        <w:right w:val="none" w:sz="0" w:space="0" w:color="auto"/>
      </w:divBdr>
    </w:div>
    <w:div w:id="10410576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089">
          <w:marLeft w:val="0"/>
          <w:marRight w:val="0"/>
          <w:marTop w:val="0"/>
          <w:marBottom w:val="0"/>
          <w:divBdr>
            <w:top w:val="none" w:sz="0" w:space="0" w:color="auto"/>
            <w:left w:val="none" w:sz="0" w:space="0" w:color="auto"/>
            <w:bottom w:val="none" w:sz="0" w:space="0" w:color="auto"/>
            <w:right w:val="none" w:sz="0" w:space="0" w:color="auto"/>
          </w:divBdr>
        </w:div>
      </w:divsChild>
    </w:div>
    <w:div w:id="1043596609">
      <w:bodyDiv w:val="1"/>
      <w:marLeft w:val="0"/>
      <w:marRight w:val="0"/>
      <w:marTop w:val="0"/>
      <w:marBottom w:val="0"/>
      <w:divBdr>
        <w:top w:val="none" w:sz="0" w:space="0" w:color="auto"/>
        <w:left w:val="none" w:sz="0" w:space="0" w:color="auto"/>
        <w:bottom w:val="none" w:sz="0" w:space="0" w:color="auto"/>
        <w:right w:val="none" w:sz="0" w:space="0" w:color="auto"/>
      </w:divBdr>
    </w:div>
    <w:div w:id="1045300897">
      <w:bodyDiv w:val="1"/>
      <w:marLeft w:val="0"/>
      <w:marRight w:val="0"/>
      <w:marTop w:val="0"/>
      <w:marBottom w:val="0"/>
      <w:divBdr>
        <w:top w:val="none" w:sz="0" w:space="0" w:color="auto"/>
        <w:left w:val="none" w:sz="0" w:space="0" w:color="auto"/>
        <w:bottom w:val="none" w:sz="0" w:space="0" w:color="auto"/>
        <w:right w:val="none" w:sz="0" w:space="0" w:color="auto"/>
      </w:divBdr>
      <w:divsChild>
        <w:div w:id="1372993331">
          <w:marLeft w:val="446"/>
          <w:marRight w:val="0"/>
          <w:marTop w:val="0"/>
          <w:marBottom w:val="0"/>
          <w:divBdr>
            <w:top w:val="none" w:sz="0" w:space="0" w:color="auto"/>
            <w:left w:val="none" w:sz="0" w:space="0" w:color="auto"/>
            <w:bottom w:val="none" w:sz="0" w:space="0" w:color="auto"/>
            <w:right w:val="none" w:sz="0" w:space="0" w:color="auto"/>
          </w:divBdr>
        </w:div>
        <w:div w:id="781921302">
          <w:marLeft w:val="446"/>
          <w:marRight w:val="0"/>
          <w:marTop w:val="0"/>
          <w:marBottom w:val="0"/>
          <w:divBdr>
            <w:top w:val="none" w:sz="0" w:space="0" w:color="auto"/>
            <w:left w:val="none" w:sz="0" w:space="0" w:color="auto"/>
            <w:bottom w:val="none" w:sz="0" w:space="0" w:color="auto"/>
            <w:right w:val="none" w:sz="0" w:space="0" w:color="auto"/>
          </w:divBdr>
        </w:div>
        <w:div w:id="133958020">
          <w:marLeft w:val="446"/>
          <w:marRight w:val="0"/>
          <w:marTop w:val="0"/>
          <w:marBottom w:val="0"/>
          <w:divBdr>
            <w:top w:val="none" w:sz="0" w:space="0" w:color="auto"/>
            <w:left w:val="none" w:sz="0" w:space="0" w:color="auto"/>
            <w:bottom w:val="none" w:sz="0" w:space="0" w:color="auto"/>
            <w:right w:val="none" w:sz="0" w:space="0" w:color="auto"/>
          </w:divBdr>
        </w:div>
        <w:div w:id="976883701">
          <w:marLeft w:val="446"/>
          <w:marRight w:val="0"/>
          <w:marTop w:val="0"/>
          <w:marBottom w:val="0"/>
          <w:divBdr>
            <w:top w:val="none" w:sz="0" w:space="0" w:color="auto"/>
            <w:left w:val="none" w:sz="0" w:space="0" w:color="auto"/>
            <w:bottom w:val="none" w:sz="0" w:space="0" w:color="auto"/>
            <w:right w:val="none" w:sz="0" w:space="0" w:color="auto"/>
          </w:divBdr>
        </w:div>
        <w:div w:id="2637059">
          <w:marLeft w:val="446"/>
          <w:marRight w:val="0"/>
          <w:marTop w:val="0"/>
          <w:marBottom w:val="0"/>
          <w:divBdr>
            <w:top w:val="none" w:sz="0" w:space="0" w:color="auto"/>
            <w:left w:val="none" w:sz="0" w:space="0" w:color="auto"/>
            <w:bottom w:val="none" w:sz="0" w:space="0" w:color="auto"/>
            <w:right w:val="none" w:sz="0" w:space="0" w:color="auto"/>
          </w:divBdr>
        </w:div>
      </w:divsChild>
    </w:div>
    <w:div w:id="1074081839">
      <w:bodyDiv w:val="1"/>
      <w:marLeft w:val="0"/>
      <w:marRight w:val="0"/>
      <w:marTop w:val="0"/>
      <w:marBottom w:val="0"/>
      <w:divBdr>
        <w:top w:val="none" w:sz="0" w:space="0" w:color="auto"/>
        <w:left w:val="none" w:sz="0" w:space="0" w:color="auto"/>
        <w:bottom w:val="none" w:sz="0" w:space="0" w:color="auto"/>
        <w:right w:val="none" w:sz="0" w:space="0" w:color="auto"/>
      </w:divBdr>
      <w:divsChild>
        <w:div w:id="1957298605">
          <w:marLeft w:val="360"/>
          <w:marRight w:val="0"/>
          <w:marTop w:val="120"/>
          <w:marBottom w:val="120"/>
          <w:divBdr>
            <w:top w:val="none" w:sz="0" w:space="0" w:color="auto"/>
            <w:left w:val="none" w:sz="0" w:space="0" w:color="auto"/>
            <w:bottom w:val="none" w:sz="0" w:space="0" w:color="auto"/>
            <w:right w:val="none" w:sz="0" w:space="0" w:color="auto"/>
          </w:divBdr>
        </w:div>
      </w:divsChild>
    </w:div>
    <w:div w:id="1081606429">
      <w:bodyDiv w:val="1"/>
      <w:marLeft w:val="0"/>
      <w:marRight w:val="0"/>
      <w:marTop w:val="0"/>
      <w:marBottom w:val="0"/>
      <w:divBdr>
        <w:top w:val="none" w:sz="0" w:space="0" w:color="auto"/>
        <w:left w:val="none" w:sz="0" w:space="0" w:color="auto"/>
        <w:bottom w:val="none" w:sz="0" w:space="0" w:color="auto"/>
        <w:right w:val="none" w:sz="0" w:space="0" w:color="auto"/>
      </w:divBdr>
    </w:div>
    <w:div w:id="1082802172">
      <w:bodyDiv w:val="1"/>
      <w:marLeft w:val="0"/>
      <w:marRight w:val="0"/>
      <w:marTop w:val="0"/>
      <w:marBottom w:val="0"/>
      <w:divBdr>
        <w:top w:val="none" w:sz="0" w:space="0" w:color="auto"/>
        <w:left w:val="none" w:sz="0" w:space="0" w:color="auto"/>
        <w:bottom w:val="none" w:sz="0" w:space="0" w:color="auto"/>
        <w:right w:val="none" w:sz="0" w:space="0" w:color="auto"/>
      </w:divBdr>
      <w:divsChild>
        <w:div w:id="1826120479">
          <w:marLeft w:val="360"/>
          <w:marRight w:val="0"/>
          <w:marTop w:val="120"/>
          <w:marBottom w:val="120"/>
          <w:divBdr>
            <w:top w:val="none" w:sz="0" w:space="0" w:color="auto"/>
            <w:left w:val="none" w:sz="0" w:space="0" w:color="auto"/>
            <w:bottom w:val="none" w:sz="0" w:space="0" w:color="auto"/>
            <w:right w:val="none" w:sz="0" w:space="0" w:color="auto"/>
          </w:divBdr>
        </w:div>
      </w:divsChild>
    </w:div>
    <w:div w:id="1108164006">
      <w:marLeft w:val="0"/>
      <w:marRight w:val="0"/>
      <w:marTop w:val="0"/>
      <w:marBottom w:val="0"/>
      <w:divBdr>
        <w:top w:val="none" w:sz="0" w:space="0" w:color="auto"/>
        <w:left w:val="none" w:sz="0" w:space="0" w:color="auto"/>
        <w:bottom w:val="none" w:sz="0" w:space="0" w:color="auto"/>
        <w:right w:val="none" w:sz="0" w:space="0" w:color="auto"/>
      </w:divBdr>
    </w:div>
    <w:div w:id="1108164007">
      <w:marLeft w:val="1800"/>
      <w:marRight w:val="0"/>
      <w:marTop w:val="0"/>
      <w:marBottom w:val="0"/>
      <w:divBdr>
        <w:top w:val="none" w:sz="0" w:space="0" w:color="auto"/>
        <w:left w:val="none" w:sz="0" w:space="0" w:color="auto"/>
        <w:bottom w:val="none" w:sz="0" w:space="0" w:color="auto"/>
        <w:right w:val="none" w:sz="0" w:space="0" w:color="auto"/>
      </w:divBdr>
    </w:div>
    <w:div w:id="1108164008">
      <w:marLeft w:val="1166"/>
      <w:marRight w:val="0"/>
      <w:marTop w:val="0"/>
      <w:marBottom w:val="0"/>
      <w:divBdr>
        <w:top w:val="none" w:sz="0" w:space="0" w:color="auto"/>
        <w:left w:val="none" w:sz="0" w:space="0" w:color="auto"/>
        <w:bottom w:val="none" w:sz="0" w:space="0" w:color="auto"/>
        <w:right w:val="none" w:sz="0" w:space="0" w:color="auto"/>
      </w:divBdr>
    </w:div>
    <w:div w:id="1108164009">
      <w:marLeft w:val="0"/>
      <w:marRight w:val="0"/>
      <w:marTop w:val="0"/>
      <w:marBottom w:val="0"/>
      <w:divBdr>
        <w:top w:val="none" w:sz="0" w:space="0" w:color="auto"/>
        <w:left w:val="none" w:sz="0" w:space="0" w:color="auto"/>
        <w:bottom w:val="none" w:sz="0" w:space="0" w:color="auto"/>
        <w:right w:val="none" w:sz="0" w:space="0" w:color="auto"/>
      </w:divBdr>
    </w:div>
    <w:div w:id="1108164010">
      <w:marLeft w:val="0"/>
      <w:marRight w:val="0"/>
      <w:marTop w:val="0"/>
      <w:marBottom w:val="0"/>
      <w:divBdr>
        <w:top w:val="none" w:sz="0" w:space="0" w:color="auto"/>
        <w:left w:val="none" w:sz="0" w:space="0" w:color="auto"/>
        <w:bottom w:val="none" w:sz="0" w:space="0" w:color="auto"/>
        <w:right w:val="none" w:sz="0" w:space="0" w:color="auto"/>
      </w:divBdr>
    </w:div>
    <w:div w:id="1108164011">
      <w:marLeft w:val="0"/>
      <w:marRight w:val="0"/>
      <w:marTop w:val="0"/>
      <w:marBottom w:val="0"/>
      <w:divBdr>
        <w:top w:val="none" w:sz="0" w:space="0" w:color="auto"/>
        <w:left w:val="none" w:sz="0" w:space="0" w:color="auto"/>
        <w:bottom w:val="none" w:sz="0" w:space="0" w:color="auto"/>
        <w:right w:val="none" w:sz="0" w:space="0" w:color="auto"/>
      </w:divBdr>
    </w:div>
    <w:div w:id="1108164012">
      <w:marLeft w:val="0"/>
      <w:marRight w:val="0"/>
      <w:marTop w:val="0"/>
      <w:marBottom w:val="0"/>
      <w:divBdr>
        <w:top w:val="none" w:sz="0" w:space="0" w:color="auto"/>
        <w:left w:val="none" w:sz="0" w:space="0" w:color="auto"/>
        <w:bottom w:val="none" w:sz="0" w:space="0" w:color="auto"/>
        <w:right w:val="none" w:sz="0" w:space="0" w:color="auto"/>
      </w:divBdr>
    </w:div>
    <w:div w:id="1108164013">
      <w:marLeft w:val="0"/>
      <w:marRight w:val="0"/>
      <w:marTop w:val="0"/>
      <w:marBottom w:val="0"/>
      <w:divBdr>
        <w:top w:val="none" w:sz="0" w:space="0" w:color="auto"/>
        <w:left w:val="none" w:sz="0" w:space="0" w:color="auto"/>
        <w:bottom w:val="none" w:sz="0" w:space="0" w:color="auto"/>
        <w:right w:val="none" w:sz="0" w:space="0" w:color="auto"/>
      </w:divBdr>
    </w:div>
    <w:div w:id="1108164014">
      <w:marLeft w:val="0"/>
      <w:marRight w:val="0"/>
      <w:marTop w:val="0"/>
      <w:marBottom w:val="0"/>
      <w:divBdr>
        <w:top w:val="none" w:sz="0" w:space="0" w:color="auto"/>
        <w:left w:val="none" w:sz="0" w:space="0" w:color="auto"/>
        <w:bottom w:val="none" w:sz="0" w:space="0" w:color="auto"/>
        <w:right w:val="none" w:sz="0" w:space="0" w:color="auto"/>
      </w:divBdr>
    </w:div>
    <w:div w:id="1108164015">
      <w:marLeft w:val="0"/>
      <w:marRight w:val="0"/>
      <w:marTop w:val="0"/>
      <w:marBottom w:val="0"/>
      <w:divBdr>
        <w:top w:val="none" w:sz="0" w:space="0" w:color="auto"/>
        <w:left w:val="none" w:sz="0" w:space="0" w:color="auto"/>
        <w:bottom w:val="none" w:sz="0" w:space="0" w:color="auto"/>
        <w:right w:val="none" w:sz="0" w:space="0" w:color="auto"/>
      </w:divBdr>
    </w:div>
    <w:div w:id="1108164017">
      <w:marLeft w:val="0"/>
      <w:marRight w:val="0"/>
      <w:marTop w:val="0"/>
      <w:marBottom w:val="0"/>
      <w:divBdr>
        <w:top w:val="none" w:sz="0" w:space="0" w:color="auto"/>
        <w:left w:val="none" w:sz="0" w:space="0" w:color="auto"/>
        <w:bottom w:val="none" w:sz="0" w:space="0" w:color="auto"/>
        <w:right w:val="none" w:sz="0" w:space="0" w:color="auto"/>
      </w:divBdr>
    </w:div>
    <w:div w:id="1108164018">
      <w:marLeft w:val="0"/>
      <w:marRight w:val="0"/>
      <w:marTop w:val="0"/>
      <w:marBottom w:val="0"/>
      <w:divBdr>
        <w:top w:val="none" w:sz="0" w:space="0" w:color="auto"/>
        <w:left w:val="none" w:sz="0" w:space="0" w:color="auto"/>
        <w:bottom w:val="none" w:sz="0" w:space="0" w:color="auto"/>
        <w:right w:val="none" w:sz="0" w:space="0" w:color="auto"/>
      </w:divBdr>
    </w:div>
    <w:div w:id="1108164019">
      <w:marLeft w:val="1166"/>
      <w:marRight w:val="0"/>
      <w:marTop w:val="0"/>
      <w:marBottom w:val="0"/>
      <w:divBdr>
        <w:top w:val="none" w:sz="0" w:space="0" w:color="auto"/>
        <w:left w:val="none" w:sz="0" w:space="0" w:color="auto"/>
        <w:bottom w:val="none" w:sz="0" w:space="0" w:color="auto"/>
        <w:right w:val="none" w:sz="0" w:space="0" w:color="auto"/>
      </w:divBdr>
    </w:div>
    <w:div w:id="1108164020">
      <w:marLeft w:val="0"/>
      <w:marRight w:val="0"/>
      <w:marTop w:val="0"/>
      <w:marBottom w:val="0"/>
      <w:divBdr>
        <w:top w:val="none" w:sz="0" w:space="0" w:color="auto"/>
        <w:left w:val="none" w:sz="0" w:space="0" w:color="auto"/>
        <w:bottom w:val="none" w:sz="0" w:space="0" w:color="auto"/>
        <w:right w:val="none" w:sz="0" w:space="0" w:color="auto"/>
      </w:divBdr>
    </w:div>
    <w:div w:id="1108164021">
      <w:marLeft w:val="0"/>
      <w:marRight w:val="0"/>
      <w:marTop w:val="0"/>
      <w:marBottom w:val="0"/>
      <w:divBdr>
        <w:top w:val="none" w:sz="0" w:space="0" w:color="auto"/>
        <w:left w:val="none" w:sz="0" w:space="0" w:color="auto"/>
        <w:bottom w:val="none" w:sz="0" w:space="0" w:color="auto"/>
        <w:right w:val="none" w:sz="0" w:space="0" w:color="auto"/>
      </w:divBdr>
    </w:div>
    <w:div w:id="1108164022">
      <w:marLeft w:val="0"/>
      <w:marRight w:val="0"/>
      <w:marTop w:val="0"/>
      <w:marBottom w:val="0"/>
      <w:divBdr>
        <w:top w:val="none" w:sz="0" w:space="0" w:color="auto"/>
        <w:left w:val="none" w:sz="0" w:space="0" w:color="auto"/>
        <w:bottom w:val="none" w:sz="0" w:space="0" w:color="auto"/>
        <w:right w:val="none" w:sz="0" w:space="0" w:color="auto"/>
      </w:divBdr>
    </w:div>
    <w:div w:id="1108164023">
      <w:marLeft w:val="0"/>
      <w:marRight w:val="0"/>
      <w:marTop w:val="0"/>
      <w:marBottom w:val="0"/>
      <w:divBdr>
        <w:top w:val="none" w:sz="0" w:space="0" w:color="auto"/>
        <w:left w:val="none" w:sz="0" w:space="0" w:color="auto"/>
        <w:bottom w:val="none" w:sz="0" w:space="0" w:color="auto"/>
        <w:right w:val="none" w:sz="0" w:space="0" w:color="auto"/>
      </w:divBdr>
    </w:div>
    <w:div w:id="1108164024">
      <w:marLeft w:val="1800"/>
      <w:marRight w:val="0"/>
      <w:marTop w:val="0"/>
      <w:marBottom w:val="0"/>
      <w:divBdr>
        <w:top w:val="none" w:sz="0" w:space="0" w:color="auto"/>
        <w:left w:val="none" w:sz="0" w:space="0" w:color="auto"/>
        <w:bottom w:val="none" w:sz="0" w:space="0" w:color="auto"/>
        <w:right w:val="none" w:sz="0" w:space="0" w:color="auto"/>
      </w:divBdr>
    </w:div>
    <w:div w:id="1108164025">
      <w:marLeft w:val="0"/>
      <w:marRight w:val="0"/>
      <w:marTop w:val="0"/>
      <w:marBottom w:val="0"/>
      <w:divBdr>
        <w:top w:val="none" w:sz="0" w:space="0" w:color="auto"/>
        <w:left w:val="none" w:sz="0" w:space="0" w:color="auto"/>
        <w:bottom w:val="none" w:sz="0" w:space="0" w:color="auto"/>
        <w:right w:val="none" w:sz="0" w:space="0" w:color="auto"/>
      </w:divBdr>
    </w:div>
    <w:div w:id="1108164026">
      <w:marLeft w:val="446"/>
      <w:marRight w:val="0"/>
      <w:marTop w:val="0"/>
      <w:marBottom w:val="0"/>
      <w:divBdr>
        <w:top w:val="none" w:sz="0" w:space="0" w:color="auto"/>
        <w:left w:val="none" w:sz="0" w:space="0" w:color="auto"/>
        <w:bottom w:val="none" w:sz="0" w:space="0" w:color="auto"/>
        <w:right w:val="none" w:sz="0" w:space="0" w:color="auto"/>
      </w:divBdr>
    </w:div>
    <w:div w:id="1108164027">
      <w:marLeft w:val="1800"/>
      <w:marRight w:val="0"/>
      <w:marTop w:val="0"/>
      <w:marBottom w:val="0"/>
      <w:divBdr>
        <w:top w:val="none" w:sz="0" w:space="0" w:color="auto"/>
        <w:left w:val="none" w:sz="0" w:space="0" w:color="auto"/>
        <w:bottom w:val="none" w:sz="0" w:space="0" w:color="auto"/>
        <w:right w:val="none" w:sz="0" w:space="0" w:color="auto"/>
      </w:divBdr>
    </w:div>
    <w:div w:id="1108164028">
      <w:marLeft w:val="0"/>
      <w:marRight w:val="0"/>
      <w:marTop w:val="0"/>
      <w:marBottom w:val="0"/>
      <w:divBdr>
        <w:top w:val="none" w:sz="0" w:space="0" w:color="auto"/>
        <w:left w:val="none" w:sz="0" w:space="0" w:color="auto"/>
        <w:bottom w:val="none" w:sz="0" w:space="0" w:color="auto"/>
        <w:right w:val="none" w:sz="0" w:space="0" w:color="auto"/>
      </w:divBdr>
    </w:div>
    <w:div w:id="1108164029">
      <w:marLeft w:val="1166"/>
      <w:marRight w:val="0"/>
      <w:marTop w:val="0"/>
      <w:marBottom w:val="0"/>
      <w:divBdr>
        <w:top w:val="none" w:sz="0" w:space="0" w:color="auto"/>
        <w:left w:val="none" w:sz="0" w:space="0" w:color="auto"/>
        <w:bottom w:val="none" w:sz="0" w:space="0" w:color="auto"/>
        <w:right w:val="none" w:sz="0" w:space="0" w:color="auto"/>
      </w:divBdr>
    </w:div>
    <w:div w:id="1108164030">
      <w:marLeft w:val="0"/>
      <w:marRight w:val="0"/>
      <w:marTop w:val="0"/>
      <w:marBottom w:val="0"/>
      <w:divBdr>
        <w:top w:val="none" w:sz="0" w:space="0" w:color="auto"/>
        <w:left w:val="none" w:sz="0" w:space="0" w:color="auto"/>
        <w:bottom w:val="none" w:sz="0" w:space="0" w:color="auto"/>
        <w:right w:val="none" w:sz="0" w:space="0" w:color="auto"/>
      </w:divBdr>
    </w:div>
    <w:div w:id="1108164031">
      <w:marLeft w:val="0"/>
      <w:marRight w:val="0"/>
      <w:marTop w:val="0"/>
      <w:marBottom w:val="0"/>
      <w:divBdr>
        <w:top w:val="none" w:sz="0" w:space="0" w:color="auto"/>
        <w:left w:val="none" w:sz="0" w:space="0" w:color="auto"/>
        <w:bottom w:val="none" w:sz="0" w:space="0" w:color="auto"/>
        <w:right w:val="none" w:sz="0" w:space="0" w:color="auto"/>
      </w:divBdr>
    </w:div>
    <w:div w:id="1108164032">
      <w:marLeft w:val="1800"/>
      <w:marRight w:val="0"/>
      <w:marTop w:val="0"/>
      <w:marBottom w:val="0"/>
      <w:divBdr>
        <w:top w:val="none" w:sz="0" w:space="0" w:color="auto"/>
        <w:left w:val="none" w:sz="0" w:space="0" w:color="auto"/>
        <w:bottom w:val="none" w:sz="0" w:space="0" w:color="auto"/>
        <w:right w:val="none" w:sz="0" w:space="0" w:color="auto"/>
      </w:divBdr>
    </w:div>
    <w:div w:id="1108164033">
      <w:marLeft w:val="0"/>
      <w:marRight w:val="0"/>
      <w:marTop w:val="0"/>
      <w:marBottom w:val="0"/>
      <w:divBdr>
        <w:top w:val="none" w:sz="0" w:space="0" w:color="auto"/>
        <w:left w:val="none" w:sz="0" w:space="0" w:color="auto"/>
        <w:bottom w:val="none" w:sz="0" w:space="0" w:color="auto"/>
        <w:right w:val="none" w:sz="0" w:space="0" w:color="auto"/>
      </w:divBdr>
    </w:div>
    <w:div w:id="1108164034">
      <w:marLeft w:val="0"/>
      <w:marRight w:val="0"/>
      <w:marTop w:val="0"/>
      <w:marBottom w:val="0"/>
      <w:divBdr>
        <w:top w:val="none" w:sz="0" w:space="0" w:color="auto"/>
        <w:left w:val="none" w:sz="0" w:space="0" w:color="auto"/>
        <w:bottom w:val="none" w:sz="0" w:space="0" w:color="auto"/>
        <w:right w:val="none" w:sz="0" w:space="0" w:color="auto"/>
      </w:divBdr>
    </w:div>
    <w:div w:id="1108164035">
      <w:marLeft w:val="0"/>
      <w:marRight w:val="0"/>
      <w:marTop w:val="0"/>
      <w:marBottom w:val="0"/>
      <w:divBdr>
        <w:top w:val="none" w:sz="0" w:space="0" w:color="auto"/>
        <w:left w:val="none" w:sz="0" w:space="0" w:color="auto"/>
        <w:bottom w:val="none" w:sz="0" w:space="0" w:color="auto"/>
        <w:right w:val="none" w:sz="0" w:space="0" w:color="auto"/>
      </w:divBdr>
      <w:divsChild>
        <w:div w:id="1108164088">
          <w:marLeft w:val="0"/>
          <w:marRight w:val="0"/>
          <w:marTop w:val="0"/>
          <w:marBottom w:val="0"/>
          <w:divBdr>
            <w:top w:val="none" w:sz="0" w:space="0" w:color="auto"/>
            <w:left w:val="none" w:sz="0" w:space="0" w:color="auto"/>
            <w:bottom w:val="none" w:sz="0" w:space="0" w:color="auto"/>
            <w:right w:val="none" w:sz="0" w:space="0" w:color="auto"/>
          </w:divBdr>
          <w:divsChild>
            <w:div w:id="1108164052">
              <w:marLeft w:val="0"/>
              <w:marRight w:val="0"/>
              <w:marTop w:val="0"/>
              <w:marBottom w:val="0"/>
              <w:divBdr>
                <w:top w:val="none" w:sz="0" w:space="0" w:color="auto"/>
                <w:left w:val="none" w:sz="0" w:space="0" w:color="auto"/>
                <w:bottom w:val="none" w:sz="0" w:space="0" w:color="auto"/>
                <w:right w:val="none" w:sz="0" w:space="0" w:color="auto"/>
              </w:divBdr>
            </w:div>
            <w:div w:id="11081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36">
      <w:marLeft w:val="0"/>
      <w:marRight w:val="0"/>
      <w:marTop w:val="0"/>
      <w:marBottom w:val="0"/>
      <w:divBdr>
        <w:top w:val="none" w:sz="0" w:space="0" w:color="auto"/>
        <w:left w:val="none" w:sz="0" w:space="0" w:color="auto"/>
        <w:bottom w:val="none" w:sz="0" w:space="0" w:color="auto"/>
        <w:right w:val="none" w:sz="0" w:space="0" w:color="auto"/>
      </w:divBdr>
    </w:div>
    <w:div w:id="1108164037">
      <w:marLeft w:val="0"/>
      <w:marRight w:val="0"/>
      <w:marTop w:val="0"/>
      <w:marBottom w:val="0"/>
      <w:divBdr>
        <w:top w:val="none" w:sz="0" w:space="0" w:color="auto"/>
        <w:left w:val="none" w:sz="0" w:space="0" w:color="auto"/>
        <w:bottom w:val="none" w:sz="0" w:space="0" w:color="auto"/>
        <w:right w:val="none" w:sz="0" w:space="0" w:color="auto"/>
      </w:divBdr>
    </w:div>
    <w:div w:id="1108164038">
      <w:marLeft w:val="0"/>
      <w:marRight w:val="0"/>
      <w:marTop w:val="0"/>
      <w:marBottom w:val="0"/>
      <w:divBdr>
        <w:top w:val="none" w:sz="0" w:space="0" w:color="auto"/>
        <w:left w:val="none" w:sz="0" w:space="0" w:color="auto"/>
        <w:bottom w:val="none" w:sz="0" w:space="0" w:color="auto"/>
        <w:right w:val="none" w:sz="0" w:space="0" w:color="auto"/>
      </w:divBdr>
    </w:div>
    <w:div w:id="1108164039">
      <w:marLeft w:val="0"/>
      <w:marRight w:val="0"/>
      <w:marTop w:val="0"/>
      <w:marBottom w:val="0"/>
      <w:divBdr>
        <w:top w:val="none" w:sz="0" w:space="0" w:color="auto"/>
        <w:left w:val="none" w:sz="0" w:space="0" w:color="auto"/>
        <w:bottom w:val="none" w:sz="0" w:space="0" w:color="auto"/>
        <w:right w:val="none" w:sz="0" w:space="0" w:color="auto"/>
      </w:divBdr>
    </w:div>
    <w:div w:id="1108164040">
      <w:marLeft w:val="0"/>
      <w:marRight w:val="0"/>
      <w:marTop w:val="0"/>
      <w:marBottom w:val="0"/>
      <w:divBdr>
        <w:top w:val="none" w:sz="0" w:space="0" w:color="auto"/>
        <w:left w:val="none" w:sz="0" w:space="0" w:color="auto"/>
        <w:bottom w:val="none" w:sz="0" w:space="0" w:color="auto"/>
        <w:right w:val="none" w:sz="0" w:space="0" w:color="auto"/>
      </w:divBdr>
    </w:div>
    <w:div w:id="1108164041">
      <w:marLeft w:val="0"/>
      <w:marRight w:val="0"/>
      <w:marTop w:val="0"/>
      <w:marBottom w:val="0"/>
      <w:divBdr>
        <w:top w:val="none" w:sz="0" w:space="0" w:color="auto"/>
        <w:left w:val="none" w:sz="0" w:space="0" w:color="auto"/>
        <w:bottom w:val="none" w:sz="0" w:space="0" w:color="auto"/>
        <w:right w:val="none" w:sz="0" w:space="0" w:color="auto"/>
      </w:divBdr>
    </w:div>
    <w:div w:id="1108164042">
      <w:marLeft w:val="0"/>
      <w:marRight w:val="0"/>
      <w:marTop w:val="0"/>
      <w:marBottom w:val="0"/>
      <w:divBdr>
        <w:top w:val="none" w:sz="0" w:space="0" w:color="auto"/>
        <w:left w:val="none" w:sz="0" w:space="0" w:color="auto"/>
        <w:bottom w:val="none" w:sz="0" w:space="0" w:color="auto"/>
        <w:right w:val="none" w:sz="0" w:space="0" w:color="auto"/>
      </w:divBdr>
    </w:div>
    <w:div w:id="1108164043">
      <w:marLeft w:val="0"/>
      <w:marRight w:val="0"/>
      <w:marTop w:val="0"/>
      <w:marBottom w:val="0"/>
      <w:divBdr>
        <w:top w:val="none" w:sz="0" w:space="0" w:color="auto"/>
        <w:left w:val="none" w:sz="0" w:space="0" w:color="auto"/>
        <w:bottom w:val="none" w:sz="0" w:space="0" w:color="auto"/>
        <w:right w:val="none" w:sz="0" w:space="0" w:color="auto"/>
      </w:divBdr>
    </w:div>
    <w:div w:id="1108164044">
      <w:marLeft w:val="0"/>
      <w:marRight w:val="0"/>
      <w:marTop w:val="0"/>
      <w:marBottom w:val="0"/>
      <w:divBdr>
        <w:top w:val="none" w:sz="0" w:space="0" w:color="auto"/>
        <w:left w:val="none" w:sz="0" w:space="0" w:color="auto"/>
        <w:bottom w:val="none" w:sz="0" w:space="0" w:color="auto"/>
        <w:right w:val="none" w:sz="0" w:space="0" w:color="auto"/>
      </w:divBdr>
    </w:div>
    <w:div w:id="1108164045">
      <w:marLeft w:val="0"/>
      <w:marRight w:val="0"/>
      <w:marTop w:val="0"/>
      <w:marBottom w:val="0"/>
      <w:divBdr>
        <w:top w:val="none" w:sz="0" w:space="0" w:color="auto"/>
        <w:left w:val="none" w:sz="0" w:space="0" w:color="auto"/>
        <w:bottom w:val="none" w:sz="0" w:space="0" w:color="auto"/>
        <w:right w:val="none" w:sz="0" w:space="0" w:color="auto"/>
      </w:divBdr>
    </w:div>
    <w:div w:id="1108164046">
      <w:marLeft w:val="1166"/>
      <w:marRight w:val="0"/>
      <w:marTop w:val="0"/>
      <w:marBottom w:val="0"/>
      <w:divBdr>
        <w:top w:val="none" w:sz="0" w:space="0" w:color="auto"/>
        <w:left w:val="none" w:sz="0" w:space="0" w:color="auto"/>
        <w:bottom w:val="none" w:sz="0" w:space="0" w:color="auto"/>
        <w:right w:val="none" w:sz="0" w:space="0" w:color="auto"/>
      </w:divBdr>
    </w:div>
    <w:div w:id="1108164047">
      <w:marLeft w:val="0"/>
      <w:marRight w:val="0"/>
      <w:marTop w:val="0"/>
      <w:marBottom w:val="0"/>
      <w:divBdr>
        <w:top w:val="none" w:sz="0" w:space="0" w:color="auto"/>
        <w:left w:val="none" w:sz="0" w:space="0" w:color="auto"/>
        <w:bottom w:val="none" w:sz="0" w:space="0" w:color="auto"/>
        <w:right w:val="none" w:sz="0" w:space="0" w:color="auto"/>
      </w:divBdr>
    </w:div>
    <w:div w:id="1108164048">
      <w:marLeft w:val="0"/>
      <w:marRight w:val="0"/>
      <w:marTop w:val="0"/>
      <w:marBottom w:val="0"/>
      <w:divBdr>
        <w:top w:val="none" w:sz="0" w:space="0" w:color="auto"/>
        <w:left w:val="none" w:sz="0" w:space="0" w:color="auto"/>
        <w:bottom w:val="none" w:sz="0" w:space="0" w:color="auto"/>
        <w:right w:val="none" w:sz="0" w:space="0" w:color="auto"/>
      </w:divBdr>
      <w:divsChild>
        <w:div w:id="1108164062">
          <w:marLeft w:val="0"/>
          <w:marRight w:val="0"/>
          <w:marTop w:val="0"/>
          <w:marBottom w:val="0"/>
          <w:divBdr>
            <w:top w:val="none" w:sz="0" w:space="0" w:color="auto"/>
            <w:left w:val="none" w:sz="0" w:space="0" w:color="auto"/>
            <w:bottom w:val="none" w:sz="0" w:space="0" w:color="auto"/>
            <w:right w:val="none" w:sz="0" w:space="0" w:color="auto"/>
          </w:divBdr>
          <w:divsChild>
            <w:div w:id="11081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49">
      <w:marLeft w:val="0"/>
      <w:marRight w:val="0"/>
      <w:marTop w:val="0"/>
      <w:marBottom w:val="0"/>
      <w:divBdr>
        <w:top w:val="none" w:sz="0" w:space="0" w:color="auto"/>
        <w:left w:val="none" w:sz="0" w:space="0" w:color="auto"/>
        <w:bottom w:val="none" w:sz="0" w:space="0" w:color="auto"/>
        <w:right w:val="none" w:sz="0" w:space="0" w:color="auto"/>
      </w:divBdr>
    </w:div>
    <w:div w:id="1108164050">
      <w:marLeft w:val="0"/>
      <w:marRight w:val="0"/>
      <w:marTop w:val="0"/>
      <w:marBottom w:val="0"/>
      <w:divBdr>
        <w:top w:val="none" w:sz="0" w:space="0" w:color="auto"/>
        <w:left w:val="none" w:sz="0" w:space="0" w:color="auto"/>
        <w:bottom w:val="none" w:sz="0" w:space="0" w:color="auto"/>
        <w:right w:val="none" w:sz="0" w:space="0" w:color="auto"/>
      </w:divBdr>
    </w:div>
    <w:div w:id="1108164051">
      <w:marLeft w:val="0"/>
      <w:marRight w:val="0"/>
      <w:marTop w:val="0"/>
      <w:marBottom w:val="0"/>
      <w:divBdr>
        <w:top w:val="none" w:sz="0" w:space="0" w:color="auto"/>
        <w:left w:val="none" w:sz="0" w:space="0" w:color="auto"/>
        <w:bottom w:val="none" w:sz="0" w:space="0" w:color="auto"/>
        <w:right w:val="none" w:sz="0" w:space="0" w:color="auto"/>
      </w:divBdr>
    </w:div>
    <w:div w:id="1108164053">
      <w:marLeft w:val="0"/>
      <w:marRight w:val="0"/>
      <w:marTop w:val="0"/>
      <w:marBottom w:val="0"/>
      <w:divBdr>
        <w:top w:val="none" w:sz="0" w:space="0" w:color="auto"/>
        <w:left w:val="none" w:sz="0" w:space="0" w:color="auto"/>
        <w:bottom w:val="none" w:sz="0" w:space="0" w:color="auto"/>
        <w:right w:val="none" w:sz="0" w:space="0" w:color="auto"/>
      </w:divBdr>
    </w:div>
    <w:div w:id="1108164054">
      <w:marLeft w:val="1800"/>
      <w:marRight w:val="0"/>
      <w:marTop w:val="0"/>
      <w:marBottom w:val="0"/>
      <w:divBdr>
        <w:top w:val="none" w:sz="0" w:space="0" w:color="auto"/>
        <w:left w:val="none" w:sz="0" w:space="0" w:color="auto"/>
        <w:bottom w:val="none" w:sz="0" w:space="0" w:color="auto"/>
        <w:right w:val="none" w:sz="0" w:space="0" w:color="auto"/>
      </w:divBdr>
    </w:div>
    <w:div w:id="1108164055">
      <w:marLeft w:val="0"/>
      <w:marRight w:val="0"/>
      <w:marTop w:val="0"/>
      <w:marBottom w:val="0"/>
      <w:divBdr>
        <w:top w:val="none" w:sz="0" w:space="0" w:color="auto"/>
        <w:left w:val="none" w:sz="0" w:space="0" w:color="auto"/>
        <w:bottom w:val="none" w:sz="0" w:space="0" w:color="auto"/>
        <w:right w:val="none" w:sz="0" w:space="0" w:color="auto"/>
      </w:divBdr>
    </w:div>
    <w:div w:id="1108164056">
      <w:marLeft w:val="0"/>
      <w:marRight w:val="0"/>
      <w:marTop w:val="0"/>
      <w:marBottom w:val="0"/>
      <w:divBdr>
        <w:top w:val="none" w:sz="0" w:space="0" w:color="auto"/>
        <w:left w:val="none" w:sz="0" w:space="0" w:color="auto"/>
        <w:bottom w:val="none" w:sz="0" w:space="0" w:color="auto"/>
        <w:right w:val="none" w:sz="0" w:space="0" w:color="auto"/>
      </w:divBdr>
    </w:div>
    <w:div w:id="1108164057">
      <w:marLeft w:val="1800"/>
      <w:marRight w:val="0"/>
      <w:marTop w:val="0"/>
      <w:marBottom w:val="0"/>
      <w:divBdr>
        <w:top w:val="none" w:sz="0" w:space="0" w:color="auto"/>
        <w:left w:val="none" w:sz="0" w:space="0" w:color="auto"/>
        <w:bottom w:val="none" w:sz="0" w:space="0" w:color="auto"/>
        <w:right w:val="none" w:sz="0" w:space="0" w:color="auto"/>
      </w:divBdr>
    </w:div>
    <w:div w:id="1108164058">
      <w:marLeft w:val="0"/>
      <w:marRight w:val="0"/>
      <w:marTop w:val="0"/>
      <w:marBottom w:val="0"/>
      <w:divBdr>
        <w:top w:val="none" w:sz="0" w:space="0" w:color="auto"/>
        <w:left w:val="none" w:sz="0" w:space="0" w:color="auto"/>
        <w:bottom w:val="none" w:sz="0" w:space="0" w:color="auto"/>
        <w:right w:val="none" w:sz="0" w:space="0" w:color="auto"/>
      </w:divBdr>
    </w:div>
    <w:div w:id="1108164059">
      <w:marLeft w:val="0"/>
      <w:marRight w:val="0"/>
      <w:marTop w:val="0"/>
      <w:marBottom w:val="0"/>
      <w:divBdr>
        <w:top w:val="none" w:sz="0" w:space="0" w:color="auto"/>
        <w:left w:val="none" w:sz="0" w:space="0" w:color="auto"/>
        <w:bottom w:val="none" w:sz="0" w:space="0" w:color="auto"/>
        <w:right w:val="none" w:sz="0" w:space="0" w:color="auto"/>
      </w:divBdr>
    </w:div>
    <w:div w:id="1108164060">
      <w:marLeft w:val="0"/>
      <w:marRight w:val="0"/>
      <w:marTop w:val="0"/>
      <w:marBottom w:val="0"/>
      <w:divBdr>
        <w:top w:val="none" w:sz="0" w:space="0" w:color="auto"/>
        <w:left w:val="none" w:sz="0" w:space="0" w:color="auto"/>
        <w:bottom w:val="none" w:sz="0" w:space="0" w:color="auto"/>
        <w:right w:val="none" w:sz="0" w:space="0" w:color="auto"/>
      </w:divBdr>
    </w:div>
    <w:div w:id="1108164061">
      <w:marLeft w:val="0"/>
      <w:marRight w:val="0"/>
      <w:marTop w:val="0"/>
      <w:marBottom w:val="0"/>
      <w:divBdr>
        <w:top w:val="none" w:sz="0" w:space="0" w:color="auto"/>
        <w:left w:val="none" w:sz="0" w:space="0" w:color="auto"/>
        <w:bottom w:val="none" w:sz="0" w:space="0" w:color="auto"/>
        <w:right w:val="none" w:sz="0" w:space="0" w:color="auto"/>
      </w:divBdr>
    </w:div>
    <w:div w:id="1108164063">
      <w:marLeft w:val="1166"/>
      <w:marRight w:val="0"/>
      <w:marTop w:val="0"/>
      <w:marBottom w:val="0"/>
      <w:divBdr>
        <w:top w:val="none" w:sz="0" w:space="0" w:color="auto"/>
        <w:left w:val="none" w:sz="0" w:space="0" w:color="auto"/>
        <w:bottom w:val="none" w:sz="0" w:space="0" w:color="auto"/>
        <w:right w:val="none" w:sz="0" w:space="0" w:color="auto"/>
      </w:divBdr>
    </w:div>
    <w:div w:id="1108164064">
      <w:marLeft w:val="0"/>
      <w:marRight w:val="0"/>
      <w:marTop w:val="0"/>
      <w:marBottom w:val="0"/>
      <w:divBdr>
        <w:top w:val="none" w:sz="0" w:space="0" w:color="auto"/>
        <w:left w:val="none" w:sz="0" w:space="0" w:color="auto"/>
        <w:bottom w:val="none" w:sz="0" w:space="0" w:color="auto"/>
        <w:right w:val="none" w:sz="0" w:space="0" w:color="auto"/>
      </w:divBdr>
    </w:div>
    <w:div w:id="1108164065">
      <w:marLeft w:val="1800"/>
      <w:marRight w:val="0"/>
      <w:marTop w:val="0"/>
      <w:marBottom w:val="0"/>
      <w:divBdr>
        <w:top w:val="none" w:sz="0" w:space="0" w:color="auto"/>
        <w:left w:val="none" w:sz="0" w:space="0" w:color="auto"/>
        <w:bottom w:val="none" w:sz="0" w:space="0" w:color="auto"/>
        <w:right w:val="none" w:sz="0" w:space="0" w:color="auto"/>
      </w:divBdr>
    </w:div>
    <w:div w:id="1108164066">
      <w:marLeft w:val="0"/>
      <w:marRight w:val="0"/>
      <w:marTop w:val="0"/>
      <w:marBottom w:val="0"/>
      <w:divBdr>
        <w:top w:val="none" w:sz="0" w:space="0" w:color="auto"/>
        <w:left w:val="none" w:sz="0" w:space="0" w:color="auto"/>
        <w:bottom w:val="none" w:sz="0" w:space="0" w:color="auto"/>
        <w:right w:val="none" w:sz="0" w:space="0" w:color="auto"/>
      </w:divBdr>
    </w:div>
    <w:div w:id="1108164067">
      <w:marLeft w:val="1800"/>
      <w:marRight w:val="0"/>
      <w:marTop w:val="0"/>
      <w:marBottom w:val="0"/>
      <w:divBdr>
        <w:top w:val="none" w:sz="0" w:space="0" w:color="auto"/>
        <w:left w:val="none" w:sz="0" w:space="0" w:color="auto"/>
        <w:bottom w:val="none" w:sz="0" w:space="0" w:color="auto"/>
        <w:right w:val="none" w:sz="0" w:space="0" w:color="auto"/>
      </w:divBdr>
    </w:div>
    <w:div w:id="1108164068">
      <w:marLeft w:val="1800"/>
      <w:marRight w:val="0"/>
      <w:marTop w:val="0"/>
      <w:marBottom w:val="0"/>
      <w:divBdr>
        <w:top w:val="none" w:sz="0" w:space="0" w:color="auto"/>
        <w:left w:val="none" w:sz="0" w:space="0" w:color="auto"/>
        <w:bottom w:val="none" w:sz="0" w:space="0" w:color="auto"/>
        <w:right w:val="none" w:sz="0" w:space="0" w:color="auto"/>
      </w:divBdr>
    </w:div>
    <w:div w:id="1108164069">
      <w:marLeft w:val="0"/>
      <w:marRight w:val="0"/>
      <w:marTop w:val="0"/>
      <w:marBottom w:val="0"/>
      <w:divBdr>
        <w:top w:val="none" w:sz="0" w:space="0" w:color="auto"/>
        <w:left w:val="none" w:sz="0" w:space="0" w:color="auto"/>
        <w:bottom w:val="none" w:sz="0" w:space="0" w:color="auto"/>
        <w:right w:val="none" w:sz="0" w:space="0" w:color="auto"/>
      </w:divBdr>
    </w:div>
    <w:div w:id="1108164070">
      <w:marLeft w:val="0"/>
      <w:marRight w:val="0"/>
      <w:marTop w:val="0"/>
      <w:marBottom w:val="0"/>
      <w:divBdr>
        <w:top w:val="none" w:sz="0" w:space="0" w:color="auto"/>
        <w:left w:val="none" w:sz="0" w:space="0" w:color="auto"/>
        <w:bottom w:val="none" w:sz="0" w:space="0" w:color="auto"/>
        <w:right w:val="none" w:sz="0" w:space="0" w:color="auto"/>
      </w:divBdr>
    </w:div>
    <w:div w:id="1108164071">
      <w:marLeft w:val="0"/>
      <w:marRight w:val="0"/>
      <w:marTop w:val="0"/>
      <w:marBottom w:val="0"/>
      <w:divBdr>
        <w:top w:val="none" w:sz="0" w:space="0" w:color="auto"/>
        <w:left w:val="none" w:sz="0" w:space="0" w:color="auto"/>
        <w:bottom w:val="none" w:sz="0" w:space="0" w:color="auto"/>
        <w:right w:val="none" w:sz="0" w:space="0" w:color="auto"/>
      </w:divBdr>
    </w:div>
    <w:div w:id="1108164072">
      <w:marLeft w:val="0"/>
      <w:marRight w:val="0"/>
      <w:marTop w:val="0"/>
      <w:marBottom w:val="0"/>
      <w:divBdr>
        <w:top w:val="none" w:sz="0" w:space="0" w:color="auto"/>
        <w:left w:val="none" w:sz="0" w:space="0" w:color="auto"/>
        <w:bottom w:val="none" w:sz="0" w:space="0" w:color="auto"/>
        <w:right w:val="none" w:sz="0" w:space="0" w:color="auto"/>
      </w:divBdr>
    </w:div>
    <w:div w:id="1108164073">
      <w:marLeft w:val="0"/>
      <w:marRight w:val="0"/>
      <w:marTop w:val="0"/>
      <w:marBottom w:val="0"/>
      <w:divBdr>
        <w:top w:val="none" w:sz="0" w:space="0" w:color="auto"/>
        <w:left w:val="none" w:sz="0" w:space="0" w:color="auto"/>
        <w:bottom w:val="none" w:sz="0" w:space="0" w:color="auto"/>
        <w:right w:val="none" w:sz="0" w:space="0" w:color="auto"/>
      </w:divBdr>
    </w:div>
    <w:div w:id="1108164074">
      <w:marLeft w:val="0"/>
      <w:marRight w:val="0"/>
      <w:marTop w:val="0"/>
      <w:marBottom w:val="0"/>
      <w:divBdr>
        <w:top w:val="none" w:sz="0" w:space="0" w:color="auto"/>
        <w:left w:val="none" w:sz="0" w:space="0" w:color="auto"/>
        <w:bottom w:val="none" w:sz="0" w:space="0" w:color="auto"/>
        <w:right w:val="none" w:sz="0" w:space="0" w:color="auto"/>
      </w:divBdr>
    </w:div>
    <w:div w:id="1108164075">
      <w:marLeft w:val="1166"/>
      <w:marRight w:val="0"/>
      <w:marTop w:val="0"/>
      <w:marBottom w:val="0"/>
      <w:divBdr>
        <w:top w:val="none" w:sz="0" w:space="0" w:color="auto"/>
        <w:left w:val="none" w:sz="0" w:space="0" w:color="auto"/>
        <w:bottom w:val="none" w:sz="0" w:space="0" w:color="auto"/>
        <w:right w:val="none" w:sz="0" w:space="0" w:color="auto"/>
      </w:divBdr>
    </w:div>
    <w:div w:id="1108164076">
      <w:marLeft w:val="0"/>
      <w:marRight w:val="0"/>
      <w:marTop w:val="0"/>
      <w:marBottom w:val="0"/>
      <w:divBdr>
        <w:top w:val="none" w:sz="0" w:space="0" w:color="auto"/>
        <w:left w:val="none" w:sz="0" w:space="0" w:color="auto"/>
        <w:bottom w:val="none" w:sz="0" w:space="0" w:color="auto"/>
        <w:right w:val="none" w:sz="0" w:space="0" w:color="auto"/>
      </w:divBdr>
    </w:div>
    <w:div w:id="1108164078">
      <w:marLeft w:val="0"/>
      <w:marRight w:val="0"/>
      <w:marTop w:val="0"/>
      <w:marBottom w:val="0"/>
      <w:divBdr>
        <w:top w:val="none" w:sz="0" w:space="0" w:color="auto"/>
        <w:left w:val="none" w:sz="0" w:space="0" w:color="auto"/>
        <w:bottom w:val="none" w:sz="0" w:space="0" w:color="auto"/>
        <w:right w:val="none" w:sz="0" w:space="0" w:color="auto"/>
      </w:divBdr>
    </w:div>
    <w:div w:id="1108164080">
      <w:marLeft w:val="0"/>
      <w:marRight w:val="0"/>
      <w:marTop w:val="0"/>
      <w:marBottom w:val="0"/>
      <w:divBdr>
        <w:top w:val="none" w:sz="0" w:space="0" w:color="auto"/>
        <w:left w:val="none" w:sz="0" w:space="0" w:color="auto"/>
        <w:bottom w:val="none" w:sz="0" w:space="0" w:color="auto"/>
        <w:right w:val="none" w:sz="0" w:space="0" w:color="auto"/>
      </w:divBdr>
    </w:div>
    <w:div w:id="1108164081">
      <w:marLeft w:val="0"/>
      <w:marRight w:val="0"/>
      <w:marTop w:val="0"/>
      <w:marBottom w:val="0"/>
      <w:divBdr>
        <w:top w:val="none" w:sz="0" w:space="0" w:color="auto"/>
        <w:left w:val="none" w:sz="0" w:space="0" w:color="auto"/>
        <w:bottom w:val="none" w:sz="0" w:space="0" w:color="auto"/>
        <w:right w:val="none" w:sz="0" w:space="0" w:color="auto"/>
      </w:divBdr>
    </w:div>
    <w:div w:id="1108164082">
      <w:marLeft w:val="0"/>
      <w:marRight w:val="0"/>
      <w:marTop w:val="0"/>
      <w:marBottom w:val="0"/>
      <w:divBdr>
        <w:top w:val="none" w:sz="0" w:space="0" w:color="auto"/>
        <w:left w:val="none" w:sz="0" w:space="0" w:color="auto"/>
        <w:bottom w:val="none" w:sz="0" w:space="0" w:color="auto"/>
        <w:right w:val="none" w:sz="0" w:space="0" w:color="auto"/>
      </w:divBdr>
    </w:div>
    <w:div w:id="1108164083">
      <w:marLeft w:val="1800"/>
      <w:marRight w:val="0"/>
      <w:marTop w:val="0"/>
      <w:marBottom w:val="0"/>
      <w:divBdr>
        <w:top w:val="none" w:sz="0" w:space="0" w:color="auto"/>
        <w:left w:val="none" w:sz="0" w:space="0" w:color="auto"/>
        <w:bottom w:val="none" w:sz="0" w:space="0" w:color="auto"/>
        <w:right w:val="none" w:sz="0" w:space="0" w:color="auto"/>
      </w:divBdr>
    </w:div>
    <w:div w:id="1108164084">
      <w:marLeft w:val="1166"/>
      <w:marRight w:val="0"/>
      <w:marTop w:val="0"/>
      <w:marBottom w:val="0"/>
      <w:divBdr>
        <w:top w:val="none" w:sz="0" w:space="0" w:color="auto"/>
        <w:left w:val="none" w:sz="0" w:space="0" w:color="auto"/>
        <w:bottom w:val="none" w:sz="0" w:space="0" w:color="auto"/>
        <w:right w:val="none" w:sz="0" w:space="0" w:color="auto"/>
      </w:divBdr>
    </w:div>
    <w:div w:id="1108164085">
      <w:marLeft w:val="0"/>
      <w:marRight w:val="0"/>
      <w:marTop w:val="0"/>
      <w:marBottom w:val="0"/>
      <w:divBdr>
        <w:top w:val="none" w:sz="0" w:space="0" w:color="auto"/>
        <w:left w:val="none" w:sz="0" w:space="0" w:color="auto"/>
        <w:bottom w:val="none" w:sz="0" w:space="0" w:color="auto"/>
        <w:right w:val="none" w:sz="0" w:space="0" w:color="auto"/>
      </w:divBdr>
    </w:div>
    <w:div w:id="1108164086">
      <w:marLeft w:val="0"/>
      <w:marRight w:val="0"/>
      <w:marTop w:val="0"/>
      <w:marBottom w:val="0"/>
      <w:divBdr>
        <w:top w:val="none" w:sz="0" w:space="0" w:color="auto"/>
        <w:left w:val="none" w:sz="0" w:space="0" w:color="auto"/>
        <w:bottom w:val="none" w:sz="0" w:space="0" w:color="auto"/>
        <w:right w:val="none" w:sz="0" w:space="0" w:color="auto"/>
      </w:divBdr>
    </w:div>
    <w:div w:id="1108164087">
      <w:marLeft w:val="0"/>
      <w:marRight w:val="0"/>
      <w:marTop w:val="0"/>
      <w:marBottom w:val="0"/>
      <w:divBdr>
        <w:top w:val="none" w:sz="0" w:space="0" w:color="auto"/>
        <w:left w:val="none" w:sz="0" w:space="0" w:color="auto"/>
        <w:bottom w:val="none" w:sz="0" w:space="0" w:color="auto"/>
        <w:right w:val="none" w:sz="0" w:space="0" w:color="auto"/>
      </w:divBdr>
    </w:div>
    <w:div w:id="1108164089">
      <w:marLeft w:val="0"/>
      <w:marRight w:val="0"/>
      <w:marTop w:val="0"/>
      <w:marBottom w:val="0"/>
      <w:divBdr>
        <w:top w:val="none" w:sz="0" w:space="0" w:color="auto"/>
        <w:left w:val="none" w:sz="0" w:space="0" w:color="auto"/>
        <w:bottom w:val="none" w:sz="0" w:space="0" w:color="auto"/>
        <w:right w:val="none" w:sz="0" w:space="0" w:color="auto"/>
      </w:divBdr>
    </w:div>
    <w:div w:id="1108164090">
      <w:marLeft w:val="0"/>
      <w:marRight w:val="0"/>
      <w:marTop w:val="0"/>
      <w:marBottom w:val="0"/>
      <w:divBdr>
        <w:top w:val="none" w:sz="0" w:space="0" w:color="auto"/>
        <w:left w:val="none" w:sz="0" w:space="0" w:color="auto"/>
        <w:bottom w:val="none" w:sz="0" w:space="0" w:color="auto"/>
        <w:right w:val="none" w:sz="0" w:space="0" w:color="auto"/>
      </w:divBdr>
    </w:div>
    <w:div w:id="1108164091">
      <w:marLeft w:val="0"/>
      <w:marRight w:val="0"/>
      <w:marTop w:val="0"/>
      <w:marBottom w:val="0"/>
      <w:divBdr>
        <w:top w:val="none" w:sz="0" w:space="0" w:color="auto"/>
        <w:left w:val="none" w:sz="0" w:space="0" w:color="auto"/>
        <w:bottom w:val="none" w:sz="0" w:space="0" w:color="auto"/>
        <w:right w:val="none" w:sz="0" w:space="0" w:color="auto"/>
      </w:divBdr>
      <w:divsChild>
        <w:div w:id="1108164079">
          <w:marLeft w:val="0"/>
          <w:marRight w:val="0"/>
          <w:marTop w:val="0"/>
          <w:marBottom w:val="0"/>
          <w:divBdr>
            <w:top w:val="none" w:sz="0" w:space="0" w:color="auto"/>
            <w:left w:val="none" w:sz="0" w:space="0" w:color="auto"/>
            <w:bottom w:val="none" w:sz="0" w:space="0" w:color="auto"/>
            <w:right w:val="none" w:sz="0" w:space="0" w:color="auto"/>
          </w:divBdr>
          <w:divsChild>
            <w:div w:id="1108164077">
              <w:marLeft w:val="0"/>
              <w:marRight w:val="0"/>
              <w:marTop w:val="0"/>
              <w:marBottom w:val="0"/>
              <w:divBdr>
                <w:top w:val="none" w:sz="0" w:space="0" w:color="auto"/>
                <w:left w:val="none" w:sz="0" w:space="0" w:color="auto"/>
                <w:bottom w:val="none" w:sz="0" w:space="0" w:color="auto"/>
                <w:right w:val="none" w:sz="0" w:space="0" w:color="auto"/>
              </w:divBdr>
            </w:div>
            <w:div w:id="11081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92">
      <w:marLeft w:val="0"/>
      <w:marRight w:val="0"/>
      <w:marTop w:val="0"/>
      <w:marBottom w:val="0"/>
      <w:divBdr>
        <w:top w:val="none" w:sz="0" w:space="0" w:color="auto"/>
        <w:left w:val="none" w:sz="0" w:space="0" w:color="auto"/>
        <w:bottom w:val="none" w:sz="0" w:space="0" w:color="auto"/>
        <w:right w:val="none" w:sz="0" w:space="0" w:color="auto"/>
      </w:divBdr>
    </w:div>
    <w:div w:id="1108164094">
      <w:marLeft w:val="1800"/>
      <w:marRight w:val="0"/>
      <w:marTop w:val="0"/>
      <w:marBottom w:val="0"/>
      <w:divBdr>
        <w:top w:val="none" w:sz="0" w:space="0" w:color="auto"/>
        <w:left w:val="none" w:sz="0" w:space="0" w:color="auto"/>
        <w:bottom w:val="none" w:sz="0" w:space="0" w:color="auto"/>
        <w:right w:val="none" w:sz="0" w:space="0" w:color="auto"/>
      </w:divBdr>
    </w:div>
    <w:div w:id="1108164095">
      <w:marLeft w:val="0"/>
      <w:marRight w:val="0"/>
      <w:marTop w:val="0"/>
      <w:marBottom w:val="0"/>
      <w:divBdr>
        <w:top w:val="none" w:sz="0" w:space="0" w:color="auto"/>
        <w:left w:val="none" w:sz="0" w:space="0" w:color="auto"/>
        <w:bottom w:val="none" w:sz="0" w:space="0" w:color="auto"/>
        <w:right w:val="none" w:sz="0" w:space="0" w:color="auto"/>
      </w:divBdr>
    </w:div>
    <w:div w:id="1108164096">
      <w:marLeft w:val="0"/>
      <w:marRight w:val="0"/>
      <w:marTop w:val="0"/>
      <w:marBottom w:val="0"/>
      <w:divBdr>
        <w:top w:val="none" w:sz="0" w:space="0" w:color="auto"/>
        <w:left w:val="none" w:sz="0" w:space="0" w:color="auto"/>
        <w:bottom w:val="none" w:sz="0" w:space="0" w:color="auto"/>
        <w:right w:val="none" w:sz="0" w:space="0" w:color="auto"/>
      </w:divBdr>
    </w:div>
    <w:div w:id="1108164097">
      <w:marLeft w:val="0"/>
      <w:marRight w:val="0"/>
      <w:marTop w:val="0"/>
      <w:marBottom w:val="0"/>
      <w:divBdr>
        <w:top w:val="none" w:sz="0" w:space="0" w:color="auto"/>
        <w:left w:val="none" w:sz="0" w:space="0" w:color="auto"/>
        <w:bottom w:val="none" w:sz="0" w:space="0" w:color="auto"/>
        <w:right w:val="none" w:sz="0" w:space="0" w:color="auto"/>
      </w:divBdr>
    </w:div>
    <w:div w:id="1108164099">
      <w:marLeft w:val="0"/>
      <w:marRight w:val="0"/>
      <w:marTop w:val="0"/>
      <w:marBottom w:val="0"/>
      <w:divBdr>
        <w:top w:val="none" w:sz="0" w:space="0" w:color="auto"/>
        <w:left w:val="none" w:sz="0" w:space="0" w:color="auto"/>
        <w:bottom w:val="none" w:sz="0" w:space="0" w:color="auto"/>
        <w:right w:val="none" w:sz="0" w:space="0" w:color="auto"/>
      </w:divBdr>
    </w:div>
    <w:div w:id="1108164100">
      <w:marLeft w:val="0"/>
      <w:marRight w:val="0"/>
      <w:marTop w:val="0"/>
      <w:marBottom w:val="0"/>
      <w:divBdr>
        <w:top w:val="none" w:sz="0" w:space="0" w:color="auto"/>
        <w:left w:val="none" w:sz="0" w:space="0" w:color="auto"/>
        <w:bottom w:val="none" w:sz="0" w:space="0" w:color="auto"/>
        <w:right w:val="none" w:sz="0" w:space="0" w:color="auto"/>
      </w:divBdr>
    </w:div>
    <w:div w:id="1123887466">
      <w:bodyDiv w:val="1"/>
      <w:marLeft w:val="0"/>
      <w:marRight w:val="0"/>
      <w:marTop w:val="0"/>
      <w:marBottom w:val="0"/>
      <w:divBdr>
        <w:top w:val="none" w:sz="0" w:space="0" w:color="auto"/>
        <w:left w:val="none" w:sz="0" w:space="0" w:color="auto"/>
        <w:bottom w:val="none" w:sz="0" w:space="0" w:color="auto"/>
        <w:right w:val="none" w:sz="0" w:space="0" w:color="auto"/>
      </w:divBdr>
    </w:div>
    <w:div w:id="1129513935">
      <w:bodyDiv w:val="1"/>
      <w:marLeft w:val="0"/>
      <w:marRight w:val="0"/>
      <w:marTop w:val="0"/>
      <w:marBottom w:val="0"/>
      <w:divBdr>
        <w:top w:val="none" w:sz="0" w:space="0" w:color="auto"/>
        <w:left w:val="none" w:sz="0" w:space="0" w:color="auto"/>
        <w:bottom w:val="none" w:sz="0" w:space="0" w:color="auto"/>
        <w:right w:val="none" w:sz="0" w:space="0" w:color="auto"/>
      </w:divBdr>
    </w:div>
    <w:div w:id="1137338850">
      <w:bodyDiv w:val="1"/>
      <w:marLeft w:val="0"/>
      <w:marRight w:val="0"/>
      <w:marTop w:val="0"/>
      <w:marBottom w:val="0"/>
      <w:divBdr>
        <w:top w:val="none" w:sz="0" w:space="0" w:color="auto"/>
        <w:left w:val="none" w:sz="0" w:space="0" w:color="auto"/>
        <w:bottom w:val="none" w:sz="0" w:space="0" w:color="auto"/>
        <w:right w:val="none" w:sz="0" w:space="0" w:color="auto"/>
      </w:divBdr>
    </w:div>
    <w:div w:id="1154832013">
      <w:bodyDiv w:val="1"/>
      <w:marLeft w:val="0"/>
      <w:marRight w:val="0"/>
      <w:marTop w:val="0"/>
      <w:marBottom w:val="0"/>
      <w:divBdr>
        <w:top w:val="none" w:sz="0" w:space="0" w:color="auto"/>
        <w:left w:val="none" w:sz="0" w:space="0" w:color="auto"/>
        <w:bottom w:val="none" w:sz="0" w:space="0" w:color="auto"/>
        <w:right w:val="none" w:sz="0" w:space="0" w:color="auto"/>
      </w:divBdr>
      <w:divsChild>
        <w:div w:id="500049719">
          <w:marLeft w:val="446"/>
          <w:marRight w:val="0"/>
          <w:marTop w:val="0"/>
          <w:marBottom w:val="160"/>
          <w:divBdr>
            <w:top w:val="none" w:sz="0" w:space="0" w:color="auto"/>
            <w:left w:val="none" w:sz="0" w:space="0" w:color="auto"/>
            <w:bottom w:val="none" w:sz="0" w:space="0" w:color="auto"/>
            <w:right w:val="none" w:sz="0" w:space="0" w:color="auto"/>
          </w:divBdr>
        </w:div>
        <w:div w:id="1827554180">
          <w:marLeft w:val="720"/>
          <w:marRight w:val="0"/>
          <w:marTop w:val="0"/>
          <w:marBottom w:val="160"/>
          <w:divBdr>
            <w:top w:val="none" w:sz="0" w:space="0" w:color="auto"/>
            <w:left w:val="none" w:sz="0" w:space="0" w:color="auto"/>
            <w:bottom w:val="none" w:sz="0" w:space="0" w:color="auto"/>
            <w:right w:val="none" w:sz="0" w:space="0" w:color="auto"/>
          </w:divBdr>
        </w:div>
      </w:divsChild>
    </w:div>
    <w:div w:id="1155802475">
      <w:bodyDiv w:val="1"/>
      <w:marLeft w:val="0"/>
      <w:marRight w:val="0"/>
      <w:marTop w:val="0"/>
      <w:marBottom w:val="0"/>
      <w:divBdr>
        <w:top w:val="none" w:sz="0" w:space="0" w:color="auto"/>
        <w:left w:val="none" w:sz="0" w:space="0" w:color="auto"/>
        <w:bottom w:val="none" w:sz="0" w:space="0" w:color="auto"/>
        <w:right w:val="none" w:sz="0" w:space="0" w:color="auto"/>
      </w:divBdr>
    </w:div>
    <w:div w:id="1165053599">
      <w:bodyDiv w:val="1"/>
      <w:marLeft w:val="0"/>
      <w:marRight w:val="0"/>
      <w:marTop w:val="0"/>
      <w:marBottom w:val="0"/>
      <w:divBdr>
        <w:top w:val="none" w:sz="0" w:space="0" w:color="auto"/>
        <w:left w:val="none" w:sz="0" w:space="0" w:color="auto"/>
        <w:bottom w:val="none" w:sz="0" w:space="0" w:color="auto"/>
        <w:right w:val="none" w:sz="0" w:space="0" w:color="auto"/>
      </w:divBdr>
    </w:div>
    <w:div w:id="1165517098">
      <w:bodyDiv w:val="1"/>
      <w:marLeft w:val="0"/>
      <w:marRight w:val="0"/>
      <w:marTop w:val="0"/>
      <w:marBottom w:val="0"/>
      <w:divBdr>
        <w:top w:val="none" w:sz="0" w:space="0" w:color="auto"/>
        <w:left w:val="none" w:sz="0" w:space="0" w:color="auto"/>
        <w:bottom w:val="none" w:sz="0" w:space="0" w:color="auto"/>
        <w:right w:val="none" w:sz="0" w:space="0" w:color="auto"/>
      </w:divBdr>
    </w:div>
    <w:div w:id="1191921277">
      <w:bodyDiv w:val="1"/>
      <w:marLeft w:val="0"/>
      <w:marRight w:val="0"/>
      <w:marTop w:val="0"/>
      <w:marBottom w:val="0"/>
      <w:divBdr>
        <w:top w:val="none" w:sz="0" w:space="0" w:color="auto"/>
        <w:left w:val="none" w:sz="0" w:space="0" w:color="auto"/>
        <w:bottom w:val="none" w:sz="0" w:space="0" w:color="auto"/>
        <w:right w:val="none" w:sz="0" w:space="0" w:color="auto"/>
      </w:divBdr>
    </w:div>
    <w:div w:id="1192694687">
      <w:bodyDiv w:val="1"/>
      <w:marLeft w:val="0"/>
      <w:marRight w:val="0"/>
      <w:marTop w:val="0"/>
      <w:marBottom w:val="0"/>
      <w:divBdr>
        <w:top w:val="none" w:sz="0" w:space="0" w:color="auto"/>
        <w:left w:val="none" w:sz="0" w:space="0" w:color="auto"/>
        <w:bottom w:val="none" w:sz="0" w:space="0" w:color="auto"/>
        <w:right w:val="none" w:sz="0" w:space="0" w:color="auto"/>
      </w:divBdr>
    </w:div>
    <w:div w:id="1252618870">
      <w:bodyDiv w:val="1"/>
      <w:marLeft w:val="0"/>
      <w:marRight w:val="0"/>
      <w:marTop w:val="0"/>
      <w:marBottom w:val="0"/>
      <w:divBdr>
        <w:top w:val="none" w:sz="0" w:space="0" w:color="auto"/>
        <w:left w:val="none" w:sz="0" w:space="0" w:color="auto"/>
        <w:bottom w:val="none" w:sz="0" w:space="0" w:color="auto"/>
        <w:right w:val="none" w:sz="0" w:space="0" w:color="auto"/>
      </w:divBdr>
    </w:div>
    <w:div w:id="1276447145">
      <w:bodyDiv w:val="1"/>
      <w:marLeft w:val="0"/>
      <w:marRight w:val="0"/>
      <w:marTop w:val="0"/>
      <w:marBottom w:val="0"/>
      <w:divBdr>
        <w:top w:val="none" w:sz="0" w:space="0" w:color="auto"/>
        <w:left w:val="none" w:sz="0" w:space="0" w:color="auto"/>
        <w:bottom w:val="none" w:sz="0" w:space="0" w:color="auto"/>
        <w:right w:val="none" w:sz="0" w:space="0" w:color="auto"/>
      </w:divBdr>
    </w:div>
    <w:div w:id="1278173791">
      <w:bodyDiv w:val="1"/>
      <w:marLeft w:val="0"/>
      <w:marRight w:val="0"/>
      <w:marTop w:val="0"/>
      <w:marBottom w:val="0"/>
      <w:divBdr>
        <w:top w:val="none" w:sz="0" w:space="0" w:color="auto"/>
        <w:left w:val="none" w:sz="0" w:space="0" w:color="auto"/>
        <w:bottom w:val="none" w:sz="0" w:space="0" w:color="auto"/>
        <w:right w:val="none" w:sz="0" w:space="0" w:color="auto"/>
      </w:divBdr>
    </w:div>
    <w:div w:id="1294678823">
      <w:bodyDiv w:val="1"/>
      <w:marLeft w:val="0"/>
      <w:marRight w:val="0"/>
      <w:marTop w:val="0"/>
      <w:marBottom w:val="0"/>
      <w:divBdr>
        <w:top w:val="none" w:sz="0" w:space="0" w:color="auto"/>
        <w:left w:val="none" w:sz="0" w:space="0" w:color="auto"/>
        <w:bottom w:val="none" w:sz="0" w:space="0" w:color="auto"/>
        <w:right w:val="none" w:sz="0" w:space="0" w:color="auto"/>
      </w:divBdr>
    </w:div>
    <w:div w:id="1319378512">
      <w:bodyDiv w:val="1"/>
      <w:marLeft w:val="0"/>
      <w:marRight w:val="0"/>
      <w:marTop w:val="0"/>
      <w:marBottom w:val="0"/>
      <w:divBdr>
        <w:top w:val="none" w:sz="0" w:space="0" w:color="auto"/>
        <w:left w:val="none" w:sz="0" w:space="0" w:color="auto"/>
        <w:bottom w:val="none" w:sz="0" w:space="0" w:color="auto"/>
        <w:right w:val="none" w:sz="0" w:space="0" w:color="auto"/>
      </w:divBdr>
    </w:div>
    <w:div w:id="1336884434">
      <w:bodyDiv w:val="1"/>
      <w:marLeft w:val="0"/>
      <w:marRight w:val="0"/>
      <w:marTop w:val="0"/>
      <w:marBottom w:val="0"/>
      <w:divBdr>
        <w:top w:val="none" w:sz="0" w:space="0" w:color="auto"/>
        <w:left w:val="none" w:sz="0" w:space="0" w:color="auto"/>
        <w:bottom w:val="none" w:sz="0" w:space="0" w:color="auto"/>
        <w:right w:val="none" w:sz="0" w:space="0" w:color="auto"/>
      </w:divBdr>
    </w:div>
    <w:div w:id="1353609658">
      <w:bodyDiv w:val="1"/>
      <w:marLeft w:val="0"/>
      <w:marRight w:val="0"/>
      <w:marTop w:val="0"/>
      <w:marBottom w:val="0"/>
      <w:divBdr>
        <w:top w:val="none" w:sz="0" w:space="0" w:color="auto"/>
        <w:left w:val="none" w:sz="0" w:space="0" w:color="auto"/>
        <w:bottom w:val="none" w:sz="0" w:space="0" w:color="auto"/>
        <w:right w:val="none" w:sz="0" w:space="0" w:color="auto"/>
      </w:divBdr>
    </w:div>
    <w:div w:id="1354334172">
      <w:bodyDiv w:val="1"/>
      <w:marLeft w:val="0"/>
      <w:marRight w:val="0"/>
      <w:marTop w:val="0"/>
      <w:marBottom w:val="0"/>
      <w:divBdr>
        <w:top w:val="none" w:sz="0" w:space="0" w:color="auto"/>
        <w:left w:val="none" w:sz="0" w:space="0" w:color="auto"/>
        <w:bottom w:val="none" w:sz="0" w:space="0" w:color="auto"/>
        <w:right w:val="none" w:sz="0" w:space="0" w:color="auto"/>
      </w:divBdr>
    </w:div>
    <w:div w:id="1412118381">
      <w:bodyDiv w:val="1"/>
      <w:marLeft w:val="0"/>
      <w:marRight w:val="0"/>
      <w:marTop w:val="0"/>
      <w:marBottom w:val="0"/>
      <w:divBdr>
        <w:top w:val="none" w:sz="0" w:space="0" w:color="auto"/>
        <w:left w:val="none" w:sz="0" w:space="0" w:color="auto"/>
        <w:bottom w:val="none" w:sz="0" w:space="0" w:color="auto"/>
        <w:right w:val="none" w:sz="0" w:space="0" w:color="auto"/>
      </w:divBdr>
    </w:div>
    <w:div w:id="1428960076">
      <w:bodyDiv w:val="1"/>
      <w:marLeft w:val="0"/>
      <w:marRight w:val="0"/>
      <w:marTop w:val="0"/>
      <w:marBottom w:val="0"/>
      <w:divBdr>
        <w:top w:val="none" w:sz="0" w:space="0" w:color="auto"/>
        <w:left w:val="none" w:sz="0" w:space="0" w:color="auto"/>
        <w:bottom w:val="none" w:sz="0" w:space="0" w:color="auto"/>
        <w:right w:val="none" w:sz="0" w:space="0" w:color="auto"/>
      </w:divBdr>
    </w:div>
    <w:div w:id="1437411424">
      <w:bodyDiv w:val="1"/>
      <w:marLeft w:val="0"/>
      <w:marRight w:val="0"/>
      <w:marTop w:val="0"/>
      <w:marBottom w:val="0"/>
      <w:divBdr>
        <w:top w:val="none" w:sz="0" w:space="0" w:color="auto"/>
        <w:left w:val="none" w:sz="0" w:space="0" w:color="auto"/>
        <w:bottom w:val="none" w:sz="0" w:space="0" w:color="auto"/>
        <w:right w:val="none" w:sz="0" w:space="0" w:color="auto"/>
      </w:divBdr>
      <w:divsChild>
        <w:div w:id="1561591890">
          <w:marLeft w:val="360"/>
          <w:marRight w:val="0"/>
          <w:marTop w:val="120"/>
          <w:marBottom w:val="120"/>
          <w:divBdr>
            <w:top w:val="none" w:sz="0" w:space="0" w:color="auto"/>
            <w:left w:val="none" w:sz="0" w:space="0" w:color="auto"/>
            <w:bottom w:val="none" w:sz="0" w:space="0" w:color="auto"/>
            <w:right w:val="none" w:sz="0" w:space="0" w:color="auto"/>
          </w:divBdr>
        </w:div>
      </w:divsChild>
    </w:div>
    <w:div w:id="1451968847">
      <w:bodyDiv w:val="1"/>
      <w:marLeft w:val="0"/>
      <w:marRight w:val="0"/>
      <w:marTop w:val="0"/>
      <w:marBottom w:val="0"/>
      <w:divBdr>
        <w:top w:val="none" w:sz="0" w:space="0" w:color="auto"/>
        <w:left w:val="none" w:sz="0" w:space="0" w:color="auto"/>
        <w:bottom w:val="none" w:sz="0" w:space="0" w:color="auto"/>
        <w:right w:val="none" w:sz="0" w:space="0" w:color="auto"/>
      </w:divBdr>
    </w:div>
    <w:div w:id="1525361886">
      <w:bodyDiv w:val="1"/>
      <w:marLeft w:val="0"/>
      <w:marRight w:val="0"/>
      <w:marTop w:val="0"/>
      <w:marBottom w:val="0"/>
      <w:divBdr>
        <w:top w:val="none" w:sz="0" w:space="0" w:color="auto"/>
        <w:left w:val="none" w:sz="0" w:space="0" w:color="auto"/>
        <w:bottom w:val="none" w:sz="0" w:space="0" w:color="auto"/>
        <w:right w:val="none" w:sz="0" w:space="0" w:color="auto"/>
      </w:divBdr>
    </w:div>
    <w:div w:id="1530945800">
      <w:bodyDiv w:val="1"/>
      <w:marLeft w:val="0"/>
      <w:marRight w:val="0"/>
      <w:marTop w:val="0"/>
      <w:marBottom w:val="0"/>
      <w:divBdr>
        <w:top w:val="none" w:sz="0" w:space="0" w:color="auto"/>
        <w:left w:val="none" w:sz="0" w:space="0" w:color="auto"/>
        <w:bottom w:val="none" w:sz="0" w:space="0" w:color="auto"/>
        <w:right w:val="none" w:sz="0" w:space="0" w:color="auto"/>
      </w:divBdr>
    </w:div>
    <w:div w:id="1552575701">
      <w:bodyDiv w:val="1"/>
      <w:marLeft w:val="0"/>
      <w:marRight w:val="0"/>
      <w:marTop w:val="0"/>
      <w:marBottom w:val="0"/>
      <w:divBdr>
        <w:top w:val="none" w:sz="0" w:space="0" w:color="auto"/>
        <w:left w:val="none" w:sz="0" w:space="0" w:color="auto"/>
        <w:bottom w:val="none" w:sz="0" w:space="0" w:color="auto"/>
        <w:right w:val="none" w:sz="0" w:space="0" w:color="auto"/>
      </w:divBdr>
    </w:div>
    <w:div w:id="1559590249">
      <w:bodyDiv w:val="1"/>
      <w:marLeft w:val="0"/>
      <w:marRight w:val="0"/>
      <w:marTop w:val="0"/>
      <w:marBottom w:val="0"/>
      <w:divBdr>
        <w:top w:val="none" w:sz="0" w:space="0" w:color="auto"/>
        <w:left w:val="none" w:sz="0" w:space="0" w:color="auto"/>
        <w:bottom w:val="none" w:sz="0" w:space="0" w:color="auto"/>
        <w:right w:val="none" w:sz="0" w:space="0" w:color="auto"/>
      </w:divBdr>
    </w:div>
    <w:div w:id="1560822249">
      <w:bodyDiv w:val="1"/>
      <w:marLeft w:val="0"/>
      <w:marRight w:val="0"/>
      <w:marTop w:val="0"/>
      <w:marBottom w:val="0"/>
      <w:divBdr>
        <w:top w:val="none" w:sz="0" w:space="0" w:color="auto"/>
        <w:left w:val="none" w:sz="0" w:space="0" w:color="auto"/>
        <w:bottom w:val="none" w:sz="0" w:space="0" w:color="auto"/>
        <w:right w:val="none" w:sz="0" w:space="0" w:color="auto"/>
      </w:divBdr>
    </w:div>
    <w:div w:id="1583834471">
      <w:bodyDiv w:val="1"/>
      <w:marLeft w:val="0"/>
      <w:marRight w:val="0"/>
      <w:marTop w:val="0"/>
      <w:marBottom w:val="0"/>
      <w:divBdr>
        <w:top w:val="none" w:sz="0" w:space="0" w:color="auto"/>
        <w:left w:val="none" w:sz="0" w:space="0" w:color="auto"/>
        <w:bottom w:val="none" w:sz="0" w:space="0" w:color="auto"/>
        <w:right w:val="none" w:sz="0" w:space="0" w:color="auto"/>
      </w:divBdr>
    </w:div>
    <w:div w:id="1585990300">
      <w:bodyDiv w:val="1"/>
      <w:marLeft w:val="0"/>
      <w:marRight w:val="0"/>
      <w:marTop w:val="0"/>
      <w:marBottom w:val="0"/>
      <w:divBdr>
        <w:top w:val="none" w:sz="0" w:space="0" w:color="auto"/>
        <w:left w:val="none" w:sz="0" w:space="0" w:color="auto"/>
        <w:bottom w:val="none" w:sz="0" w:space="0" w:color="auto"/>
        <w:right w:val="none" w:sz="0" w:space="0" w:color="auto"/>
      </w:divBdr>
    </w:div>
    <w:div w:id="1621494126">
      <w:bodyDiv w:val="1"/>
      <w:marLeft w:val="0"/>
      <w:marRight w:val="0"/>
      <w:marTop w:val="0"/>
      <w:marBottom w:val="0"/>
      <w:divBdr>
        <w:top w:val="none" w:sz="0" w:space="0" w:color="auto"/>
        <w:left w:val="none" w:sz="0" w:space="0" w:color="auto"/>
        <w:bottom w:val="none" w:sz="0" w:space="0" w:color="auto"/>
        <w:right w:val="none" w:sz="0" w:space="0" w:color="auto"/>
      </w:divBdr>
    </w:div>
    <w:div w:id="1629821693">
      <w:bodyDiv w:val="1"/>
      <w:marLeft w:val="0"/>
      <w:marRight w:val="0"/>
      <w:marTop w:val="0"/>
      <w:marBottom w:val="0"/>
      <w:divBdr>
        <w:top w:val="none" w:sz="0" w:space="0" w:color="auto"/>
        <w:left w:val="none" w:sz="0" w:space="0" w:color="auto"/>
        <w:bottom w:val="none" w:sz="0" w:space="0" w:color="auto"/>
        <w:right w:val="none" w:sz="0" w:space="0" w:color="auto"/>
      </w:divBdr>
    </w:div>
    <w:div w:id="1651789626">
      <w:bodyDiv w:val="1"/>
      <w:marLeft w:val="0"/>
      <w:marRight w:val="0"/>
      <w:marTop w:val="0"/>
      <w:marBottom w:val="0"/>
      <w:divBdr>
        <w:top w:val="none" w:sz="0" w:space="0" w:color="auto"/>
        <w:left w:val="none" w:sz="0" w:space="0" w:color="auto"/>
        <w:bottom w:val="none" w:sz="0" w:space="0" w:color="auto"/>
        <w:right w:val="none" w:sz="0" w:space="0" w:color="auto"/>
      </w:divBdr>
    </w:div>
    <w:div w:id="1653409349">
      <w:bodyDiv w:val="1"/>
      <w:marLeft w:val="0"/>
      <w:marRight w:val="0"/>
      <w:marTop w:val="0"/>
      <w:marBottom w:val="0"/>
      <w:divBdr>
        <w:top w:val="none" w:sz="0" w:space="0" w:color="auto"/>
        <w:left w:val="none" w:sz="0" w:space="0" w:color="auto"/>
        <w:bottom w:val="none" w:sz="0" w:space="0" w:color="auto"/>
        <w:right w:val="none" w:sz="0" w:space="0" w:color="auto"/>
      </w:divBdr>
    </w:div>
    <w:div w:id="1654874145">
      <w:bodyDiv w:val="1"/>
      <w:marLeft w:val="0"/>
      <w:marRight w:val="0"/>
      <w:marTop w:val="0"/>
      <w:marBottom w:val="0"/>
      <w:divBdr>
        <w:top w:val="none" w:sz="0" w:space="0" w:color="auto"/>
        <w:left w:val="none" w:sz="0" w:space="0" w:color="auto"/>
        <w:bottom w:val="none" w:sz="0" w:space="0" w:color="auto"/>
        <w:right w:val="none" w:sz="0" w:space="0" w:color="auto"/>
      </w:divBdr>
    </w:div>
    <w:div w:id="1656566112">
      <w:bodyDiv w:val="1"/>
      <w:marLeft w:val="0"/>
      <w:marRight w:val="0"/>
      <w:marTop w:val="0"/>
      <w:marBottom w:val="0"/>
      <w:divBdr>
        <w:top w:val="none" w:sz="0" w:space="0" w:color="auto"/>
        <w:left w:val="none" w:sz="0" w:space="0" w:color="auto"/>
        <w:bottom w:val="none" w:sz="0" w:space="0" w:color="auto"/>
        <w:right w:val="none" w:sz="0" w:space="0" w:color="auto"/>
      </w:divBdr>
    </w:div>
    <w:div w:id="1669943878">
      <w:bodyDiv w:val="1"/>
      <w:marLeft w:val="0"/>
      <w:marRight w:val="0"/>
      <w:marTop w:val="0"/>
      <w:marBottom w:val="0"/>
      <w:divBdr>
        <w:top w:val="none" w:sz="0" w:space="0" w:color="auto"/>
        <w:left w:val="none" w:sz="0" w:space="0" w:color="auto"/>
        <w:bottom w:val="none" w:sz="0" w:space="0" w:color="auto"/>
        <w:right w:val="none" w:sz="0" w:space="0" w:color="auto"/>
      </w:divBdr>
      <w:divsChild>
        <w:div w:id="340621373">
          <w:marLeft w:val="734"/>
          <w:marRight w:val="0"/>
          <w:marTop w:val="120"/>
          <w:marBottom w:val="120"/>
          <w:divBdr>
            <w:top w:val="none" w:sz="0" w:space="0" w:color="auto"/>
            <w:left w:val="none" w:sz="0" w:space="0" w:color="auto"/>
            <w:bottom w:val="none" w:sz="0" w:space="0" w:color="auto"/>
            <w:right w:val="none" w:sz="0" w:space="0" w:color="auto"/>
          </w:divBdr>
        </w:div>
        <w:div w:id="468282723">
          <w:marLeft w:val="360"/>
          <w:marRight w:val="0"/>
          <w:marTop w:val="120"/>
          <w:marBottom w:val="120"/>
          <w:divBdr>
            <w:top w:val="none" w:sz="0" w:space="0" w:color="auto"/>
            <w:left w:val="none" w:sz="0" w:space="0" w:color="auto"/>
            <w:bottom w:val="none" w:sz="0" w:space="0" w:color="auto"/>
            <w:right w:val="none" w:sz="0" w:space="0" w:color="auto"/>
          </w:divBdr>
        </w:div>
        <w:div w:id="812215199">
          <w:marLeft w:val="734"/>
          <w:marRight w:val="0"/>
          <w:marTop w:val="120"/>
          <w:marBottom w:val="120"/>
          <w:divBdr>
            <w:top w:val="none" w:sz="0" w:space="0" w:color="auto"/>
            <w:left w:val="none" w:sz="0" w:space="0" w:color="auto"/>
            <w:bottom w:val="none" w:sz="0" w:space="0" w:color="auto"/>
            <w:right w:val="none" w:sz="0" w:space="0" w:color="auto"/>
          </w:divBdr>
        </w:div>
        <w:div w:id="954562173">
          <w:marLeft w:val="734"/>
          <w:marRight w:val="0"/>
          <w:marTop w:val="120"/>
          <w:marBottom w:val="120"/>
          <w:divBdr>
            <w:top w:val="none" w:sz="0" w:space="0" w:color="auto"/>
            <w:left w:val="none" w:sz="0" w:space="0" w:color="auto"/>
            <w:bottom w:val="none" w:sz="0" w:space="0" w:color="auto"/>
            <w:right w:val="none" w:sz="0" w:space="0" w:color="auto"/>
          </w:divBdr>
        </w:div>
        <w:div w:id="1388798392">
          <w:marLeft w:val="734"/>
          <w:marRight w:val="0"/>
          <w:marTop w:val="120"/>
          <w:marBottom w:val="120"/>
          <w:divBdr>
            <w:top w:val="none" w:sz="0" w:space="0" w:color="auto"/>
            <w:left w:val="none" w:sz="0" w:space="0" w:color="auto"/>
            <w:bottom w:val="none" w:sz="0" w:space="0" w:color="auto"/>
            <w:right w:val="none" w:sz="0" w:space="0" w:color="auto"/>
          </w:divBdr>
        </w:div>
        <w:div w:id="1616131189">
          <w:marLeft w:val="734"/>
          <w:marRight w:val="0"/>
          <w:marTop w:val="120"/>
          <w:marBottom w:val="120"/>
          <w:divBdr>
            <w:top w:val="none" w:sz="0" w:space="0" w:color="auto"/>
            <w:left w:val="none" w:sz="0" w:space="0" w:color="auto"/>
            <w:bottom w:val="none" w:sz="0" w:space="0" w:color="auto"/>
            <w:right w:val="none" w:sz="0" w:space="0" w:color="auto"/>
          </w:divBdr>
        </w:div>
        <w:div w:id="2043968521">
          <w:marLeft w:val="734"/>
          <w:marRight w:val="0"/>
          <w:marTop w:val="120"/>
          <w:marBottom w:val="120"/>
          <w:divBdr>
            <w:top w:val="none" w:sz="0" w:space="0" w:color="auto"/>
            <w:left w:val="none" w:sz="0" w:space="0" w:color="auto"/>
            <w:bottom w:val="none" w:sz="0" w:space="0" w:color="auto"/>
            <w:right w:val="none" w:sz="0" w:space="0" w:color="auto"/>
          </w:divBdr>
        </w:div>
      </w:divsChild>
    </w:div>
    <w:div w:id="1674726332">
      <w:bodyDiv w:val="1"/>
      <w:marLeft w:val="0"/>
      <w:marRight w:val="0"/>
      <w:marTop w:val="0"/>
      <w:marBottom w:val="0"/>
      <w:divBdr>
        <w:top w:val="none" w:sz="0" w:space="0" w:color="auto"/>
        <w:left w:val="none" w:sz="0" w:space="0" w:color="auto"/>
        <w:bottom w:val="none" w:sz="0" w:space="0" w:color="auto"/>
        <w:right w:val="none" w:sz="0" w:space="0" w:color="auto"/>
      </w:divBdr>
    </w:div>
    <w:div w:id="1678190676">
      <w:bodyDiv w:val="1"/>
      <w:marLeft w:val="0"/>
      <w:marRight w:val="0"/>
      <w:marTop w:val="0"/>
      <w:marBottom w:val="0"/>
      <w:divBdr>
        <w:top w:val="none" w:sz="0" w:space="0" w:color="auto"/>
        <w:left w:val="none" w:sz="0" w:space="0" w:color="auto"/>
        <w:bottom w:val="none" w:sz="0" w:space="0" w:color="auto"/>
        <w:right w:val="none" w:sz="0" w:space="0" w:color="auto"/>
      </w:divBdr>
    </w:div>
    <w:div w:id="1687052344">
      <w:bodyDiv w:val="1"/>
      <w:marLeft w:val="0"/>
      <w:marRight w:val="0"/>
      <w:marTop w:val="0"/>
      <w:marBottom w:val="0"/>
      <w:divBdr>
        <w:top w:val="none" w:sz="0" w:space="0" w:color="auto"/>
        <w:left w:val="none" w:sz="0" w:space="0" w:color="auto"/>
        <w:bottom w:val="none" w:sz="0" w:space="0" w:color="auto"/>
        <w:right w:val="none" w:sz="0" w:space="0" w:color="auto"/>
      </w:divBdr>
    </w:div>
    <w:div w:id="1700932528">
      <w:bodyDiv w:val="1"/>
      <w:marLeft w:val="0"/>
      <w:marRight w:val="0"/>
      <w:marTop w:val="0"/>
      <w:marBottom w:val="0"/>
      <w:divBdr>
        <w:top w:val="none" w:sz="0" w:space="0" w:color="auto"/>
        <w:left w:val="none" w:sz="0" w:space="0" w:color="auto"/>
        <w:bottom w:val="none" w:sz="0" w:space="0" w:color="auto"/>
        <w:right w:val="none" w:sz="0" w:space="0" w:color="auto"/>
      </w:divBdr>
    </w:div>
    <w:div w:id="1709986992">
      <w:bodyDiv w:val="1"/>
      <w:marLeft w:val="0"/>
      <w:marRight w:val="0"/>
      <w:marTop w:val="0"/>
      <w:marBottom w:val="0"/>
      <w:divBdr>
        <w:top w:val="none" w:sz="0" w:space="0" w:color="auto"/>
        <w:left w:val="none" w:sz="0" w:space="0" w:color="auto"/>
        <w:bottom w:val="none" w:sz="0" w:space="0" w:color="auto"/>
        <w:right w:val="none" w:sz="0" w:space="0" w:color="auto"/>
      </w:divBdr>
    </w:div>
    <w:div w:id="1712341530">
      <w:bodyDiv w:val="1"/>
      <w:marLeft w:val="0"/>
      <w:marRight w:val="0"/>
      <w:marTop w:val="0"/>
      <w:marBottom w:val="0"/>
      <w:divBdr>
        <w:top w:val="none" w:sz="0" w:space="0" w:color="auto"/>
        <w:left w:val="none" w:sz="0" w:space="0" w:color="auto"/>
        <w:bottom w:val="none" w:sz="0" w:space="0" w:color="auto"/>
        <w:right w:val="none" w:sz="0" w:space="0" w:color="auto"/>
      </w:divBdr>
    </w:div>
    <w:div w:id="1716080652">
      <w:bodyDiv w:val="1"/>
      <w:marLeft w:val="0"/>
      <w:marRight w:val="0"/>
      <w:marTop w:val="0"/>
      <w:marBottom w:val="0"/>
      <w:divBdr>
        <w:top w:val="none" w:sz="0" w:space="0" w:color="auto"/>
        <w:left w:val="none" w:sz="0" w:space="0" w:color="auto"/>
        <w:bottom w:val="none" w:sz="0" w:space="0" w:color="auto"/>
        <w:right w:val="none" w:sz="0" w:space="0" w:color="auto"/>
      </w:divBdr>
    </w:div>
    <w:div w:id="1726181320">
      <w:bodyDiv w:val="1"/>
      <w:marLeft w:val="0"/>
      <w:marRight w:val="0"/>
      <w:marTop w:val="0"/>
      <w:marBottom w:val="0"/>
      <w:divBdr>
        <w:top w:val="none" w:sz="0" w:space="0" w:color="auto"/>
        <w:left w:val="none" w:sz="0" w:space="0" w:color="auto"/>
        <w:bottom w:val="none" w:sz="0" w:space="0" w:color="auto"/>
        <w:right w:val="none" w:sz="0" w:space="0" w:color="auto"/>
      </w:divBdr>
    </w:div>
    <w:div w:id="1731727146">
      <w:bodyDiv w:val="1"/>
      <w:marLeft w:val="0"/>
      <w:marRight w:val="0"/>
      <w:marTop w:val="0"/>
      <w:marBottom w:val="0"/>
      <w:divBdr>
        <w:top w:val="none" w:sz="0" w:space="0" w:color="auto"/>
        <w:left w:val="none" w:sz="0" w:space="0" w:color="auto"/>
        <w:bottom w:val="none" w:sz="0" w:space="0" w:color="auto"/>
        <w:right w:val="none" w:sz="0" w:space="0" w:color="auto"/>
      </w:divBdr>
    </w:div>
    <w:div w:id="1783576884">
      <w:bodyDiv w:val="1"/>
      <w:marLeft w:val="0"/>
      <w:marRight w:val="0"/>
      <w:marTop w:val="0"/>
      <w:marBottom w:val="0"/>
      <w:divBdr>
        <w:top w:val="none" w:sz="0" w:space="0" w:color="auto"/>
        <w:left w:val="none" w:sz="0" w:space="0" w:color="auto"/>
        <w:bottom w:val="none" w:sz="0" w:space="0" w:color="auto"/>
        <w:right w:val="none" w:sz="0" w:space="0" w:color="auto"/>
      </w:divBdr>
      <w:divsChild>
        <w:div w:id="677004662">
          <w:marLeft w:val="0"/>
          <w:marRight w:val="0"/>
          <w:marTop w:val="0"/>
          <w:marBottom w:val="0"/>
          <w:divBdr>
            <w:top w:val="none" w:sz="0" w:space="0" w:color="auto"/>
            <w:left w:val="none" w:sz="0" w:space="0" w:color="auto"/>
            <w:bottom w:val="none" w:sz="0" w:space="0" w:color="auto"/>
            <w:right w:val="none" w:sz="0" w:space="0" w:color="auto"/>
          </w:divBdr>
        </w:div>
      </w:divsChild>
    </w:div>
    <w:div w:id="1785954002">
      <w:bodyDiv w:val="1"/>
      <w:marLeft w:val="0"/>
      <w:marRight w:val="0"/>
      <w:marTop w:val="0"/>
      <w:marBottom w:val="0"/>
      <w:divBdr>
        <w:top w:val="none" w:sz="0" w:space="0" w:color="auto"/>
        <w:left w:val="none" w:sz="0" w:space="0" w:color="auto"/>
        <w:bottom w:val="none" w:sz="0" w:space="0" w:color="auto"/>
        <w:right w:val="none" w:sz="0" w:space="0" w:color="auto"/>
      </w:divBdr>
      <w:divsChild>
        <w:div w:id="1964575603">
          <w:marLeft w:val="446"/>
          <w:marRight w:val="0"/>
          <w:marTop w:val="0"/>
          <w:marBottom w:val="160"/>
          <w:divBdr>
            <w:top w:val="none" w:sz="0" w:space="0" w:color="auto"/>
            <w:left w:val="none" w:sz="0" w:space="0" w:color="auto"/>
            <w:bottom w:val="none" w:sz="0" w:space="0" w:color="auto"/>
            <w:right w:val="none" w:sz="0" w:space="0" w:color="auto"/>
          </w:divBdr>
        </w:div>
        <w:div w:id="780958574">
          <w:marLeft w:val="720"/>
          <w:marRight w:val="0"/>
          <w:marTop w:val="0"/>
          <w:marBottom w:val="160"/>
          <w:divBdr>
            <w:top w:val="none" w:sz="0" w:space="0" w:color="auto"/>
            <w:left w:val="none" w:sz="0" w:space="0" w:color="auto"/>
            <w:bottom w:val="none" w:sz="0" w:space="0" w:color="auto"/>
            <w:right w:val="none" w:sz="0" w:space="0" w:color="auto"/>
          </w:divBdr>
        </w:div>
      </w:divsChild>
    </w:div>
    <w:div w:id="1789857372">
      <w:bodyDiv w:val="1"/>
      <w:marLeft w:val="0"/>
      <w:marRight w:val="0"/>
      <w:marTop w:val="0"/>
      <w:marBottom w:val="0"/>
      <w:divBdr>
        <w:top w:val="none" w:sz="0" w:space="0" w:color="auto"/>
        <w:left w:val="none" w:sz="0" w:space="0" w:color="auto"/>
        <w:bottom w:val="none" w:sz="0" w:space="0" w:color="auto"/>
        <w:right w:val="none" w:sz="0" w:space="0" w:color="auto"/>
      </w:divBdr>
    </w:div>
    <w:div w:id="1804500192">
      <w:bodyDiv w:val="1"/>
      <w:marLeft w:val="0"/>
      <w:marRight w:val="0"/>
      <w:marTop w:val="0"/>
      <w:marBottom w:val="0"/>
      <w:divBdr>
        <w:top w:val="none" w:sz="0" w:space="0" w:color="auto"/>
        <w:left w:val="none" w:sz="0" w:space="0" w:color="auto"/>
        <w:bottom w:val="none" w:sz="0" w:space="0" w:color="auto"/>
        <w:right w:val="none" w:sz="0" w:space="0" w:color="auto"/>
      </w:divBdr>
    </w:div>
    <w:div w:id="1844707636">
      <w:bodyDiv w:val="1"/>
      <w:marLeft w:val="0"/>
      <w:marRight w:val="0"/>
      <w:marTop w:val="0"/>
      <w:marBottom w:val="0"/>
      <w:divBdr>
        <w:top w:val="none" w:sz="0" w:space="0" w:color="auto"/>
        <w:left w:val="none" w:sz="0" w:space="0" w:color="auto"/>
        <w:bottom w:val="none" w:sz="0" w:space="0" w:color="auto"/>
        <w:right w:val="none" w:sz="0" w:space="0" w:color="auto"/>
      </w:divBdr>
    </w:div>
    <w:div w:id="1844860290">
      <w:bodyDiv w:val="1"/>
      <w:marLeft w:val="0"/>
      <w:marRight w:val="0"/>
      <w:marTop w:val="0"/>
      <w:marBottom w:val="0"/>
      <w:divBdr>
        <w:top w:val="none" w:sz="0" w:space="0" w:color="auto"/>
        <w:left w:val="none" w:sz="0" w:space="0" w:color="auto"/>
        <w:bottom w:val="none" w:sz="0" w:space="0" w:color="auto"/>
        <w:right w:val="none" w:sz="0" w:space="0" w:color="auto"/>
      </w:divBdr>
    </w:div>
    <w:div w:id="1846359055">
      <w:bodyDiv w:val="1"/>
      <w:marLeft w:val="0"/>
      <w:marRight w:val="0"/>
      <w:marTop w:val="0"/>
      <w:marBottom w:val="0"/>
      <w:divBdr>
        <w:top w:val="none" w:sz="0" w:space="0" w:color="auto"/>
        <w:left w:val="none" w:sz="0" w:space="0" w:color="auto"/>
        <w:bottom w:val="none" w:sz="0" w:space="0" w:color="auto"/>
        <w:right w:val="none" w:sz="0" w:space="0" w:color="auto"/>
      </w:divBdr>
    </w:div>
    <w:div w:id="1851094328">
      <w:bodyDiv w:val="1"/>
      <w:marLeft w:val="0"/>
      <w:marRight w:val="0"/>
      <w:marTop w:val="0"/>
      <w:marBottom w:val="0"/>
      <w:divBdr>
        <w:top w:val="none" w:sz="0" w:space="0" w:color="auto"/>
        <w:left w:val="none" w:sz="0" w:space="0" w:color="auto"/>
        <w:bottom w:val="none" w:sz="0" w:space="0" w:color="auto"/>
        <w:right w:val="none" w:sz="0" w:space="0" w:color="auto"/>
      </w:divBdr>
      <w:divsChild>
        <w:div w:id="1484345462">
          <w:marLeft w:val="0"/>
          <w:marRight w:val="0"/>
          <w:marTop w:val="360"/>
          <w:marBottom w:val="0"/>
          <w:divBdr>
            <w:top w:val="none" w:sz="0" w:space="0" w:color="auto"/>
            <w:left w:val="none" w:sz="0" w:space="0" w:color="auto"/>
            <w:bottom w:val="none" w:sz="0" w:space="0" w:color="auto"/>
            <w:right w:val="none" w:sz="0" w:space="0" w:color="auto"/>
          </w:divBdr>
        </w:div>
      </w:divsChild>
    </w:div>
    <w:div w:id="1852523204">
      <w:bodyDiv w:val="1"/>
      <w:marLeft w:val="0"/>
      <w:marRight w:val="0"/>
      <w:marTop w:val="0"/>
      <w:marBottom w:val="0"/>
      <w:divBdr>
        <w:top w:val="none" w:sz="0" w:space="0" w:color="auto"/>
        <w:left w:val="none" w:sz="0" w:space="0" w:color="auto"/>
        <w:bottom w:val="none" w:sz="0" w:space="0" w:color="auto"/>
        <w:right w:val="none" w:sz="0" w:space="0" w:color="auto"/>
      </w:divBdr>
      <w:divsChild>
        <w:div w:id="1714304014">
          <w:marLeft w:val="274"/>
          <w:marRight w:val="0"/>
          <w:marTop w:val="90"/>
          <w:marBottom w:val="30"/>
          <w:divBdr>
            <w:top w:val="none" w:sz="0" w:space="0" w:color="auto"/>
            <w:left w:val="none" w:sz="0" w:space="0" w:color="auto"/>
            <w:bottom w:val="none" w:sz="0" w:space="0" w:color="auto"/>
            <w:right w:val="none" w:sz="0" w:space="0" w:color="auto"/>
          </w:divBdr>
        </w:div>
        <w:div w:id="1352878271">
          <w:marLeft w:val="274"/>
          <w:marRight w:val="0"/>
          <w:marTop w:val="90"/>
          <w:marBottom w:val="30"/>
          <w:divBdr>
            <w:top w:val="none" w:sz="0" w:space="0" w:color="auto"/>
            <w:left w:val="none" w:sz="0" w:space="0" w:color="auto"/>
            <w:bottom w:val="none" w:sz="0" w:space="0" w:color="auto"/>
            <w:right w:val="none" w:sz="0" w:space="0" w:color="auto"/>
          </w:divBdr>
        </w:div>
        <w:div w:id="1590848058">
          <w:marLeft w:val="274"/>
          <w:marRight w:val="0"/>
          <w:marTop w:val="90"/>
          <w:marBottom w:val="30"/>
          <w:divBdr>
            <w:top w:val="none" w:sz="0" w:space="0" w:color="auto"/>
            <w:left w:val="none" w:sz="0" w:space="0" w:color="auto"/>
            <w:bottom w:val="none" w:sz="0" w:space="0" w:color="auto"/>
            <w:right w:val="none" w:sz="0" w:space="0" w:color="auto"/>
          </w:divBdr>
        </w:div>
        <w:div w:id="1255170348">
          <w:marLeft w:val="274"/>
          <w:marRight w:val="0"/>
          <w:marTop w:val="90"/>
          <w:marBottom w:val="30"/>
          <w:divBdr>
            <w:top w:val="none" w:sz="0" w:space="0" w:color="auto"/>
            <w:left w:val="none" w:sz="0" w:space="0" w:color="auto"/>
            <w:bottom w:val="none" w:sz="0" w:space="0" w:color="auto"/>
            <w:right w:val="none" w:sz="0" w:space="0" w:color="auto"/>
          </w:divBdr>
        </w:div>
        <w:div w:id="471140846">
          <w:marLeft w:val="274"/>
          <w:marRight w:val="0"/>
          <w:marTop w:val="90"/>
          <w:marBottom w:val="30"/>
          <w:divBdr>
            <w:top w:val="none" w:sz="0" w:space="0" w:color="auto"/>
            <w:left w:val="none" w:sz="0" w:space="0" w:color="auto"/>
            <w:bottom w:val="none" w:sz="0" w:space="0" w:color="auto"/>
            <w:right w:val="none" w:sz="0" w:space="0" w:color="auto"/>
          </w:divBdr>
        </w:div>
        <w:div w:id="2144495974">
          <w:marLeft w:val="274"/>
          <w:marRight w:val="0"/>
          <w:marTop w:val="90"/>
          <w:marBottom w:val="30"/>
          <w:divBdr>
            <w:top w:val="none" w:sz="0" w:space="0" w:color="auto"/>
            <w:left w:val="none" w:sz="0" w:space="0" w:color="auto"/>
            <w:bottom w:val="none" w:sz="0" w:space="0" w:color="auto"/>
            <w:right w:val="none" w:sz="0" w:space="0" w:color="auto"/>
          </w:divBdr>
        </w:div>
        <w:div w:id="1401249454">
          <w:marLeft w:val="274"/>
          <w:marRight w:val="0"/>
          <w:marTop w:val="90"/>
          <w:marBottom w:val="30"/>
          <w:divBdr>
            <w:top w:val="none" w:sz="0" w:space="0" w:color="auto"/>
            <w:left w:val="none" w:sz="0" w:space="0" w:color="auto"/>
            <w:bottom w:val="none" w:sz="0" w:space="0" w:color="auto"/>
            <w:right w:val="none" w:sz="0" w:space="0" w:color="auto"/>
          </w:divBdr>
        </w:div>
        <w:div w:id="1707752702">
          <w:marLeft w:val="274"/>
          <w:marRight w:val="0"/>
          <w:marTop w:val="90"/>
          <w:marBottom w:val="30"/>
          <w:divBdr>
            <w:top w:val="none" w:sz="0" w:space="0" w:color="auto"/>
            <w:left w:val="none" w:sz="0" w:space="0" w:color="auto"/>
            <w:bottom w:val="none" w:sz="0" w:space="0" w:color="auto"/>
            <w:right w:val="none" w:sz="0" w:space="0" w:color="auto"/>
          </w:divBdr>
        </w:div>
      </w:divsChild>
    </w:div>
    <w:div w:id="1884095019">
      <w:bodyDiv w:val="1"/>
      <w:marLeft w:val="0"/>
      <w:marRight w:val="0"/>
      <w:marTop w:val="0"/>
      <w:marBottom w:val="0"/>
      <w:divBdr>
        <w:top w:val="none" w:sz="0" w:space="0" w:color="auto"/>
        <w:left w:val="none" w:sz="0" w:space="0" w:color="auto"/>
        <w:bottom w:val="none" w:sz="0" w:space="0" w:color="auto"/>
        <w:right w:val="none" w:sz="0" w:space="0" w:color="auto"/>
      </w:divBdr>
    </w:div>
    <w:div w:id="1886481459">
      <w:bodyDiv w:val="1"/>
      <w:marLeft w:val="0"/>
      <w:marRight w:val="0"/>
      <w:marTop w:val="0"/>
      <w:marBottom w:val="0"/>
      <w:divBdr>
        <w:top w:val="none" w:sz="0" w:space="0" w:color="auto"/>
        <w:left w:val="none" w:sz="0" w:space="0" w:color="auto"/>
        <w:bottom w:val="none" w:sz="0" w:space="0" w:color="auto"/>
        <w:right w:val="none" w:sz="0" w:space="0" w:color="auto"/>
      </w:divBdr>
      <w:divsChild>
        <w:div w:id="1968853601">
          <w:marLeft w:val="0"/>
          <w:marRight w:val="0"/>
          <w:marTop w:val="0"/>
          <w:marBottom w:val="0"/>
          <w:divBdr>
            <w:top w:val="none" w:sz="0" w:space="0" w:color="auto"/>
            <w:left w:val="none" w:sz="0" w:space="0" w:color="auto"/>
            <w:bottom w:val="none" w:sz="0" w:space="0" w:color="auto"/>
            <w:right w:val="none" w:sz="0" w:space="0" w:color="auto"/>
          </w:divBdr>
        </w:div>
      </w:divsChild>
    </w:div>
    <w:div w:id="1887256542">
      <w:bodyDiv w:val="1"/>
      <w:marLeft w:val="0"/>
      <w:marRight w:val="0"/>
      <w:marTop w:val="0"/>
      <w:marBottom w:val="0"/>
      <w:divBdr>
        <w:top w:val="none" w:sz="0" w:space="0" w:color="auto"/>
        <w:left w:val="none" w:sz="0" w:space="0" w:color="auto"/>
        <w:bottom w:val="none" w:sz="0" w:space="0" w:color="auto"/>
        <w:right w:val="none" w:sz="0" w:space="0" w:color="auto"/>
      </w:divBdr>
    </w:div>
    <w:div w:id="1912889948">
      <w:bodyDiv w:val="1"/>
      <w:marLeft w:val="0"/>
      <w:marRight w:val="0"/>
      <w:marTop w:val="0"/>
      <w:marBottom w:val="0"/>
      <w:divBdr>
        <w:top w:val="none" w:sz="0" w:space="0" w:color="auto"/>
        <w:left w:val="none" w:sz="0" w:space="0" w:color="auto"/>
        <w:bottom w:val="none" w:sz="0" w:space="0" w:color="auto"/>
        <w:right w:val="none" w:sz="0" w:space="0" w:color="auto"/>
      </w:divBdr>
    </w:div>
    <w:div w:id="1917547353">
      <w:bodyDiv w:val="1"/>
      <w:marLeft w:val="0"/>
      <w:marRight w:val="0"/>
      <w:marTop w:val="0"/>
      <w:marBottom w:val="0"/>
      <w:divBdr>
        <w:top w:val="none" w:sz="0" w:space="0" w:color="auto"/>
        <w:left w:val="none" w:sz="0" w:space="0" w:color="auto"/>
        <w:bottom w:val="none" w:sz="0" w:space="0" w:color="auto"/>
        <w:right w:val="none" w:sz="0" w:space="0" w:color="auto"/>
      </w:divBdr>
    </w:div>
    <w:div w:id="1918245993">
      <w:bodyDiv w:val="1"/>
      <w:marLeft w:val="0"/>
      <w:marRight w:val="0"/>
      <w:marTop w:val="0"/>
      <w:marBottom w:val="0"/>
      <w:divBdr>
        <w:top w:val="none" w:sz="0" w:space="0" w:color="auto"/>
        <w:left w:val="none" w:sz="0" w:space="0" w:color="auto"/>
        <w:bottom w:val="none" w:sz="0" w:space="0" w:color="auto"/>
        <w:right w:val="none" w:sz="0" w:space="0" w:color="auto"/>
      </w:divBdr>
    </w:div>
    <w:div w:id="1945845151">
      <w:bodyDiv w:val="1"/>
      <w:marLeft w:val="0"/>
      <w:marRight w:val="0"/>
      <w:marTop w:val="0"/>
      <w:marBottom w:val="0"/>
      <w:divBdr>
        <w:top w:val="none" w:sz="0" w:space="0" w:color="auto"/>
        <w:left w:val="none" w:sz="0" w:space="0" w:color="auto"/>
        <w:bottom w:val="none" w:sz="0" w:space="0" w:color="auto"/>
        <w:right w:val="none" w:sz="0" w:space="0" w:color="auto"/>
      </w:divBdr>
    </w:div>
    <w:div w:id="1958948845">
      <w:bodyDiv w:val="1"/>
      <w:marLeft w:val="0"/>
      <w:marRight w:val="0"/>
      <w:marTop w:val="0"/>
      <w:marBottom w:val="0"/>
      <w:divBdr>
        <w:top w:val="none" w:sz="0" w:space="0" w:color="auto"/>
        <w:left w:val="none" w:sz="0" w:space="0" w:color="auto"/>
        <w:bottom w:val="none" w:sz="0" w:space="0" w:color="auto"/>
        <w:right w:val="none" w:sz="0" w:space="0" w:color="auto"/>
      </w:divBdr>
      <w:divsChild>
        <w:div w:id="426850287">
          <w:marLeft w:val="360"/>
          <w:marRight w:val="0"/>
          <w:marTop w:val="120"/>
          <w:marBottom w:val="120"/>
          <w:divBdr>
            <w:top w:val="none" w:sz="0" w:space="0" w:color="auto"/>
            <w:left w:val="none" w:sz="0" w:space="0" w:color="auto"/>
            <w:bottom w:val="none" w:sz="0" w:space="0" w:color="auto"/>
            <w:right w:val="none" w:sz="0" w:space="0" w:color="auto"/>
          </w:divBdr>
        </w:div>
      </w:divsChild>
    </w:div>
    <w:div w:id="1978801616">
      <w:bodyDiv w:val="1"/>
      <w:marLeft w:val="0"/>
      <w:marRight w:val="0"/>
      <w:marTop w:val="0"/>
      <w:marBottom w:val="0"/>
      <w:divBdr>
        <w:top w:val="none" w:sz="0" w:space="0" w:color="auto"/>
        <w:left w:val="none" w:sz="0" w:space="0" w:color="auto"/>
        <w:bottom w:val="none" w:sz="0" w:space="0" w:color="auto"/>
        <w:right w:val="none" w:sz="0" w:space="0" w:color="auto"/>
      </w:divBdr>
    </w:div>
    <w:div w:id="1978803779">
      <w:bodyDiv w:val="1"/>
      <w:marLeft w:val="0"/>
      <w:marRight w:val="0"/>
      <w:marTop w:val="0"/>
      <w:marBottom w:val="0"/>
      <w:divBdr>
        <w:top w:val="none" w:sz="0" w:space="0" w:color="auto"/>
        <w:left w:val="none" w:sz="0" w:space="0" w:color="auto"/>
        <w:bottom w:val="none" w:sz="0" w:space="0" w:color="auto"/>
        <w:right w:val="none" w:sz="0" w:space="0" w:color="auto"/>
      </w:divBdr>
    </w:div>
    <w:div w:id="1987933180">
      <w:bodyDiv w:val="1"/>
      <w:marLeft w:val="0"/>
      <w:marRight w:val="0"/>
      <w:marTop w:val="0"/>
      <w:marBottom w:val="0"/>
      <w:divBdr>
        <w:top w:val="none" w:sz="0" w:space="0" w:color="auto"/>
        <w:left w:val="none" w:sz="0" w:space="0" w:color="auto"/>
        <w:bottom w:val="none" w:sz="0" w:space="0" w:color="auto"/>
        <w:right w:val="none" w:sz="0" w:space="0" w:color="auto"/>
      </w:divBdr>
    </w:div>
    <w:div w:id="1990792294">
      <w:bodyDiv w:val="1"/>
      <w:marLeft w:val="0"/>
      <w:marRight w:val="0"/>
      <w:marTop w:val="0"/>
      <w:marBottom w:val="0"/>
      <w:divBdr>
        <w:top w:val="none" w:sz="0" w:space="0" w:color="auto"/>
        <w:left w:val="none" w:sz="0" w:space="0" w:color="auto"/>
        <w:bottom w:val="none" w:sz="0" w:space="0" w:color="auto"/>
        <w:right w:val="none" w:sz="0" w:space="0" w:color="auto"/>
      </w:divBdr>
    </w:div>
    <w:div w:id="2000883847">
      <w:bodyDiv w:val="1"/>
      <w:marLeft w:val="0"/>
      <w:marRight w:val="0"/>
      <w:marTop w:val="0"/>
      <w:marBottom w:val="0"/>
      <w:divBdr>
        <w:top w:val="none" w:sz="0" w:space="0" w:color="auto"/>
        <w:left w:val="none" w:sz="0" w:space="0" w:color="auto"/>
        <w:bottom w:val="none" w:sz="0" w:space="0" w:color="auto"/>
        <w:right w:val="none" w:sz="0" w:space="0" w:color="auto"/>
      </w:divBdr>
    </w:div>
    <w:div w:id="2021856842">
      <w:bodyDiv w:val="1"/>
      <w:marLeft w:val="0"/>
      <w:marRight w:val="0"/>
      <w:marTop w:val="0"/>
      <w:marBottom w:val="0"/>
      <w:divBdr>
        <w:top w:val="none" w:sz="0" w:space="0" w:color="auto"/>
        <w:left w:val="none" w:sz="0" w:space="0" w:color="auto"/>
        <w:bottom w:val="none" w:sz="0" w:space="0" w:color="auto"/>
        <w:right w:val="none" w:sz="0" w:space="0" w:color="auto"/>
      </w:divBdr>
    </w:div>
    <w:div w:id="2038236252">
      <w:bodyDiv w:val="1"/>
      <w:marLeft w:val="0"/>
      <w:marRight w:val="0"/>
      <w:marTop w:val="0"/>
      <w:marBottom w:val="0"/>
      <w:divBdr>
        <w:top w:val="none" w:sz="0" w:space="0" w:color="auto"/>
        <w:left w:val="none" w:sz="0" w:space="0" w:color="auto"/>
        <w:bottom w:val="none" w:sz="0" w:space="0" w:color="auto"/>
        <w:right w:val="none" w:sz="0" w:space="0" w:color="auto"/>
      </w:divBdr>
    </w:div>
    <w:div w:id="2044402040">
      <w:bodyDiv w:val="1"/>
      <w:marLeft w:val="0"/>
      <w:marRight w:val="0"/>
      <w:marTop w:val="0"/>
      <w:marBottom w:val="0"/>
      <w:divBdr>
        <w:top w:val="none" w:sz="0" w:space="0" w:color="auto"/>
        <w:left w:val="none" w:sz="0" w:space="0" w:color="auto"/>
        <w:bottom w:val="none" w:sz="0" w:space="0" w:color="auto"/>
        <w:right w:val="none" w:sz="0" w:space="0" w:color="auto"/>
      </w:divBdr>
    </w:div>
    <w:div w:id="2046325614">
      <w:bodyDiv w:val="1"/>
      <w:marLeft w:val="0"/>
      <w:marRight w:val="0"/>
      <w:marTop w:val="0"/>
      <w:marBottom w:val="0"/>
      <w:divBdr>
        <w:top w:val="none" w:sz="0" w:space="0" w:color="auto"/>
        <w:left w:val="none" w:sz="0" w:space="0" w:color="auto"/>
        <w:bottom w:val="none" w:sz="0" w:space="0" w:color="auto"/>
        <w:right w:val="none" w:sz="0" w:space="0" w:color="auto"/>
      </w:divBdr>
    </w:div>
    <w:div w:id="2088575425">
      <w:bodyDiv w:val="1"/>
      <w:marLeft w:val="0"/>
      <w:marRight w:val="0"/>
      <w:marTop w:val="0"/>
      <w:marBottom w:val="0"/>
      <w:divBdr>
        <w:top w:val="none" w:sz="0" w:space="0" w:color="auto"/>
        <w:left w:val="none" w:sz="0" w:space="0" w:color="auto"/>
        <w:bottom w:val="none" w:sz="0" w:space="0" w:color="auto"/>
        <w:right w:val="none" w:sz="0" w:space="0" w:color="auto"/>
      </w:divBdr>
      <w:divsChild>
        <w:div w:id="118496011">
          <w:marLeft w:val="0"/>
          <w:marRight w:val="0"/>
          <w:marTop w:val="0"/>
          <w:marBottom w:val="0"/>
          <w:divBdr>
            <w:top w:val="none" w:sz="0" w:space="0" w:color="auto"/>
            <w:left w:val="none" w:sz="0" w:space="0" w:color="auto"/>
            <w:bottom w:val="none" w:sz="0" w:space="0" w:color="auto"/>
            <w:right w:val="none" w:sz="0" w:space="0" w:color="auto"/>
          </w:divBdr>
        </w:div>
      </w:divsChild>
    </w:div>
    <w:div w:id="2108689795">
      <w:bodyDiv w:val="1"/>
      <w:marLeft w:val="0"/>
      <w:marRight w:val="0"/>
      <w:marTop w:val="0"/>
      <w:marBottom w:val="0"/>
      <w:divBdr>
        <w:top w:val="none" w:sz="0" w:space="0" w:color="auto"/>
        <w:left w:val="none" w:sz="0" w:space="0" w:color="auto"/>
        <w:bottom w:val="none" w:sz="0" w:space="0" w:color="auto"/>
        <w:right w:val="none" w:sz="0" w:space="0" w:color="auto"/>
      </w:divBdr>
    </w:div>
    <w:div w:id="2126608431">
      <w:bodyDiv w:val="1"/>
      <w:marLeft w:val="0"/>
      <w:marRight w:val="0"/>
      <w:marTop w:val="0"/>
      <w:marBottom w:val="0"/>
      <w:divBdr>
        <w:top w:val="none" w:sz="0" w:space="0" w:color="auto"/>
        <w:left w:val="none" w:sz="0" w:space="0" w:color="auto"/>
        <w:bottom w:val="none" w:sz="0" w:space="0" w:color="auto"/>
        <w:right w:val="none" w:sz="0" w:space="0" w:color="auto"/>
      </w:divBdr>
    </w:div>
    <w:div w:id="2138209850">
      <w:bodyDiv w:val="1"/>
      <w:marLeft w:val="0"/>
      <w:marRight w:val="0"/>
      <w:marTop w:val="0"/>
      <w:marBottom w:val="0"/>
      <w:divBdr>
        <w:top w:val="none" w:sz="0" w:space="0" w:color="auto"/>
        <w:left w:val="none" w:sz="0" w:space="0" w:color="auto"/>
        <w:bottom w:val="none" w:sz="0" w:space="0" w:color="auto"/>
        <w:right w:val="none" w:sz="0" w:space="0" w:color="auto"/>
      </w:divBdr>
      <w:divsChild>
        <w:div w:id="120465464">
          <w:marLeft w:val="0"/>
          <w:marRight w:val="0"/>
          <w:marTop w:val="0"/>
          <w:marBottom w:val="0"/>
          <w:divBdr>
            <w:top w:val="none" w:sz="0" w:space="0" w:color="auto"/>
            <w:left w:val="none" w:sz="0" w:space="0" w:color="auto"/>
            <w:bottom w:val="none" w:sz="0" w:space="0" w:color="auto"/>
            <w:right w:val="none" w:sz="0" w:space="0" w:color="auto"/>
          </w:divBdr>
        </w:div>
      </w:divsChild>
    </w:div>
    <w:div w:id="214639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www.cvlibs.net/datasets/kitti/eval_road.php"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profiles.udacity.com/p/u183059" TargetMode="External"/><Relationship Id="rId23" Type="http://schemas.openxmlformats.org/officeDocument/2006/relationships/hyperlink" Target="https://arxiv.org/find/cs/1/au:+Zisserman_A/0/1/0/all/0/1"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s://arxiv.org/find/cs/1/au:+Simonyan_K/0/1/0/all/0/1" TargetMode="External"/><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20Work\Live%20Tv\LiveTV%20-%20Docs\Process_Management\Templates\LiveTV_Word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07D84-0A48-42C8-AC5B-0258FED1B2D4}">
  <ds:schemaRefs>
    <ds:schemaRef ds:uri="http://schemas.openxmlformats.org/officeDocument/2006/bibliography"/>
  </ds:schemaRefs>
</ds:datastoreItem>
</file>

<file path=customXml/itemProps2.xml><?xml version="1.0" encoding="utf-8"?>
<ds:datastoreItem xmlns:ds="http://schemas.openxmlformats.org/officeDocument/2006/customXml" ds:itemID="{7D8341E2-80AE-4C93-B102-37EEBDDF4657}">
  <ds:schemaRefs>
    <ds:schemaRef ds:uri="http://schemas.openxmlformats.org/officeDocument/2006/bibliography"/>
  </ds:schemaRefs>
</ds:datastoreItem>
</file>

<file path=customXml/itemProps3.xml><?xml version="1.0" encoding="utf-8"?>
<ds:datastoreItem xmlns:ds="http://schemas.openxmlformats.org/officeDocument/2006/customXml" ds:itemID="{5F878D3F-667C-4896-B8CF-69F5E8F08CBD}">
  <ds:schemaRefs>
    <ds:schemaRef ds:uri="http://schemas.openxmlformats.org/officeDocument/2006/bibliography"/>
  </ds:schemaRefs>
</ds:datastoreItem>
</file>

<file path=customXml/itemProps4.xml><?xml version="1.0" encoding="utf-8"?>
<ds:datastoreItem xmlns:ds="http://schemas.openxmlformats.org/officeDocument/2006/customXml" ds:itemID="{0999F9B4-AB9F-4361-BF10-1430806B7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LiveTV_Word_Document_Template.dotx</Template>
  <TotalTime>2959</TotalTime>
  <Pages>1</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Architecture Definition Document</vt:lpstr>
    </vt:vector>
  </TitlesOfParts>
  <Company>Sapient</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Document</dc:title>
  <dc:subject>eCommerce Initiative</dc:subject>
  <dc:creator>Harpreet Singh</dc:creator>
  <cp:lastModifiedBy>Saurabh Nutan Sohoni</cp:lastModifiedBy>
  <cp:revision>9</cp:revision>
  <cp:lastPrinted>2018-03-03T10:03:00Z</cp:lastPrinted>
  <dcterms:created xsi:type="dcterms:W3CDTF">2018-03-03T08:28:00Z</dcterms:created>
  <dcterms:modified xsi:type="dcterms:W3CDTF">2018-03-05T09:47:00Z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